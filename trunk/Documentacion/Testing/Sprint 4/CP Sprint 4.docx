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"/>
        <w:gridCol w:w="1519"/>
        <w:gridCol w:w="1531"/>
        <w:gridCol w:w="4042"/>
        <w:gridCol w:w="3162"/>
        <w:gridCol w:w="2872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QUE GOLAZO:</w:t>
            </w:r>
          </w:p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Sistema de Gestión de Campeonatos de Futbol</w:t>
            </w:r>
          </w:p>
          <w:p w:rsidR="00E04209" w:rsidRPr="00E04209" w:rsidRDefault="00E04209" w:rsidP="00E04209">
            <w:pPr>
              <w:jc w:val="center"/>
              <w:rPr>
                <w:rFonts w:asciiTheme="majorHAnsi" w:hAnsiTheme="majorHAnsi"/>
              </w:rPr>
            </w:pPr>
            <w:r w:rsidRPr="00E04209">
              <w:rPr>
                <w:rFonts w:asciiTheme="majorHAnsi" w:hAnsiTheme="majorHAnsi"/>
                <w:b/>
              </w:rPr>
              <w:t xml:space="preserve">SPRINT # </w:t>
            </w:r>
            <w:r w:rsidR="00F05084">
              <w:rPr>
                <w:rFonts w:asciiTheme="majorHAnsi" w:hAnsiTheme="majorHAnsi"/>
                <w:b/>
              </w:rPr>
              <w:t>4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381EB8" w:rsidRPr="00DE62C0" w:rsidTr="005D24D2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531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04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16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87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E0420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E04209" w:rsidRPr="00790E25" w:rsidRDefault="00A37FF7" w:rsidP="00F05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Configurar Edición (sin configuración previa)</w:t>
            </w:r>
            <w:r w:rsidR="00063EEB">
              <w:rPr>
                <w:rFonts w:asciiTheme="majorHAnsi" w:hAnsiTheme="majorHAnsi"/>
              </w:rPr>
              <w:t xml:space="preserve"> y Generar Fixture </w:t>
            </w:r>
            <w:r w:rsidR="00F05084">
              <w:rPr>
                <w:rFonts w:asciiTheme="majorHAnsi" w:hAnsiTheme="majorHAnsi"/>
              </w:rPr>
              <w:t>Eliminatorio</w:t>
            </w:r>
            <w:r w:rsidR="001E399E">
              <w:rPr>
                <w:rFonts w:asciiTheme="majorHAnsi" w:hAnsiTheme="majorHAnsi"/>
              </w:rPr>
              <w:t xml:space="preserve"> (1 Fase)</w:t>
            </w:r>
          </w:p>
        </w:tc>
        <w:tc>
          <w:tcPr>
            <w:tcW w:w="1531" w:type="dxa"/>
          </w:tcPr>
          <w:p w:rsidR="00E04209" w:rsidRPr="00790E25" w:rsidRDefault="00A37FF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Confirmar Configuración de Edición</w:t>
            </w:r>
          </w:p>
        </w:tc>
        <w:tc>
          <w:tcPr>
            <w:tcW w:w="4042" w:type="dxa"/>
          </w:tcPr>
          <w:p w:rsidR="00790E25" w:rsidRPr="008C6087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E04209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</w:t>
            </w:r>
            <w:r w:rsidR="00E12754">
              <w:rPr>
                <w:rFonts w:asciiTheme="majorHAnsi" w:hAnsiTheme="majorHAnsi"/>
              </w:rPr>
              <w:t>Torneo Jockey Club</w:t>
            </w:r>
            <w:r w:rsidRPr="008C6087">
              <w:rPr>
                <w:rFonts w:asciiTheme="majorHAnsi" w:hAnsiTheme="majorHAnsi"/>
              </w:rPr>
              <w:t>" se encuentra cargado.</w:t>
            </w:r>
          </w:p>
          <w:p w:rsidR="00827084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Edición “Jockey 2014” se encuentra cargada en el torneo “Torneo Jockey Club”</w:t>
            </w:r>
          </w:p>
          <w:p w:rsidR="00E12754" w:rsidRPr="00790E25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Edición “Jockey 2014” NO se encuentra configurada</w:t>
            </w:r>
          </w:p>
        </w:tc>
        <w:tc>
          <w:tcPr>
            <w:tcW w:w="3162" w:type="dxa"/>
          </w:tcPr>
          <w:p w:rsidR="00E04209" w:rsidRDefault="00827084" w:rsidP="005E5961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A37FF7" w:rsidP="00A37F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usuario se dirige a Mi Cuenta – Mis Torneos.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“Configurar” para la edición “Jockey 2014”.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selecciona las opciones deseadas de personalización de la edición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5.El usuario selecciona la opción “Siguiente” 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6.El usuario selecciona los equipos a participar en la edición</w:t>
            </w:r>
            <w:r w:rsidR="00F05084">
              <w:rPr>
                <w:rFonts w:asciiTheme="majorHAnsi" w:hAnsiTheme="majorHAnsi"/>
              </w:rPr>
              <w:t xml:space="preserve"> (Cantidad de equipos seleccionados 16)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usuario selecciona la opción “Siguiente”</w:t>
            </w:r>
          </w:p>
          <w:p w:rsidR="00063EEB" w:rsidRDefault="00063EEB" w:rsidP="00A37FF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Fase”</w:t>
            </w:r>
            <w:r w:rsidR="00153F2E">
              <w:rPr>
                <w:rFonts w:asciiTheme="majorHAnsi" w:hAnsiTheme="majorHAnsi"/>
              </w:rPr>
              <w:t>.</w:t>
            </w:r>
          </w:p>
          <w:p w:rsidR="00153F2E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9.El usuario selecciona Fixture “</w:t>
            </w:r>
            <w:r w:rsidR="00F05084">
              <w:rPr>
                <w:rFonts w:asciiTheme="majorHAnsi" w:hAnsiTheme="majorHAnsi"/>
              </w:rPr>
              <w:t>Eliminatorio</w:t>
            </w:r>
            <w:r>
              <w:rPr>
                <w:rFonts w:asciiTheme="majorHAnsi" w:hAnsiTheme="majorHAnsi"/>
              </w:rPr>
              <w:t xml:space="preserve">” </w:t>
            </w:r>
          </w:p>
          <w:p w:rsidR="00153F2E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10.El usuario selecciona la opción “Mostrar Fase”</w:t>
            </w:r>
          </w:p>
          <w:p w:rsidR="00153F2E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11.El usuario selecciona la opción “Siguiente”</w:t>
            </w:r>
          </w:p>
          <w:p w:rsidR="00153F2E" w:rsidRPr="00790E25" w:rsidRDefault="00153F2E" w:rsidP="00A37F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12.El usuario selecciona la opción “Registrar Configuración”</w:t>
            </w:r>
          </w:p>
        </w:tc>
        <w:tc>
          <w:tcPr>
            <w:tcW w:w="2872" w:type="dxa"/>
          </w:tcPr>
          <w:p w:rsidR="00827084" w:rsidRDefault="00827084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27084" w:rsidRDefault="00827084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2.El sistema muestra la página de </w:t>
            </w:r>
            <w:r w:rsidR="00A37FF7">
              <w:rPr>
                <w:rFonts w:asciiTheme="majorHAnsi" w:hAnsiTheme="majorHAnsi"/>
              </w:rPr>
              <w:t>consulta de torneos (torneos</w:t>
            </w:r>
            <w:r>
              <w:rPr>
                <w:rFonts w:asciiTheme="majorHAnsi" w:hAnsiTheme="majorHAnsi"/>
              </w:rPr>
              <w:t>.aspx)</w:t>
            </w:r>
          </w:p>
          <w:p w:rsidR="00063EEB" w:rsidRDefault="00063EEB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3.El sistema muestra el asistente de configuración y muestra el primer paso (Configurar Preferencias)(configurar.aspx)</w:t>
            </w:r>
          </w:p>
          <w:p w:rsidR="00063EEB" w:rsidRDefault="00063EEB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5.El sistema muestra el segundo paso (Asignación de equipos) (equipos.aspx)</w:t>
            </w:r>
          </w:p>
          <w:p w:rsidR="00E04209" w:rsidRDefault="00063EEB" w:rsidP="00063E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sistema muestra el tercer paso (Generar Fases) (fases.aspx)</w:t>
            </w:r>
          </w:p>
          <w:p w:rsidR="00827084" w:rsidRDefault="00153F2E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sistema muestra un combo para que seleccione el tipo de </w:t>
            </w:r>
            <w:proofErr w:type="spellStart"/>
            <w:r>
              <w:rPr>
                <w:rFonts w:asciiTheme="majorHAnsi" w:hAnsiTheme="majorHAnsi"/>
              </w:rPr>
              <w:t>fixture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153F2E" w:rsidRDefault="00153F2E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sistema muestra </w:t>
            </w:r>
            <w:r w:rsidR="00F05084">
              <w:rPr>
                <w:rFonts w:asciiTheme="majorHAnsi" w:hAnsiTheme="majorHAnsi"/>
              </w:rPr>
              <w:t xml:space="preserve">las llaves del Fixture con </w:t>
            </w:r>
            <w:r>
              <w:rPr>
                <w:rFonts w:asciiTheme="majorHAnsi" w:hAnsiTheme="majorHAnsi"/>
              </w:rPr>
              <w:t>los equipos seleccionados.</w:t>
            </w:r>
          </w:p>
          <w:p w:rsidR="00153F2E" w:rsidRDefault="00153F2E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11.El sistema muestra un resumen con las opciones configuradas (Confirmar.aspx)</w:t>
            </w:r>
          </w:p>
          <w:p w:rsidR="00153F2E" w:rsidRPr="00827084" w:rsidRDefault="00153F2E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 El sistema muestra la pantalla de administración de fechas y partidos (fechas.aspx)</w:t>
            </w:r>
          </w:p>
        </w:tc>
      </w:tr>
      <w:tr w:rsidR="00E04209" w:rsidRPr="00DE62C0" w:rsidTr="005D24D2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65062E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1519" w:type="dxa"/>
          </w:tcPr>
          <w:p w:rsidR="00E04209" w:rsidRPr="00790E25" w:rsidRDefault="0065062E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Modificar Configuración</w:t>
            </w:r>
            <w:r>
              <w:rPr>
                <w:rFonts w:asciiTheme="majorHAnsi" w:hAnsiTheme="majorHAnsi"/>
              </w:rPr>
              <w:t xml:space="preserve"> Edición (sin configuración previa) y Generar Fixture Eliminatorio (1 Fase)</w:t>
            </w:r>
          </w:p>
        </w:tc>
        <w:tc>
          <w:tcPr>
            <w:tcW w:w="1531" w:type="dxa"/>
          </w:tcPr>
          <w:p w:rsidR="00E04209" w:rsidRPr="00790E25" w:rsidRDefault="0065062E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Confirmar Configuración de Edición</w:t>
            </w:r>
          </w:p>
        </w:tc>
        <w:tc>
          <w:tcPr>
            <w:tcW w:w="4042" w:type="dxa"/>
          </w:tcPr>
          <w:p w:rsidR="0065062E" w:rsidRPr="008C6087" w:rsidRDefault="0065062E" w:rsidP="0065062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65062E" w:rsidRDefault="0065062E" w:rsidP="0065062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</w:t>
            </w:r>
            <w:r>
              <w:rPr>
                <w:rFonts w:asciiTheme="majorHAnsi" w:hAnsiTheme="majorHAnsi"/>
              </w:rPr>
              <w:t>Torneo Jockey Club</w:t>
            </w:r>
            <w:r w:rsidRPr="008C6087">
              <w:rPr>
                <w:rFonts w:asciiTheme="majorHAnsi" w:hAnsiTheme="majorHAnsi"/>
              </w:rPr>
              <w:t>" se encuentra cargado.</w:t>
            </w:r>
          </w:p>
          <w:p w:rsidR="0065062E" w:rsidRDefault="0065062E" w:rsidP="0065062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Edición “Jockey 2014” se encuentra cargada en el torneo “Torneo Jockey Club”</w:t>
            </w:r>
          </w:p>
          <w:p w:rsidR="00E04209" w:rsidRPr="00682427" w:rsidRDefault="0065062E" w:rsidP="0065062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 Edición “Jockey 2014” </w:t>
            </w:r>
            <w:r>
              <w:rPr>
                <w:rFonts w:asciiTheme="majorHAnsi" w:hAnsiTheme="majorHAnsi"/>
              </w:rPr>
              <w:t>se encuentra configurada</w:t>
            </w:r>
          </w:p>
        </w:tc>
        <w:tc>
          <w:tcPr>
            <w:tcW w:w="3162" w:type="dxa"/>
          </w:tcPr>
          <w:p w:rsidR="0065062E" w:rsidRDefault="0065062E" w:rsidP="0065062E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1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usuario se dirige a Mi Cuenta – Mis Torneos.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“Configurar” para la edición “Jockey 2014”.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4.El usuario </w:t>
            </w:r>
            <w:r w:rsidR="00381EB8">
              <w:rPr>
                <w:rFonts w:asciiTheme="majorHAnsi" w:hAnsiTheme="majorHAnsi"/>
              </w:rPr>
              <w:t>modifica</w:t>
            </w:r>
            <w:r>
              <w:rPr>
                <w:rFonts w:asciiTheme="majorHAnsi" w:hAnsiTheme="majorHAnsi"/>
              </w:rPr>
              <w:t xml:space="preserve"> las opciones </w:t>
            </w:r>
            <w:r w:rsidR="00381EB8">
              <w:rPr>
                <w:rFonts w:asciiTheme="majorHAnsi" w:hAnsiTheme="majorHAnsi"/>
              </w:rPr>
              <w:t>ya seleccionadas</w:t>
            </w:r>
            <w:r>
              <w:rPr>
                <w:rFonts w:asciiTheme="majorHAnsi" w:hAnsiTheme="majorHAnsi"/>
              </w:rPr>
              <w:t xml:space="preserve"> de personalización de la edición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5.El usuario selecciona la opción “Siguiente” 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6.El usuario </w:t>
            </w:r>
            <w:r w:rsidR="00381EB8">
              <w:rPr>
                <w:rFonts w:asciiTheme="majorHAnsi" w:hAnsiTheme="majorHAnsi"/>
              </w:rPr>
              <w:t>modifica</w:t>
            </w:r>
            <w:r>
              <w:rPr>
                <w:rFonts w:asciiTheme="majorHAnsi" w:hAnsiTheme="majorHAnsi"/>
              </w:rPr>
              <w:t xml:space="preserve"> los equipos a participar en la edición (Cant</w:t>
            </w:r>
            <w:r w:rsidR="00381EB8">
              <w:rPr>
                <w:rFonts w:asciiTheme="majorHAnsi" w:hAnsiTheme="majorHAnsi"/>
              </w:rPr>
              <w:t>idad de equipos seleccionados anteriormente 16, Cantidad de equipos seleccionados actualmente 8</w:t>
            </w:r>
            <w:r>
              <w:rPr>
                <w:rFonts w:asciiTheme="majorHAnsi" w:hAnsiTheme="majorHAnsi"/>
              </w:rPr>
              <w:t>)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usuario selecciona la opción “Siguiente”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</w:t>
            </w:r>
            <w:r w:rsidR="00381EB8">
              <w:rPr>
                <w:rFonts w:asciiTheme="majorHAnsi" w:hAnsiTheme="majorHAnsi"/>
              </w:rPr>
              <w:t>Aceptar</w:t>
            </w:r>
            <w:r>
              <w:rPr>
                <w:rFonts w:asciiTheme="majorHAnsi" w:hAnsiTheme="majorHAnsi"/>
              </w:rPr>
              <w:t>”.</w:t>
            </w:r>
          </w:p>
          <w:p w:rsidR="00381EB8" w:rsidRDefault="00381EB8" w:rsidP="00381EB8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9</w:t>
            </w:r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Fase”.</w:t>
            </w:r>
          </w:p>
          <w:p w:rsidR="00381EB8" w:rsidRDefault="00381EB8" w:rsidP="00381E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 xml:space="preserve">.El usuario selecciona Fixture “Eliminatorio” </w:t>
            </w:r>
          </w:p>
          <w:p w:rsidR="00381EB8" w:rsidRDefault="00381EB8" w:rsidP="00381E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>
              <w:rPr>
                <w:rFonts w:asciiTheme="majorHAnsi" w:hAnsiTheme="majorHAnsi"/>
              </w:rPr>
              <w:t>.El usuario selecciona la opción “Mostrar Fase”</w:t>
            </w:r>
          </w:p>
          <w:p w:rsidR="00381EB8" w:rsidRDefault="00381EB8" w:rsidP="00381E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r>
              <w:rPr>
                <w:rFonts w:asciiTheme="majorHAnsi" w:hAnsiTheme="majorHAnsi"/>
              </w:rPr>
              <w:t>.El usuario selecciona la opción “Siguiente”</w:t>
            </w:r>
          </w:p>
          <w:p w:rsidR="00E04209" w:rsidRPr="00790E25" w:rsidRDefault="00381EB8" w:rsidP="00381EB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  <w:r>
              <w:rPr>
                <w:rFonts w:asciiTheme="majorHAnsi" w:hAnsiTheme="majorHAnsi"/>
              </w:rPr>
              <w:t>.El usuario selecciona la opción “Registrar Configuración</w:t>
            </w:r>
            <w:r>
              <w:rPr>
                <w:rFonts w:asciiTheme="majorHAnsi" w:hAnsiTheme="majorHAnsi"/>
              </w:rPr>
              <w:t>”</w:t>
            </w:r>
            <w:bookmarkStart w:id="0" w:name="_GoBack"/>
            <w:bookmarkEnd w:id="0"/>
          </w:p>
        </w:tc>
        <w:tc>
          <w:tcPr>
            <w:tcW w:w="2872" w:type="dxa"/>
          </w:tcPr>
          <w:p w:rsidR="0065062E" w:rsidRDefault="0065062E" w:rsidP="0065062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consulta de torneos (torneos.aspx)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3.El sistema muestra el asistente de configuración y muestra el primer paso (Configurar Preferencias)</w:t>
            </w:r>
            <w:r w:rsidR="00381EB8">
              <w:rPr>
                <w:rFonts w:asciiTheme="majorHAnsi" w:hAnsiTheme="majorHAnsi"/>
              </w:rPr>
              <w:t xml:space="preserve"> con las preferencias seleccionadas previamente por el usuario </w:t>
            </w:r>
            <w:r>
              <w:rPr>
                <w:rFonts w:asciiTheme="majorHAnsi" w:hAnsiTheme="majorHAnsi"/>
              </w:rPr>
              <w:t>(configurar.aspx)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5.El sistema muestra el segundo paso (Asignación de equipos)</w:t>
            </w:r>
            <w:r w:rsidR="00381EB8">
              <w:rPr>
                <w:rFonts w:asciiTheme="majorHAnsi" w:hAnsiTheme="majorHAnsi"/>
              </w:rPr>
              <w:t xml:space="preserve"> con los equipos seleccionados previamente</w:t>
            </w:r>
            <w:r>
              <w:rPr>
                <w:rFonts w:asciiTheme="majorHAnsi" w:hAnsiTheme="majorHAnsi"/>
              </w:rPr>
              <w:t xml:space="preserve"> (equipos.aspx)</w:t>
            </w:r>
          </w:p>
          <w:p w:rsidR="0065062E" w:rsidRDefault="0065062E" w:rsidP="0065062E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Theme="majorHAnsi" w:hAnsiTheme="majorHAnsi"/>
              </w:rPr>
              <w:t>7.</w:t>
            </w:r>
            <w:r w:rsidR="00381EB8">
              <w:rPr>
                <w:rFonts w:asciiTheme="majorHAnsi" w:hAnsiTheme="majorHAnsi"/>
              </w:rPr>
              <w:t xml:space="preserve"> El sistema muestra el </w:t>
            </w:r>
            <w:proofErr w:type="spellStart"/>
            <w:r w:rsidR="00381EB8">
              <w:rPr>
                <w:rFonts w:asciiTheme="majorHAnsi" w:hAnsiTheme="majorHAnsi"/>
              </w:rPr>
              <w:t>mensaje”</w:t>
            </w:r>
            <w:r w:rsidR="00381EB8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Si</w:t>
            </w:r>
            <w:proofErr w:type="spellEnd"/>
            <w:r w:rsidR="00381EB8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modifica los equipos que participan en la edición, deberá volver a generar el </w:t>
            </w:r>
            <w:proofErr w:type="spellStart"/>
            <w:r w:rsidR="00381EB8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fixture</w:t>
            </w:r>
            <w:proofErr w:type="spellEnd"/>
            <w:proofErr w:type="gramStart"/>
            <w:r w:rsidR="00381EB8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.¿</w:t>
            </w:r>
            <w:proofErr w:type="gramEnd"/>
            <w:r w:rsidR="00381EB8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Está </w:t>
            </w:r>
            <w:r w:rsidR="00381EB8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lastRenderedPageBreak/>
              <w:t>seguro que desea continuar?</w:t>
            </w:r>
            <w:r w:rsidR="00381EB8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”</w:t>
            </w:r>
          </w:p>
          <w:p w:rsidR="00381EB8" w:rsidRDefault="00381EB8" w:rsidP="0065062E">
            <w:pPr>
              <w:rPr>
                <w:rFonts w:asciiTheme="majorHAnsi" w:hAnsiTheme="majorHAnsi"/>
              </w:rPr>
            </w:pPr>
            <w:r w:rsidRPr="00381EB8">
              <w:t>8.</w:t>
            </w:r>
            <w:r>
              <w:rPr>
                <w:rFonts w:asciiTheme="majorHAnsi" w:hAnsiTheme="majorHAnsi"/>
              </w:rPr>
              <w:t>El sistema muestra el tercer paso (Generar Fases) (fases.aspx</w:t>
            </w:r>
            <w:r>
              <w:rPr>
                <w:rFonts w:asciiTheme="majorHAnsi" w:hAnsiTheme="majorHAnsi"/>
              </w:rPr>
              <w:t>)</w:t>
            </w:r>
          </w:p>
          <w:p w:rsidR="0065062E" w:rsidRDefault="00381EB8" w:rsidP="0065062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9</w:t>
            </w:r>
            <w:r w:rsidR="0065062E">
              <w:rPr>
                <w:rFonts w:asciiTheme="majorHAnsi" w:hAnsiTheme="majorHAnsi"/>
              </w:rPr>
              <w:t>.El</w:t>
            </w:r>
            <w:proofErr w:type="gramEnd"/>
            <w:r w:rsidR="0065062E">
              <w:rPr>
                <w:rFonts w:asciiTheme="majorHAnsi" w:hAnsiTheme="majorHAnsi"/>
              </w:rPr>
              <w:t xml:space="preserve"> sistema muestra un combo para que seleccione el tipo de </w:t>
            </w:r>
            <w:proofErr w:type="spellStart"/>
            <w:r w:rsidR="0065062E">
              <w:rPr>
                <w:rFonts w:asciiTheme="majorHAnsi" w:hAnsiTheme="majorHAnsi"/>
              </w:rPr>
              <w:t>fixture</w:t>
            </w:r>
            <w:proofErr w:type="spellEnd"/>
            <w:r w:rsidR="0065062E">
              <w:rPr>
                <w:rFonts w:asciiTheme="majorHAnsi" w:hAnsiTheme="majorHAnsi"/>
              </w:rPr>
              <w:t>.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sistema muestra las llaves del Fixture con los equipos seleccionados.</w:t>
            </w:r>
          </w:p>
          <w:p w:rsidR="0065062E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11.El sistema muestra un resumen con las opciones configuradas (Confirmar.aspx)</w:t>
            </w:r>
          </w:p>
          <w:p w:rsidR="00E04209" w:rsidRPr="00790E25" w:rsidRDefault="0065062E" w:rsidP="00650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 El sistema muestra la pantalla de administración de fechas y partidos (fechas.aspx)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12"/>
      <w:footerReference w:type="default" r:id="rId13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EEA" w:rsidRDefault="00BF1EEA" w:rsidP="00083477">
      <w:pPr>
        <w:spacing w:after="0" w:line="240" w:lineRule="auto"/>
      </w:pPr>
      <w:r>
        <w:separator/>
      </w:r>
    </w:p>
  </w:endnote>
  <w:endnote w:type="continuationSeparator" w:id="0">
    <w:p w:rsidR="00BF1EEA" w:rsidRDefault="00BF1EEA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81EB8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EEA" w:rsidRDefault="00BF1EEA" w:rsidP="00083477">
      <w:pPr>
        <w:spacing w:after="0" w:line="240" w:lineRule="auto"/>
      </w:pPr>
      <w:r>
        <w:separator/>
      </w:r>
    </w:p>
  </w:footnote>
  <w:footnote w:type="continuationSeparator" w:id="0">
    <w:p w:rsidR="00BF1EEA" w:rsidRDefault="00BF1EEA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63EEB"/>
    <w:rsid w:val="00083477"/>
    <w:rsid w:val="000D78C9"/>
    <w:rsid w:val="00153F2E"/>
    <w:rsid w:val="00155E56"/>
    <w:rsid w:val="001E399E"/>
    <w:rsid w:val="003122C1"/>
    <w:rsid w:val="00381EB8"/>
    <w:rsid w:val="0038790A"/>
    <w:rsid w:val="003F452F"/>
    <w:rsid w:val="0046145F"/>
    <w:rsid w:val="00474B73"/>
    <w:rsid w:val="005340C1"/>
    <w:rsid w:val="005D24D2"/>
    <w:rsid w:val="005E5961"/>
    <w:rsid w:val="0060503E"/>
    <w:rsid w:val="0062175B"/>
    <w:rsid w:val="0065062E"/>
    <w:rsid w:val="00682427"/>
    <w:rsid w:val="006C299D"/>
    <w:rsid w:val="006E0E0C"/>
    <w:rsid w:val="00790E25"/>
    <w:rsid w:val="00827084"/>
    <w:rsid w:val="008476A1"/>
    <w:rsid w:val="008776C2"/>
    <w:rsid w:val="008E4C5C"/>
    <w:rsid w:val="008E731F"/>
    <w:rsid w:val="00A37FF7"/>
    <w:rsid w:val="00A83759"/>
    <w:rsid w:val="00A83BDB"/>
    <w:rsid w:val="00A9144F"/>
    <w:rsid w:val="00AE3EDD"/>
    <w:rsid w:val="00B04547"/>
    <w:rsid w:val="00BF1EEA"/>
    <w:rsid w:val="00CB4EB0"/>
    <w:rsid w:val="00D12B62"/>
    <w:rsid w:val="00D36942"/>
    <w:rsid w:val="00D70D67"/>
    <w:rsid w:val="00D731FF"/>
    <w:rsid w:val="00DE62C0"/>
    <w:rsid w:val="00E04209"/>
    <w:rsid w:val="00E12754"/>
    <w:rsid w:val="00E3305B"/>
    <w:rsid w:val="00F01CDF"/>
    <w:rsid w:val="00F05084"/>
    <w:rsid w:val="00F23282"/>
    <w:rsid w:val="00F7610C"/>
    <w:rsid w:val="00F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pedrosa30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pedrosa3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upedrosa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BF24C-2170-4C22-9A2A-065BE669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139</TotalTime>
  <Pages>4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11</cp:revision>
  <dcterms:created xsi:type="dcterms:W3CDTF">2014-07-09T00:29:00Z</dcterms:created>
  <dcterms:modified xsi:type="dcterms:W3CDTF">2014-10-24T22:35:00Z</dcterms:modified>
</cp:coreProperties>
</file>