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72"/>
        <w:gridCol w:w="1536"/>
        <w:gridCol w:w="1546"/>
        <w:gridCol w:w="4263"/>
        <w:gridCol w:w="3260"/>
        <w:gridCol w:w="2517"/>
      </w:tblGrid>
      <w:tr w:rsidR="00E04209" w:rsidRPr="00DE62C0" w:rsidTr="005E5961">
        <w:tc>
          <w:tcPr>
            <w:tcW w:w="13994" w:type="dxa"/>
            <w:gridSpan w:val="6"/>
            <w:shd w:val="clear" w:color="auto" w:fill="A8D08D" w:themeFill="accent6" w:themeFillTint="99"/>
          </w:tcPr>
          <w:p w:rsidR="00E04209" w:rsidRPr="00E04209" w:rsidRDefault="00E04209" w:rsidP="00DE62C0">
            <w:pPr>
              <w:jc w:val="center"/>
              <w:rPr>
                <w:rFonts w:asciiTheme="majorHAnsi" w:hAnsiTheme="majorHAnsi"/>
                <w:b/>
              </w:rPr>
            </w:pPr>
            <w:r w:rsidRPr="00E04209">
              <w:rPr>
                <w:rFonts w:asciiTheme="majorHAnsi" w:hAnsiTheme="majorHAnsi"/>
                <w:b/>
              </w:rPr>
              <w:t>QUE GOLAZO:</w:t>
            </w:r>
          </w:p>
          <w:p w:rsidR="00E04209" w:rsidRPr="00E04209" w:rsidRDefault="00E04209" w:rsidP="00DE62C0">
            <w:pPr>
              <w:jc w:val="center"/>
              <w:rPr>
                <w:rFonts w:asciiTheme="majorHAnsi" w:hAnsiTheme="majorHAnsi"/>
                <w:b/>
              </w:rPr>
            </w:pPr>
            <w:r w:rsidRPr="00E04209">
              <w:rPr>
                <w:rFonts w:asciiTheme="majorHAnsi" w:hAnsiTheme="majorHAnsi"/>
                <w:b/>
              </w:rPr>
              <w:t>Sistema de Gestión de Campeonatos de Futbol</w:t>
            </w:r>
          </w:p>
          <w:p w:rsidR="00E04209" w:rsidRPr="00E04209" w:rsidRDefault="00E04209" w:rsidP="00E04209">
            <w:pPr>
              <w:jc w:val="center"/>
              <w:rPr>
                <w:rFonts w:asciiTheme="majorHAnsi" w:hAnsiTheme="majorHAnsi"/>
              </w:rPr>
            </w:pPr>
            <w:r w:rsidRPr="00E04209">
              <w:rPr>
                <w:rFonts w:asciiTheme="majorHAnsi" w:hAnsiTheme="majorHAnsi"/>
                <w:b/>
              </w:rPr>
              <w:t xml:space="preserve">SPRINT # </w:t>
            </w:r>
            <w:r>
              <w:rPr>
                <w:rFonts w:asciiTheme="majorHAnsi" w:hAnsiTheme="majorHAnsi"/>
                <w:b/>
              </w:rPr>
              <w:t>2</w:t>
            </w:r>
          </w:p>
        </w:tc>
      </w:tr>
      <w:tr w:rsidR="00E04209" w:rsidRPr="00DE62C0" w:rsidTr="005E5961">
        <w:tc>
          <w:tcPr>
            <w:tcW w:w="13994" w:type="dxa"/>
            <w:gridSpan w:val="6"/>
            <w:shd w:val="clear" w:color="auto" w:fill="A8D08D" w:themeFill="accent6" w:themeFillTint="99"/>
          </w:tcPr>
          <w:p w:rsidR="00E04209" w:rsidRPr="00E04209" w:rsidRDefault="00E04209" w:rsidP="00DE62C0">
            <w:pPr>
              <w:jc w:val="center"/>
              <w:rPr>
                <w:rFonts w:asciiTheme="majorHAnsi" w:hAnsiTheme="majorHAnsi"/>
                <w:b/>
              </w:rPr>
            </w:pPr>
            <w:r w:rsidRPr="00E04209">
              <w:rPr>
                <w:rFonts w:asciiTheme="majorHAnsi" w:hAnsiTheme="majorHAnsi"/>
                <w:b/>
              </w:rPr>
              <w:t>PLANTILLA DE CASOS DE PRUEBA</w:t>
            </w:r>
          </w:p>
        </w:tc>
      </w:tr>
      <w:tr w:rsidR="00D12B62" w:rsidRPr="00DE62C0" w:rsidTr="00682427">
        <w:trPr>
          <w:trHeight w:val="824"/>
        </w:trPr>
        <w:tc>
          <w:tcPr>
            <w:tcW w:w="872" w:type="dxa"/>
            <w:shd w:val="clear" w:color="auto" w:fill="A8D08D" w:themeFill="accent6" w:themeFillTint="99"/>
          </w:tcPr>
          <w:p w:rsidR="00E04209" w:rsidRPr="00E04209" w:rsidRDefault="00E04209" w:rsidP="005E5961">
            <w:pPr>
              <w:jc w:val="center"/>
              <w:rPr>
                <w:rFonts w:asciiTheme="majorHAnsi" w:hAnsiTheme="majorHAnsi"/>
                <w:b/>
              </w:rPr>
            </w:pPr>
            <w:r w:rsidRPr="00E04209">
              <w:rPr>
                <w:rFonts w:asciiTheme="majorHAnsi" w:hAnsiTheme="majorHAnsi"/>
                <w:b/>
              </w:rPr>
              <w:t>ID Caso de Prueba</w:t>
            </w:r>
          </w:p>
        </w:tc>
        <w:tc>
          <w:tcPr>
            <w:tcW w:w="1536" w:type="dxa"/>
            <w:shd w:val="clear" w:color="auto" w:fill="A8D08D" w:themeFill="accent6" w:themeFillTint="99"/>
          </w:tcPr>
          <w:p w:rsidR="00E04209" w:rsidRPr="00E04209" w:rsidRDefault="00E04209" w:rsidP="005E5961">
            <w:pPr>
              <w:jc w:val="center"/>
              <w:rPr>
                <w:rFonts w:asciiTheme="majorHAnsi" w:hAnsiTheme="majorHAnsi"/>
                <w:b/>
              </w:rPr>
            </w:pPr>
            <w:r w:rsidRPr="00E04209">
              <w:rPr>
                <w:rFonts w:asciiTheme="majorHAnsi" w:hAnsiTheme="majorHAnsi"/>
                <w:b/>
              </w:rPr>
              <w:t>Nombre del Caso de Prueba</w:t>
            </w:r>
          </w:p>
        </w:tc>
        <w:tc>
          <w:tcPr>
            <w:tcW w:w="1546" w:type="dxa"/>
            <w:shd w:val="clear" w:color="auto" w:fill="A8D08D" w:themeFill="accent6" w:themeFillTint="99"/>
          </w:tcPr>
          <w:p w:rsidR="00E04209" w:rsidRPr="00E04209" w:rsidRDefault="00E04209" w:rsidP="005E5961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US asociada</w:t>
            </w:r>
          </w:p>
        </w:tc>
        <w:tc>
          <w:tcPr>
            <w:tcW w:w="4263" w:type="dxa"/>
            <w:shd w:val="clear" w:color="auto" w:fill="A8D08D" w:themeFill="accent6" w:themeFillTint="99"/>
          </w:tcPr>
          <w:p w:rsidR="00E04209" w:rsidRPr="00E04209" w:rsidRDefault="00E04209" w:rsidP="005E5961">
            <w:pPr>
              <w:jc w:val="center"/>
              <w:rPr>
                <w:rFonts w:asciiTheme="majorHAnsi" w:hAnsiTheme="majorHAnsi"/>
                <w:b/>
              </w:rPr>
            </w:pPr>
            <w:r w:rsidRPr="00E04209">
              <w:rPr>
                <w:rFonts w:asciiTheme="majorHAnsi" w:hAnsiTheme="majorHAnsi"/>
                <w:b/>
              </w:rPr>
              <w:t>Precondiciones</w:t>
            </w:r>
          </w:p>
        </w:tc>
        <w:tc>
          <w:tcPr>
            <w:tcW w:w="3260" w:type="dxa"/>
            <w:shd w:val="clear" w:color="auto" w:fill="A8D08D" w:themeFill="accent6" w:themeFillTint="99"/>
          </w:tcPr>
          <w:p w:rsidR="00E04209" w:rsidRPr="00E04209" w:rsidRDefault="00E04209" w:rsidP="005E5961">
            <w:pPr>
              <w:jc w:val="center"/>
              <w:rPr>
                <w:rFonts w:asciiTheme="majorHAnsi" w:hAnsiTheme="majorHAnsi"/>
                <w:b/>
              </w:rPr>
            </w:pPr>
            <w:r w:rsidRPr="00E04209">
              <w:rPr>
                <w:rFonts w:asciiTheme="majorHAnsi" w:hAnsiTheme="majorHAnsi"/>
                <w:b/>
              </w:rPr>
              <w:t>Pasos</w:t>
            </w:r>
          </w:p>
        </w:tc>
        <w:tc>
          <w:tcPr>
            <w:tcW w:w="2517" w:type="dxa"/>
            <w:shd w:val="clear" w:color="auto" w:fill="A8D08D" w:themeFill="accent6" w:themeFillTint="99"/>
          </w:tcPr>
          <w:p w:rsidR="00E04209" w:rsidRPr="00E04209" w:rsidRDefault="00E04209" w:rsidP="005E5961">
            <w:pPr>
              <w:jc w:val="center"/>
              <w:rPr>
                <w:rFonts w:asciiTheme="majorHAnsi" w:hAnsiTheme="majorHAnsi"/>
                <w:b/>
              </w:rPr>
            </w:pPr>
            <w:r w:rsidRPr="00E04209">
              <w:rPr>
                <w:rFonts w:asciiTheme="majorHAnsi" w:hAnsiTheme="majorHAnsi"/>
                <w:b/>
              </w:rPr>
              <w:t>Resultado Esperado</w:t>
            </w:r>
          </w:p>
        </w:tc>
      </w:tr>
      <w:tr w:rsidR="00E04209" w:rsidRPr="00DE62C0" w:rsidTr="00682427">
        <w:tc>
          <w:tcPr>
            <w:tcW w:w="872" w:type="dxa"/>
            <w:shd w:val="clear" w:color="auto" w:fill="BFBFBF" w:themeFill="background1" w:themeFillShade="BF"/>
          </w:tcPr>
          <w:p w:rsidR="00E04209" w:rsidRPr="00790E25" w:rsidRDefault="00E04209" w:rsidP="005E5961">
            <w:pPr>
              <w:rPr>
                <w:rFonts w:asciiTheme="majorHAnsi" w:hAnsiTheme="majorHAnsi"/>
              </w:rPr>
            </w:pPr>
            <w:r w:rsidRPr="00790E25">
              <w:rPr>
                <w:rFonts w:asciiTheme="majorHAnsi" w:hAnsiTheme="majorHAnsi"/>
              </w:rPr>
              <w:t>1</w:t>
            </w:r>
          </w:p>
        </w:tc>
        <w:tc>
          <w:tcPr>
            <w:tcW w:w="1536" w:type="dxa"/>
          </w:tcPr>
          <w:p w:rsidR="00E04209" w:rsidRPr="00790E25" w:rsidRDefault="00790E25" w:rsidP="005E596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Registrar un Equipo</w:t>
            </w:r>
            <w:r w:rsidR="00682427">
              <w:rPr>
                <w:rFonts w:asciiTheme="majorHAnsi" w:hAnsiTheme="majorHAnsi"/>
              </w:rPr>
              <w:t xml:space="preserve"> (curso normal, un delegado)</w:t>
            </w:r>
          </w:p>
        </w:tc>
        <w:tc>
          <w:tcPr>
            <w:tcW w:w="1546" w:type="dxa"/>
          </w:tcPr>
          <w:p w:rsidR="00E04209" w:rsidRPr="00790E25" w:rsidRDefault="00790E25" w:rsidP="005E596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Registrar Equipo</w:t>
            </w:r>
          </w:p>
        </w:tc>
        <w:tc>
          <w:tcPr>
            <w:tcW w:w="4263" w:type="dxa"/>
          </w:tcPr>
          <w:p w:rsidR="00790E25" w:rsidRPr="008C6087" w:rsidRDefault="00790E25" w:rsidP="00790E25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 xml:space="preserve">El usuario </w:t>
            </w:r>
            <w:hyperlink r:id="rId8" w:history="1">
              <w:r w:rsidRPr="008C6087">
                <w:rPr>
                  <w:rStyle w:val="Hipervnculo"/>
                  <w:rFonts w:asciiTheme="majorHAnsi" w:hAnsiTheme="majorHAnsi"/>
                  <w:color w:val="auto"/>
                  <w:u w:val="none"/>
                </w:rPr>
                <w:t>paupedrosa30@gmail.com</w:t>
              </w:r>
            </w:hyperlink>
            <w:r w:rsidRPr="008C6087">
              <w:rPr>
                <w:rFonts w:asciiTheme="majorHAnsi" w:hAnsiTheme="majorHAnsi"/>
              </w:rPr>
              <w:t xml:space="preserve"> se encuentra registrado.</w:t>
            </w:r>
          </w:p>
          <w:p w:rsidR="00E04209" w:rsidRDefault="00790E25" w:rsidP="00790E25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 xml:space="preserve">El </w:t>
            </w:r>
            <w:r w:rsidR="008E731F">
              <w:rPr>
                <w:rFonts w:asciiTheme="majorHAnsi" w:hAnsiTheme="majorHAnsi"/>
              </w:rPr>
              <w:t>Torneo</w:t>
            </w:r>
            <w:r w:rsidRPr="008C6087">
              <w:rPr>
                <w:rFonts w:asciiTheme="majorHAnsi" w:hAnsiTheme="majorHAnsi"/>
              </w:rPr>
              <w:t xml:space="preserve"> "El único Héroe" se encuentra cargado.</w:t>
            </w:r>
          </w:p>
          <w:p w:rsidR="00827084" w:rsidRPr="00790E25" w:rsidRDefault="00827084" w:rsidP="00790E25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El equipo “</w:t>
            </w:r>
            <w:proofErr w:type="spellStart"/>
            <w:r>
              <w:rPr>
                <w:rFonts w:asciiTheme="majorHAnsi" w:hAnsiTheme="majorHAnsi"/>
              </w:rPr>
              <w:t>Riv</w:t>
            </w:r>
            <w:bookmarkStart w:id="0" w:name="_GoBack"/>
            <w:bookmarkEnd w:id="0"/>
            <w:r>
              <w:rPr>
                <w:rFonts w:asciiTheme="majorHAnsi" w:hAnsiTheme="majorHAnsi"/>
              </w:rPr>
              <w:t>er</w:t>
            </w:r>
            <w:proofErr w:type="spellEnd"/>
            <w:r>
              <w:rPr>
                <w:rFonts w:asciiTheme="majorHAnsi" w:hAnsiTheme="majorHAnsi"/>
              </w:rPr>
              <w:t>” NO se encuentra cargado</w:t>
            </w:r>
          </w:p>
        </w:tc>
        <w:tc>
          <w:tcPr>
            <w:tcW w:w="3260" w:type="dxa"/>
          </w:tcPr>
          <w:p w:rsidR="00E04209" w:rsidRDefault="00827084" w:rsidP="005E5961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 xml:space="preserve">1.El usuario se </w:t>
            </w:r>
            <w:proofErr w:type="spellStart"/>
            <w:r w:rsidRPr="008C6087">
              <w:rPr>
                <w:rFonts w:asciiTheme="majorHAnsi" w:hAnsiTheme="majorHAnsi"/>
              </w:rPr>
              <w:t>loguea</w:t>
            </w:r>
            <w:proofErr w:type="spellEnd"/>
            <w:r w:rsidRPr="008C6087">
              <w:rPr>
                <w:rFonts w:asciiTheme="majorHAnsi" w:hAnsiTheme="majorHAnsi"/>
              </w:rPr>
              <w:t xml:space="preserve"> como </w:t>
            </w:r>
            <w:hyperlink r:id="rId9" w:history="1">
              <w:r w:rsidRPr="008C6087">
                <w:rPr>
                  <w:rStyle w:val="Hipervnculo"/>
                  <w:rFonts w:asciiTheme="majorHAnsi" w:hAnsiTheme="majorHAnsi"/>
                  <w:color w:val="auto"/>
                  <w:u w:val="none"/>
                </w:rPr>
                <w:t>paupedrosa30@gmail.com</w:t>
              </w:r>
            </w:hyperlink>
            <w:r w:rsidRPr="008C6087">
              <w:rPr>
                <w:rFonts w:asciiTheme="majorHAnsi" w:hAnsiTheme="majorHAnsi"/>
              </w:rPr>
              <w:t xml:space="preserve"> </w:t>
            </w:r>
          </w:p>
          <w:p w:rsidR="00827084" w:rsidRDefault="00827084" w:rsidP="005E596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2.El usuario accede a “equipos”</w:t>
            </w:r>
          </w:p>
          <w:p w:rsidR="00827084" w:rsidRDefault="00827084" w:rsidP="005E5961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3.El</w:t>
            </w:r>
            <w:proofErr w:type="gramEnd"/>
            <w:r>
              <w:rPr>
                <w:rFonts w:asciiTheme="majorHAnsi" w:hAnsiTheme="majorHAnsi"/>
              </w:rPr>
              <w:t xml:space="preserve"> usuario ingresa el nombre del equipo “</w:t>
            </w:r>
            <w:proofErr w:type="spellStart"/>
            <w:r>
              <w:rPr>
                <w:rFonts w:asciiTheme="majorHAnsi" w:hAnsiTheme="majorHAnsi"/>
              </w:rPr>
              <w:t>River</w:t>
            </w:r>
            <w:proofErr w:type="spellEnd"/>
            <w:r>
              <w:rPr>
                <w:rFonts w:asciiTheme="majorHAnsi" w:hAnsiTheme="majorHAnsi"/>
              </w:rPr>
              <w:t>”.</w:t>
            </w:r>
          </w:p>
          <w:p w:rsidR="00827084" w:rsidRDefault="00827084" w:rsidP="005E596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4.El usuario ingresa el nombre del director técnico “Ramón Díaz”</w:t>
            </w:r>
          </w:p>
          <w:p w:rsidR="00827084" w:rsidRDefault="00827084" w:rsidP="005E5961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5.El</w:t>
            </w:r>
            <w:proofErr w:type="gramEnd"/>
            <w:r>
              <w:rPr>
                <w:rFonts w:asciiTheme="majorHAnsi" w:hAnsiTheme="majorHAnsi"/>
              </w:rPr>
              <w:t xml:space="preserve"> usuario selecciona los colores de camiseta (1° y 2°).</w:t>
            </w:r>
          </w:p>
          <w:p w:rsidR="00827084" w:rsidRDefault="00827084" w:rsidP="005E5961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6.El</w:t>
            </w:r>
            <w:proofErr w:type="gramEnd"/>
            <w:r>
              <w:rPr>
                <w:rFonts w:asciiTheme="majorHAnsi" w:hAnsiTheme="majorHAnsi"/>
              </w:rPr>
              <w:t xml:space="preserve"> usuario selecciona “Agregar delegado”.</w:t>
            </w:r>
          </w:p>
          <w:p w:rsidR="00827084" w:rsidRDefault="00827084" w:rsidP="005E5961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7.El</w:t>
            </w:r>
            <w:proofErr w:type="gramEnd"/>
            <w:r>
              <w:rPr>
                <w:rFonts w:asciiTheme="majorHAnsi" w:hAnsiTheme="majorHAnsi"/>
              </w:rPr>
              <w:t xml:space="preserve"> usuario ingresa el nombre “Paula Pedrosa”, Email: </w:t>
            </w:r>
            <w:hyperlink r:id="rId10" w:history="1">
              <w:r w:rsidRPr="00F920D5">
                <w:rPr>
                  <w:rStyle w:val="Hipervnculo"/>
                  <w:rFonts w:asciiTheme="majorHAnsi" w:hAnsiTheme="majorHAnsi"/>
                </w:rPr>
                <w:t>pau@gmail.com</w:t>
              </w:r>
            </w:hyperlink>
            <w:r>
              <w:rPr>
                <w:rFonts w:asciiTheme="majorHAnsi" w:hAnsiTheme="majorHAnsi"/>
              </w:rPr>
              <w:t>, teléfono: 4650551, domicilio: “La Entente 2522”.</w:t>
            </w:r>
          </w:p>
          <w:p w:rsidR="00827084" w:rsidRDefault="00827084" w:rsidP="005E5961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8.El</w:t>
            </w:r>
            <w:proofErr w:type="gramEnd"/>
            <w:r>
              <w:rPr>
                <w:rFonts w:asciiTheme="majorHAnsi" w:hAnsiTheme="majorHAnsi"/>
              </w:rPr>
              <w:t xml:space="preserve"> usuario selecciona la opción “Agregar delegado”</w:t>
            </w:r>
            <w:r w:rsidR="00682427">
              <w:rPr>
                <w:rFonts w:asciiTheme="majorHAnsi" w:hAnsiTheme="majorHAnsi"/>
              </w:rPr>
              <w:t>.</w:t>
            </w:r>
          </w:p>
          <w:p w:rsidR="00682427" w:rsidRDefault="00682427" w:rsidP="00682427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9.El</w:t>
            </w:r>
            <w:proofErr w:type="gramEnd"/>
            <w:r>
              <w:rPr>
                <w:rFonts w:asciiTheme="majorHAnsi" w:hAnsiTheme="majorHAnsi"/>
              </w:rPr>
              <w:t xml:space="preserve"> usuario selecciona la imagen del equipo.</w:t>
            </w:r>
          </w:p>
          <w:p w:rsidR="00682427" w:rsidRPr="00790E25" w:rsidRDefault="00682427" w:rsidP="0068242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</w:t>
            </w:r>
            <w:proofErr w:type="gramStart"/>
            <w:r>
              <w:rPr>
                <w:rFonts w:asciiTheme="majorHAnsi" w:hAnsiTheme="majorHAnsi"/>
              </w:rPr>
              <w:t>.El</w:t>
            </w:r>
            <w:proofErr w:type="gramEnd"/>
            <w:r>
              <w:rPr>
                <w:rFonts w:asciiTheme="majorHAnsi" w:hAnsiTheme="majorHAnsi"/>
              </w:rPr>
              <w:t xml:space="preserve"> usuario selecciona la opción “Registrar”.</w:t>
            </w:r>
          </w:p>
        </w:tc>
        <w:tc>
          <w:tcPr>
            <w:tcW w:w="2517" w:type="dxa"/>
          </w:tcPr>
          <w:p w:rsidR="00827084" w:rsidRDefault="00827084" w:rsidP="00827084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1.El</w:t>
            </w:r>
            <w:proofErr w:type="gramEnd"/>
            <w:r>
              <w:rPr>
                <w:rFonts w:asciiTheme="majorHAnsi" w:hAnsiTheme="majorHAnsi"/>
              </w:rPr>
              <w:t xml:space="preserve"> sistema muestra su página de inicio (index.aspx).</w:t>
            </w:r>
          </w:p>
          <w:p w:rsidR="00827084" w:rsidRDefault="00827084" w:rsidP="0082708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2.El sistema muestra la página de equipos (equipos.aspx)</w:t>
            </w:r>
          </w:p>
          <w:p w:rsidR="00827084" w:rsidRDefault="00827084" w:rsidP="00827084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6.El</w:t>
            </w:r>
            <w:proofErr w:type="gramEnd"/>
            <w:r>
              <w:rPr>
                <w:rFonts w:asciiTheme="majorHAnsi" w:hAnsiTheme="majorHAnsi"/>
              </w:rPr>
              <w:t xml:space="preserve"> sistema muestra los campos para agregar los delegados.</w:t>
            </w:r>
          </w:p>
          <w:p w:rsidR="00682427" w:rsidRDefault="00682427" w:rsidP="0082708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8.El sistema muestra “</w:t>
            </w:r>
            <w:r>
              <w:rPr>
                <w:rFonts w:ascii="Helvetica" w:hAnsi="Helvetica" w:cs="Helvetica"/>
                <w:color w:val="3C763D"/>
                <w:sz w:val="20"/>
                <w:szCs w:val="20"/>
                <w:shd w:val="clear" w:color="auto" w:fill="DFF0D8"/>
              </w:rPr>
              <w:t>El Delegado fue agregado exitosamente”</w:t>
            </w:r>
          </w:p>
          <w:p w:rsidR="00682427" w:rsidRDefault="00682427" w:rsidP="0082708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10.El sistema muestra “</w:t>
            </w:r>
            <w:r>
              <w:rPr>
                <w:rFonts w:ascii="Helvetica" w:hAnsi="Helvetica" w:cs="Helvetica"/>
                <w:color w:val="3C763D"/>
                <w:sz w:val="20"/>
                <w:szCs w:val="20"/>
                <w:shd w:val="clear" w:color="auto" w:fill="DFF0D8"/>
              </w:rPr>
              <w:t xml:space="preserve">El equipo </w:t>
            </w:r>
            <w:proofErr w:type="spellStart"/>
            <w:r>
              <w:rPr>
                <w:rFonts w:ascii="Helvetica" w:hAnsi="Helvetica" w:cs="Helvetica"/>
                <w:color w:val="3C763D"/>
                <w:sz w:val="20"/>
                <w:szCs w:val="20"/>
                <w:shd w:val="clear" w:color="auto" w:fill="DFF0D8"/>
              </w:rPr>
              <w:t>River</w:t>
            </w:r>
            <w:proofErr w:type="spellEnd"/>
            <w:r>
              <w:rPr>
                <w:rFonts w:ascii="Helvetica" w:hAnsi="Helvetica" w:cs="Helvetica"/>
                <w:color w:val="3C763D"/>
                <w:sz w:val="20"/>
                <w:szCs w:val="20"/>
                <w:shd w:val="clear" w:color="auto" w:fill="DFF0D8"/>
              </w:rPr>
              <w:t xml:space="preserve"> fue registrado exitosamente</w:t>
            </w:r>
            <w:r>
              <w:rPr>
                <w:rFonts w:asciiTheme="majorHAnsi" w:hAnsiTheme="majorHAnsi"/>
              </w:rPr>
              <w:t>”</w:t>
            </w:r>
          </w:p>
          <w:p w:rsidR="00E04209" w:rsidRDefault="00E04209" w:rsidP="00827084">
            <w:pPr>
              <w:jc w:val="center"/>
              <w:rPr>
                <w:rFonts w:asciiTheme="majorHAnsi" w:hAnsiTheme="majorHAnsi"/>
              </w:rPr>
            </w:pPr>
          </w:p>
          <w:p w:rsidR="00827084" w:rsidRPr="00827084" w:rsidRDefault="00827084" w:rsidP="00827084">
            <w:pPr>
              <w:rPr>
                <w:rFonts w:asciiTheme="majorHAnsi" w:hAnsiTheme="majorHAnsi"/>
              </w:rPr>
            </w:pPr>
          </w:p>
        </w:tc>
      </w:tr>
      <w:tr w:rsidR="00E04209" w:rsidRPr="00DE62C0" w:rsidTr="00682427">
        <w:tc>
          <w:tcPr>
            <w:tcW w:w="872" w:type="dxa"/>
            <w:shd w:val="clear" w:color="auto" w:fill="BFBFBF" w:themeFill="background1" w:themeFillShade="BF"/>
          </w:tcPr>
          <w:p w:rsidR="00E04209" w:rsidRPr="00790E25" w:rsidRDefault="00E04209" w:rsidP="005E5961">
            <w:pPr>
              <w:rPr>
                <w:rFonts w:asciiTheme="majorHAnsi" w:hAnsiTheme="majorHAnsi"/>
              </w:rPr>
            </w:pPr>
            <w:r w:rsidRPr="00790E25">
              <w:rPr>
                <w:rFonts w:asciiTheme="majorHAnsi" w:hAnsiTheme="majorHAnsi"/>
              </w:rPr>
              <w:lastRenderedPageBreak/>
              <w:t>2</w:t>
            </w:r>
          </w:p>
        </w:tc>
        <w:tc>
          <w:tcPr>
            <w:tcW w:w="1536" w:type="dxa"/>
          </w:tcPr>
          <w:p w:rsidR="00E04209" w:rsidRPr="00790E25" w:rsidRDefault="00682427" w:rsidP="005E596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Registrar un Equipo (curso normal, dos delegados)</w:t>
            </w:r>
          </w:p>
        </w:tc>
        <w:tc>
          <w:tcPr>
            <w:tcW w:w="1546" w:type="dxa"/>
          </w:tcPr>
          <w:p w:rsidR="00E04209" w:rsidRPr="00790E25" w:rsidRDefault="00682427" w:rsidP="005E596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Registrar Equipo</w:t>
            </w:r>
          </w:p>
        </w:tc>
        <w:tc>
          <w:tcPr>
            <w:tcW w:w="4263" w:type="dxa"/>
          </w:tcPr>
          <w:p w:rsidR="00682427" w:rsidRPr="008C6087" w:rsidRDefault="00682427" w:rsidP="00682427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 xml:space="preserve">El usuario </w:t>
            </w:r>
            <w:hyperlink r:id="rId11" w:history="1">
              <w:r w:rsidRPr="008C6087">
                <w:rPr>
                  <w:rStyle w:val="Hipervnculo"/>
                  <w:rFonts w:asciiTheme="majorHAnsi" w:hAnsiTheme="majorHAnsi"/>
                  <w:color w:val="auto"/>
                  <w:u w:val="none"/>
                </w:rPr>
                <w:t>paupedrosa30@gmail.com</w:t>
              </w:r>
            </w:hyperlink>
            <w:r w:rsidRPr="008C6087">
              <w:rPr>
                <w:rFonts w:asciiTheme="majorHAnsi" w:hAnsiTheme="majorHAnsi"/>
              </w:rPr>
              <w:t xml:space="preserve"> se encuentra registrado.</w:t>
            </w:r>
          </w:p>
          <w:p w:rsidR="00682427" w:rsidRDefault="00682427" w:rsidP="00682427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 xml:space="preserve">El </w:t>
            </w:r>
            <w:r w:rsidR="008E731F">
              <w:rPr>
                <w:rFonts w:asciiTheme="majorHAnsi" w:hAnsiTheme="majorHAnsi"/>
              </w:rPr>
              <w:t>Torneo</w:t>
            </w:r>
            <w:r w:rsidRPr="008C6087">
              <w:rPr>
                <w:rFonts w:asciiTheme="majorHAnsi" w:hAnsiTheme="majorHAnsi"/>
              </w:rPr>
              <w:t xml:space="preserve"> "El único Héroe" se encuentra cargado.</w:t>
            </w:r>
          </w:p>
          <w:p w:rsidR="00E04209" w:rsidRPr="00682427" w:rsidRDefault="00682427" w:rsidP="00682427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</w:rPr>
            </w:pPr>
            <w:r w:rsidRPr="00682427">
              <w:rPr>
                <w:rFonts w:asciiTheme="majorHAnsi" w:hAnsiTheme="majorHAnsi"/>
              </w:rPr>
              <w:t>El equipo “</w:t>
            </w:r>
            <w:proofErr w:type="spellStart"/>
            <w:r w:rsidRPr="00682427">
              <w:rPr>
                <w:rFonts w:asciiTheme="majorHAnsi" w:hAnsiTheme="majorHAnsi"/>
              </w:rPr>
              <w:t>River</w:t>
            </w:r>
            <w:proofErr w:type="spellEnd"/>
            <w:r w:rsidRPr="00682427">
              <w:rPr>
                <w:rFonts w:asciiTheme="majorHAnsi" w:hAnsiTheme="majorHAnsi"/>
              </w:rPr>
              <w:t>” NO se encuentra cargado</w:t>
            </w:r>
          </w:p>
        </w:tc>
        <w:tc>
          <w:tcPr>
            <w:tcW w:w="3260" w:type="dxa"/>
          </w:tcPr>
          <w:p w:rsidR="00682427" w:rsidRDefault="00682427" w:rsidP="00682427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 xml:space="preserve">1.El usuario se </w:t>
            </w:r>
            <w:proofErr w:type="spellStart"/>
            <w:r w:rsidRPr="008C6087">
              <w:rPr>
                <w:rFonts w:asciiTheme="majorHAnsi" w:hAnsiTheme="majorHAnsi"/>
              </w:rPr>
              <w:t>loguea</w:t>
            </w:r>
            <w:proofErr w:type="spellEnd"/>
            <w:r w:rsidRPr="008C6087">
              <w:rPr>
                <w:rFonts w:asciiTheme="majorHAnsi" w:hAnsiTheme="majorHAnsi"/>
              </w:rPr>
              <w:t xml:space="preserve"> como </w:t>
            </w:r>
            <w:hyperlink r:id="rId12" w:history="1">
              <w:r w:rsidRPr="008C6087">
                <w:rPr>
                  <w:rStyle w:val="Hipervnculo"/>
                  <w:rFonts w:asciiTheme="majorHAnsi" w:hAnsiTheme="majorHAnsi"/>
                  <w:color w:val="auto"/>
                  <w:u w:val="none"/>
                </w:rPr>
                <w:t>paupedrosa30@gmail.com</w:t>
              </w:r>
            </w:hyperlink>
            <w:r w:rsidRPr="008C6087">
              <w:rPr>
                <w:rFonts w:asciiTheme="majorHAnsi" w:hAnsiTheme="majorHAnsi"/>
              </w:rPr>
              <w:t xml:space="preserve"> </w:t>
            </w:r>
          </w:p>
          <w:p w:rsidR="00682427" w:rsidRDefault="00682427" w:rsidP="0068242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2.El usuario accede a “equipos”</w:t>
            </w:r>
          </w:p>
          <w:p w:rsidR="00682427" w:rsidRDefault="00682427" w:rsidP="00682427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3.El</w:t>
            </w:r>
            <w:proofErr w:type="gramEnd"/>
            <w:r>
              <w:rPr>
                <w:rFonts w:asciiTheme="majorHAnsi" w:hAnsiTheme="majorHAnsi"/>
              </w:rPr>
              <w:t xml:space="preserve"> usuario ingresa el nombre del equipo “</w:t>
            </w:r>
            <w:proofErr w:type="spellStart"/>
            <w:r>
              <w:rPr>
                <w:rFonts w:asciiTheme="majorHAnsi" w:hAnsiTheme="majorHAnsi"/>
              </w:rPr>
              <w:t>River</w:t>
            </w:r>
            <w:proofErr w:type="spellEnd"/>
            <w:r>
              <w:rPr>
                <w:rFonts w:asciiTheme="majorHAnsi" w:hAnsiTheme="majorHAnsi"/>
              </w:rPr>
              <w:t>”.</w:t>
            </w:r>
          </w:p>
          <w:p w:rsidR="00682427" w:rsidRDefault="00682427" w:rsidP="0068242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4.El usuario ingresa el nombre del director técnico “Ramón Díaz”</w:t>
            </w:r>
          </w:p>
          <w:p w:rsidR="00682427" w:rsidRDefault="00682427" w:rsidP="00682427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5.El</w:t>
            </w:r>
            <w:proofErr w:type="gramEnd"/>
            <w:r>
              <w:rPr>
                <w:rFonts w:asciiTheme="majorHAnsi" w:hAnsiTheme="majorHAnsi"/>
              </w:rPr>
              <w:t xml:space="preserve"> usuario selecciona los colores de camiseta (1° y 2°).</w:t>
            </w:r>
          </w:p>
          <w:p w:rsidR="00682427" w:rsidRDefault="00682427" w:rsidP="00682427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6.El</w:t>
            </w:r>
            <w:proofErr w:type="gramEnd"/>
            <w:r>
              <w:rPr>
                <w:rFonts w:asciiTheme="majorHAnsi" w:hAnsiTheme="majorHAnsi"/>
              </w:rPr>
              <w:t xml:space="preserve"> usuario selecciona “Agregar delegado”.</w:t>
            </w:r>
          </w:p>
          <w:p w:rsidR="00682427" w:rsidRDefault="00682427" w:rsidP="00682427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7.El</w:t>
            </w:r>
            <w:proofErr w:type="gramEnd"/>
            <w:r>
              <w:rPr>
                <w:rFonts w:asciiTheme="majorHAnsi" w:hAnsiTheme="majorHAnsi"/>
              </w:rPr>
              <w:t xml:space="preserve"> usuario ingresa el nombre “Paula Pedrosa”, Email: </w:t>
            </w:r>
            <w:hyperlink r:id="rId13" w:history="1">
              <w:r w:rsidRPr="00F920D5">
                <w:rPr>
                  <w:rStyle w:val="Hipervnculo"/>
                  <w:rFonts w:asciiTheme="majorHAnsi" w:hAnsiTheme="majorHAnsi"/>
                </w:rPr>
                <w:t>pau@gmail.com</w:t>
              </w:r>
            </w:hyperlink>
            <w:r>
              <w:rPr>
                <w:rFonts w:asciiTheme="majorHAnsi" w:hAnsiTheme="majorHAnsi"/>
              </w:rPr>
              <w:t>, teléfono: 4650551, domicilio: “La Entente 2522”.</w:t>
            </w:r>
          </w:p>
          <w:p w:rsidR="00682427" w:rsidRDefault="00682427" w:rsidP="00682427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8.El</w:t>
            </w:r>
            <w:proofErr w:type="gramEnd"/>
            <w:r>
              <w:rPr>
                <w:rFonts w:asciiTheme="majorHAnsi" w:hAnsiTheme="majorHAnsi"/>
              </w:rPr>
              <w:t xml:space="preserve"> usuario selecciona la opción “Agregar delegado”.</w:t>
            </w:r>
          </w:p>
          <w:p w:rsidR="00682427" w:rsidRDefault="00682427" w:rsidP="00682427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9.El</w:t>
            </w:r>
            <w:proofErr w:type="gramEnd"/>
            <w:r>
              <w:rPr>
                <w:rFonts w:asciiTheme="majorHAnsi" w:hAnsiTheme="majorHAnsi"/>
              </w:rPr>
              <w:t xml:space="preserve"> usuario ingresa el nombre “Flor Rojas”, Email: </w:t>
            </w:r>
            <w:hyperlink r:id="rId14" w:history="1">
              <w:r w:rsidRPr="00F920D5">
                <w:rPr>
                  <w:rStyle w:val="Hipervnculo"/>
                  <w:rFonts w:asciiTheme="majorHAnsi" w:hAnsiTheme="majorHAnsi"/>
                </w:rPr>
                <w:t>flor@gmail.com</w:t>
              </w:r>
            </w:hyperlink>
            <w:r>
              <w:rPr>
                <w:rFonts w:asciiTheme="majorHAnsi" w:hAnsiTheme="majorHAnsi"/>
              </w:rPr>
              <w:t>, teléfono: 4650551, domicilio: “La Entente 2522”.</w:t>
            </w:r>
          </w:p>
          <w:p w:rsidR="00682427" w:rsidRDefault="00682427" w:rsidP="0068242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</w:t>
            </w:r>
            <w:proofErr w:type="gramStart"/>
            <w:r>
              <w:rPr>
                <w:rFonts w:asciiTheme="majorHAnsi" w:hAnsiTheme="majorHAnsi"/>
              </w:rPr>
              <w:t>.El</w:t>
            </w:r>
            <w:proofErr w:type="gramEnd"/>
            <w:r>
              <w:rPr>
                <w:rFonts w:asciiTheme="majorHAnsi" w:hAnsiTheme="majorHAnsi"/>
              </w:rPr>
              <w:t xml:space="preserve"> usuario selecciona la opción “Agregar delegado”.</w:t>
            </w:r>
          </w:p>
          <w:p w:rsidR="00682427" w:rsidRDefault="00682427" w:rsidP="0068242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</w:t>
            </w:r>
            <w:proofErr w:type="gramStart"/>
            <w:r>
              <w:rPr>
                <w:rFonts w:asciiTheme="majorHAnsi" w:hAnsiTheme="majorHAnsi"/>
              </w:rPr>
              <w:t>.El</w:t>
            </w:r>
            <w:proofErr w:type="gramEnd"/>
            <w:r>
              <w:rPr>
                <w:rFonts w:asciiTheme="majorHAnsi" w:hAnsiTheme="majorHAnsi"/>
              </w:rPr>
              <w:t xml:space="preserve"> usuario selecciona la imagen del equipo.</w:t>
            </w:r>
          </w:p>
          <w:p w:rsidR="00E04209" w:rsidRPr="00790E25" w:rsidRDefault="00682427" w:rsidP="0068242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</w:t>
            </w:r>
            <w:proofErr w:type="gramStart"/>
            <w:r>
              <w:rPr>
                <w:rFonts w:asciiTheme="majorHAnsi" w:hAnsiTheme="majorHAnsi"/>
              </w:rPr>
              <w:t>.El</w:t>
            </w:r>
            <w:proofErr w:type="gramEnd"/>
            <w:r>
              <w:rPr>
                <w:rFonts w:asciiTheme="majorHAnsi" w:hAnsiTheme="majorHAnsi"/>
              </w:rPr>
              <w:t xml:space="preserve"> usuario selecciona la opción “Registrar”.</w:t>
            </w:r>
          </w:p>
        </w:tc>
        <w:tc>
          <w:tcPr>
            <w:tcW w:w="2517" w:type="dxa"/>
          </w:tcPr>
          <w:p w:rsidR="00682427" w:rsidRDefault="00682427" w:rsidP="00682427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1.El</w:t>
            </w:r>
            <w:proofErr w:type="gramEnd"/>
            <w:r>
              <w:rPr>
                <w:rFonts w:asciiTheme="majorHAnsi" w:hAnsiTheme="majorHAnsi"/>
              </w:rPr>
              <w:t xml:space="preserve"> sistema muestra su página de inicio (index.aspx).</w:t>
            </w:r>
          </w:p>
          <w:p w:rsidR="00682427" w:rsidRDefault="00682427" w:rsidP="0068242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2.El sistema muestra la página de equipos (equipos.aspx)</w:t>
            </w:r>
          </w:p>
          <w:p w:rsidR="00682427" w:rsidRDefault="00682427" w:rsidP="00682427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6.El</w:t>
            </w:r>
            <w:proofErr w:type="gramEnd"/>
            <w:r>
              <w:rPr>
                <w:rFonts w:asciiTheme="majorHAnsi" w:hAnsiTheme="majorHAnsi"/>
              </w:rPr>
              <w:t xml:space="preserve"> sistema muestra los campos para agregar los delegados.</w:t>
            </w:r>
          </w:p>
          <w:p w:rsidR="00682427" w:rsidRDefault="00682427" w:rsidP="0068242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8.El sistema muestra “</w:t>
            </w:r>
            <w:r>
              <w:rPr>
                <w:rFonts w:ascii="Helvetica" w:hAnsi="Helvetica" w:cs="Helvetica"/>
                <w:color w:val="3C763D"/>
                <w:sz w:val="20"/>
                <w:szCs w:val="20"/>
                <w:shd w:val="clear" w:color="auto" w:fill="DFF0D8"/>
              </w:rPr>
              <w:t>El Delegado fue agregado exitosamente</w:t>
            </w:r>
            <w:r>
              <w:rPr>
                <w:rFonts w:asciiTheme="majorHAnsi" w:hAnsiTheme="majorHAnsi"/>
              </w:rPr>
              <w:t>”</w:t>
            </w:r>
          </w:p>
          <w:p w:rsidR="00682427" w:rsidRDefault="00682427" w:rsidP="0068242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10.El sistema muestra “</w:t>
            </w:r>
            <w:r>
              <w:rPr>
                <w:rFonts w:ascii="Helvetica" w:hAnsi="Helvetica" w:cs="Helvetica"/>
                <w:color w:val="3C763D"/>
                <w:sz w:val="20"/>
                <w:szCs w:val="20"/>
                <w:shd w:val="clear" w:color="auto" w:fill="DFF0D8"/>
              </w:rPr>
              <w:t>El Delegado fue agregado exitosamente</w:t>
            </w:r>
            <w:r>
              <w:rPr>
                <w:rFonts w:asciiTheme="majorHAnsi" w:hAnsiTheme="majorHAnsi"/>
              </w:rPr>
              <w:t>”</w:t>
            </w:r>
          </w:p>
          <w:p w:rsidR="00E04209" w:rsidRPr="00790E25" w:rsidRDefault="00682427" w:rsidP="0068242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12.El sistema muestra “</w:t>
            </w:r>
            <w:r>
              <w:rPr>
                <w:rFonts w:ascii="Helvetica" w:hAnsi="Helvetica" w:cs="Helvetica"/>
                <w:color w:val="3C763D"/>
                <w:sz w:val="20"/>
                <w:szCs w:val="20"/>
                <w:shd w:val="clear" w:color="auto" w:fill="DFF0D8"/>
              </w:rPr>
              <w:t xml:space="preserve">El equipo </w:t>
            </w:r>
            <w:proofErr w:type="spellStart"/>
            <w:r>
              <w:rPr>
                <w:rFonts w:ascii="Helvetica" w:hAnsi="Helvetica" w:cs="Helvetica"/>
                <w:color w:val="3C763D"/>
                <w:sz w:val="20"/>
                <w:szCs w:val="20"/>
                <w:shd w:val="clear" w:color="auto" w:fill="DFF0D8"/>
              </w:rPr>
              <w:t>River</w:t>
            </w:r>
            <w:proofErr w:type="spellEnd"/>
            <w:r>
              <w:rPr>
                <w:rFonts w:ascii="Helvetica" w:hAnsi="Helvetica" w:cs="Helvetica"/>
                <w:color w:val="3C763D"/>
                <w:sz w:val="20"/>
                <w:szCs w:val="20"/>
                <w:shd w:val="clear" w:color="auto" w:fill="DFF0D8"/>
              </w:rPr>
              <w:t xml:space="preserve"> fue registrado exitosamente</w:t>
            </w:r>
            <w:r>
              <w:rPr>
                <w:rFonts w:asciiTheme="majorHAnsi" w:hAnsiTheme="majorHAnsi"/>
              </w:rPr>
              <w:t>”</w:t>
            </w:r>
          </w:p>
        </w:tc>
      </w:tr>
      <w:tr w:rsidR="00E04209" w:rsidRPr="00DE62C0" w:rsidTr="00682427">
        <w:tc>
          <w:tcPr>
            <w:tcW w:w="872" w:type="dxa"/>
            <w:shd w:val="clear" w:color="auto" w:fill="BFBFBF" w:themeFill="background1" w:themeFillShade="BF"/>
          </w:tcPr>
          <w:p w:rsidR="00E04209" w:rsidRPr="00790E25" w:rsidRDefault="00E04209" w:rsidP="005E5961">
            <w:pPr>
              <w:rPr>
                <w:rFonts w:asciiTheme="majorHAnsi" w:hAnsiTheme="majorHAnsi"/>
              </w:rPr>
            </w:pPr>
            <w:r w:rsidRPr="00790E25">
              <w:rPr>
                <w:rFonts w:asciiTheme="majorHAnsi" w:hAnsiTheme="majorHAnsi"/>
              </w:rPr>
              <w:lastRenderedPageBreak/>
              <w:t>3</w:t>
            </w:r>
          </w:p>
        </w:tc>
        <w:tc>
          <w:tcPr>
            <w:tcW w:w="1536" w:type="dxa"/>
          </w:tcPr>
          <w:p w:rsidR="00E04209" w:rsidRPr="00790E25" w:rsidRDefault="00682427" w:rsidP="0068242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Registrar un Equipo (curso alternativo, equipo ya registrado)</w:t>
            </w:r>
          </w:p>
        </w:tc>
        <w:tc>
          <w:tcPr>
            <w:tcW w:w="1546" w:type="dxa"/>
          </w:tcPr>
          <w:p w:rsidR="00E04209" w:rsidRPr="00790E25" w:rsidRDefault="00682427" w:rsidP="005E596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Registrar Equipo</w:t>
            </w:r>
          </w:p>
        </w:tc>
        <w:tc>
          <w:tcPr>
            <w:tcW w:w="4263" w:type="dxa"/>
          </w:tcPr>
          <w:p w:rsidR="00682427" w:rsidRPr="008C6087" w:rsidRDefault="00682427" w:rsidP="00682427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 xml:space="preserve">El usuario </w:t>
            </w:r>
            <w:hyperlink r:id="rId15" w:history="1">
              <w:r w:rsidRPr="008C6087">
                <w:rPr>
                  <w:rStyle w:val="Hipervnculo"/>
                  <w:rFonts w:asciiTheme="majorHAnsi" w:hAnsiTheme="majorHAnsi"/>
                  <w:color w:val="auto"/>
                  <w:u w:val="none"/>
                </w:rPr>
                <w:t>paupedrosa30@gmail.com</w:t>
              </w:r>
            </w:hyperlink>
            <w:r w:rsidRPr="008C6087">
              <w:rPr>
                <w:rFonts w:asciiTheme="majorHAnsi" w:hAnsiTheme="majorHAnsi"/>
              </w:rPr>
              <w:t xml:space="preserve"> se encuentra registrado.</w:t>
            </w:r>
          </w:p>
          <w:p w:rsidR="00682427" w:rsidRDefault="008E731F" w:rsidP="00682427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El </w:t>
            </w:r>
            <w:r>
              <w:rPr>
                <w:rFonts w:asciiTheme="majorHAnsi" w:hAnsiTheme="majorHAnsi"/>
              </w:rPr>
              <w:t>Torneo</w:t>
            </w:r>
            <w:r w:rsidR="00682427" w:rsidRPr="008C6087">
              <w:rPr>
                <w:rFonts w:asciiTheme="majorHAnsi" w:hAnsiTheme="majorHAnsi"/>
              </w:rPr>
              <w:t xml:space="preserve"> "El único Héroe" se encuentra cargado.</w:t>
            </w:r>
          </w:p>
          <w:p w:rsidR="00E04209" w:rsidRPr="00682427" w:rsidRDefault="00682427" w:rsidP="00682427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</w:rPr>
            </w:pPr>
            <w:r w:rsidRPr="00682427">
              <w:rPr>
                <w:rFonts w:asciiTheme="majorHAnsi" w:hAnsiTheme="majorHAnsi"/>
              </w:rPr>
              <w:t>El equipo “</w:t>
            </w:r>
            <w:proofErr w:type="spellStart"/>
            <w:r w:rsidRPr="00682427">
              <w:rPr>
                <w:rFonts w:asciiTheme="majorHAnsi" w:hAnsiTheme="majorHAnsi"/>
              </w:rPr>
              <w:t>River</w:t>
            </w:r>
            <w:proofErr w:type="spellEnd"/>
            <w:r w:rsidRPr="00682427">
              <w:rPr>
                <w:rFonts w:asciiTheme="majorHAnsi" w:hAnsiTheme="majorHAnsi"/>
              </w:rPr>
              <w:t>” se encuentra cargado</w:t>
            </w:r>
          </w:p>
        </w:tc>
        <w:tc>
          <w:tcPr>
            <w:tcW w:w="3260" w:type="dxa"/>
          </w:tcPr>
          <w:p w:rsidR="00682427" w:rsidRDefault="00682427" w:rsidP="00682427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 xml:space="preserve">1.El usuario se </w:t>
            </w:r>
            <w:proofErr w:type="spellStart"/>
            <w:r w:rsidRPr="008C6087">
              <w:rPr>
                <w:rFonts w:asciiTheme="majorHAnsi" w:hAnsiTheme="majorHAnsi"/>
              </w:rPr>
              <w:t>loguea</w:t>
            </w:r>
            <w:proofErr w:type="spellEnd"/>
            <w:r w:rsidRPr="008C6087">
              <w:rPr>
                <w:rFonts w:asciiTheme="majorHAnsi" w:hAnsiTheme="majorHAnsi"/>
              </w:rPr>
              <w:t xml:space="preserve"> como </w:t>
            </w:r>
            <w:hyperlink r:id="rId16" w:history="1">
              <w:r w:rsidRPr="008C6087">
                <w:rPr>
                  <w:rStyle w:val="Hipervnculo"/>
                  <w:rFonts w:asciiTheme="majorHAnsi" w:hAnsiTheme="majorHAnsi"/>
                  <w:color w:val="auto"/>
                  <w:u w:val="none"/>
                </w:rPr>
                <w:t>paupedrosa30@gmail.com</w:t>
              </w:r>
            </w:hyperlink>
            <w:r w:rsidRPr="008C6087">
              <w:rPr>
                <w:rFonts w:asciiTheme="majorHAnsi" w:hAnsiTheme="majorHAnsi"/>
              </w:rPr>
              <w:t xml:space="preserve"> </w:t>
            </w:r>
          </w:p>
          <w:p w:rsidR="00682427" w:rsidRDefault="00682427" w:rsidP="0068242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2.El usuario accede a “equipos”</w:t>
            </w:r>
          </w:p>
          <w:p w:rsidR="00682427" w:rsidRDefault="00682427" w:rsidP="00682427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3.El</w:t>
            </w:r>
            <w:proofErr w:type="gramEnd"/>
            <w:r>
              <w:rPr>
                <w:rFonts w:asciiTheme="majorHAnsi" w:hAnsiTheme="majorHAnsi"/>
              </w:rPr>
              <w:t xml:space="preserve"> usuario ingresa el nombre del equipo “</w:t>
            </w:r>
            <w:proofErr w:type="spellStart"/>
            <w:r>
              <w:rPr>
                <w:rFonts w:asciiTheme="majorHAnsi" w:hAnsiTheme="majorHAnsi"/>
              </w:rPr>
              <w:t>River</w:t>
            </w:r>
            <w:proofErr w:type="spellEnd"/>
            <w:r>
              <w:rPr>
                <w:rFonts w:asciiTheme="majorHAnsi" w:hAnsiTheme="majorHAnsi"/>
              </w:rPr>
              <w:t>”.</w:t>
            </w:r>
          </w:p>
          <w:p w:rsidR="00682427" w:rsidRDefault="00682427" w:rsidP="0068242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4.El usuario ingresa el nombre del director técnico “Ramón Díaz”</w:t>
            </w:r>
          </w:p>
          <w:p w:rsidR="00682427" w:rsidRDefault="00682427" w:rsidP="00682427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5.El</w:t>
            </w:r>
            <w:proofErr w:type="gramEnd"/>
            <w:r>
              <w:rPr>
                <w:rFonts w:asciiTheme="majorHAnsi" w:hAnsiTheme="majorHAnsi"/>
              </w:rPr>
              <w:t xml:space="preserve"> usuario selecciona los colores de camiseta (1° y 2°).</w:t>
            </w:r>
          </w:p>
          <w:p w:rsidR="00682427" w:rsidRDefault="00682427" w:rsidP="00682427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6.El</w:t>
            </w:r>
            <w:proofErr w:type="gramEnd"/>
            <w:r>
              <w:rPr>
                <w:rFonts w:asciiTheme="majorHAnsi" w:hAnsiTheme="majorHAnsi"/>
              </w:rPr>
              <w:t xml:space="preserve"> usuario selecciona “Agregar delegado”.</w:t>
            </w:r>
          </w:p>
          <w:p w:rsidR="00682427" w:rsidRDefault="00682427" w:rsidP="00682427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7.El</w:t>
            </w:r>
            <w:proofErr w:type="gramEnd"/>
            <w:r>
              <w:rPr>
                <w:rFonts w:asciiTheme="majorHAnsi" w:hAnsiTheme="majorHAnsi"/>
              </w:rPr>
              <w:t xml:space="preserve"> usuario ingresa el nombre “Paula Pedrosa”, Email: </w:t>
            </w:r>
            <w:hyperlink r:id="rId17" w:history="1">
              <w:r w:rsidRPr="00F920D5">
                <w:rPr>
                  <w:rStyle w:val="Hipervnculo"/>
                  <w:rFonts w:asciiTheme="majorHAnsi" w:hAnsiTheme="majorHAnsi"/>
                </w:rPr>
                <w:t>pau@gmail.com</w:t>
              </w:r>
            </w:hyperlink>
            <w:r>
              <w:rPr>
                <w:rFonts w:asciiTheme="majorHAnsi" w:hAnsiTheme="majorHAnsi"/>
              </w:rPr>
              <w:t>, teléfono: 4650551, domicilio: “La Entente 2522”.</w:t>
            </w:r>
          </w:p>
          <w:p w:rsidR="00682427" w:rsidRDefault="00682427" w:rsidP="00682427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8.El</w:t>
            </w:r>
            <w:proofErr w:type="gramEnd"/>
            <w:r>
              <w:rPr>
                <w:rFonts w:asciiTheme="majorHAnsi" w:hAnsiTheme="majorHAnsi"/>
              </w:rPr>
              <w:t xml:space="preserve"> usuario selecciona la opción “Agregar delegado”.</w:t>
            </w:r>
          </w:p>
          <w:p w:rsidR="00682427" w:rsidRDefault="00682427" w:rsidP="00682427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9.El</w:t>
            </w:r>
            <w:proofErr w:type="gramEnd"/>
            <w:r>
              <w:rPr>
                <w:rFonts w:asciiTheme="majorHAnsi" w:hAnsiTheme="majorHAnsi"/>
              </w:rPr>
              <w:t xml:space="preserve"> usuario ingresa el nombre “Flor Rojas”, Email: </w:t>
            </w:r>
            <w:hyperlink r:id="rId18" w:history="1">
              <w:r w:rsidRPr="00F920D5">
                <w:rPr>
                  <w:rStyle w:val="Hipervnculo"/>
                  <w:rFonts w:asciiTheme="majorHAnsi" w:hAnsiTheme="majorHAnsi"/>
                </w:rPr>
                <w:t>flor@gmail.com</w:t>
              </w:r>
            </w:hyperlink>
            <w:r>
              <w:rPr>
                <w:rFonts w:asciiTheme="majorHAnsi" w:hAnsiTheme="majorHAnsi"/>
              </w:rPr>
              <w:t>, teléfono: 4650551, domicilio: “La Entente 2522”.</w:t>
            </w:r>
          </w:p>
          <w:p w:rsidR="00682427" w:rsidRDefault="00682427" w:rsidP="0068242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</w:t>
            </w:r>
            <w:proofErr w:type="gramStart"/>
            <w:r>
              <w:rPr>
                <w:rFonts w:asciiTheme="majorHAnsi" w:hAnsiTheme="majorHAnsi"/>
              </w:rPr>
              <w:t>.El</w:t>
            </w:r>
            <w:proofErr w:type="gramEnd"/>
            <w:r>
              <w:rPr>
                <w:rFonts w:asciiTheme="majorHAnsi" w:hAnsiTheme="majorHAnsi"/>
              </w:rPr>
              <w:t xml:space="preserve"> usuario selecciona la opción “Agregar delegado”.</w:t>
            </w:r>
          </w:p>
          <w:p w:rsidR="00682427" w:rsidRDefault="00682427" w:rsidP="0068242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</w:t>
            </w:r>
            <w:proofErr w:type="gramStart"/>
            <w:r>
              <w:rPr>
                <w:rFonts w:asciiTheme="majorHAnsi" w:hAnsiTheme="majorHAnsi"/>
              </w:rPr>
              <w:t>.El</w:t>
            </w:r>
            <w:proofErr w:type="gramEnd"/>
            <w:r>
              <w:rPr>
                <w:rFonts w:asciiTheme="majorHAnsi" w:hAnsiTheme="majorHAnsi"/>
              </w:rPr>
              <w:t xml:space="preserve"> usuario selecciona la imagen del equipo.</w:t>
            </w:r>
          </w:p>
          <w:p w:rsidR="00E04209" w:rsidRPr="00790E25" w:rsidRDefault="00682427" w:rsidP="0068242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</w:t>
            </w:r>
            <w:proofErr w:type="gramStart"/>
            <w:r>
              <w:rPr>
                <w:rFonts w:asciiTheme="majorHAnsi" w:hAnsiTheme="majorHAnsi"/>
              </w:rPr>
              <w:t>.El</w:t>
            </w:r>
            <w:proofErr w:type="gramEnd"/>
            <w:r>
              <w:rPr>
                <w:rFonts w:asciiTheme="majorHAnsi" w:hAnsiTheme="majorHAnsi"/>
              </w:rPr>
              <w:t xml:space="preserve"> usuario selecciona la opción “Registrar”.</w:t>
            </w:r>
          </w:p>
        </w:tc>
        <w:tc>
          <w:tcPr>
            <w:tcW w:w="2517" w:type="dxa"/>
          </w:tcPr>
          <w:p w:rsidR="00682427" w:rsidRDefault="00682427" w:rsidP="00682427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1.El</w:t>
            </w:r>
            <w:proofErr w:type="gramEnd"/>
            <w:r>
              <w:rPr>
                <w:rFonts w:asciiTheme="majorHAnsi" w:hAnsiTheme="majorHAnsi"/>
              </w:rPr>
              <w:t xml:space="preserve"> sistema muestra su página de inicio (index.aspx).</w:t>
            </w:r>
          </w:p>
          <w:p w:rsidR="00682427" w:rsidRDefault="00682427" w:rsidP="0068242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2.El sistema muestra la página de equipos (equipos.aspx)</w:t>
            </w:r>
          </w:p>
          <w:p w:rsidR="00682427" w:rsidRDefault="00682427" w:rsidP="00682427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6.El</w:t>
            </w:r>
            <w:proofErr w:type="gramEnd"/>
            <w:r>
              <w:rPr>
                <w:rFonts w:asciiTheme="majorHAnsi" w:hAnsiTheme="majorHAnsi"/>
              </w:rPr>
              <w:t xml:space="preserve"> sistema muestra los campos para agregar los delegados.</w:t>
            </w:r>
          </w:p>
          <w:p w:rsidR="00682427" w:rsidRDefault="00682427" w:rsidP="0068242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8.El sistema muestra “</w:t>
            </w:r>
            <w:r>
              <w:rPr>
                <w:rFonts w:ascii="Helvetica" w:hAnsi="Helvetica" w:cs="Helvetica"/>
                <w:color w:val="3C763D"/>
                <w:sz w:val="20"/>
                <w:szCs w:val="20"/>
                <w:shd w:val="clear" w:color="auto" w:fill="DFF0D8"/>
              </w:rPr>
              <w:t>El Delegado fue agregado exitosamente</w:t>
            </w:r>
            <w:r>
              <w:rPr>
                <w:rFonts w:asciiTheme="majorHAnsi" w:hAnsiTheme="majorHAnsi"/>
              </w:rPr>
              <w:t>”</w:t>
            </w:r>
          </w:p>
          <w:p w:rsidR="00682427" w:rsidRDefault="00682427" w:rsidP="0068242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10.El sistema muestra “</w:t>
            </w:r>
            <w:r>
              <w:rPr>
                <w:rFonts w:ascii="Helvetica" w:hAnsi="Helvetica" w:cs="Helvetica"/>
                <w:color w:val="3C763D"/>
                <w:sz w:val="20"/>
                <w:szCs w:val="20"/>
                <w:shd w:val="clear" w:color="auto" w:fill="DFF0D8"/>
              </w:rPr>
              <w:t>El Delegado fue agregado exitosamente</w:t>
            </w:r>
            <w:r>
              <w:rPr>
                <w:rFonts w:asciiTheme="majorHAnsi" w:hAnsiTheme="majorHAnsi"/>
              </w:rPr>
              <w:t>”</w:t>
            </w:r>
          </w:p>
          <w:p w:rsidR="00E04209" w:rsidRPr="00790E25" w:rsidRDefault="00682427" w:rsidP="0068242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12.El sistema muestra “</w:t>
            </w:r>
            <w:r>
              <w:rPr>
                <w:rFonts w:ascii="Helvetica" w:hAnsi="Helvetica" w:cs="Helvetica"/>
                <w:color w:val="3C763D"/>
                <w:sz w:val="20"/>
                <w:szCs w:val="20"/>
                <w:shd w:val="clear" w:color="auto" w:fill="DFF0D8"/>
              </w:rPr>
              <w:t xml:space="preserve">El equipo </w:t>
            </w:r>
            <w:proofErr w:type="spellStart"/>
            <w:r>
              <w:rPr>
                <w:rFonts w:ascii="Helvetica" w:hAnsi="Helvetica" w:cs="Helvetica"/>
                <w:color w:val="3C763D"/>
                <w:sz w:val="20"/>
                <w:szCs w:val="20"/>
                <w:shd w:val="clear" w:color="auto" w:fill="DFF0D8"/>
              </w:rPr>
              <w:t>River</w:t>
            </w:r>
            <w:proofErr w:type="spellEnd"/>
            <w:r>
              <w:rPr>
                <w:rFonts w:ascii="Helvetica" w:hAnsi="Helvetica" w:cs="Helvetica"/>
                <w:color w:val="3C763D"/>
                <w:sz w:val="20"/>
                <w:szCs w:val="20"/>
                <w:shd w:val="clear" w:color="auto" w:fill="DFF0D8"/>
              </w:rPr>
              <w:t xml:space="preserve"> ya se encuentra registrado</w:t>
            </w:r>
            <w:r>
              <w:rPr>
                <w:rFonts w:asciiTheme="majorHAnsi" w:hAnsiTheme="majorHAnsi"/>
              </w:rPr>
              <w:t>”</w:t>
            </w:r>
          </w:p>
        </w:tc>
      </w:tr>
      <w:tr w:rsidR="00E04209" w:rsidRPr="00DE62C0" w:rsidTr="00682427">
        <w:tc>
          <w:tcPr>
            <w:tcW w:w="872" w:type="dxa"/>
            <w:shd w:val="clear" w:color="auto" w:fill="BFBFBF" w:themeFill="background1" w:themeFillShade="BF"/>
          </w:tcPr>
          <w:p w:rsidR="00E04209" w:rsidRPr="00790E25" w:rsidRDefault="00682427" w:rsidP="005E596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4</w:t>
            </w:r>
          </w:p>
        </w:tc>
        <w:tc>
          <w:tcPr>
            <w:tcW w:w="1536" w:type="dxa"/>
          </w:tcPr>
          <w:p w:rsidR="00E04209" w:rsidRPr="00790E25" w:rsidRDefault="00682427" w:rsidP="0068242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Registrar un Equipo (curso alternativo, no ingresa delegados)</w:t>
            </w:r>
          </w:p>
        </w:tc>
        <w:tc>
          <w:tcPr>
            <w:tcW w:w="1546" w:type="dxa"/>
          </w:tcPr>
          <w:p w:rsidR="00E04209" w:rsidRPr="00790E25" w:rsidRDefault="00682427" w:rsidP="005E596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Registrar Equipo</w:t>
            </w:r>
          </w:p>
        </w:tc>
        <w:tc>
          <w:tcPr>
            <w:tcW w:w="4263" w:type="dxa"/>
          </w:tcPr>
          <w:p w:rsidR="00682427" w:rsidRPr="008C6087" w:rsidRDefault="00682427" w:rsidP="00682427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 xml:space="preserve">El usuario </w:t>
            </w:r>
            <w:hyperlink r:id="rId19" w:history="1">
              <w:r w:rsidRPr="008C6087">
                <w:rPr>
                  <w:rStyle w:val="Hipervnculo"/>
                  <w:rFonts w:asciiTheme="majorHAnsi" w:hAnsiTheme="majorHAnsi"/>
                  <w:color w:val="auto"/>
                  <w:u w:val="none"/>
                </w:rPr>
                <w:t>paupedrosa30@gmail.com</w:t>
              </w:r>
            </w:hyperlink>
            <w:r w:rsidRPr="008C6087">
              <w:rPr>
                <w:rFonts w:asciiTheme="majorHAnsi" w:hAnsiTheme="majorHAnsi"/>
              </w:rPr>
              <w:t xml:space="preserve"> se encuentra registrado.</w:t>
            </w:r>
          </w:p>
          <w:p w:rsidR="00D12B62" w:rsidRDefault="00682427" w:rsidP="00682427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 xml:space="preserve">El </w:t>
            </w:r>
            <w:r w:rsidR="008E731F">
              <w:rPr>
                <w:rFonts w:asciiTheme="majorHAnsi" w:hAnsiTheme="majorHAnsi"/>
              </w:rPr>
              <w:t>Torneo</w:t>
            </w:r>
            <w:r w:rsidRPr="008C6087">
              <w:rPr>
                <w:rFonts w:asciiTheme="majorHAnsi" w:hAnsiTheme="majorHAnsi"/>
              </w:rPr>
              <w:t xml:space="preserve"> "El único Héroe" se encuentra cargado.</w:t>
            </w:r>
          </w:p>
          <w:p w:rsidR="00E04209" w:rsidRPr="00D12B62" w:rsidRDefault="00682427" w:rsidP="00682427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</w:rPr>
            </w:pPr>
            <w:r w:rsidRPr="00D12B62">
              <w:rPr>
                <w:rFonts w:asciiTheme="majorHAnsi" w:hAnsiTheme="majorHAnsi"/>
              </w:rPr>
              <w:t>El equipo “</w:t>
            </w:r>
            <w:proofErr w:type="spellStart"/>
            <w:r w:rsidRPr="00D12B62">
              <w:rPr>
                <w:rFonts w:asciiTheme="majorHAnsi" w:hAnsiTheme="majorHAnsi"/>
              </w:rPr>
              <w:t>River</w:t>
            </w:r>
            <w:proofErr w:type="spellEnd"/>
            <w:r w:rsidRPr="00D12B62">
              <w:rPr>
                <w:rFonts w:asciiTheme="majorHAnsi" w:hAnsiTheme="majorHAnsi"/>
              </w:rPr>
              <w:t>” NO se encuentra cargado</w:t>
            </w:r>
          </w:p>
        </w:tc>
        <w:tc>
          <w:tcPr>
            <w:tcW w:w="3260" w:type="dxa"/>
          </w:tcPr>
          <w:p w:rsidR="00682427" w:rsidRDefault="00682427" w:rsidP="00682427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 xml:space="preserve">1.El usuario se </w:t>
            </w:r>
            <w:proofErr w:type="spellStart"/>
            <w:r w:rsidRPr="008C6087">
              <w:rPr>
                <w:rFonts w:asciiTheme="majorHAnsi" w:hAnsiTheme="majorHAnsi"/>
              </w:rPr>
              <w:t>loguea</w:t>
            </w:r>
            <w:proofErr w:type="spellEnd"/>
            <w:r w:rsidRPr="008C6087">
              <w:rPr>
                <w:rFonts w:asciiTheme="majorHAnsi" w:hAnsiTheme="majorHAnsi"/>
              </w:rPr>
              <w:t xml:space="preserve"> como </w:t>
            </w:r>
            <w:hyperlink r:id="rId20" w:history="1">
              <w:r w:rsidRPr="008C6087">
                <w:rPr>
                  <w:rStyle w:val="Hipervnculo"/>
                  <w:rFonts w:asciiTheme="majorHAnsi" w:hAnsiTheme="majorHAnsi"/>
                  <w:color w:val="auto"/>
                  <w:u w:val="none"/>
                </w:rPr>
                <w:t>paupedrosa30@gmail.com</w:t>
              </w:r>
            </w:hyperlink>
            <w:r w:rsidRPr="008C6087">
              <w:rPr>
                <w:rFonts w:asciiTheme="majorHAnsi" w:hAnsiTheme="majorHAnsi"/>
              </w:rPr>
              <w:t xml:space="preserve"> </w:t>
            </w:r>
          </w:p>
          <w:p w:rsidR="00682427" w:rsidRDefault="00682427" w:rsidP="0068242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2.El usuario accede a “equipos”</w:t>
            </w:r>
          </w:p>
          <w:p w:rsidR="00682427" w:rsidRDefault="00682427" w:rsidP="00682427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3.El</w:t>
            </w:r>
            <w:proofErr w:type="gramEnd"/>
            <w:r>
              <w:rPr>
                <w:rFonts w:asciiTheme="majorHAnsi" w:hAnsiTheme="majorHAnsi"/>
              </w:rPr>
              <w:t xml:space="preserve"> usuario ingresa el nombre del equipo “</w:t>
            </w:r>
            <w:proofErr w:type="spellStart"/>
            <w:r>
              <w:rPr>
                <w:rFonts w:asciiTheme="majorHAnsi" w:hAnsiTheme="majorHAnsi"/>
              </w:rPr>
              <w:t>River</w:t>
            </w:r>
            <w:proofErr w:type="spellEnd"/>
            <w:r>
              <w:rPr>
                <w:rFonts w:asciiTheme="majorHAnsi" w:hAnsiTheme="majorHAnsi"/>
              </w:rPr>
              <w:t>”.</w:t>
            </w:r>
          </w:p>
          <w:p w:rsidR="00682427" w:rsidRDefault="00682427" w:rsidP="0068242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4.El usuario ingresa el nombre del director técnico “Ramón Díaz”</w:t>
            </w:r>
          </w:p>
          <w:p w:rsidR="00682427" w:rsidRDefault="00682427" w:rsidP="00682427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5.El</w:t>
            </w:r>
            <w:proofErr w:type="gramEnd"/>
            <w:r>
              <w:rPr>
                <w:rFonts w:asciiTheme="majorHAnsi" w:hAnsiTheme="majorHAnsi"/>
              </w:rPr>
              <w:t xml:space="preserve"> usuario selecciona los colores de camiseta (1° y 2°).</w:t>
            </w:r>
          </w:p>
          <w:p w:rsidR="00682427" w:rsidRDefault="00D12B62" w:rsidP="00682427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6</w:t>
            </w:r>
            <w:r w:rsidR="00682427">
              <w:rPr>
                <w:rFonts w:asciiTheme="majorHAnsi" w:hAnsiTheme="majorHAnsi"/>
              </w:rPr>
              <w:t>.El</w:t>
            </w:r>
            <w:proofErr w:type="gramEnd"/>
            <w:r w:rsidR="00682427">
              <w:rPr>
                <w:rFonts w:asciiTheme="majorHAnsi" w:hAnsiTheme="majorHAnsi"/>
              </w:rPr>
              <w:t xml:space="preserve"> usuario selecciona la imagen del equipo.</w:t>
            </w:r>
          </w:p>
          <w:p w:rsidR="00E04209" w:rsidRPr="00790E25" w:rsidRDefault="00D12B62" w:rsidP="00682427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7</w:t>
            </w:r>
            <w:r w:rsidR="00682427">
              <w:rPr>
                <w:rFonts w:asciiTheme="majorHAnsi" w:hAnsiTheme="majorHAnsi"/>
              </w:rPr>
              <w:t>.El</w:t>
            </w:r>
            <w:proofErr w:type="gramEnd"/>
            <w:r w:rsidR="00682427">
              <w:rPr>
                <w:rFonts w:asciiTheme="majorHAnsi" w:hAnsiTheme="majorHAnsi"/>
              </w:rPr>
              <w:t xml:space="preserve"> usuario selecciona la opción “Registrar”.</w:t>
            </w:r>
          </w:p>
        </w:tc>
        <w:tc>
          <w:tcPr>
            <w:tcW w:w="2517" w:type="dxa"/>
          </w:tcPr>
          <w:p w:rsidR="00D12B62" w:rsidRDefault="00D12B62" w:rsidP="00D12B62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1.El</w:t>
            </w:r>
            <w:proofErr w:type="gramEnd"/>
            <w:r>
              <w:rPr>
                <w:rFonts w:asciiTheme="majorHAnsi" w:hAnsiTheme="majorHAnsi"/>
              </w:rPr>
              <w:t xml:space="preserve"> sistema muestra su página de inicio (index.aspx).</w:t>
            </w:r>
          </w:p>
          <w:p w:rsidR="00D12B62" w:rsidRDefault="00D12B62" w:rsidP="00D12B6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2.El sistema muestra la página de equipos (equipos.aspx)</w:t>
            </w:r>
          </w:p>
          <w:p w:rsidR="00E04209" w:rsidRPr="00790E25" w:rsidRDefault="00D12B62" w:rsidP="00D12B6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7.El sistema muestra “</w:t>
            </w:r>
            <w:r>
              <w:rPr>
                <w:rFonts w:ascii="Helvetica" w:hAnsi="Helvetica" w:cs="Helvetica"/>
                <w:color w:val="A94442"/>
                <w:sz w:val="18"/>
                <w:szCs w:val="18"/>
                <w:shd w:val="clear" w:color="auto" w:fill="F2DEDE"/>
              </w:rPr>
              <w:t>Debe ingresar los datos del delegado y del equipo para continuar</w:t>
            </w:r>
            <w:r>
              <w:rPr>
                <w:rFonts w:asciiTheme="majorHAnsi" w:hAnsiTheme="majorHAnsi"/>
              </w:rPr>
              <w:t>”</w:t>
            </w:r>
          </w:p>
        </w:tc>
      </w:tr>
      <w:tr w:rsidR="00E04209" w:rsidRPr="00DE62C0" w:rsidTr="00682427">
        <w:tc>
          <w:tcPr>
            <w:tcW w:w="872" w:type="dxa"/>
            <w:shd w:val="clear" w:color="auto" w:fill="BFBFBF" w:themeFill="background1" w:themeFillShade="BF"/>
          </w:tcPr>
          <w:p w:rsidR="00E04209" w:rsidRPr="00790E25" w:rsidRDefault="00D12B62" w:rsidP="005E596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1536" w:type="dxa"/>
          </w:tcPr>
          <w:p w:rsidR="00E04209" w:rsidRPr="00790E25" w:rsidRDefault="00D12B62" w:rsidP="00D12B6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Registrar un Equipo (curso alternativo, ingresa tres delegados )</w:t>
            </w:r>
          </w:p>
        </w:tc>
        <w:tc>
          <w:tcPr>
            <w:tcW w:w="1546" w:type="dxa"/>
          </w:tcPr>
          <w:p w:rsidR="00E04209" w:rsidRPr="00790E25" w:rsidRDefault="00D12B62" w:rsidP="00CB4EB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Registrar Equipo</w:t>
            </w:r>
          </w:p>
        </w:tc>
        <w:tc>
          <w:tcPr>
            <w:tcW w:w="4263" w:type="dxa"/>
          </w:tcPr>
          <w:p w:rsidR="00D12B62" w:rsidRPr="008C6087" w:rsidRDefault="00D12B62" w:rsidP="00D12B62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 xml:space="preserve">El usuario </w:t>
            </w:r>
            <w:hyperlink r:id="rId21" w:history="1">
              <w:r w:rsidRPr="008C6087">
                <w:rPr>
                  <w:rStyle w:val="Hipervnculo"/>
                  <w:rFonts w:asciiTheme="majorHAnsi" w:hAnsiTheme="majorHAnsi"/>
                  <w:color w:val="auto"/>
                  <w:u w:val="none"/>
                </w:rPr>
                <w:t>paupedrosa30@gmail.com</w:t>
              </w:r>
            </w:hyperlink>
            <w:r w:rsidRPr="008C6087">
              <w:rPr>
                <w:rFonts w:asciiTheme="majorHAnsi" w:hAnsiTheme="majorHAnsi"/>
              </w:rPr>
              <w:t xml:space="preserve"> se encuentra registrado.</w:t>
            </w:r>
          </w:p>
          <w:p w:rsidR="00D12B62" w:rsidRDefault="00D12B62" w:rsidP="00D12B62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 xml:space="preserve">El </w:t>
            </w:r>
            <w:r w:rsidR="008E731F">
              <w:rPr>
                <w:rFonts w:asciiTheme="majorHAnsi" w:hAnsiTheme="majorHAnsi"/>
              </w:rPr>
              <w:t>Torneo</w:t>
            </w:r>
            <w:r w:rsidRPr="008C6087">
              <w:rPr>
                <w:rFonts w:asciiTheme="majorHAnsi" w:hAnsiTheme="majorHAnsi"/>
              </w:rPr>
              <w:t xml:space="preserve"> "El único Héroe" se encuentra cargado.</w:t>
            </w:r>
          </w:p>
          <w:p w:rsidR="00E04209" w:rsidRPr="00D12B62" w:rsidRDefault="00D12B62" w:rsidP="00D12B62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</w:rPr>
            </w:pPr>
            <w:r w:rsidRPr="00D12B62">
              <w:rPr>
                <w:rFonts w:asciiTheme="majorHAnsi" w:hAnsiTheme="majorHAnsi"/>
              </w:rPr>
              <w:t>El equipo “</w:t>
            </w:r>
            <w:proofErr w:type="spellStart"/>
            <w:r w:rsidRPr="00D12B62">
              <w:rPr>
                <w:rFonts w:asciiTheme="majorHAnsi" w:hAnsiTheme="majorHAnsi"/>
              </w:rPr>
              <w:t>River</w:t>
            </w:r>
            <w:proofErr w:type="spellEnd"/>
            <w:r w:rsidRPr="00D12B62">
              <w:rPr>
                <w:rFonts w:asciiTheme="majorHAnsi" w:hAnsiTheme="majorHAnsi"/>
              </w:rPr>
              <w:t>” NO se encuentra cargado</w:t>
            </w:r>
          </w:p>
        </w:tc>
        <w:tc>
          <w:tcPr>
            <w:tcW w:w="3260" w:type="dxa"/>
          </w:tcPr>
          <w:p w:rsidR="00D12B62" w:rsidRDefault="00D12B62" w:rsidP="00D12B62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 xml:space="preserve">1.El usuario se </w:t>
            </w:r>
            <w:proofErr w:type="spellStart"/>
            <w:r w:rsidRPr="008C6087">
              <w:rPr>
                <w:rFonts w:asciiTheme="majorHAnsi" w:hAnsiTheme="majorHAnsi"/>
              </w:rPr>
              <w:t>loguea</w:t>
            </w:r>
            <w:proofErr w:type="spellEnd"/>
            <w:r w:rsidRPr="008C6087">
              <w:rPr>
                <w:rFonts w:asciiTheme="majorHAnsi" w:hAnsiTheme="majorHAnsi"/>
              </w:rPr>
              <w:t xml:space="preserve"> como </w:t>
            </w:r>
            <w:hyperlink r:id="rId22" w:history="1">
              <w:r w:rsidRPr="008C6087">
                <w:rPr>
                  <w:rStyle w:val="Hipervnculo"/>
                  <w:rFonts w:asciiTheme="majorHAnsi" w:hAnsiTheme="majorHAnsi"/>
                  <w:color w:val="auto"/>
                  <w:u w:val="none"/>
                </w:rPr>
                <w:t>paupedrosa30@gmail.com</w:t>
              </w:r>
            </w:hyperlink>
            <w:r w:rsidRPr="008C6087">
              <w:rPr>
                <w:rFonts w:asciiTheme="majorHAnsi" w:hAnsiTheme="majorHAnsi"/>
              </w:rPr>
              <w:t xml:space="preserve"> </w:t>
            </w:r>
          </w:p>
          <w:p w:rsidR="00D12B62" w:rsidRDefault="00D12B62" w:rsidP="00D12B6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2.El usuario accede a “equipos”</w:t>
            </w:r>
          </w:p>
          <w:p w:rsidR="00D12B62" w:rsidRDefault="00D12B62" w:rsidP="00D12B62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3.El</w:t>
            </w:r>
            <w:proofErr w:type="gramEnd"/>
            <w:r>
              <w:rPr>
                <w:rFonts w:asciiTheme="majorHAnsi" w:hAnsiTheme="majorHAnsi"/>
              </w:rPr>
              <w:t xml:space="preserve"> usuario ingresa el nombre del equipo “</w:t>
            </w:r>
            <w:proofErr w:type="spellStart"/>
            <w:r>
              <w:rPr>
                <w:rFonts w:asciiTheme="majorHAnsi" w:hAnsiTheme="majorHAnsi"/>
              </w:rPr>
              <w:t>River</w:t>
            </w:r>
            <w:proofErr w:type="spellEnd"/>
            <w:r>
              <w:rPr>
                <w:rFonts w:asciiTheme="majorHAnsi" w:hAnsiTheme="majorHAnsi"/>
              </w:rPr>
              <w:t>”.</w:t>
            </w:r>
          </w:p>
          <w:p w:rsidR="00D12B62" w:rsidRDefault="00D12B62" w:rsidP="00D12B6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4.El usuario ingresa el nombre del director técnico “Ramón Díaz”</w:t>
            </w:r>
          </w:p>
          <w:p w:rsidR="00D12B62" w:rsidRDefault="00D12B62" w:rsidP="00D12B62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5.El</w:t>
            </w:r>
            <w:proofErr w:type="gramEnd"/>
            <w:r>
              <w:rPr>
                <w:rFonts w:asciiTheme="majorHAnsi" w:hAnsiTheme="majorHAnsi"/>
              </w:rPr>
              <w:t xml:space="preserve"> usuario selecciona los colores de camiseta (1° y 2°).</w:t>
            </w:r>
          </w:p>
          <w:p w:rsidR="00D12B62" w:rsidRDefault="00D12B62" w:rsidP="00D12B62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6.El</w:t>
            </w:r>
            <w:proofErr w:type="gramEnd"/>
            <w:r>
              <w:rPr>
                <w:rFonts w:asciiTheme="majorHAnsi" w:hAnsiTheme="majorHAnsi"/>
              </w:rPr>
              <w:t xml:space="preserve"> usuario selecciona “Agregar delegado”.</w:t>
            </w:r>
          </w:p>
          <w:p w:rsidR="00D12B62" w:rsidRDefault="00D12B62" w:rsidP="00D12B62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7.El</w:t>
            </w:r>
            <w:proofErr w:type="gramEnd"/>
            <w:r>
              <w:rPr>
                <w:rFonts w:asciiTheme="majorHAnsi" w:hAnsiTheme="majorHAnsi"/>
              </w:rPr>
              <w:t xml:space="preserve"> usuario ingresa el nombre “Paula Pedrosa”, Email: </w:t>
            </w:r>
            <w:hyperlink r:id="rId23" w:history="1">
              <w:r w:rsidRPr="00F920D5">
                <w:rPr>
                  <w:rStyle w:val="Hipervnculo"/>
                  <w:rFonts w:asciiTheme="majorHAnsi" w:hAnsiTheme="majorHAnsi"/>
                </w:rPr>
                <w:t>pau@gmail.com</w:t>
              </w:r>
            </w:hyperlink>
            <w:r>
              <w:rPr>
                <w:rFonts w:asciiTheme="majorHAnsi" w:hAnsiTheme="majorHAnsi"/>
              </w:rPr>
              <w:t>, teléfono: 4650551, domicilio: “La Entente 2522”.</w:t>
            </w:r>
          </w:p>
          <w:p w:rsidR="00D12B62" w:rsidRDefault="00D12B62" w:rsidP="00D12B62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8.El</w:t>
            </w:r>
            <w:proofErr w:type="gramEnd"/>
            <w:r>
              <w:rPr>
                <w:rFonts w:asciiTheme="majorHAnsi" w:hAnsiTheme="majorHAnsi"/>
              </w:rPr>
              <w:t xml:space="preserve"> usuario selecciona la opción “Agregar delegado”.</w:t>
            </w:r>
          </w:p>
          <w:p w:rsidR="00D12B62" w:rsidRDefault="00D12B62" w:rsidP="00D12B62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lastRenderedPageBreak/>
              <w:t>9.El</w:t>
            </w:r>
            <w:proofErr w:type="gramEnd"/>
            <w:r>
              <w:rPr>
                <w:rFonts w:asciiTheme="majorHAnsi" w:hAnsiTheme="majorHAnsi"/>
              </w:rPr>
              <w:t xml:space="preserve"> usuario ingresa el nombre “Flor Rojas”, Email: </w:t>
            </w:r>
            <w:hyperlink r:id="rId24" w:history="1">
              <w:r w:rsidRPr="00F920D5">
                <w:rPr>
                  <w:rStyle w:val="Hipervnculo"/>
                  <w:rFonts w:asciiTheme="majorHAnsi" w:hAnsiTheme="majorHAnsi"/>
                </w:rPr>
                <w:t>flor@gmail.com</w:t>
              </w:r>
            </w:hyperlink>
            <w:r>
              <w:rPr>
                <w:rFonts w:asciiTheme="majorHAnsi" w:hAnsiTheme="majorHAnsi"/>
              </w:rPr>
              <w:t>, teléfono: 4650551, domicilio: “La Entente 2522”.</w:t>
            </w:r>
          </w:p>
          <w:p w:rsidR="00D12B62" w:rsidRDefault="00D12B62" w:rsidP="00D12B6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</w:t>
            </w:r>
            <w:proofErr w:type="gramStart"/>
            <w:r>
              <w:rPr>
                <w:rFonts w:asciiTheme="majorHAnsi" w:hAnsiTheme="majorHAnsi"/>
              </w:rPr>
              <w:t>.El</w:t>
            </w:r>
            <w:proofErr w:type="gramEnd"/>
            <w:r>
              <w:rPr>
                <w:rFonts w:asciiTheme="majorHAnsi" w:hAnsiTheme="majorHAnsi"/>
              </w:rPr>
              <w:t xml:space="preserve"> usuario selecciona la opción “Agregar delegado”.</w:t>
            </w:r>
          </w:p>
          <w:p w:rsidR="00D12B62" w:rsidRDefault="00D12B62" w:rsidP="00D12B6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</w:t>
            </w:r>
            <w:proofErr w:type="gramStart"/>
            <w:r>
              <w:rPr>
                <w:rFonts w:asciiTheme="majorHAnsi" w:hAnsiTheme="majorHAnsi"/>
              </w:rPr>
              <w:t>.El</w:t>
            </w:r>
            <w:proofErr w:type="gramEnd"/>
            <w:r>
              <w:rPr>
                <w:rFonts w:asciiTheme="majorHAnsi" w:hAnsiTheme="majorHAnsi"/>
              </w:rPr>
              <w:t xml:space="preserve"> usuario ingresa el nombre “Facu Allemand”, Email: </w:t>
            </w:r>
            <w:hyperlink r:id="rId25" w:history="1">
              <w:r w:rsidRPr="00F920D5">
                <w:rPr>
                  <w:rStyle w:val="Hipervnculo"/>
                  <w:rFonts w:asciiTheme="majorHAnsi" w:hAnsiTheme="majorHAnsi"/>
                </w:rPr>
                <w:t>facu@gmail.com</w:t>
              </w:r>
            </w:hyperlink>
            <w:r>
              <w:rPr>
                <w:rFonts w:asciiTheme="majorHAnsi" w:hAnsiTheme="majorHAnsi"/>
              </w:rPr>
              <w:t>, teléfono: 4650551, domicilio: “La Entente 2522”.</w:t>
            </w:r>
          </w:p>
          <w:p w:rsidR="00D12B62" w:rsidRDefault="00D12B62" w:rsidP="00D12B6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</w:t>
            </w:r>
            <w:proofErr w:type="gramStart"/>
            <w:r>
              <w:rPr>
                <w:rFonts w:asciiTheme="majorHAnsi" w:hAnsiTheme="majorHAnsi"/>
              </w:rPr>
              <w:t>.El</w:t>
            </w:r>
            <w:proofErr w:type="gramEnd"/>
            <w:r>
              <w:rPr>
                <w:rFonts w:asciiTheme="majorHAnsi" w:hAnsiTheme="majorHAnsi"/>
              </w:rPr>
              <w:t xml:space="preserve"> usuario selecciona la opción “Agregar delegado”.</w:t>
            </w:r>
          </w:p>
          <w:p w:rsidR="00E04209" w:rsidRPr="00790E25" w:rsidRDefault="00E04209" w:rsidP="00D12B62">
            <w:pPr>
              <w:rPr>
                <w:rFonts w:asciiTheme="majorHAnsi" w:hAnsiTheme="majorHAnsi"/>
              </w:rPr>
            </w:pPr>
          </w:p>
        </w:tc>
        <w:tc>
          <w:tcPr>
            <w:tcW w:w="2517" w:type="dxa"/>
          </w:tcPr>
          <w:p w:rsidR="00D12B62" w:rsidRDefault="00D12B62" w:rsidP="00D12B62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lastRenderedPageBreak/>
              <w:t>1.El</w:t>
            </w:r>
            <w:proofErr w:type="gramEnd"/>
            <w:r>
              <w:rPr>
                <w:rFonts w:asciiTheme="majorHAnsi" w:hAnsiTheme="majorHAnsi"/>
              </w:rPr>
              <w:t xml:space="preserve"> sistema muestra su página de inicio (index.aspx).</w:t>
            </w:r>
          </w:p>
          <w:p w:rsidR="00D12B62" w:rsidRDefault="00D12B62" w:rsidP="00D12B6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2.El sistema muestra la página de equipos (equipos.aspx)</w:t>
            </w:r>
          </w:p>
          <w:p w:rsidR="00D12B62" w:rsidRDefault="00D12B62" w:rsidP="00D12B62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6.El</w:t>
            </w:r>
            <w:proofErr w:type="gramEnd"/>
            <w:r>
              <w:rPr>
                <w:rFonts w:asciiTheme="majorHAnsi" w:hAnsiTheme="majorHAnsi"/>
              </w:rPr>
              <w:t xml:space="preserve"> sistema muestra los campos para agregar los delegados.</w:t>
            </w:r>
          </w:p>
          <w:p w:rsidR="00D12B62" w:rsidRDefault="00D12B62" w:rsidP="00D12B6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8.El sistema muestra “</w:t>
            </w:r>
            <w:r>
              <w:rPr>
                <w:rFonts w:ascii="Helvetica" w:hAnsi="Helvetica" w:cs="Helvetica"/>
                <w:color w:val="3C763D"/>
                <w:sz w:val="20"/>
                <w:szCs w:val="20"/>
                <w:shd w:val="clear" w:color="auto" w:fill="DFF0D8"/>
              </w:rPr>
              <w:t>El Delegado fue agregado exitosamente</w:t>
            </w:r>
            <w:r>
              <w:rPr>
                <w:rFonts w:asciiTheme="majorHAnsi" w:hAnsiTheme="majorHAnsi"/>
              </w:rPr>
              <w:t>”</w:t>
            </w:r>
          </w:p>
          <w:p w:rsidR="00D12B62" w:rsidRDefault="00D12B62" w:rsidP="00D12B6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10.El sistema muestra “</w:t>
            </w:r>
            <w:r>
              <w:rPr>
                <w:rFonts w:ascii="Helvetica" w:hAnsi="Helvetica" w:cs="Helvetica"/>
                <w:color w:val="3C763D"/>
                <w:sz w:val="20"/>
                <w:szCs w:val="20"/>
                <w:shd w:val="clear" w:color="auto" w:fill="DFF0D8"/>
              </w:rPr>
              <w:t>El Delegado fue agregado exitosamente</w:t>
            </w:r>
            <w:r>
              <w:rPr>
                <w:rFonts w:asciiTheme="majorHAnsi" w:hAnsiTheme="majorHAnsi"/>
              </w:rPr>
              <w:t>”</w:t>
            </w:r>
          </w:p>
          <w:p w:rsidR="00E04209" w:rsidRPr="00790E25" w:rsidRDefault="00D12B62" w:rsidP="00D12B6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12.El sistema muestra “</w:t>
            </w:r>
            <w:r>
              <w:rPr>
                <w:rFonts w:ascii="Helvetica" w:hAnsi="Helvetica" w:cs="Helvetica"/>
                <w:color w:val="A94442"/>
                <w:sz w:val="18"/>
                <w:szCs w:val="18"/>
                <w:shd w:val="clear" w:color="auto" w:fill="F2DEDE"/>
              </w:rPr>
              <w:t>Puede ingresar hasta dos delegados”</w:t>
            </w:r>
          </w:p>
        </w:tc>
      </w:tr>
      <w:tr w:rsidR="00E04209" w:rsidRPr="00DE62C0" w:rsidTr="00682427">
        <w:tc>
          <w:tcPr>
            <w:tcW w:w="872" w:type="dxa"/>
            <w:shd w:val="clear" w:color="auto" w:fill="BFBFBF" w:themeFill="background1" w:themeFillShade="BF"/>
          </w:tcPr>
          <w:p w:rsidR="00E04209" w:rsidRPr="00790E25" w:rsidRDefault="005E5961" w:rsidP="005E596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6</w:t>
            </w:r>
          </w:p>
        </w:tc>
        <w:tc>
          <w:tcPr>
            <w:tcW w:w="1536" w:type="dxa"/>
          </w:tcPr>
          <w:p w:rsidR="00E04209" w:rsidRPr="00790E25" w:rsidRDefault="005E5961" w:rsidP="005E596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Registrar un Equipo (curso alternativo, delegado con igual nombre )</w:t>
            </w:r>
          </w:p>
        </w:tc>
        <w:tc>
          <w:tcPr>
            <w:tcW w:w="1546" w:type="dxa"/>
          </w:tcPr>
          <w:p w:rsidR="00E04209" w:rsidRPr="00790E25" w:rsidRDefault="005E5961" w:rsidP="00CB4EB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Registrar Equipo</w:t>
            </w:r>
          </w:p>
        </w:tc>
        <w:tc>
          <w:tcPr>
            <w:tcW w:w="4263" w:type="dxa"/>
          </w:tcPr>
          <w:p w:rsidR="005E5961" w:rsidRPr="008C6087" w:rsidRDefault="005E5961" w:rsidP="005E5961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 xml:space="preserve">El usuario </w:t>
            </w:r>
            <w:hyperlink r:id="rId26" w:history="1">
              <w:r w:rsidRPr="008C6087">
                <w:rPr>
                  <w:rStyle w:val="Hipervnculo"/>
                  <w:rFonts w:asciiTheme="majorHAnsi" w:hAnsiTheme="majorHAnsi"/>
                  <w:color w:val="auto"/>
                  <w:u w:val="none"/>
                </w:rPr>
                <w:t>paupedrosa30@gmail.com</w:t>
              </w:r>
            </w:hyperlink>
            <w:r w:rsidRPr="008C6087">
              <w:rPr>
                <w:rFonts w:asciiTheme="majorHAnsi" w:hAnsiTheme="majorHAnsi"/>
              </w:rPr>
              <w:t xml:space="preserve"> se encuentra registrado.</w:t>
            </w:r>
          </w:p>
          <w:p w:rsidR="005E5961" w:rsidRDefault="005E5961" w:rsidP="005E5961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 xml:space="preserve">El </w:t>
            </w:r>
            <w:r w:rsidR="008E731F">
              <w:rPr>
                <w:rFonts w:asciiTheme="majorHAnsi" w:hAnsiTheme="majorHAnsi"/>
              </w:rPr>
              <w:t>Torneo</w:t>
            </w:r>
            <w:r w:rsidRPr="008C6087">
              <w:rPr>
                <w:rFonts w:asciiTheme="majorHAnsi" w:hAnsiTheme="majorHAnsi"/>
              </w:rPr>
              <w:t xml:space="preserve"> "El único Héroe" se encuentra cargado.</w:t>
            </w:r>
          </w:p>
          <w:p w:rsidR="00E04209" w:rsidRPr="005E5961" w:rsidRDefault="005E5961" w:rsidP="005E5961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</w:rPr>
            </w:pPr>
            <w:r w:rsidRPr="005E5961">
              <w:rPr>
                <w:rFonts w:asciiTheme="majorHAnsi" w:hAnsiTheme="majorHAnsi"/>
              </w:rPr>
              <w:t>El equipo “</w:t>
            </w:r>
            <w:proofErr w:type="spellStart"/>
            <w:r w:rsidRPr="005E5961">
              <w:rPr>
                <w:rFonts w:asciiTheme="majorHAnsi" w:hAnsiTheme="majorHAnsi"/>
              </w:rPr>
              <w:t>River</w:t>
            </w:r>
            <w:proofErr w:type="spellEnd"/>
            <w:r w:rsidRPr="005E5961">
              <w:rPr>
                <w:rFonts w:asciiTheme="majorHAnsi" w:hAnsiTheme="majorHAnsi"/>
              </w:rPr>
              <w:t>” NO se encuentra cargado</w:t>
            </w:r>
          </w:p>
        </w:tc>
        <w:tc>
          <w:tcPr>
            <w:tcW w:w="3260" w:type="dxa"/>
          </w:tcPr>
          <w:p w:rsidR="005E5961" w:rsidRDefault="005E5961" w:rsidP="005E5961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 xml:space="preserve">1.El usuario se </w:t>
            </w:r>
            <w:proofErr w:type="spellStart"/>
            <w:r w:rsidRPr="008C6087">
              <w:rPr>
                <w:rFonts w:asciiTheme="majorHAnsi" w:hAnsiTheme="majorHAnsi"/>
              </w:rPr>
              <w:t>loguea</w:t>
            </w:r>
            <w:proofErr w:type="spellEnd"/>
            <w:r w:rsidRPr="008C6087">
              <w:rPr>
                <w:rFonts w:asciiTheme="majorHAnsi" w:hAnsiTheme="majorHAnsi"/>
              </w:rPr>
              <w:t xml:space="preserve"> como </w:t>
            </w:r>
            <w:hyperlink r:id="rId27" w:history="1">
              <w:r w:rsidRPr="008C6087">
                <w:rPr>
                  <w:rStyle w:val="Hipervnculo"/>
                  <w:rFonts w:asciiTheme="majorHAnsi" w:hAnsiTheme="majorHAnsi"/>
                  <w:color w:val="auto"/>
                  <w:u w:val="none"/>
                </w:rPr>
                <w:t>paupedrosa30@gmail.com</w:t>
              </w:r>
            </w:hyperlink>
            <w:r w:rsidRPr="008C6087">
              <w:rPr>
                <w:rFonts w:asciiTheme="majorHAnsi" w:hAnsiTheme="majorHAnsi"/>
              </w:rPr>
              <w:t xml:space="preserve"> </w:t>
            </w:r>
          </w:p>
          <w:p w:rsidR="005E5961" w:rsidRDefault="005E5961" w:rsidP="005E596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2.El usuario accede a “equipos”</w:t>
            </w:r>
          </w:p>
          <w:p w:rsidR="005E5961" w:rsidRDefault="005E5961" w:rsidP="005E5961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3.El</w:t>
            </w:r>
            <w:proofErr w:type="gramEnd"/>
            <w:r>
              <w:rPr>
                <w:rFonts w:asciiTheme="majorHAnsi" w:hAnsiTheme="majorHAnsi"/>
              </w:rPr>
              <w:t xml:space="preserve"> usuario ingresa el nombre del equipo “</w:t>
            </w:r>
            <w:proofErr w:type="spellStart"/>
            <w:r>
              <w:rPr>
                <w:rFonts w:asciiTheme="majorHAnsi" w:hAnsiTheme="majorHAnsi"/>
              </w:rPr>
              <w:t>River</w:t>
            </w:r>
            <w:proofErr w:type="spellEnd"/>
            <w:r>
              <w:rPr>
                <w:rFonts w:asciiTheme="majorHAnsi" w:hAnsiTheme="majorHAnsi"/>
              </w:rPr>
              <w:t>”.</w:t>
            </w:r>
          </w:p>
          <w:p w:rsidR="005E5961" w:rsidRDefault="005E5961" w:rsidP="005E596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4.El usuario ingresa el nombre del director técnico “Ramón Díaz”</w:t>
            </w:r>
          </w:p>
          <w:p w:rsidR="005E5961" w:rsidRDefault="005E5961" w:rsidP="005E5961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5.El</w:t>
            </w:r>
            <w:proofErr w:type="gramEnd"/>
            <w:r>
              <w:rPr>
                <w:rFonts w:asciiTheme="majorHAnsi" w:hAnsiTheme="majorHAnsi"/>
              </w:rPr>
              <w:t xml:space="preserve"> usuario selecciona los colores de camiseta (1° y 2°).</w:t>
            </w:r>
          </w:p>
          <w:p w:rsidR="005E5961" w:rsidRDefault="005E5961" w:rsidP="005E5961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6.El</w:t>
            </w:r>
            <w:proofErr w:type="gramEnd"/>
            <w:r>
              <w:rPr>
                <w:rFonts w:asciiTheme="majorHAnsi" w:hAnsiTheme="majorHAnsi"/>
              </w:rPr>
              <w:t xml:space="preserve"> usuario selecciona “Agregar delegado”.</w:t>
            </w:r>
          </w:p>
          <w:p w:rsidR="005E5961" w:rsidRDefault="005E5961" w:rsidP="005E5961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7.El</w:t>
            </w:r>
            <w:proofErr w:type="gramEnd"/>
            <w:r>
              <w:rPr>
                <w:rFonts w:asciiTheme="majorHAnsi" w:hAnsiTheme="majorHAnsi"/>
              </w:rPr>
              <w:t xml:space="preserve"> usuario ingresa el nombre “Paula Pedrosa”, Email: </w:t>
            </w:r>
            <w:hyperlink r:id="rId28" w:history="1">
              <w:r w:rsidRPr="00F920D5">
                <w:rPr>
                  <w:rStyle w:val="Hipervnculo"/>
                  <w:rFonts w:asciiTheme="majorHAnsi" w:hAnsiTheme="majorHAnsi"/>
                </w:rPr>
                <w:t>pau@gmail.com</w:t>
              </w:r>
            </w:hyperlink>
            <w:r>
              <w:rPr>
                <w:rFonts w:asciiTheme="majorHAnsi" w:hAnsiTheme="majorHAnsi"/>
              </w:rPr>
              <w:t>, teléfono: 4650551, domicilio: “La Entente 2522”.</w:t>
            </w:r>
          </w:p>
          <w:p w:rsidR="005E5961" w:rsidRDefault="005E5961" w:rsidP="005E5961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lastRenderedPageBreak/>
              <w:t>8.El</w:t>
            </w:r>
            <w:proofErr w:type="gramEnd"/>
            <w:r>
              <w:rPr>
                <w:rFonts w:asciiTheme="majorHAnsi" w:hAnsiTheme="majorHAnsi"/>
              </w:rPr>
              <w:t xml:space="preserve"> usuario selecciona la opción “Agregar delegado”.</w:t>
            </w:r>
          </w:p>
          <w:p w:rsidR="005E5961" w:rsidRDefault="005E5961" w:rsidP="005E5961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9.El</w:t>
            </w:r>
            <w:proofErr w:type="gramEnd"/>
            <w:r>
              <w:rPr>
                <w:rFonts w:asciiTheme="majorHAnsi" w:hAnsiTheme="majorHAnsi"/>
              </w:rPr>
              <w:t xml:space="preserve"> usuario ingresa el nombre “Paula Pedrosa”, Email: </w:t>
            </w:r>
            <w:hyperlink r:id="rId29" w:history="1">
              <w:r w:rsidRPr="00F920D5">
                <w:rPr>
                  <w:rStyle w:val="Hipervnculo"/>
                  <w:rFonts w:asciiTheme="majorHAnsi" w:hAnsiTheme="majorHAnsi"/>
                </w:rPr>
                <w:t>flor@gmail.com</w:t>
              </w:r>
            </w:hyperlink>
            <w:r>
              <w:rPr>
                <w:rFonts w:asciiTheme="majorHAnsi" w:hAnsiTheme="majorHAnsi"/>
              </w:rPr>
              <w:t>, teléfono: 4650551, domicilio: “La Entente 2522”.</w:t>
            </w:r>
          </w:p>
          <w:p w:rsidR="005E5961" w:rsidRDefault="005E5961" w:rsidP="005E596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</w:t>
            </w:r>
            <w:proofErr w:type="gramStart"/>
            <w:r>
              <w:rPr>
                <w:rFonts w:asciiTheme="majorHAnsi" w:hAnsiTheme="majorHAnsi"/>
              </w:rPr>
              <w:t>.El</w:t>
            </w:r>
            <w:proofErr w:type="gramEnd"/>
            <w:r>
              <w:rPr>
                <w:rFonts w:asciiTheme="majorHAnsi" w:hAnsiTheme="majorHAnsi"/>
              </w:rPr>
              <w:t xml:space="preserve"> usuario selecciona la opción “Agregar delegado”.</w:t>
            </w:r>
          </w:p>
          <w:p w:rsidR="00E04209" w:rsidRPr="00790E25" w:rsidRDefault="00E04209" w:rsidP="005E5961">
            <w:pPr>
              <w:rPr>
                <w:rFonts w:asciiTheme="majorHAnsi" w:hAnsiTheme="majorHAnsi"/>
              </w:rPr>
            </w:pPr>
          </w:p>
        </w:tc>
        <w:tc>
          <w:tcPr>
            <w:tcW w:w="2517" w:type="dxa"/>
          </w:tcPr>
          <w:p w:rsidR="005E5961" w:rsidRDefault="005E5961" w:rsidP="005E5961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lastRenderedPageBreak/>
              <w:t>1.El</w:t>
            </w:r>
            <w:proofErr w:type="gramEnd"/>
            <w:r>
              <w:rPr>
                <w:rFonts w:asciiTheme="majorHAnsi" w:hAnsiTheme="majorHAnsi"/>
              </w:rPr>
              <w:t xml:space="preserve"> sistema muestra su página de inicio (index.aspx).</w:t>
            </w:r>
          </w:p>
          <w:p w:rsidR="005E5961" w:rsidRDefault="005E5961" w:rsidP="005E596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2.El sistema muestra la página de equipos (equipos.aspx)</w:t>
            </w:r>
          </w:p>
          <w:p w:rsidR="005E5961" w:rsidRDefault="005E5961" w:rsidP="005E5961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6.El</w:t>
            </w:r>
            <w:proofErr w:type="gramEnd"/>
            <w:r>
              <w:rPr>
                <w:rFonts w:asciiTheme="majorHAnsi" w:hAnsiTheme="majorHAnsi"/>
              </w:rPr>
              <w:t xml:space="preserve"> sistema muestra los campos para agregar los delegados.</w:t>
            </w:r>
          </w:p>
          <w:p w:rsidR="005E5961" w:rsidRDefault="005E5961" w:rsidP="005E596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8.El sistema muestra “</w:t>
            </w:r>
            <w:r>
              <w:rPr>
                <w:rFonts w:ascii="Helvetica" w:hAnsi="Helvetica" w:cs="Helvetica"/>
                <w:color w:val="3C763D"/>
                <w:sz w:val="20"/>
                <w:szCs w:val="20"/>
                <w:shd w:val="clear" w:color="auto" w:fill="DFF0D8"/>
              </w:rPr>
              <w:t>El Delegado fue agregado exitosamente</w:t>
            </w:r>
            <w:r>
              <w:rPr>
                <w:rFonts w:asciiTheme="majorHAnsi" w:hAnsiTheme="majorHAnsi"/>
              </w:rPr>
              <w:t>”</w:t>
            </w:r>
          </w:p>
          <w:p w:rsidR="00E04209" w:rsidRPr="005E5961" w:rsidRDefault="005E5961" w:rsidP="005E5961">
            <w:pPr>
              <w:rPr>
                <w:rFonts w:ascii="Helvetica" w:hAnsi="Helvetica" w:cs="Helvetica"/>
                <w:color w:val="A94442"/>
                <w:sz w:val="18"/>
                <w:szCs w:val="18"/>
                <w:shd w:val="clear" w:color="auto" w:fill="F2DEDE"/>
              </w:rPr>
            </w:pPr>
            <w:r>
              <w:rPr>
                <w:rFonts w:asciiTheme="majorHAnsi" w:hAnsiTheme="majorHAnsi"/>
              </w:rPr>
              <w:t>10</w:t>
            </w:r>
            <w:proofErr w:type="gramStart"/>
            <w:r>
              <w:rPr>
                <w:rFonts w:asciiTheme="majorHAnsi" w:hAnsiTheme="majorHAnsi"/>
              </w:rPr>
              <w:t>.El</w:t>
            </w:r>
            <w:proofErr w:type="gramEnd"/>
            <w:r>
              <w:rPr>
                <w:rFonts w:asciiTheme="majorHAnsi" w:hAnsiTheme="majorHAnsi"/>
              </w:rPr>
              <w:t xml:space="preserve"> sistema muestra “</w:t>
            </w:r>
            <w:r>
              <w:rPr>
                <w:rFonts w:ascii="Helvetica" w:hAnsi="Helvetica" w:cs="Helvetica"/>
                <w:color w:val="A94442"/>
                <w:sz w:val="18"/>
                <w:szCs w:val="18"/>
                <w:shd w:val="clear" w:color="auto" w:fill="F2DEDE"/>
              </w:rPr>
              <w:t>Ese delegado ya fue registrado. Ingrese otro Nombre.”</w:t>
            </w:r>
          </w:p>
        </w:tc>
      </w:tr>
      <w:tr w:rsidR="00E04209" w:rsidRPr="00DE62C0" w:rsidTr="00682427">
        <w:tc>
          <w:tcPr>
            <w:tcW w:w="872" w:type="dxa"/>
            <w:shd w:val="clear" w:color="auto" w:fill="BFBFBF" w:themeFill="background1" w:themeFillShade="BF"/>
          </w:tcPr>
          <w:p w:rsidR="00E04209" w:rsidRPr="00790E25" w:rsidRDefault="00E3305B" w:rsidP="005E596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7</w:t>
            </w:r>
          </w:p>
        </w:tc>
        <w:tc>
          <w:tcPr>
            <w:tcW w:w="1536" w:type="dxa"/>
          </w:tcPr>
          <w:p w:rsidR="00E04209" w:rsidRPr="00790E25" w:rsidRDefault="00E3305B" w:rsidP="005E596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Recuperar Contraseña</w:t>
            </w:r>
            <w:r w:rsidR="008476A1">
              <w:rPr>
                <w:rFonts w:asciiTheme="majorHAnsi" w:hAnsiTheme="majorHAnsi"/>
              </w:rPr>
              <w:t xml:space="preserve"> (curso normal)</w:t>
            </w:r>
          </w:p>
        </w:tc>
        <w:tc>
          <w:tcPr>
            <w:tcW w:w="1546" w:type="dxa"/>
          </w:tcPr>
          <w:p w:rsidR="00E04209" w:rsidRPr="00790E25" w:rsidRDefault="00E3305B" w:rsidP="00A83BD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Recuperar Contraseña</w:t>
            </w:r>
          </w:p>
        </w:tc>
        <w:tc>
          <w:tcPr>
            <w:tcW w:w="4263" w:type="dxa"/>
          </w:tcPr>
          <w:p w:rsidR="00E3305B" w:rsidRPr="008C6087" w:rsidRDefault="00E3305B" w:rsidP="00E3305B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 xml:space="preserve">El usuario </w:t>
            </w:r>
            <w:hyperlink r:id="rId30" w:history="1">
              <w:r w:rsidRPr="008C6087">
                <w:rPr>
                  <w:rStyle w:val="Hipervnculo"/>
                  <w:rFonts w:asciiTheme="majorHAnsi" w:hAnsiTheme="majorHAnsi"/>
                  <w:color w:val="auto"/>
                  <w:u w:val="none"/>
                </w:rPr>
                <w:t>paupedrosa30@gmail.com</w:t>
              </w:r>
            </w:hyperlink>
            <w:r w:rsidRPr="008C6087">
              <w:rPr>
                <w:rFonts w:asciiTheme="majorHAnsi" w:hAnsiTheme="majorHAnsi"/>
              </w:rPr>
              <w:t xml:space="preserve"> se encuentra registrado.</w:t>
            </w:r>
          </w:p>
          <w:p w:rsidR="00E04209" w:rsidRPr="00790E25" w:rsidRDefault="00E04209" w:rsidP="00A83BDB">
            <w:pPr>
              <w:rPr>
                <w:rFonts w:asciiTheme="majorHAnsi" w:hAnsiTheme="majorHAnsi"/>
              </w:rPr>
            </w:pPr>
          </w:p>
        </w:tc>
        <w:tc>
          <w:tcPr>
            <w:tcW w:w="3260" w:type="dxa"/>
          </w:tcPr>
          <w:p w:rsidR="00E3305B" w:rsidRPr="008476A1" w:rsidRDefault="00E3305B" w:rsidP="00A83BDB">
            <w:pPr>
              <w:rPr>
                <w:rFonts w:asciiTheme="majorHAnsi" w:hAnsiTheme="majorHAnsi"/>
              </w:rPr>
            </w:pPr>
            <w:r w:rsidRPr="008476A1">
              <w:rPr>
                <w:rFonts w:asciiTheme="majorHAnsi" w:hAnsiTheme="majorHAnsi"/>
              </w:rPr>
              <w:t xml:space="preserve">1.El usuario ingresa a la página de </w:t>
            </w:r>
            <w:proofErr w:type="spellStart"/>
            <w:r w:rsidRPr="008476A1">
              <w:rPr>
                <w:rFonts w:asciiTheme="majorHAnsi" w:hAnsiTheme="majorHAnsi"/>
              </w:rPr>
              <w:t>login</w:t>
            </w:r>
            <w:proofErr w:type="spellEnd"/>
            <w:r w:rsidRPr="008476A1">
              <w:rPr>
                <w:rFonts w:asciiTheme="majorHAnsi" w:hAnsiTheme="majorHAnsi"/>
              </w:rPr>
              <w:t xml:space="preserve"> y selecciona la opción </w:t>
            </w:r>
          </w:p>
          <w:p w:rsidR="00E04209" w:rsidRPr="008476A1" w:rsidRDefault="006E0E0C" w:rsidP="00A83BDB">
            <w:pPr>
              <w:rPr>
                <w:rStyle w:val="apple-converted-space"/>
                <w:rFonts w:asciiTheme="majorHAnsi" w:hAnsiTheme="majorHAnsi" w:cs="Helvetica"/>
                <w:color w:val="555555"/>
                <w:shd w:val="clear" w:color="auto" w:fill="FCFCFC"/>
              </w:rPr>
            </w:pPr>
            <w:hyperlink r:id="rId31" w:history="1">
              <w:r w:rsidR="00E3305B" w:rsidRPr="008476A1">
                <w:rPr>
                  <w:rStyle w:val="Hipervnculo"/>
                  <w:rFonts w:asciiTheme="majorHAnsi" w:hAnsiTheme="majorHAnsi" w:cs="Helvetica"/>
                  <w:color w:val="559645"/>
                  <w:shd w:val="clear" w:color="auto" w:fill="FCFCFC"/>
                </w:rPr>
                <w:t>No recuerdo la contraseña</w:t>
              </w:r>
            </w:hyperlink>
            <w:r w:rsidR="00E3305B" w:rsidRPr="008476A1">
              <w:rPr>
                <w:rStyle w:val="apple-converted-space"/>
                <w:rFonts w:asciiTheme="majorHAnsi" w:hAnsiTheme="majorHAnsi" w:cs="Helvetica"/>
                <w:color w:val="555555"/>
                <w:shd w:val="clear" w:color="auto" w:fill="FCFCFC"/>
              </w:rPr>
              <w:t> </w:t>
            </w:r>
          </w:p>
          <w:p w:rsidR="00E3305B" w:rsidRPr="008476A1" w:rsidRDefault="00E3305B" w:rsidP="00A83BDB">
            <w:pPr>
              <w:rPr>
                <w:rStyle w:val="apple-converted-space"/>
                <w:rFonts w:asciiTheme="majorHAnsi" w:hAnsiTheme="majorHAnsi" w:cs="Helvetica"/>
                <w:color w:val="555555"/>
                <w:shd w:val="clear" w:color="auto" w:fill="FCFCFC"/>
              </w:rPr>
            </w:pPr>
            <w:proofErr w:type="gramStart"/>
            <w:r w:rsidRPr="008476A1">
              <w:rPr>
                <w:rStyle w:val="apple-converted-space"/>
                <w:rFonts w:asciiTheme="majorHAnsi" w:hAnsiTheme="majorHAnsi" w:cs="Helvetica"/>
                <w:color w:val="555555"/>
                <w:shd w:val="clear" w:color="auto" w:fill="FCFCFC"/>
              </w:rPr>
              <w:t>2.El</w:t>
            </w:r>
            <w:proofErr w:type="gramEnd"/>
            <w:r w:rsidRPr="008476A1">
              <w:rPr>
                <w:rStyle w:val="apple-converted-space"/>
                <w:rFonts w:asciiTheme="majorHAnsi" w:hAnsiTheme="majorHAnsi" w:cs="Helvetica"/>
                <w:color w:val="555555"/>
                <w:shd w:val="clear" w:color="auto" w:fill="FCFCFC"/>
              </w:rPr>
              <w:t xml:space="preserve"> usuario ingresa el mail </w:t>
            </w:r>
            <w:hyperlink r:id="rId32" w:history="1">
              <w:r w:rsidRPr="008476A1">
                <w:rPr>
                  <w:rStyle w:val="Hipervnculo"/>
                  <w:rFonts w:asciiTheme="majorHAnsi" w:hAnsiTheme="majorHAnsi" w:cs="Helvetica"/>
                  <w:shd w:val="clear" w:color="auto" w:fill="FCFCFC"/>
                </w:rPr>
                <w:t>paupedrosa30@gmail.com</w:t>
              </w:r>
            </w:hyperlink>
            <w:r w:rsidRPr="008476A1">
              <w:rPr>
                <w:rStyle w:val="apple-converted-space"/>
                <w:rFonts w:asciiTheme="majorHAnsi" w:hAnsiTheme="majorHAnsi" w:cs="Helvetica"/>
                <w:color w:val="555555"/>
                <w:shd w:val="clear" w:color="auto" w:fill="FCFCFC"/>
              </w:rPr>
              <w:t xml:space="preserve"> y selecciona la opción “Enviar”.</w:t>
            </w:r>
          </w:p>
          <w:p w:rsidR="00E3305B" w:rsidRPr="008476A1" w:rsidRDefault="00E3305B" w:rsidP="00A83BDB">
            <w:pPr>
              <w:rPr>
                <w:rStyle w:val="apple-converted-space"/>
                <w:rFonts w:asciiTheme="majorHAnsi" w:hAnsiTheme="majorHAnsi" w:cs="Helvetica"/>
                <w:color w:val="555555"/>
                <w:shd w:val="clear" w:color="auto" w:fill="FCFCFC"/>
              </w:rPr>
            </w:pPr>
            <w:r w:rsidRPr="008476A1">
              <w:rPr>
                <w:rStyle w:val="apple-converted-space"/>
                <w:rFonts w:asciiTheme="majorHAnsi" w:hAnsiTheme="majorHAnsi" w:cs="Helvetica"/>
                <w:color w:val="555555"/>
                <w:shd w:val="clear" w:color="auto" w:fill="FCFCFC"/>
              </w:rPr>
              <w:t>3.El usuario se fija en su casilla de correo y selecciona la opción “Recuperar Contraseña”</w:t>
            </w:r>
          </w:p>
          <w:p w:rsidR="00E3305B" w:rsidRPr="008476A1" w:rsidRDefault="00E3305B" w:rsidP="00A83BDB">
            <w:pPr>
              <w:rPr>
                <w:rFonts w:asciiTheme="majorHAnsi" w:hAnsiTheme="majorHAnsi"/>
              </w:rPr>
            </w:pPr>
            <w:r w:rsidRPr="008476A1">
              <w:rPr>
                <w:rStyle w:val="apple-converted-space"/>
                <w:rFonts w:asciiTheme="majorHAnsi" w:hAnsiTheme="majorHAnsi" w:cs="Helvetica"/>
                <w:color w:val="555555"/>
                <w:shd w:val="clear" w:color="auto" w:fill="FCFCFC"/>
              </w:rPr>
              <w:t>4.</w:t>
            </w:r>
            <w:r w:rsidR="008476A1" w:rsidRPr="008476A1">
              <w:rPr>
                <w:rStyle w:val="apple-converted-space"/>
                <w:rFonts w:asciiTheme="majorHAnsi" w:hAnsiTheme="majorHAnsi" w:cs="Helvetica"/>
                <w:color w:val="555555"/>
                <w:shd w:val="clear" w:color="auto" w:fill="FCFCFC"/>
              </w:rPr>
              <w:t>El usuario ingresa la nueva contraseña y la repite y selecciona “Guardar”</w:t>
            </w:r>
          </w:p>
        </w:tc>
        <w:tc>
          <w:tcPr>
            <w:tcW w:w="2517" w:type="dxa"/>
          </w:tcPr>
          <w:p w:rsidR="00E04209" w:rsidRDefault="00E3305B" w:rsidP="00A83BDB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1.El</w:t>
            </w:r>
            <w:proofErr w:type="gramEnd"/>
            <w:r>
              <w:rPr>
                <w:rFonts w:asciiTheme="majorHAnsi" w:hAnsiTheme="majorHAnsi"/>
              </w:rPr>
              <w:t xml:space="preserve"> sistema muestra la página “Recuperar Contraseña”.</w:t>
            </w:r>
          </w:p>
          <w:p w:rsidR="00E3305B" w:rsidRDefault="00E3305B" w:rsidP="00A83BDB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2.El</w:t>
            </w:r>
            <w:proofErr w:type="gramEnd"/>
            <w:r>
              <w:rPr>
                <w:rFonts w:asciiTheme="majorHAnsi" w:hAnsiTheme="majorHAnsi"/>
              </w:rPr>
              <w:t xml:space="preserve"> sistema muestra el mensaje “</w:t>
            </w:r>
            <w:r>
              <w:rPr>
                <w:rStyle w:val="Textoennegrita"/>
                <w:rFonts w:ascii="Helvetica" w:hAnsi="Helvetica" w:cs="Helvetica"/>
                <w:color w:val="3C763D"/>
                <w:sz w:val="18"/>
                <w:szCs w:val="18"/>
              </w:rPr>
              <w:t>Se ha enviado exitosamente el mail con los pasos para reestablecer su clave</w:t>
            </w:r>
            <w:r>
              <w:rPr>
                <w:rFonts w:ascii="Helvetica" w:hAnsi="Helvetica" w:cs="Helvetica"/>
                <w:color w:val="3C763D"/>
                <w:sz w:val="18"/>
                <w:szCs w:val="18"/>
              </w:rPr>
              <w:br/>
            </w:r>
            <w:r>
              <w:rPr>
                <w:rFonts w:ascii="Helvetica" w:hAnsi="Helvetica" w:cs="Helvetica"/>
                <w:color w:val="3C763D"/>
                <w:sz w:val="18"/>
                <w:szCs w:val="18"/>
                <w:shd w:val="clear" w:color="auto" w:fill="DFF0D8"/>
              </w:rPr>
              <w:t>Revise su casilla de correo.</w:t>
            </w:r>
            <w:r>
              <w:rPr>
                <w:rFonts w:asciiTheme="majorHAnsi" w:hAnsiTheme="majorHAnsi"/>
              </w:rPr>
              <w:t>”</w:t>
            </w:r>
          </w:p>
          <w:p w:rsidR="00E3305B" w:rsidRDefault="00E3305B" w:rsidP="00A83BDB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3.El</w:t>
            </w:r>
            <w:proofErr w:type="gramEnd"/>
            <w:r>
              <w:rPr>
                <w:rFonts w:asciiTheme="majorHAnsi" w:hAnsiTheme="majorHAnsi"/>
              </w:rPr>
              <w:t xml:space="preserve"> sistema muestra la página de recuperar contraseña solicitando la nueva contraseña</w:t>
            </w:r>
            <w:r w:rsidR="008476A1">
              <w:rPr>
                <w:rFonts w:asciiTheme="majorHAnsi" w:hAnsiTheme="majorHAnsi"/>
              </w:rPr>
              <w:t>.</w:t>
            </w:r>
          </w:p>
          <w:p w:rsidR="008476A1" w:rsidRPr="00790E25" w:rsidRDefault="008476A1" w:rsidP="00A83BDB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4.El</w:t>
            </w:r>
            <w:proofErr w:type="gramEnd"/>
            <w:r>
              <w:rPr>
                <w:rFonts w:asciiTheme="majorHAnsi" w:hAnsiTheme="majorHAnsi"/>
              </w:rPr>
              <w:t xml:space="preserve"> sistema muestra “</w:t>
            </w:r>
            <w:r>
              <w:t xml:space="preserve"> Se ha registrado exitosamente su nueva clave de acceso. </w:t>
            </w:r>
            <w:hyperlink r:id="rId33" w:history="1">
              <w:r>
                <w:rPr>
                  <w:rStyle w:val="Hipervnculo"/>
                  <w:b/>
                  <w:bCs/>
                </w:rPr>
                <w:t>Ingresa Aquí</w:t>
              </w:r>
            </w:hyperlink>
            <w:r>
              <w:rPr>
                <w:rStyle w:val="Textoennegrita"/>
              </w:rPr>
              <w:t>”</w:t>
            </w:r>
          </w:p>
        </w:tc>
      </w:tr>
      <w:tr w:rsidR="008476A1" w:rsidRPr="00DE62C0" w:rsidTr="00682427">
        <w:tc>
          <w:tcPr>
            <w:tcW w:w="872" w:type="dxa"/>
            <w:shd w:val="clear" w:color="auto" w:fill="BFBFBF" w:themeFill="background1" w:themeFillShade="BF"/>
          </w:tcPr>
          <w:p w:rsidR="008476A1" w:rsidRDefault="008476A1" w:rsidP="005E596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</w:t>
            </w:r>
          </w:p>
        </w:tc>
        <w:tc>
          <w:tcPr>
            <w:tcW w:w="1536" w:type="dxa"/>
          </w:tcPr>
          <w:p w:rsidR="008476A1" w:rsidRDefault="008476A1" w:rsidP="008476A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Recuperar Contraseña (curso alternativo: </w:t>
            </w:r>
            <w:r>
              <w:rPr>
                <w:rFonts w:asciiTheme="majorHAnsi" w:hAnsiTheme="majorHAnsi"/>
              </w:rPr>
              <w:lastRenderedPageBreak/>
              <w:t>email de usuario no registrado)</w:t>
            </w:r>
          </w:p>
        </w:tc>
        <w:tc>
          <w:tcPr>
            <w:tcW w:w="1546" w:type="dxa"/>
          </w:tcPr>
          <w:p w:rsidR="008476A1" w:rsidRDefault="008476A1" w:rsidP="00A83BD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Recuperar Contraseña</w:t>
            </w:r>
          </w:p>
        </w:tc>
        <w:tc>
          <w:tcPr>
            <w:tcW w:w="4263" w:type="dxa"/>
          </w:tcPr>
          <w:p w:rsidR="008476A1" w:rsidRPr="008C6087" w:rsidRDefault="008476A1" w:rsidP="008476A1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 xml:space="preserve">El usuario </w:t>
            </w:r>
            <w:hyperlink r:id="rId34" w:history="1">
              <w:r w:rsidRPr="008C6087">
                <w:rPr>
                  <w:rStyle w:val="Hipervnculo"/>
                  <w:rFonts w:asciiTheme="majorHAnsi" w:hAnsiTheme="majorHAnsi"/>
                  <w:color w:val="auto"/>
                  <w:u w:val="none"/>
                </w:rPr>
                <w:t>paupedrosa30@gmail.com</w:t>
              </w:r>
            </w:hyperlink>
            <w:r w:rsidRPr="008C6087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NO </w:t>
            </w:r>
            <w:r w:rsidRPr="008C6087">
              <w:rPr>
                <w:rFonts w:asciiTheme="majorHAnsi" w:hAnsiTheme="majorHAnsi"/>
              </w:rPr>
              <w:t>se encuentra registrado.</w:t>
            </w:r>
          </w:p>
          <w:p w:rsidR="008476A1" w:rsidRPr="008C6087" w:rsidRDefault="008476A1" w:rsidP="008476A1">
            <w:pPr>
              <w:pStyle w:val="Prrafodelista"/>
              <w:ind w:left="179"/>
              <w:rPr>
                <w:rFonts w:asciiTheme="majorHAnsi" w:hAnsiTheme="majorHAnsi"/>
              </w:rPr>
            </w:pPr>
          </w:p>
        </w:tc>
        <w:tc>
          <w:tcPr>
            <w:tcW w:w="3260" w:type="dxa"/>
          </w:tcPr>
          <w:p w:rsidR="008476A1" w:rsidRDefault="008476A1" w:rsidP="008476A1">
            <w:r w:rsidRPr="008C6087">
              <w:rPr>
                <w:rFonts w:asciiTheme="majorHAnsi" w:hAnsiTheme="majorHAnsi"/>
              </w:rPr>
              <w:t xml:space="preserve">1.El usuario </w:t>
            </w:r>
            <w:r>
              <w:rPr>
                <w:rFonts w:asciiTheme="majorHAnsi" w:hAnsiTheme="majorHAnsi"/>
              </w:rPr>
              <w:t xml:space="preserve">ingresa a la página de </w:t>
            </w:r>
            <w:proofErr w:type="spellStart"/>
            <w:r>
              <w:rPr>
                <w:rFonts w:asciiTheme="majorHAnsi" w:hAnsiTheme="majorHAnsi"/>
              </w:rPr>
              <w:t>login</w:t>
            </w:r>
            <w:proofErr w:type="spellEnd"/>
            <w:r>
              <w:rPr>
                <w:rFonts w:asciiTheme="majorHAnsi" w:hAnsiTheme="majorHAnsi"/>
              </w:rPr>
              <w:t xml:space="preserve"> y selecciona la opción </w:t>
            </w:r>
          </w:p>
          <w:p w:rsidR="008476A1" w:rsidRDefault="006E0E0C" w:rsidP="008476A1">
            <w:pPr>
              <w:rPr>
                <w:rStyle w:val="apple-converted-space"/>
                <w:rFonts w:ascii="Helvetica" w:hAnsi="Helvetica" w:cs="Helvetica"/>
                <w:color w:val="555555"/>
                <w:sz w:val="20"/>
                <w:szCs w:val="20"/>
                <w:shd w:val="clear" w:color="auto" w:fill="FCFCFC"/>
              </w:rPr>
            </w:pPr>
            <w:hyperlink r:id="rId35" w:history="1">
              <w:r w:rsidR="008476A1">
                <w:rPr>
                  <w:rStyle w:val="Hipervnculo"/>
                  <w:rFonts w:ascii="Helvetica" w:hAnsi="Helvetica" w:cs="Helvetica"/>
                  <w:color w:val="559645"/>
                  <w:sz w:val="20"/>
                  <w:szCs w:val="20"/>
                  <w:shd w:val="clear" w:color="auto" w:fill="FCFCFC"/>
                </w:rPr>
                <w:t>No recuerdo la contraseña</w:t>
              </w:r>
            </w:hyperlink>
            <w:r w:rsidR="008476A1">
              <w:rPr>
                <w:rStyle w:val="apple-converted-space"/>
                <w:rFonts w:ascii="Helvetica" w:hAnsi="Helvetica" w:cs="Helvetica"/>
                <w:color w:val="555555"/>
                <w:sz w:val="20"/>
                <w:szCs w:val="20"/>
                <w:shd w:val="clear" w:color="auto" w:fill="FCFCFC"/>
              </w:rPr>
              <w:t> </w:t>
            </w:r>
          </w:p>
          <w:p w:rsidR="008476A1" w:rsidRPr="008E731F" w:rsidRDefault="008476A1" w:rsidP="008476A1">
            <w:pPr>
              <w:rPr>
                <w:rStyle w:val="apple-converted-space"/>
                <w:rFonts w:asciiTheme="majorHAnsi" w:hAnsiTheme="majorHAnsi" w:cs="Helvetica"/>
                <w:color w:val="555555"/>
                <w:shd w:val="clear" w:color="auto" w:fill="FCFCFC"/>
              </w:rPr>
            </w:pPr>
            <w:proofErr w:type="gramStart"/>
            <w:r w:rsidRPr="008E731F">
              <w:rPr>
                <w:rStyle w:val="apple-converted-space"/>
                <w:rFonts w:asciiTheme="majorHAnsi" w:hAnsiTheme="majorHAnsi" w:cs="Helvetica"/>
                <w:color w:val="555555"/>
                <w:shd w:val="clear" w:color="auto" w:fill="FCFCFC"/>
              </w:rPr>
              <w:lastRenderedPageBreak/>
              <w:t>2.El</w:t>
            </w:r>
            <w:proofErr w:type="gramEnd"/>
            <w:r w:rsidRPr="008E731F">
              <w:rPr>
                <w:rStyle w:val="apple-converted-space"/>
                <w:rFonts w:asciiTheme="majorHAnsi" w:hAnsiTheme="majorHAnsi" w:cs="Helvetica"/>
                <w:color w:val="555555"/>
                <w:shd w:val="clear" w:color="auto" w:fill="FCFCFC"/>
              </w:rPr>
              <w:t xml:space="preserve"> usuario ingresa el mail </w:t>
            </w:r>
            <w:hyperlink r:id="rId36" w:history="1">
              <w:r w:rsidRPr="008E731F">
                <w:rPr>
                  <w:rStyle w:val="Hipervnculo"/>
                  <w:rFonts w:asciiTheme="majorHAnsi" w:hAnsiTheme="majorHAnsi" w:cs="Helvetica"/>
                  <w:shd w:val="clear" w:color="auto" w:fill="FCFCFC"/>
                </w:rPr>
                <w:t>paupedrosa30@gmail.com</w:t>
              </w:r>
            </w:hyperlink>
            <w:r w:rsidRPr="008E731F">
              <w:rPr>
                <w:rStyle w:val="apple-converted-space"/>
                <w:rFonts w:asciiTheme="majorHAnsi" w:hAnsiTheme="majorHAnsi" w:cs="Helvetica"/>
                <w:color w:val="555555"/>
                <w:shd w:val="clear" w:color="auto" w:fill="FCFCFC"/>
              </w:rPr>
              <w:t xml:space="preserve"> y selecciona la opción “Enviar”.</w:t>
            </w:r>
          </w:p>
          <w:p w:rsidR="008476A1" w:rsidRPr="008C6087" w:rsidRDefault="008476A1" w:rsidP="008476A1">
            <w:pPr>
              <w:rPr>
                <w:rFonts w:asciiTheme="majorHAnsi" w:hAnsiTheme="majorHAnsi"/>
              </w:rPr>
            </w:pPr>
          </w:p>
        </w:tc>
        <w:tc>
          <w:tcPr>
            <w:tcW w:w="2517" w:type="dxa"/>
          </w:tcPr>
          <w:p w:rsidR="008476A1" w:rsidRDefault="008476A1" w:rsidP="008476A1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lastRenderedPageBreak/>
              <w:t>1.El</w:t>
            </w:r>
            <w:proofErr w:type="gramEnd"/>
            <w:r>
              <w:rPr>
                <w:rFonts w:asciiTheme="majorHAnsi" w:hAnsiTheme="majorHAnsi"/>
              </w:rPr>
              <w:t xml:space="preserve"> sistema muestra la página “Recuperar Contraseña”.</w:t>
            </w:r>
          </w:p>
          <w:p w:rsidR="008476A1" w:rsidRDefault="008476A1" w:rsidP="008476A1">
            <w:pPr>
              <w:rPr>
                <w:rFonts w:ascii="Helvetica" w:hAnsi="Helvetica" w:cs="Helvetica"/>
                <w:color w:val="A94442"/>
                <w:sz w:val="18"/>
                <w:szCs w:val="18"/>
                <w:shd w:val="clear" w:color="auto" w:fill="F2DEDE"/>
              </w:rPr>
            </w:pPr>
            <w:r>
              <w:rPr>
                <w:rFonts w:asciiTheme="majorHAnsi" w:hAnsiTheme="majorHAnsi"/>
              </w:rPr>
              <w:lastRenderedPageBreak/>
              <w:t>2.El sistema muestra el mensaje”</w:t>
            </w:r>
          </w:p>
          <w:p w:rsidR="008476A1" w:rsidRDefault="008476A1" w:rsidP="00A83BDB">
            <w:pPr>
              <w:rPr>
                <w:rFonts w:asciiTheme="majorHAnsi" w:hAnsiTheme="majorHAnsi"/>
              </w:rPr>
            </w:pPr>
            <w:r>
              <w:rPr>
                <w:rFonts w:ascii="Helvetica" w:hAnsi="Helvetica" w:cs="Helvetica"/>
                <w:color w:val="A94442"/>
                <w:sz w:val="18"/>
                <w:szCs w:val="18"/>
                <w:shd w:val="clear" w:color="auto" w:fill="F2DEDE"/>
              </w:rPr>
              <w:t>No se encuentra registrado ningún usuario con ese e-mail.”</w:t>
            </w:r>
          </w:p>
        </w:tc>
      </w:tr>
      <w:tr w:rsidR="003F452F" w:rsidRPr="00DE62C0" w:rsidTr="00682427">
        <w:tc>
          <w:tcPr>
            <w:tcW w:w="872" w:type="dxa"/>
            <w:shd w:val="clear" w:color="auto" w:fill="BFBFBF" w:themeFill="background1" w:themeFillShade="BF"/>
          </w:tcPr>
          <w:p w:rsidR="003F452F" w:rsidRDefault="003F452F" w:rsidP="005E596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9</w:t>
            </w:r>
          </w:p>
        </w:tc>
        <w:tc>
          <w:tcPr>
            <w:tcW w:w="1536" w:type="dxa"/>
          </w:tcPr>
          <w:p w:rsidR="003F452F" w:rsidRDefault="003F452F" w:rsidP="008E731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Modificar </w:t>
            </w:r>
            <w:r w:rsidR="008E731F">
              <w:rPr>
                <w:rFonts w:asciiTheme="majorHAnsi" w:hAnsiTheme="majorHAnsi"/>
              </w:rPr>
              <w:t>Torneo</w:t>
            </w:r>
            <w:r>
              <w:rPr>
                <w:rFonts w:asciiTheme="majorHAnsi" w:hAnsiTheme="majorHAnsi"/>
              </w:rPr>
              <w:t>(curso normal)</w:t>
            </w:r>
          </w:p>
        </w:tc>
        <w:tc>
          <w:tcPr>
            <w:tcW w:w="1546" w:type="dxa"/>
          </w:tcPr>
          <w:p w:rsidR="003F452F" w:rsidRDefault="003F452F" w:rsidP="008E731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Modificar </w:t>
            </w:r>
            <w:r w:rsidR="008E731F">
              <w:rPr>
                <w:rFonts w:asciiTheme="majorHAnsi" w:hAnsiTheme="majorHAnsi"/>
              </w:rPr>
              <w:t>Torneo</w:t>
            </w:r>
          </w:p>
        </w:tc>
        <w:tc>
          <w:tcPr>
            <w:tcW w:w="4263" w:type="dxa"/>
          </w:tcPr>
          <w:p w:rsidR="008E731F" w:rsidRPr="008C6087" w:rsidRDefault="008E731F" w:rsidP="008E731F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 xml:space="preserve">El usuario </w:t>
            </w:r>
            <w:hyperlink r:id="rId37" w:history="1">
              <w:r w:rsidRPr="008C6087">
                <w:rPr>
                  <w:rStyle w:val="Hipervnculo"/>
                  <w:rFonts w:asciiTheme="majorHAnsi" w:hAnsiTheme="majorHAnsi"/>
                  <w:color w:val="auto"/>
                  <w:u w:val="none"/>
                </w:rPr>
                <w:t>paupedrosa30@gmail.com</w:t>
              </w:r>
            </w:hyperlink>
            <w:r w:rsidRPr="008C6087">
              <w:rPr>
                <w:rFonts w:asciiTheme="majorHAnsi" w:hAnsiTheme="majorHAnsi"/>
              </w:rPr>
              <w:t xml:space="preserve"> se encuentra registrado.</w:t>
            </w:r>
          </w:p>
          <w:p w:rsidR="008E731F" w:rsidRPr="008C6087" w:rsidRDefault="008E731F" w:rsidP="008E731F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E</w:t>
            </w:r>
            <w:r>
              <w:rPr>
                <w:rFonts w:asciiTheme="majorHAnsi" w:hAnsiTheme="majorHAnsi"/>
              </w:rPr>
              <w:t>l Torneo</w:t>
            </w:r>
            <w:r w:rsidRPr="008C6087">
              <w:rPr>
                <w:rFonts w:asciiTheme="majorHAnsi" w:hAnsiTheme="majorHAnsi"/>
              </w:rPr>
              <w:t xml:space="preserve"> "El único Héroe" se encuentra cargado.</w:t>
            </w:r>
          </w:p>
          <w:p w:rsidR="003F452F" w:rsidRPr="008C6087" w:rsidRDefault="003F452F" w:rsidP="008E731F">
            <w:pPr>
              <w:pStyle w:val="Prrafodelista"/>
              <w:ind w:left="179"/>
              <w:rPr>
                <w:rFonts w:asciiTheme="majorHAnsi" w:hAnsiTheme="majorHAnsi"/>
              </w:rPr>
            </w:pPr>
          </w:p>
        </w:tc>
        <w:tc>
          <w:tcPr>
            <w:tcW w:w="3260" w:type="dxa"/>
          </w:tcPr>
          <w:p w:rsidR="008E731F" w:rsidRDefault="008E731F" w:rsidP="008E731F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 xml:space="preserve">1.El usuario se </w:t>
            </w:r>
            <w:proofErr w:type="spellStart"/>
            <w:r w:rsidRPr="008C6087">
              <w:rPr>
                <w:rFonts w:asciiTheme="majorHAnsi" w:hAnsiTheme="majorHAnsi"/>
              </w:rPr>
              <w:t>loguea</w:t>
            </w:r>
            <w:proofErr w:type="spellEnd"/>
            <w:r w:rsidRPr="008C6087">
              <w:rPr>
                <w:rFonts w:asciiTheme="majorHAnsi" w:hAnsiTheme="majorHAnsi"/>
              </w:rPr>
              <w:t xml:space="preserve"> como </w:t>
            </w:r>
            <w:hyperlink r:id="rId38" w:history="1">
              <w:r w:rsidRPr="008C6087">
                <w:rPr>
                  <w:rStyle w:val="Hipervnculo"/>
                  <w:rFonts w:asciiTheme="majorHAnsi" w:hAnsiTheme="majorHAnsi"/>
                  <w:color w:val="auto"/>
                  <w:u w:val="none"/>
                </w:rPr>
                <w:t>paupedrosa30@gmail.com</w:t>
              </w:r>
            </w:hyperlink>
            <w:r w:rsidRPr="008C6087">
              <w:rPr>
                <w:rFonts w:asciiTheme="majorHAnsi" w:hAnsiTheme="majorHAnsi"/>
              </w:rPr>
              <w:t xml:space="preserve"> </w:t>
            </w:r>
          </w:p>
          <w:p w:rsidR="008E731F" w:rsidRPr="008C6087" w:rsidRDefault="008E731F" w:rsidP="008E731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  <w:r w:rsidRPr="008C6087">
              <w:rPr>
                <w:rFonts w:asciiTheme="majorHAnsi" w:hAnsiTheme="majorHAnsi"/>
              </w:rPr>
              <w:t>.El usuario accede a “mis-torneos”</w:t>
            </w:r>
          </w:p>
          <w:p w:rsidR="008E731F" w:rsidRDefault="008E731F" w:rsidP="008E731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  <w:r w:rsidRPr="008C6087">
              <w:rPr>
                <w:rFonts w:asciiTheme="majorHAnsi" w:hAnsiTheme="majorHAnsi"/>
              </w:rPr>
              <w:t>.El usuario selecciona la opción “</w:t>
            </w:r>
            <w:r>
              <w:rPr>
                <w:rFonts w:asciiTheme="majorHAnsi" w:hAnsiTheme="majorHAnsi"/>
              </w:rPr>
              <w:t>Editar</w:t>
            </w:r>
            <w:r w:rsidRPr="008C6087">
              <w:rPr>
                <w:rFonts w:asciiTheme="majorHAnsi" w:hAnsiTheme="majorHAnsi"/>
              </w:rPr>
              <w:t xml:space="preserve"> Torneo”</w:t>
            </w:r>
          </w:p>
          <w:p w:rsidR="008E731F" w:rsidRDefault="008E731F" w:rsidP="008E731F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4.El</w:t>
            </w:r>
            <w:proofErr w:type="gramEnd"/>
            <w:r>
              <w:rPr>
                <w:rFonts w:asciiTheme="majorHAnsi" w:hAnsiTheme="majorHAnsi"/>
              </w:rPr>
              <w:t xml:space="preserve"> usuario modifica el nombre a “El único Héroe Nuevo”.</w:t>
            </w:r>
          </w:p>
          <w:p w:rsidR="008E731F" w:rsidRDefault="008E731F" w:rsidP="008E731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5. El usuario modifica la descripción “Descripción del torneo</w:t>
            </w:r>
            <w:r>
              <w:rPr>
                <w:rFonts w:asciiTheme="majorHAnsi" w:hAnsiTheme="majorHAnsi"/>
              </w:rPr>
              <w:t>”.</w:t>
            </w:r>
          </w:p>
          <w:p w:rsidR="008E731F" w:rsidRDefault="008E731F" w:rsidP="008E731F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6.El</w:t>
            </w:r>
            <w:proofErr w:type="gramEnd"/>
            <w:r>
              <w:rPr>
                <w:rFonts w:asciiTheme="majorHAnsi" w:hAnsiTheme="majorHAnsi"/>
              </w:rPr>
              <w:t xml:space="preserve"> usuario modifica la imagen del torneo.</w:t>
            </w:r>
          </w:p>
          <w:p w:rsidR="008E731F" w:rsidRPr="008C6087" w:rsidRDefault="008E731F" w:rsidP="008E731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7.El usuario selecciona la opción “Modificar”</w:t>
            </w:r>
          </w:p>
          <w:p w:rsidR="003F452F" w:rsidRPr="008C6087" w:rsidRDefault="003F452F" w:rsidP="008476A1">
            <w:pPr>
              <w:rPr>
                <w:rFonts w:asciiTheme="majorHAnsi" w:hAnsiTheme="majorHAnsi"/>
              </w:rPr>
            </w:pPr>
          </w:p>
        </w:tc>
        <w:tc>
          <w:tcPr>
            <w:tcW w:w="2517" w:type="dxa"/>
          </w:tcPr>
          <w:p w:rsidR="008E731F" w:rsidRDefault="008E731F" w:rsidP="008E731F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1.El</w:t>
            </w:r>
            <w:proofErr w:type="gramEnd"/>
            <w:r>
              <w:rPr>
                <w:rFonts w:asciiTheme="majorHAnsi" w:hAnsiTheme="majorHAnsi"/>
              </w:rPr>
              <w:t xml:space="preserve"> sistema muestra su página de inicio (index.aspx).</w:t>
            </w:r>
          </w:p>
          <w:p w:rsidR="008E731F" w:rsidRDefault="008E731F" w:rsidP="008476A1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2.El</w:t>
            </w:r>
            <w:proofErr w:type="gramEnd"/>
            <w:r>
              <w:rPr>
                <w:rFonts w:asciiTheme="majorHAnsi" w:hAnsiTheme="majorHAnsi"/>
              </w:rPr>
              <w:t xml:space="preserve"> sistema muestra la página de “mis torneos”. El sistema muestra el torneo “El único Héroe”.</w:t>
            </w:r>
          </w:p>
          <w:p w:rsidR="003F452F" w:rsidRDefault="008E731F" w:rsidP="008476A1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3.El</w:t>
            </w:r>
            <w:proofErr w:type="gramEnd"/>
            <w:r>
              <w:rPr>
                <w:rFonts w:asciiTheme="majorHAnsi" w:hAnsiTheme="majorHAnsi"/>
              </w:rPr>
              <w:t xml:space="preserve"> sistema abre la ventana modal “Modificar Torneo”.</w:t>
            </w:r>
          </w:p>
          <w:p w:rsidR="008E731F" w:rsidRDefault="008E731F" w:rsidP="008476A1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7.El</w:t>
            </w:r>
            <w:proofErr w:type="gramEnd"/>
            <w:r>
              <w:rPr>
                <w:rFonts w:asciiTheme="majorHAnsi" w:hAnsiTheme="majorHAnsi"/>
              </w:rPr>
              <w:t xml:space="preserve"> sistema muestra el mensaje “Torneo modificado exitosamente”.</w:t>
            </w:r>
          </w:p>
        </w:tc>
      </w:tr>
      <w:tr w:rsidR="008E731F" w:rsidRPr="00DE62C0" w:rsidTr="00682427">
        <w:tc>
          <w:tcPr>
            <w:tcW w:w="872" w:type="dxa"/>
            <w:shd w:val="clear" w:color="auto" w:fill="BFBFBF" w:themeFill="background1" w:themeFillShade="BF"/>
          </w:tcPr>
          <w:p w:rsidR="008E731F" w:rsidRDefault="008E731F" w:rsidP="008E731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</w:t>
            </w:r>
          </w:p>
        </w:tc>
        <w:tc>
          <w:tcPr>
            <w:tcW w:w="1536" w:type="dxa"/>
          </w:tcPr>
          <w:p w:rsidR="008E731F" w:rsidRDefault="008E731F" w:rsidP="008E731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Modificar Torneo (curso alternativo: cambia el nombre y ese nombre ya existe para ese usuario)</w:t>
            </w:r>
          </w:p>
        </w:tc>
        <w:tc>
          <w:tcPr>
            <w:tcW w:w="1546" w:type="dxa"/>
          </w:tcPr>
          <w:p w:rsidR="008E731F" w:rsidRDefault="008E731F" w:rsidP="008E731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Modificar Torneo</w:t>
            </w:r>
          </w:p>
        </w:tc>
        <w:tc>
          <w:tcPr>
            <w:tcW w:w="4263" w:type="dxa"/>
          </w:tcPr>
          <w:p w:rsidR="008E731F" w:rsidRPr="008C6087" w:rsidRDefault="008E731F" w:rsidP="008E731F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 xml:space="preserve">El usuario </w:t>
            </w:r>
            <w:hyperlink r:id="rId39" w:history="1">
              <w:r w:rsidRPr="008C6087">
                <w:rPr>
                  <w:rStyle w:val="Hipervnculo"/>
                  <w:rFonts w:asciiTheme="majorHAnsi" w:hAnsiTheme="majorHAnsi"/>
                  <w:color w:val="auto"/>
                  <w:u w:val="none"/>
                </w:rPr>
                <w:t>paupedrosa30@gmail.com</w:t>
              </w:r>
            </w:hyperlink>
            <w:r w:rsidRPr="008C6087">
              <w:rPr>
                <w:rFonts w:asciiTheme="majorHAnsi" w:hAnsiTheme="majorHAnsi"/>
              </w:rPr>
              <w:t xml:space="preserve"> se encuentra registrado.</w:t>
            </w:r>
          </w:p>
          <w:p w:rsidR="008E731F" w:rsidRDefault="008E731F" w:rsidP="008E731F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El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Torneo</w:t>
            </w:r>
            <w:r w:rsidRPr="008C6087">
              <w:rPr>
                <w:rFonts w:asciiTheme="majorHAnsi" w:hAnsiTheme="majorHAnsi"/>
              </w:rPr>
              <w:t xml:space="preserve"> </w:t>
            </w:r>
            <w:r w:rsidRPr="008C6087">
              <w:rPr>
                <w:rFonts w:asciiTheme="majorHAnsi" w:hAnsiTheme="majorHAnsi"/>
              </w:rPr>
              <w:t>"El único Héroe" se encuentra cargado.</w:t>
            </w:r>
          </w:p>
          <w:p w:rsidR="008E731F" w:rsidRPr="008C6087" w:rsidRDefault="008E731F" w:rsidP="008E731F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El </w:t>
            </w:r>
            <w:r>
              <w:rPr>
                <w:rFonts w:asciiTheme="majorHAnsi" w:hAnsiTheme="majorHAnsi"/>
              </w:rPr>
              <w:t>Torneo</w:t>
            </w:r>
            <w:r>
              <w:rPr>
                <w:rFonts w:asciiTheme="majorHAnsi" w:hAnsiTheme="majorHAnsi"/>
              </w:rPr>
              <w:t xml:space="preserve"> “Los Pibes” se encuentra cargado.</w:t>
            </w:r>
          </w:p>
          <w:p w:rsidR="008E731F" w:rsidRPr="008C6087" w:rsidRDefault="008E731F" w:rsidP="008E731F">
            <w:pPr>
              <w:pStyle w:val="Prrafodelista"/>
              <w:ind w:left="179"/>
              <w:rPr>
                <w:rFonts w:asciiTheme="majorHAnsi" w:hAnsiTheme="majorHAnsi"/>
              </w:rPr>
            </w:pPr>
          </w:p>
        </w:tc>
        <w:tc>
          <w:tcPr>
            <w:tcW w:w="3260" w:type="dxa"/>
          </w:tcPr>
          <w:p w:rsidR="008E731F" w:rsidRDefault="008E731F" w:rsidP="008E731F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 xml:space="preserve">1.El usuario se </w:t>
            </w:r>
            <w:proofErr w:type="spellStart"/>
            <w:r w:rsidRPr="008C6087">
              <w:rPr>
                <w:rFonts w:asciiTheme="majorHAnsi" w:hAnsiTheme="majorHAnsi"/>
              </w:rPr>
              <w:t>loguea</w:t>
            </w:r>
            <w:proofErr w:type="spellEnd"/>
            <w:r w:rsidRPr="008C6087">
              <w:rPr>
                <w:rFonts w:asciiTheme="majorHAnsi" w:hAnsiTheme="majorHAnsi"/>
              </w:rPr>
              <w:t xml:space="preserve"> como </w:t>
            </w:r>
            <w:hyperlink r:id="rId40" w:history="1">
              <w:r w:rsidRPr="008C6087">
                <w:rPr>
                  <w:rStyle w:val="Hipervnculo"/>
                  <w:rFonts w:asciiTheme="majorHAnsi" w:hAnsiTheme="majorHAnsi"/>
                  <w:color w:val="auto"/>
                  <w:u w:val="none"/>
                </w:rPr>
                <w:t>paupedrosa30@gmail.com</w:t>
              </w:r>
            </w:hyperlink>
            <w:r w:rsidRPr="008C6087">
              <w:rPr>
                <w:rFonts w:asciiTheme="majorHAnsi" w:hAnsiTheme="majorHAnsi"/>
              </w:rPr>
              <w:t xml:space="preserve"> </w:t>
            </w:r>
          </w:p>
          <w:p w:rsidR="008E731F" w:rsidRPr="008C6087" w:rsidRDefault="008E731F" w:rsidP="008E731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  <w:r w:rsidRPr="008C6087">
              <w:rPr>
                <w:rFonts w:asciiTheme="majorHAnsi" w:hAnsiTheme="majorHAnsi"/>
              </w:rPr>
              <w:t>.El usuario accede a “mis-torneos”</w:t>
            </w:r>
          </w:p>
          <w:p w:rsidR="008E731F" w:rsidRDefault="008E731F" w:rsidP="008E731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  <w:r w:rsidRPr="008C6087">
              <w:rPr>
                <w:rFonts w:asciiTheme="majorHAnsi" w:hAnsiTheme="majorHAnsi"/>
              </w:rPr>
              <w:t>.El usuario selecciona la opción “</w:t>
            </w:r>
            <w:r>
              <w:rPr>
                <w:rFonts w:asciiTheme="majorHAnsi" w:hAnsiTheme="majorHAnsi"/>
              </w:rPr>
              <w:t>Editar</w:t>
            </w:r>
            <w:r w:rsidRPr="008C6087">
              <w:rPr>
                <w:rFonts w:asciiTheme="majorHAnsi" w:hAnsiTheme="majorHAnsi"/>
              </w:rPr>
              <w:t xml:space="preserve"> Torneo”</w:t>
            </w:r>
          </w:p>
          <w:p w:rsidR="008E731F" w:rsidRDefault="008E731F" w:rsidP="008E731F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4.El</w:t>
            </w:r>
            <w:proofErr w:type="gramEnd"/>
            <w:r>
              <w:rPr>
                <w:rFonts w:asciiTheme="majorHAnsi" w:hAnsiTheme="majorHAnsi"/>
              </w:rPr>
              <w:t xml:space="preserve"> usuario modifica el nombre a “Los Pibes”.</w:t>
            </w:r>
          </w:p>
          <w:p w:rsidR="008E731F" w:rsidRDefault="008E731F" w:rsidP="008E731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5. El usuario modifica la descripción “Descripción del torneo</w:t>
            </w:r>
            <w:r>
              <w:rPr>
                <w:rFonts w:asciiTheme="majorHAnsi" w:hAnsiTheme="majorHAnsi"/>
              </w:rPr>
              <w:t>”.</w:t>
            </w:r>
          </w:p>
          <w:p w:rsidR="008E731F" w:rsidRDefault="008E731F" w:rsidP="008E731F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lastRenderedPageBreak/>
              <w:t>6.El</w:t>
            </w:r>
            <w:proofErr w:type="gramEnd"/>
            <w:r>
              <w:rPr>
                <w:rFonts w:asciiTheme="majorHAnsi" w:hAnsiTheme="majorHAnsi"/>
              </w:rPr>
              <w:t xml:space="preserve"> usuario modifica la imagen del torneo.</w:t>
            </w:r>
          </w:p>
          <w:p w:rsidR="008E731F" w:rsidRPr="008C6087" w:rsidRDefault="008E731F" w:rsidP="008E731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7.El usuario selecciona la opción “Modificar”</w:t>
            </w:r>
          </w:p>
          <w:p w:rsidR="008E731F" w:rsidRPr="008C6087" w:rsidRDefault="008E731F" w:rsidP="008E731F">
            <w:pPr>
              <w:rPr>
                <w:rFonts w:asciiTheme="majorHAnsi" w:hAnsiTheme="majorHAnsi"/>
              </w:rPr>
            </w:pPr>
          </w:p>
        </w:tc>
        <w:tc>
          <w:tcPr>
            <w:tcW w:w="2517" w:type="dxa"/>
          </w:tcPr>
          <w:p w:rsidR="008E731F" w:rsidRDefault="008E731F" w:rsidP="008E731F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lastRenderedPageBreak/>
              <w:t>1.El</w:t>
            </w:r>
            <w:proofErr w:type="gramEnd"/>
            <w:r>
              <w:rPr>
                <w:rFonts w:asciiTheme="majorHAnsi" w:hAnsiTheme="majorHAnsi"/>
              </w:rPr>
              <w:t xml:space="preserve"> sistema muestra su página de inicio (index.aspx).</w:t>
            </w:r>
          </w:p>
          <w:p w:rsidR="008E731F" w:rsidRDefault="008E731F" w:rsidP="008E731F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2.El</w:t>
            </w:r>
            <w:proofErr w:type="gramEnd"/>
            <w:r>
              <w:rPr>
                <w:rFonts w:asciiTheme="majorHAnsi" w:hAnsiTheme="majorHAnsi"/>
              </w:rPr>
              <w:t xml:space="preserve"> sistema muestra la página de “mis torneos”. El sistema muestra el torneo “El único Héroe”.</w:t>
            </w:r>
          </w:p>
          <w:p w:rsidR="008E731F" w:rsidRDefault="008E731F" w:rsidP="008E731F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3.El</w:t>
            </w:r>
            <w:proofErr w:type="gramEnd"/>
            <w:r>
              <w:rPr>
                <w:rFonts w:asciiTheme="majorHAnsi" w:hAnsiTheme="majorHAnsi"/>
              </w:rPr>
              <w:t xml:space="preserve"> sistema abre la ventana modal “Modificar Torneo”.</w:t>
            </w:r>
          </w:p>
          <w:p w:rsidR="008E731F" w:rsidRDefault="008E731F" w:rsidP="008E731F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lastRenderedPageBreak/>
              <w:t>7.El</w:t>
            </w:r>
            <w:proofErr w:type="gramEnd"/>
            <w:r>
              <w:rPr>
                <w:rFonts w:asciiTheme="majorHAnsi" w:hAnsiTheme="majorHAnsi"/>
              </w:rPr>
              <w:t xml:space="preserve"> sistema muestra el mensaje “</w:t>
            </w:r>
            <w:r>
              <w:rPr>
                <w:rFonts w:asciiTheme="majorHAnsi" w:hAnsiTheme="majorHAnsi"/>
              </w:rPr>
              <w:t>Ese Torneo ya existe. Seleccione otro nombre</w:t>
            </w:r>
            <w:r>
              <w:rPr>
                <w:rFonts w:asciiTheme="majorHAnsi" w:hAnsiTheme="majorHAnsi"/>
              </w:rPr>
              <w:t>”.</w:t>
            </w:r>
          </w:p>
        </w:tc>
      </w:tr>
    </w:tbl>
    <w:p w:rsidR="00083477" w:rsidRDefault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Default="00083477" w:rsidP="00083477"/>
    <w:p w:rsidR="00083477" w:rsidRPr="00083477" w:rsidRDefault="00083477" w:rsidP="00083477">
      <w:pPr>
        <w:tabs>
          <w:tab w:val="left" w:pos="6600"/>
        </w:tabs>
      </w:pPr>
      <w:r>
        <w:lastRenderedPageBreak/>
        <w:tab/>
      </w:r>
    </w:p>
    <w:p w:rsidR="005E5961" w:rsidRPr="00083477" w:rsidRDefault="005E5961" w:rsidP="00083477">
      <w:pPr>
        <w:tabs>
          <w:tab w:val="left" w:pos="6600"/>
        </w:tabs>
      </w:pPr>
    </w:p>
    <w:sectPr w:rsidR="005E5961" w:rsidRPr="00083477" w:rsidSect="00A83759">
      <w:headerReference w:type="default" r:id="rId41"/>
      <w:footerReference w:type="default" r:id="rId42"/>
      <w:pgSz w:w="16838" w:h="11906" w:orient="landscape"/>
      <w:pgMar w:top="1701" w:right="1417" w:bottom="1701" w:left="1417" w:header="708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0E0C" w:rsidRDefault="006E0E0C" w:rsidP="00083477">
      <w:pPr>
        <w:spacing w:after="0" w:line="240" w:lineRule="auto"/>
      </w:pPr>
      <w:r>
        <w:separator/>
      </w:r>
    </w:p>
  </w:endnote>
  <w:endnote w:type="continuationSeparator" w:id="0">
    <w:p w:rsidR="006E0E0C" w:rsidRDefault="006E0E0C" w:rsidP="00083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144" w:type="dxa"/>
        <w:left w:w="115" w:type="dxa"/>
        <w:bottom w:w="144" w:type="dxa"/>
        <w:right w:w="115" w:type="dxa"/>
      </w:tblCellMar>
      <w:tblLook w:val="0600" w:firstRow="0" w:lastRow="0" w:firstColumn="0" w:lastColumn="0" w:noHBand="1" w:noVBand="1"/>
    </w:tblPr>
    <w:tblGrid>
      <w:gridCol w:w="10393"/>
      <w:gridCol w:w="3611"/>
    </w:tblGrid>
    <w:tr w:rsidR="005E5961" w:rsidTr="00083477">
      <w:trPr>
        <w:trHeight w:hRule="exact" w:val="115"/>
      </w:trPr>
      <w:tc>
        <w:tcPr>
          <w:tcW w:w="6311" w:type="dxa"/>
          <w:shd w:val="clear" w:color="auto" w:fill="5FA145"/>
          <w:tcMar>
            <w:top w:w="0" w:type="dxa"/>
            <w:bottom w:w="0" w:type="dxa"/>
          </w:tcMar>
        </w:tcPr>
        <w:p w:rsidR="005E5961" w:rsidRPr="00DA154B" w:rsidRDefault="005E5961" w:rsidP="00083477">
          <w:pPr>
            <w:pStyle w:val="Encabezado"/>
            <w:rPr>
              <w:caps/>
              <w:sz w:val="2"/>
            </w:rPr>
          </w:pPr>
        </w:p>
      </w:tc>
      <w:tc>
        <w:tcPr>
          <w:tcW w:w="2193" w:type="dxa"/>
          <w:shd w:val="clear" w:color="auto" w:fill="5FA145"/>
          <w:tcMar>
            <w:top w:w="0" w:type="dxa"/>
            <w:bottom w:w="0" w:type="dxa"/>
          </w:tcMar>
        </w:tcPr>
        <w:p w:rsidR="005E5961" w:rsidRDefault="005E5961" w:rsidP="00083477">
          <w:pPr>
            <w:pStyle w:val="Encabezado"/>
            <w:jc w:val="right"/>
            <w:rPr>
              <w:caps/>
              <w:sz w:val="18"/>
            </w:rPr>
          </w:pPr>
        </w:p>
      </w:tc>
    </w:tr>
    <w:tr w:rsidR="005E5961" w:rsidTr="00083477">
      <w:trPr>
        <w:trHeight w:val="113"/>
      </w:trPr>
      <w:tc>
        <w:tcPr>
          <w:tcW w:w="6311" w:type="dxa"/>
          <w:shd w:val="clear" w:color="auto" w:fill="auto"/>
          <w:vAlign w:val="center"/>
        </w:tcPr>
        <w:p w:rsidR="005E5961" w:rsidRDefault="005E5961" w:rsidP="00083477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  <w:r>
            <w:rPr>
              <w:color w:val="808080" w:themeColor="background1" w:themeShade="80"/>
              <w:sz w:val="18"/>
              <w:szCs w:val="18"/>
              <w:lang w:val="es-AR"/>
            </w:rPr>
            <w:t>Autores: Allemand Facundo, Herrera Antonio, Pedrosa Paula, Rojas Florencia</w:t>
          </w:r>
        </w:p>
        <w:p w:rsidR="005E5961" w:rsidRPr="008F7DA3" w:rsidRDefault="005E5961" w:rsidP="00083477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</w:p>
      </w:tc>
      <w:tc>
        <w:tcPr>
          <w:tcW w:w="2193" w:type="dxa"/>
          <w:shd w:val="clear" w:color="auto" w:fill="auto"/>
          <w:vAlign w:val="center"/>
        </w:tcPr>
        <w:p w:rsidR="005E5961" w:rsidRDefault="005E5961" w:rsidP="00083477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8E731F">
            <w:rPr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5E5961" w:rsidRDefault="005E596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0E0C" w:rsidRDefault="006E0E0C" w:rsidP="00083477">
      <w:pPr>
        <w:spacing w:after="0" w:line="240" w:lineRule="auto"/>
      </w:pPr>
      <w:r>
        <w:separator/>
      </w:r>
    </w:p>
  </w:footnote>
  <w:footnote w:type="continuationSeparator" w:id="0">
    <w:p w:rsidR="006E0E0C" w:rsidRDefault="006E0E0C" w:rsidP="000834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961" w:rsidRDefault="005E5961" w:rsidP="00083477">
    <w:pPr>
      <w:pStyle w:val="Encabezado"/>
    </w:pP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CEC959E" wp14:editId="4B34CF80">
              <wp:simplePos x="0" y="0"/>
              <wp:positionH relativeFrom="column">
                <wp:posOffset>-147320</wp:posOffset>
              </wp:positionH>
              <wp:positionV relativeFrom="paragraph">
                <wp:posOffset>-116205</wp:posOffset>
              </wp:positionV>
              <wp:extent cx="9544050" cy="391160"/>
              <wp:effectExtent l="0" t="0" r="0" b="8890"/>
              <wp:wrapNone/>
              <wp:docPr id="4" name="Grupo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544050" cy="391160"/>
                        <a:chOff x="0" y="0"/>
                        <a:chExt cx="6325235" cy="391160"/>
                      </a:xfrm>
                    </wpg:grpSpPr>
                    <wps:wsp>
                      <wps:cNvPr id="1" name="Llamada rectangular 1"/>
                      <wps:cNvSpPr/>
                      <wps:spPr>
                        <a:xfrm>
                          <a:off x="0" y="0"/>
                          <a:ext cx="6325235" cy="391160"/>
                        </a:xfrm>
                        <a:custGeom>
                          <a:avLst/>
                          <a:gdLst>
                            <a:gd name="connsiteX0" fmla="*/ 0 w 6325235"/>
                            <a:gd name="connsiteY0" fmla="*/ 0 h 356235"/>
                            <a:gd name="connsiteX1" fmla="*/ 1054206 w 6325235"/>
                            <a:gd name="connsiteY1" fmla="*/ 0 h 356235"/>
                            <a:gd name="connsiteX2" fmla="*/ 1054206 w 6325235"/>
                            <a:gd name="connsiteY2" fmla="*/ 0 h 356235"/>
                            <a:gd name="connsiteX3" fmla="*/ 2635515 w 6325235"/>
                            <a:gd name="connsiteY3" fmla="*/ 0 h 356235"/>
                            <a:gd name="connsiteX4" fmla="*/ 6325235 w 6325235"/>
                            <a:gd name="connsiteY4" fmla="*/ 0 h 356235"/>
                            <a:gd name="connsiteX5" fmla="*/ 6325235 w 6325235"/>
                            <a:gd name="connsiteY5" fmla="*/ 207804 h 356235"/>
                            <a:gd name="connsiteX6" fmla="*/ 6325235 w 6325235"/>
                            <a:gd name="connsiteY6" fmla="*/ 207804 h 356235"/>
                            <a:gd name="connsiteX7" fmla="*/ 6325235 w 6325235"/>
                            <a:gd name="connsiteY7" fmla="*/ 296863 h 356235"/>
                            <a:gd name="connsiteX8" fmla="*/ 6325235 w 6325235"/>
                            <a:gd name="connsiteY8" fmla="*/ 356235 h 356235"/>
                            <a:gd name="connsiteX9" fmla="*/ 2635515 w 6325235"/>
                            <a:gd name="connsiteY9" fmla="*/ 356235 h 356235"/>
                            <a:gd name="connsiteX10" fmla="*/ 1170548 w 6325235"/>
                            <a:gd name="connsiteY10" fmla="*/ 446662 h 356235"/>
                            <a:gd name="connsiteX11" fmla="*/ 1054206 w 6325235"/>
                            <a:gd name="connsiteY11" fmla="*/ 356235 h 356235"/>
                            <a:gd name="connsiteX12" fmla="*/ 0 w 6325235"/>
                            <a:gd name="connsiteY12" fmla="*/ 356235 h 356235"/>
                            <a:gd name="connsiteX13" fmla="*/ 0 w 6325235"/>
                            <a:gd name="connsiteY13" fmla="*/ 296863 h 356235"/>
                            <a:gd name="connsiteX14" fmla="*/ 0 w 6325235"/>
                            <a:gd name="connsiteY14" fmla="*/ 207804 h 356235"/>
                            <a:gd name="connsiteX15" fmla="*/ 0 w 6325235"/>
                            <a:gd name="connsiteY15" fmla="*/ 207804 h 356235"/>
                            <a:gd name="connsiteX16" fmla="*/ 0 w 6325235"/>
                            <a:gd name="connsiteY16" fmla="*/ 0 h 356235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105420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39426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21268"/>
                            <a:gd name="connsiteX1" fmla="*/ 1054206 w 6325235"/>
                            <a:gd name="connsiteY1" fmla="*/ 0 h 421268"/>
                            <a:gd name="connsiteX2" fmla="*/ 1054206 w 6325235"/>
                            <a:gd name="connsiteY2" fmla="*/ 0 h 421268"/>
                            <a:gd name="connsiteX3" fmla="*/ 2635515 w 6325235"/>
                            <a:gd name="connsiteY3" fmla="*/ 0 h 421268"/>
                            <a:gd name="connsiteX4" fmla="*/ 6325235 w 6325235"/>
                            <a:gd name="connsiteY4" fmla="*/ 0 h 421268"/>
                            <a:gd name="connsiteX5" fmla="*/ 6325235 w 6325235"/>
                            <a:gd name="connsiteY5" fmla="*/ 207804 h 421268"/>
                            <a:gd name="connsiteX6" fmla="*/ 6325235 w 6325235"/>
                            <a:gd name="connsiteY6" fmla="*/ 207804 h 421268"/>
                            <a:gd name="connsiteX7" fmla="*/ 6325235 w 6325235"/>
                            <a:gd name="connsiteY7" fmla="*/ 296863 h 421268"/>
                            <a:gd name="connsiteX8" fmla="*/ 6325235 w 6325235"/>
                            <a:gd name="connsiteY8" fmla="*/ 356235 h 421268"/>
                            <a:gd name="connsiteX9" fmla="*/ 1293925 w 6325235"/>
                            <a:gd name="connsiteY9" fmla="*/ 366827 h 421268"/>
                            <a:gd name="connsiteX10" fmla="*/ 516814 w 6325235"/>
                            <a:gd name="connsiteY10" fmla="*/ 421267 h 421268"/>
                            <a:gd name="connsiteX11" fmla="*/ 394266 w 6325235"/>
                            <a:gd name="connsiteY11" fmla="*/ 356235 h 421268"/>
                            <a:gd name="connsiteX12" fmla="*/ 0 w 6325235"/>
                            <a:gd name="connsiteY12" fmla="*/ 356235 h 421268"/>
                            <a:gd name="connsiteX13" fmla="*/ 0 w 6325235"/>
                            <a:gd name="connsiteY13" fmla="*/ 296863 h 421268"/>
                            <a:gd name="connsiteX14" fmla="*/ 0 w 6325235"/>
                            <a:gd name="connsiteY14" fmla="*/ 207804 h 421268"/>
                            <a:gd name="connsiteX15" fmla="*/ 0 w 6325235"/>
                            <a:gd name="connsiteY15" fmla="*/ 207804 h 421268"/>
                            <a:gd name="connsiteX16" fmla="*/ 0 w 6325235"/>
                            <a:gd name="connsiteY16" fmla="*/ 0 h 421268"/>
                            <a:gd name="connsiteX0" fmla="*/ 0 w 6325235"/>
                            <a:gd name="connsiteY0" fmla="*/ 0 h 421267"/>
                            <a:gd name="connsiteX1" fmla="*/ 1054206 w 6325235"/>
                            <a:gd name="connsiteY1" fmla="*/ 0 h 421267"/>
                            <a:gd name="connsiteX2" fmla="*/ 1054206 w 6325235"/>
                            <a:gd name="connsiteY2" fmla="*/ 0 h 421267"/>
                            <a:gd name="connsiteX3" fmla="*/ 2635515 w 6325235"/>
                            <a:gd name="connsiteY3" fmla="*/ 0 h 421267"/>
                            <a:gd name="connsiteX4" fmla="*/ 6325235 w 6325235"/>
                            <a:gd name="connsiteY4" fmla="*/ 0 h 421267"/>
                            <a:gd name="connsiteX5" fmla="*/ 6325235 w 6325235"/>
                            <a:gd name="connsiteY5" fmla="*/ 207804 h 421267"/>
                            <a:gd name="connsiteX6" fmla="*/ 6325235 w 6325235"/>
                            <a:gd name="connsiteY6" fmla="*/ 207804 h 421267"/>
                            <a:gd name="connsiteX7" fmla="*/ 6325235 w 6325235"/>
                            <a:gd name="connsiteY7" fmla="*/ 296863 h 421267"/>
                            <a:gd name="connsiteX8" fmla="*/ 6325235 w 6325235"/>
                            <a:gd name="connsiteY8" fmla="*/ 356235 h 421267"/>
                            <a:gd name="connsiteX9" fmla="*/ 1293925 w 6325235"/>
                            <a:gd name="connsiteY9" fmla="*/ 366827 h 421267"/>
                            <a:gd name="connsiteX10" fmla="*/ 516814 w 6325235"/>
                            <a:gd name="connsiteY10" fmla="*/ 421267 h 421267"/>
                            <a:gd name="connsiteX11" fmla="*/ 232901 w 6325235"/>
                            <a:gd name="connsiteY11" fmla="*/ 356235 h 421267"/>
                            <a:gd name="connsiteX12" fmla="*/ 0 w 6325235"/>
                            <a:gd name="connsiteY12" fmla="*/ 356235 h 421267"/>
                            <a:gd name="connsiteX13" fmla="*/ 0 w 6325235"/>
                            <a:gd name="connsiteY13" fmla="*/ 296863 h 421267"/>
                            <a:gd name="connsiteX14" fmla="*/ 0 w 6325235"/>
                            <a:gd name="connsiteY14" fmla="*/ 207804 h 421267"/>
                            <a:gd name="connsiteX15" fmla="*/ 0 w 6325235"/>
                            <a:gd name="connsiteY15" fmla="*/ 207804 h 421267"/>
                            <a:gd name="connsiteX16" fmla="*/ 0 w 6325235"/>
                            <a:gd name="connsiteY16" fmla="*/ 0 h 421267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1293925 w 6325235"/>
                            <a:gd name="connsiteY9" fmla="*/ 366827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402282 w 6325235"/>
                            <a:gd name="connsiteY9" fmla="*/ 361742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02282 w 6325235"/>
                            <a:gd name="connsiteY9" fmla="*/ 361742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3657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5562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47182"/>
                            <a:gd name="connsiteX1" fmla="*/ 1054206 w 6325235"/>
                            <a:gd name="connsiteY1" fmla="*/ 0 h 447182"/>
                            <a:gd name="connsiteX2" fmla="*/ 1054206 w 6325235"/>
                            <a:gd name="connsiteY2" fmla="*/ 0 h 447182"/>
                            <a:gd name="connsiteX3" fmla="*/ 2635515 w 6325235"/>
                            <a:gd name="connsiteY3" fmla="*/ 0 h 447182"/>
                            <a:gd name="connsiteX4" fmla="*/ 6325235 w 6325235"/>
                            <a:gd name="connsiteY4" fmla="*/ 0 h 447182"/>
                            <a:gd name="connsiteX5" fmla="*/ 6325235 w 6325235"/>
                            <a:gd name="connsiteY5" fmla="*/ 207804 h 447182"/>
                            <a:gd name="connsiteX6" fmla="*/ 6325235 w 6325235"/>
                            <a:gd name="connsiteY6" fmla="*/ 207804 h 447182"/>
                            <a:gd name="connsiteX7" fmla="*/ 6325235 w 6325235"/>
                            <a:gd name="connsiteY7" fmla="*/ 296863 h 447182"/>
                            <a:gd name="connsiteX8" fmla="*/ 6325235 w 6325235"/>
                            <a:gd name="connsiteY8" fmla="*/ 356235 h 447182"/>
                            <a:gd name="connsiteX9" fmla="*/ 455622 w 6325235"/>
                            <a:gd name="connsiteY9" fmla="*/ 357392 h 447182"/>
                            <a:gd name="connsiteX10" fmla="*/ 329225 w 6325235"/>
                            <a:gd name="connsiteY10" fmla="*/ 447181 h 447182"/>
                            <a:gd name="connsiteX11" fmla="*/ 204326 w 6325235"/>
                            <a:gd name="connsiteY11" fmla="*/ 358410 h 447182"/>
                            <a:gd name="connsiteX12" fmla="*/ 0 w 6325235"/>
                            <a:gd name="connsiteY12" fmla="*/ 356235 h 447182"/>
                            <a:gd name="connsiteX13" fmla="*/ 0 w 6325235"/>
                            <a:gd name="connsiteY13" fmla="*/ 296863 h 447182"/>
                            <a:gd name="connsiteX14" fmla="*/ 0 w 6325235"/>
                            <a:gd name="connsiteY14" fmla="*/ 207804 h 447182"/>
                            <a:gd name="connsiteX15" fmla="*/ 0 w 6325235"/>
                            <a:gd name="connsiteY15" fmla="*/ 207804 h 447182"/>
                            <a:gd name="connsiteX16" fmla="*/ 0 w 6325235"/>
                            <a:gd name="connsiteY16" fmla="*/ 0 h 44718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6325235" h="447182">
                              <a:moveTo>
                                <a:pt x="0" y="0"/>
                              </a:moveTo>
                              <a:lnTo>
                                <a:pt x="1054206" y="0"/>
                              </a:lnTo>
                              <a:lnTo>
                                <a:pt x="1054206" y="0"/>
                              </a:lnTo>
                              <a:lnTo>
                                <a:pt x="2635515" y="0"/>
                              </a:lnTo>
                              <a:lnTo>
                                <a:pt x="6325235" y="0"/>
                              </a:lnTo>
                              <a:lnTo>
                                <a:pt x="6325235" y="207804"/>
                              </a:lnTo>
                              <a:lnTo>
                                <a:pt x="6325235" y="207804"/>
                              </a:lnTo>
                              <a:lnTo>
                                <a:pt x="6325235" y="296863"/>
                              </a:lnTo>
                              <a:lnTo>
                                <a:pt x="6325235" y="356235"/>
                              </a:lnTo>
                              <a:lnTo>
                                <a:pt x="455622" y="357392"/>
                              </a:lnTo>
                              <a:lnTo>
                                <a:pt x="329225" y="447181"/>
                              </a:lnTo>
                              <a:lnTo>
                                <a:pt x="204326" y="358410"/>
                              </a:lnTo>
                              <a:lnTo>
                                <a:pt x="0" y="356235"/>
                              </a:lnTo>
                              <a:lnTo>
                                <a:pt x="0" y="296863"/>
                              </a:lnTo>
                              <a:lnTo>
                                <a:pt x="0" y="207804"/>
                              </a:lnTo>
                              <a:lnTo>
                                <a:pt x="0" y="20780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pattFill prst="dkDnDiag">
                          <a:fgClr>
                            <a:srgbClr val="56AD4F"/>
                          </a:fgClr>
                          <a:bgClr>
                            <a:srgbClr val="5FA145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5961" w:rsidRPr="00F82038" w:rsidRDefault="005E5961" w:rsidP="00083477">
                            <w:pPr>
                              <w:ind w:firstLine="720"/>
                              <w:rPr>
                                <w:rFonts w:ascii="Calibri" w:hAnsi="Calibri"/>
                                <w:color w:val="FFFFFF" w:themeColor="background1"/>
                                <w:sz w:val="24"/>
                              </w:rPr>
                            </w:pPr>
                            <w:r w:rsidRPr="0029515B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>Q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   Que</w:t>
                            </w:r>
                            <w:r w:rsidRPr="0029515B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Golazo</w:t>
                            </w:r>
                            <w:r w:rsidRPr="0029515B">
                              <w:rPr>
                                <w:caps/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</w:t>
                            </w:r>
                            <w:r w:rsidRPr="0029515B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| Sistema de Gestión de Campeonatos de Fútbol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 w:rsidRPr="00F82038">
                              <w:rPr>
                                <w:rFonts w:ascii="Calibri" w:hAnsi="Calibri"/>
                                <w:b/>
                                <w:color w:val="FFFFFF" w:themeColor="background1"/>
                                <w:sz w:val="28"/>
                                <w:szCs w:val="18"/>
                                <w:lang w:val="es-AR"/>
                              </w:rPr>
                              <w:t>2014</w:t>
                            </w:r>
                          </w:p>
                          <w:p w:rsidR="005E5961" w:rsidRDefault="005E5961" w:rsidP="000834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" name="Imagen 5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75564" y="21945"/>
                          <a:ext cx="332105" cy="33528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6CEC959E" id="Grupo 4" o:spid="_x0000_s1026" style="position:absolute;margin-left:-11.6pt;margin-top:-9.15pt;width:751.5pt;height:30.8pt;z-index:251659264;mso-width-relative:margin" coordsize="63252,39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">
              <v:shape id="Llamada rectangular 1" o:spid="_x0000_s1027" style="position:absolute;width:63252;height:3911;visibility:visible;mso-wrap-style:square;v-text-anchor:middle" coordsize="6325235,44718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KCmcAA&#10;AADaAAAADwAAAGRycy9kb3ducmV2LnhtbERPS2vCQBC+F/oflin0UnSjhVKjqySipddqvQ/ZyUOz&#10;s2F3m8R/3w0Ueho+vudsdqNpRU/ON5YVLOYJCOLC6oYrBd/n4+wdhA/IGlvLpOBOHnbbx4cNptoO&#10;/EX9KVQihrBPUUEdQpdK6YuaDPq57YgjV1pnMEToKqkdDjHctHKZJG/SYMOxocaO9jUVt9OPUXA4&#10;BFeUfC1X+fLyeu5fRv2R5Uo9P43ZGkSgMfyL/9yfOs6H6ZXpyu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wKCmcAAAADaAAAADwAAAAAAAAAAAAAAAACYAgAAZHJzL2Rvd25y&#10;ZXYueG1sUEsFBgAAAAAEAAQA9QAAAIUDAAAAAA==&#10;" adj="-11796480,,5400" path="m,l1054206,r,l2635515,,6325235,r,207804l6325235,207804r,89059l6325235,356235,455622,357392,329225,447181,204326,358410,,356235,,296863,,207804r,l,xe" fillcolor="#56ad4f" stroked="f" strokeweight="1pt">
                <v:fill r:id="rId2" o:title="" color2="#5fa145" type="pattern"/>
                <v:stroke joinstyle="miter"/>
                <v:formulas/>
                <v:path arrowok="t" o:connecttype="custom" o:connectlocs="0,0;1054206,0;1054206,0;2635515,0;6325235,0;6325235,181771;6325235,181771;6325235,259673;6325235,311607;455622,312619;329225,391159;204326,313509;0,311607;0,259673;0,181771;0,181771;0,0" o:connectangles="0,0,0,0,0,0,0,0,0,0,0,0,0,0,0,0,0" textboxrect="0,0,6325235,447182"/>
                <v:textbox>
                  <w:txbxContent>
                    <w:p w:rsidR="005E5961" w:rsidRPr="00F82038" w:rsidRDefault="005E5961" w:rsidP="00083477">
                      <w:pPr>
                        <w:ind w:firstLine="720"/>
                        <w:rPr>
                          <w:rFonts w:ascii="Calibri" w:hAnsi="Calibri"/>
                          <w:color w:val="FFFFFF" w:themeColor="background1"/>
                          <w:sz w:val="24"/>
                        </w:rPr>
                      </w:pPr>
                      <w:r w:rsidRPr="0029515B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>Q</w:t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   Que</w:t>
                      </w:r>
                      <w:r w:rsidRPr="0029515B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Golazo</w:t>
                      </w:r>
                      <w:r w:rsidRPr="0029515B">
                        <w:rPr>
                          <w:caps/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</w:t>
                      </w:r>
                      <w:r w:rsidRPr="0029515B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| Sistema de Gestión de Campeonatos de Fútbol</w:t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 w:rsidRPr="00F82038">
                        <w:rPr>
                          <w:rFonts w:ascii="Calibri" w:hAnsi="Calibri"/>
                          <w:b/>
                          <w:color w:val="FFFFFF" w:themeColor="background1"/>
                          <w:sz w:val="28"/>
                          <w:szCs w:val="18"/>
                          <w:lang w:val="es-AR"/>
                        </w:rPr>
                        <w:t>2014</w:t>
                      </w:r>
                    </w:p>
                    <w:p w:rsidR="005E5961" w:rsidRDefault="005E5961" w:rsidP="00083477"/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5" o:spid="_x0000_s1028" type="#_x0000_t75" style="position:absolute;left:1755;top:219;width:3321;height:33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MpAg/DAAAA2gAAAA8AAABkcnMvZG93bnJldi54bWxEj0FrAjEUhO8F/0N4hd40ux5qWY1ihUJb&#10;T11F9PbYPHdXk5clSXXrr28KQo/DzHzDzBa9NeJCPrSOFeSjDARx5XTLtYLt5m34AiJEZI3GMSn4&#10;oQCL+eBhhoV2V/6iSxlrkSAcClTQxNgVUoaqIYth5Dri5B2dtxiT9LXUHq8Jbo0cZ9mztNhyWmiw&#10;o1VD1bn8tgp2r+ZzEnK/X+PkIOPtw5S7U67U02O/nIKI1Mf/8L39rhWM4e9KugFy/gs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ykCD8MAAADaAAAADwAAAAAAAAAAAAAAAACf&#10;AgAAZHJzL2Rvd25yZXYueG1sUEsFBgAAAAAEAAQA9wAAAI8DAAAAAA==&#10;">
                <v:imagedata r:id="rId3" o:title="" grayscale="t"/>
                <v:path arrowok="t"/>
              </v:shape>
            </v:group>
          </w:pict>
        </mc:Fallback>
      </mc:AlternateContent>
    </w:r>
  </w:p>
  <w:p w:rsidR="005E5961" w:rsidRDefault="005E596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E70AA8"/>
    <w:multiLevelType w:val="hybridMultilevel"/>
    <w:tmpl w:val="49C8F5F2"/>
    <w:lvl w:ilvl="0" w:tplc="D7E618AE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209"/>
    <w:rsid w:val="00083477"/>
    <w:rsid w:val="000D78C9"/>
    <w:rsid w:val="00155E56"/>
    <w:rsid w:val="0038790A"/>
    <w:rsid w:val="003F452F"/>
    <w:rsid w:val="0046145F"/>
    <w:rsid w:val="00474B73"/>
    <w:rsid w:val="005340C1"/>
    <w:rsid w:val="005E5961"/>
    <w:rsid w:val="0060503E"/>
    <w:rsid w:val="0062175B"/>
    <w:rsid w:val="00682427"/>
    <w:rsid w:val="006C299D"/>
    <w:rsid w:val="006E0E0C"/>
    <w:rsid w:val="00790E25"/>
    <w:rsid w:val="00827084"/>
    <w:rsid w:val="008476A1"/>
    <w:rsid w:val="008776C2"/>
    <w:rsid w:val="008E4C5C"/>
    <w:rsid w:val="008E731F"/>
    <w:rsid w:val="00A83759"/>
    <w:rsid w:val="00A83BDB"/>
    <w:rsid w:val="00A9144F"/>
    <w:rsid w:val="00AE3EDD"/>
    <w:rsid w:val="00B04547"/>
    <w:rsid w:val="00CB4EB0"/>
    <w:rsid w:val="00D12B62"/>
    <w:rsid w:val="00D36942"/>
    <w:rsid w:val="00D70D67"/>
    <w:rsid w:val="00D731FF"/>
    <w:rsid w:val="00DE62C0"/>
    <w:rsid w:val="00E04209"/>
    <w:rsid w:val="00E3305B"/>
    <w:rsid w:val="00F01CDF"/>
    <w:rsid w:val="00F23282"/>
    <w:rsid w:val="00F7610C"/>
    <w:rsid w:val="00F91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B813F93F-6ED5-4A62-9750-EA85708DC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834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3477"/>
  </w:style>
  <w:style w:type="paragraph" w:styleId="Piedepgina">
    <w:name w:val="footer"/>
    <w:basedOn w:val="Normal"/>
    <w:link w:val="PiedepginaCar"/>
    <w:uiPriority w:val="99"/>
    <w:unhideWhenUsed/>
    <w:rsid w:val="000834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3477"/>
  </w:style>
  <w:style w:type="table" w:styleId="Tablaconcuadrcula">
    <w:name w:val="Table Grid"/>
    <w:basedOn w:val="Tablanormal"/>
    <w:uiPriority w:val="59"/>
    <w:rsid w:val="00A83759"/>
    <w:pPr>
      <w:spacing w:after="0" w:line="240" w:lineRule="auto"/>
    </w:pPr>
    <w:rPr>
      <w:lang w:val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90E2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90E25"/>
    <w:rPr>
      <w:color w:val="0563C1" w:themeColor="hyperlink"/>
      <w:u w:val="single"/>
    </w:rPr>
  </w:style>
  <w:style w:type="character" w:customStyle="1" w:styleId="apple-converted-space">
    <w:name w:val="apple-converted-space"/>
    <w:basedOn w:val="Fuentedeprrafopredeter"/>
    <w:rsid w:val="00E3305B"/>
  </w:style>
  <w:style w:type="character" w:styleId="Textoennegrita">
    <w:name w:val="Strong"/>
    <w:basedOn w:val="Fuentedeprrafopredeter"/>
    <w:uiPriority w:val="22"/>
    <w:qFormat/>
    <w:rsid w:val="00E330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pau@gmail.com" TargetMode="External"/><Relationship Id="rId18" Type="http://schemas.openxmlformats.org/officeDocument/2006/relationships/hyperlink" Target="mailto:flor@gmail.com" TargetMode="External"/><Relationship Id="rId26" Type="http://schemas.openxmlformats.org/officeDocument/2006/relationships/hyperlink" Target="mailto:paupedrosa30@gmail.com" TargetMode="External"/><Relationship Id="rId39" Type="http://schemas.openxmlformats.org/officeDocument/2006/relationships/hyperlink" Target="mailto:paupedrosa30@gmail.com" TargetMode="External"/><Relationship Id="rId21" Type="http://schemas.openxmlformats.org/officeDocument/2006/relationships/hyperlink" Target="mailto:paupedrosa30@gmail.com" TargetMode="External"/><Relationship Id="rId34" Type="http://schemas.openxmlformats.org/officeDocument/2006/relationships/hyperlink" Target="mailto:paupedrosa30@gmail.com" TargetMode="External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mailto:paupedrosa30@gmail.com" TargetMode="External"/><Relationship Id="rId20" Type="http://schemas.openxmlformats.org/officeDocument/2006/relationships/hyperlink" Target="mailto:paupedrosa30@gmail.com" TargetMode="External"/><Relationship Id="rId29" Type="http://schemas.openxmlformats.org/officeDocument/2006/relationships/hyperlink" Target="mailto:flor@gmail.com" TargetMode="External"/><Relationship Id="rId4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paupedrosa30@gmail.com" TargetMode="External"/><Relationship Id="rId24" Type="http://schemas.openxmlformats.org/officeDocument/2006/relationships/hyperlink" Target="mailto:flor@gmail.com" TargetMode="External"/><Relationship Id="rId32" Type="http://schemas.openxmlformats.org/officeDocument/2006/relationships/hyperlink" Target="mailto:paupedrosa30@gmail.com" TargetMode="External"/><Relationship Id="rId37" Type="http://schemas.openxmlformats.org/officeDocument/2006/relationships/hyperlink" Target="mailto:paupedrosa30@gmail.com" TargetMode="External"/><Relationship Id="rId40" Type="http://schemas.openxmlformats.org/officeDocument/2006/relationships/hyperlink" Target="mailto:paupedrosa30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paupedrosa30@gmail.com" TargetMode="External"/><Relationship Id="rId23" Type="http://schemas.openxmlformats.org/officeDocument/2006/relationships/hyperlink" Target="mailto:pau@gmail.com" TargetMode="External"/><Relationship Id="rId28" Type="http://schemas.openxmlformats.org/officeDocument/2006/relationships/hyperlink" Target="mailto:pau@gmail.com" TargetMode="External"/><Relationship Id="rId36" Type="http://schemas.openxmlformats.org/officeDocument/2006/relationships/hyperlink" Target="mailto:paupedrosa30@gmail.com" TargetMode="External"/><Relationship Id="rId10" Type="http://schemas.openxmlformats.org/officeDocument/2006/relationships/hyperlink" Target="mailto:pau@gmail.com" TargetMode="External"/><Relationship Id="rId19" Type="http://schemas.openxmlformats.org/officeDocument/2006/relationships/hyperlink" Target="mailto:paupedrosa30@gmail.com" TargetMode="External"/><Relationship Id="rId31" Type="http://schemas.openxmlformats.org/officeDocument/2006/relationships/hyperlink" Target="http://localhost:12434/usuario/recuperar.aspx" TargetMode="Externa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paupedrosa30@gmail.com" TargetMode="External"/><Relationship Id="rId14" Type="http://schemas.openxmlformats.org/officeDocument/2006/relationships/hyperlink" Target="mailto:flor@gmail.com" TargetMode="External"/><Relationship Id="rId22" Type="http://schemas.openxmlformats.org/officeDocument/2006/relationships/hyperlink" Target="mailto:paupedrosa30@gmail.com" TargetMode="External"/><Relationship Id="rId27" Type="http://schemas.openxmlformats.org/officeDocument/2006/relationships/hyperlink" Target="mailto:paupedrosa30@gmail.com" TargetMode="External"/><Relationship Id="rId30" Type="http://schemas.openxmlformats.org/officeDocument/2006/relationships/hyperlink" Target="mailto:paupedrosa30@gmail.com" TargetMode="External"/><Relationship Id="rId35" Type="http://schemas.openxmlformats.org/officeDocument/2006/relationships/hyperlink" Target="http://localhost:12434/usuario/recuperar.aspx" TargetMode="External"/><Relationship Id="rId43" Type="http://schemas.openxmlformats.org/officeDocument/2006/relationships/fontTable" Target="fontTable.xml"/><Relationship Id="rId8" Type="http://schemas.openxmlformats.org/officeDocument/2006/relationships/hyperlink" Target="mailto:paupedrosa30@gmail.com" TargetMode="External"/><Relationship Id="rId3" Type="http://schemas.openxmlformats.org/officeDocument/2006/relationships/styles" Target="styles.xml"/><Relationship Id="rId12" Type="http://schemas.openxmlformats.org/officeDocument/2006/relationships/hyperlink" Target="mailto:paupedrosa30@gmail.com" TargetMode="External"/><Relationship Id="rId17" Type="http://schemas.openxmlformats.org/officeDocument/2006/relationships/hyperlink" Target="mailto:pau@gmail.com" TargetMode="External"/><Relationship Id="rId25" Type="http://schemas.openxmlformats.org/officeDocument/2006/relationships/hyperlink" Target="mailto:facu@gmail.com" TargetMode="External"/><Relationship Id="rId33" Type="http://schemas.openxmlformats.org/officeDocument/2006/relationships/hyperlink" Target="http://localhost:12434/usuario/login.aspx" TargetMode="External"/><Relationship Id="rId38" Type="http://schemas.openxmlformats.org/officeDocument/2006/relationships/hyperlink" Target="mailto:paupedrosa30@gmail.com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TesisQueGolazo\Documentacion\Testing\Plantillas\Plantilla%20de%20Casos%20de%20Prueb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3E08F0-2002-4679-ADB5-7623D4A6B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de Casos de Prueba</Template>
  <TotalTime>97</TotalTime>
  <Pages>9</Pages>
  <Words>1822</Words>
  <Characters>10022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Paulita Pedrosa</dc:creator>
  <cp:keywords/>
  <dc:description/>
  <cp:lastModifiedBy>Paulita Pedrosa</cp:lastModifiedBy>
  <cp:revision>5</cp:revision>
  <dcterms:created xsi:type="dcterms:W3CDTF">2014-07-09T00:29:00Z</dcterms:created>
  <dcterms:modified xsi:type="dcterms:W3CDTF">2014-07-14T21:41:00Z</dcterms:modified>
</cp:coreProperties>
</file>