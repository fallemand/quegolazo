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230" w:type="dxa"/>
        <w:tblLook w:val="04A0" w:firstRow="1" w:lastRow="0" w:firstColumn="1" w:lastColumn="0" w:noHBand="0" w:noVBand="1"/>
      </w:tblPr>
      <w:tblGrid>
        <w:gridCol w:w="868"/>
        <w:gridCol w:w="1519"/>
        <w:gridCol w:w="1152"/>
        <w:gridCol w:w="2977"/>
        <w:gridCol w:w="2268"/>
        <w:gridCol w:w="5446"/>
      </w:tblGrid>
      <w:tr w:rsidR="00E04209" w:rsidRPr="00DE62C0" w:rsidTr="00B36436">
        <w:tc>
          <w:tcPr>
            <w:tcW w:w="14230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QUE GOLAZO:</w:t>
            </w:r>
          </w:p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Sistema de Gestión de </w:t>
            </w:r>
            <w:r w:rsidR="00A37334">
              <w:rPr>
                <w:rFonts w:asciiTheme="majorHAnsi" w:hAnsiTheme="majorHAnsi"/>
                <w:b/>
                <w:sz w:val="20"/>
              </w:rPr>
              <w:t>Torneos</w:t>
            </w:r>
            <w:r w:rsidRPr="00533785">
              <w:rPr>
                <w:rFonts w:asciiTheme="majorHAnsi" w:hAnsiTheme="majorHAnsi"/>
                <w:b/>
                <w:sz w:val="20"/>
              </w:rPr>
              <w:t xml:space="preserve"> de Futbol</w:t>
            </w:r>
          </w:p>
          <w:p w:rsidR="00E04209" w:rsidRPr="00533785" w:rsidRDefault="00E04209" w:rsidP="00E04209">
            <w:pPr>
              <w:jc w:val="center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SPRINT # </w:t>
            </w:r>
            <w:r w:rsidR="00D43FC1">
              <w:rPr>
                <w:rFonts w:asciiTheme="majorHAnsi" w:hAnsiTheme="majorHAnsi"/>
                <w:b/>
                <w:sz w:val="20"/>
              </w:rPr>
              <w:t>14</w:t>
            </w:r>
          </w:p>
        </w:tc>
      </w:tr>
      <w:tr w:rsidR="00E04209" w:rsidRPr="00DE62C0" w:rsidTr="00B36436">
        <w:tc>
          <w:tcPr>
            <w:tcW w:w="14230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PLANTILLA DE CASOS DE PRUEBA</w:t>
            </w:r>
          </w:p>
        </w:tc>
      </w:tr>
      <w:tr w:rsidR="00381EB8" w:rsidRPr="00DE62C0" w:rsidTr="00B36436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Nombre del Caso de Prueba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US asociada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Precondiciones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Pasos</w:t>
            </w:r>
          </w:p>
        </w:tc>
        <w:tc>
          <w:tcPr>
            <w:tcW w:w="5446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Resultado Esperado</w:t>
            </w:r>
          </w:p>
        </w:tc>
      </w:tr>
      <w:tr w:rsidR="00E04209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196A62" w:rsidRPr="0011005D" w:rsidRDefault="00D43FC1" w:rsidP="00196A6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Visualizar Datos de Goleadores</w:t>
            </w:r>
          </w:p>
          <w:p w:rsidR="00637964" w:rsidRPr="00790E25" w:rsidRDefault="00637964" w:rsidP="00637964">
            <w:pPr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E04209" w:rsidRPr="00790E25" w:rsidRDefault="00D43FC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Goleadores</w:t>
            </w:r>
          </w:p>
        </w:tc>
        <w:tc>
          <w:tcPr>
            <w:tcW w:w="2977" w:type="dxa"/>
          </w:tcPr>
          <w:p w:rsidR="00E04209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</w:t>
            </w:r>
            <w:r w:rsidR="008E731F" w:rsidRPr="00533785">
              <w:rPr>
                <w:rFonts w:asciiTheme="majorHAnsi" w:hAnsiTheme="majorHAnsi"/>
                <w:sz w:val="20"/>
              </w:rPr>
              <w:t>Torneo</w:t>
            </w:r>
            <w:r w:rsidRPr="00533785">
              <w:rPr>
                <w:rFonts w:asciiTheme="majorHAnsi" w:hAnsiTheme="majorHAnsi"/>
                <w:sz w:val="20"/>
              </w:rPr>
              <w:t xml:space="preserve"> "</w:t>
            </w:r>
            <w:r w:rsidR="00E12754" w:rsidRPr="00533785">
              <w:rPr>
                <w:rFonts w:asciiTheme="majorHAnsi" w:hAnsiTheme="majorHAnsi"/>
                <w:sz w:val="20"/>
              </w:rPr>
              <w:t>Torneo Jockey Club</w:t>
            </w:r>
            <w:r w:rsidRPr="00533785">
              <w:rPr>
                <w:rFonts w:asciiTheme="majorHAnsi" w:hAnsiTheme="majorHAnsi"/>
                <w:sz w:val="20"/>
              </w:rPr>
              <w:t>" se encuentra cargado.</w:t>
            </w:r>
          </w:p>
          <w:p w:rsidR="00827084" w:rsidRPr="00533785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B36436" w:rsidRPr="00B36436" w:rsidRDefault="00196A62" w:rsidP="00B3643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</w:t>
            </w:r>
            <w:r w:rsidR="00E12754" w:rsidRPr="00533785">
              <w:rPr>
                <w:rFonts w:asciiTheme="majorHAnsi" w:hAnsiTheme="majorHAnsi"/>
                <w:sz w:val="20"/>
              </w:rPr>
              <w:t xml:space="preserve">se encuentra </w:t>
            </w:r>
            <w:r w:rsidR="002A463E">
              <w:rPr>
                <w:rFonts w:asciiTheme="majorHAnsi" w:hAnsiTheme="majorHAnsi"/>
                <w:sz w:val="20"/>
              </w:rPr>
              <w:t>Iniciada.</w:t>
            </w:r>
          </w:p>
          <w:p w:rsidR="002A463E" w:rsidRPr="0011005D" w:rsidRDefault="002A463E" w:rsidP="00D43FC1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:rsidR="000D3B08" w:rsidRPr="000D3B08" w:rsidRDefault="002A463E" w:rsidP="00D43FC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t>1.</w:t>
            </w:r>
            <w:r w:rsidR="00B36436">
              <w:rPr>
                <w:rFonts w:asciiTheme="majorHAnsi" w:hAnsiTheme="majorHAnsi"/>
                <w:sz w:val="20"/>
              </w:rPr>
              <w:t>El visitante acc</w:t>
            </w:r>
            <w:r w:rsidR="00D43FC1">
              <w:rPr>
                <w:rFonts w:asciiTheme="majorHAnsi" w:hAnsiTheme="majorHAnsi"/>
                <w:sz w:val="20"/>
              </w:rPr>
              <w:t>ede a la página de consulta de Goleadores</w:t>
            </w:r>
          </w:p>
        </w:tc>
        <w:tc>
          <w:tcPr>
            <w:tcW w:w="5446" w:type="dxa"/>
          </w:tcPr>
          <w:p w:rsidR="002A463E" w:rsidRDefault="002A463E" w:rsidP="00B36436">
            <w:pPr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sistema </w:t>
            </w:r>
            <w:r w:rsidR="00B36436">
              <w:rPr>
                <w:rFonts w:asciiTheme="majorHAnsi" w:hAnsiTheme="majorHAnsi"/>
                <w:sz w:val="20"/>
              </w:rPr>
              <w:t xml:space="preserve">mostrará </w:t>
            </w:r>
          </w:p>
          <w:p w:rsidR="00B36436" w:rsidRDefault="00D43FC1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GOLEADORES DE LA EDICIÓN:</w:t>
            </w:r>
            <w:r w:rsidR="00B36436" w:rsidRPr="00E32753">
              <w:rPr>
                <w:rFonts w:asciiTheme="majorHAnsi" w:hAnsiTheme="majorHAnsi"/>
                <w:color w:val="70AD47" w:themeColor="accent6"/>
                <w:sz w:val="18"/>
              </w:rPr>
              <w:t xml:space="preserve"> </w:t>
            </w:r>
            <w:r>
              <w:rPr>
                <w:rFonts w:asciiTheme="majorHAnsi" w:hAnsiTheme="majorHAnsi"/>
                <w:sz w:val="18"/>
              </w:rPr>
              <w:t>se visualizará el nombre del jugador, el equipo del jugador y la cantidad de goles.</w:t>
            </w:r>
          </w:p>
          <w:p w:rsidR="00D43FC1" w:rsidRPr="00B36436" w:rsidRDefault="00D43FC1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GOLEADORES </w:t>
            </w: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DE CADA FASE DE LA EDICIÓN</w:t>
            </w: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:</w:t>
            </w:r>
            <w:r w:rsidRPr="00E32753">
              <w:rPr>
                <w:rFonts w:asciiTheme="majorHAnsi" w:hAnsiTheme="majorHAnsi"/>
                <w:color w:val="70AD47" w:themeColor="accent6"/>
                <w:sz w:val="18"/>
              </w:rPr>
              <w:t xml:space="preserve"> </w:t>
            </w:r>
            <w:r>
              <w:rPr>
                <w:rFonts w:asciiTheme="majorHAnsi" w:hAnsiTheme="majorHAnsi"/>
                <w:sz w:val="18"/>
              </w:rPr>
              <w:t>se visualizará el nombre del jugador, el equipo del jugador y la cantidad de goles</w:t>
            </w:r>
          </w:p>
          <w:p w:rsidR="00B36436" w:rsidRPr="00D43FC1" w:rsidRDefault="00D43FC1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GOLES DE CADA EQUIPO</w:t>
            </w:r>
          </w:p>
          <w:p w:rsidR="00D43FC1" w:rsidRPr="00E32753" w:rsidRDefault="00D43FC1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GOLES POR TIPO DE GOL</w:t>
            </w:r>
          </w:p>
          <w:p w:rsidR="00E32753" w:rsidRPr="00E32753" w:rsidRDefault="00E32753" w:rsidP="00E32753">
            <w:pPr>
              <w:rPr>
                <w:rFonts w:asciiTheme="majorHAnsi" w:hAnsiTheme="majorHAnsi"/>
              </w:rPr>
            </w:pPr>
          </w:p>
        </w:tc>
      </w:tr>
      <w:tr w:rsidR="00E04209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32753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519" w:type="dxa"/>
          </w:tcPr>
          <w:p w:rsidR="00E04209" w:rsidRPr="00D41338" w:rsidRDefault="00D43FC1" w:rsidP="00E32753">
            <w:pPr>
              <w:rPr>
                <w:rFonts w:asciiTheme="majorHAnsi" w:hAnsiTheme="majorHAnsi"/>
                <w:b/>
              </w:rPr>
            </w:pPr>
            <w:r w:rsidRPr="00D43FC1">
              <w:rPr>
                <w:rFonts w:asciiTheme="majorHAnsi" w:hAnsiTheme="majorHAnsi"/>
                <w:b/>
                <w:sz w:val="20"/>
              </w:rPr>
              <w:t>Visualizar Goles de Cada Equipo – no hay información de goles por equipo</w:t>
            </w:r>
          </w:p>
        </w:tc>
        <w:tc>
          <w:tcPr>
            <w:tcW w:w="1152" w:type="dxa"/>
          </w:tcPr>
          <w:p w:rsidR="00E04209" w:rsidRPr="00790E25" w:rsidRDefault="00D43FC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Goleadores</w:t>
            </w:r>
          </w:p>
        </w:tc>
        <w:tc>
          <w:tcPr>
            <w:tcW w:w="2977" w:type="dxa"/>
          </w:tcPr>
          <w:p w:rsidR="00D43FC1" w:rsidRPr="00533785" w:rsidRDefault="00D43FC1" w:rsidP="00D43FC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43FC1" w:rsidRPr="00533785" w:rsidRDefault="00D43FC1" w:rsidP="00D43FC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43FC1" w:rsidRPr="00B36436" w:rsidRDefault="00D43FC1" w:rsidP="00D43FC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2A463E" w:rsidRPr="002A463E" w:rsidRDefault="002A463E" w:rsidP="00E32753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:rsidR="000D3B08" w:rsidRPr="00072179" w:rsidRDefault="00D43FC1" w:rsidP="002A463E">
            <w:pPr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t>1.</w:t>
            </w:r>
            <w:r>
              <w:rPr>
                <w:rFonts w:asciiTheme="majorHAnsi" w:hAnsiTheme="majorHAnsi"/>
                <w:sz w:val="20"/>
              </w:rPr>
              <w:t>El visitante accede a la página de consulta de Goleadores</w:t>
            </w:r>
          </w:p>
        </w:tc>
        <w:tc>
          <w:tcPr>
            <w:tcW w:w="5446" w:type="dxa"/>
          </w:tcPr>
          <w:p w:rsidR="00D43FC1" w:rsidRDefault="00D43FC1" w:rsidP="00D43FC1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No hay información de 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goles de equipos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registrada”</w:t>
            </w:r>
          </w:p>
          <w:p w:rsidR="000D3B08" w:rsidRPr="00790E25" w:rsidRDefault="000D3B08" w:rsidP="002A463E">
            <w:pPr>
              <w:rPr>
                <w:rFonts w:asciiTheme="majorHAnsi" w:hAnsiTheme="majorHAnsi"/>
              </w:rPr>
            </w:pPr>
          </w:p>
        </w:tc>
      </w:tr>
      <w:tr w:rsidR="00072179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072179" w:rsidRDefault="00E32753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519" w:type="dxa"/>
          </w:tcPr>
          <w:p w:rsidR="00072179" w:rsidRPr="00A8698C" w:rsidRDefault="00D43FC1" w:rsidP="00A8698C">
            <w:pPr>
              <w:rPr>
                <w:rFonts w:asciiTheme="majorHAnsi" w:hAnsiTheme="majorHAnsi"/>
                <w:b/>
              </w:rPr>
            </w:pPr>
            <w:r w:rsidRPr="00D43FC1">
              <w:rPr>
                <w:rFonts w:asciiTheme="majorHAnsi" w:hAnsiTheme="majorHAnsi"/>
                <w:b/>
                <w:sz w:val="20"/>
              </w:rPr>
              <w:t>Visualizar Goles por Tipo de Gol – no hay información de goles por tipo de gol</w:t>
            </w:r>
          </w:p>
        </w:tc>
        <w:tc>
          <w:tcPr>
            <w:tcW w:w="1152" w:type="dxa"/>
          </w:tcPr>
          <w:p w:rsidR="00072179" w:rsidRPr="00790E25" w:rsidRDefault="00D43FC1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Goleadores</w:t>
            </w:r>
          </w:p>
        </w:tc>
        <w:tc>
          <w:tcPr>
            <w:tcW w:w="2977" w:type="dxa"/>
          </w:tcPr>
          <w:p w:rsidR="00D43FC1" w:rsidRPr="00533785" w:rsidRDefault="00D43FC1" w:rsidP="00D43FC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43FC1" w:rsidRPr="00533785" w:rsidRDefault="00D43FC1" w:rsidP="00D43FC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43FC1" w:rsidRPr="00B36436" w:rsidRDefault="00D43FC1" w:rsidP="00D43FC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D94E4B" w:rsidRPr="005C635B" w:rsidRDefault="00D94E4B" w:rsidP="00E32753">
            <w:pPr>
              <w:pStyle w:val="Prrafodelista"/>
              <w:ind w:left="179"/>
              <w:rPr>
                <w:rFonts w:asciiTheme="majorHAnsi" w:hAnsiTheme="majorHAnsi"/>
                <w:b/>
              </w:rPr>
            </w:pPr>
          </w:p>
        </w:tc>
        <w:tc>
          <w:tcPr>
            <w:tcW w:w="2268" w:type="dxa"/>
          </w:tcPr>
          <w:p w:rsidR="00383632" w:rsidRPr="00383632" w:rsidRDefault="00D43FC1" w:rsidP="00383632">
            <w:pPr>
              <w:rPr>
                <w:rFonts w:asciiTheme="majorHAnsi" w:hAnsiTheme="majorHAnsi"/>
              </w:rPr>
            </w:pPr>
            <w:r w:rsidRPr="0011005D">
              <w:rPr>
                <w:rFonts w:asciiTheme="majorHAnsi" w:hAnsiTheme="majorHAnsi"/>
                <w:sz w:val="20"/>
              </w:rPr>
              <w:t>1.</w:t>
            </w:r>
            <w:r>
              <w:rPr>
                <w:rFonts w:asciiTheme="majorHAnsi" w:hAnsiTheme="majorHAnsi"/>
                <w:sz w:val="20"/>
              </w:rPr>
              <w:t>El visitante accede a la página de consulta de Goleadores</w:t>
            </w:r>
          </w:p>
        </w:tc>
        <w:tc>
          <w:tcPr>
            <w:tcW w:w="5446" w:type="dxa"/>
          </w:tcPr>
          <w:p w:rsidR="00D43FC1" w:rsidRDefault="00D43FC1" w:rsidP="00D43FC1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No hay información de goles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por tipo de gol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registrada”</w:t>
            </w:r>
          </w:p>
          <w:p w:rsidR="00383632" w:rsidRPr="00790E25" w:rsidRDefault="00383632" w:rsidP="00383632">
            <w:pPr>
              <w:rPr>
                <w:rFonts w:asciiTheme="majorHAnsi" w:hAnsiTheme="majorHAnsi"/>
              </w:rPr>
            </w:pPr>
          </w:p>
        </w:tc>
      </w:tr>
      <w:tr w:rsidR="00072179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1519" w:type="dxa"/>
          </w:tcPr>
          <w:p w:rsidR="00072179" w:rsidRPr="0045516D" w:rsidRDefault="00072179" w:rsidP="0007217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</w:tcPr>
          <w:p w:rsidR="00072179" w:rsidRPr="00790E25" w:rsidRDefault="00072179" w:rsidP="00072179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:rsidR="00072179" w:rsidRPr="00682427" w:rsidRDefault="00072179" w:rsidP="00ED33B4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:rsidR="0045516D" w:rsidRPr="00790E25" w:rsidRDefault="0045516D" w:rsidP="0045516D">
            <w:pPr>
              <w:rPr>
                <w:rFonts w:asciiTheme="majorHAnsi" w:hAnsiTheme="majorHAnsi"/>
              </w:rPr>
            </w:pPr>
          </w:p>
        </w:tc>
        <w:tc>
          <w:tcPr>
            <w:tcW w:w="5446" w:type="dxa"/>
          </w:tcPr>
          <w:p w:rsidR="00D224FC" w:rsidRPr="00790E25" w:rsidRDefault="00D224FC" w:rsidP="005C635B">
            <w:pPr>
              <w:rPr>
                <w:rFonts w:asciiTheme="majorHAnsi" w:hAnsiTheme="majorHAnsi"/>
              </w:rPr>
            </w:pPr>
          </w:p>
        </w:tc>
      </w:tr>
      <w:tr w:rsidR="00092326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092326" w:rsidRDefault="00092326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092326" w:rsidRPr="0045516D" w:rsidRDefault="00092326" w:rsidP="00844A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092326" w:rsidRDefault="00092326" w:rsidP="00072179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:rsidR="00092326" w:rsidRPr="00533785" w:rsidRDefault="00092326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092326" w:rsidRPr="0011005D" w:rsidRDefault="00092326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092326" w:rsidRPr="0011005D" w:rsidRDefault="00092326" w:rsidP="00844AE9">
            <w:pPr>
              <w:rPr>
                <w:rFonts w:asciiTheme="majorHAnsi" w:hAnsiTheme="majorHAnsi"/>
                <w:sz w:val="20"/>
              </w:rPr>
            </w:pPr>
          </w:p>
        </w:tc>
      </w:tr>
      <w:tr w:rsidR="00D224F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224FC" w:rsidRDefault="00D224FC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D224FC" w:rsidRDefault="00D224FC" w:rsidP="00844A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D224FC" w:rsidRDefault="00D224FC" w:rsidP="00072179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:rsidR="00D224FC" w:rsidRPr="00533785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224FC" w:rsidRPr="0011005D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D224FC" w:rsidRPr="0011005D" w:rsidRDefault="00D224FC" w:rsidP="00844AE9">
            <w:pPr>
              <w:rPr>
                <w:rFonts w:asciiTheme="majorHAnsi" w:hAnsiTheme="majorHAnsi"/>
                <w:sz w:val="20"/>
              </w:rPr>
            </w:pPr>
          </w:p>
        </w:tc>
      </w:tr>
      <w:tr w:rsidR="00D224F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224FC" w:rsidRDefault="00D224FC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D224FC" w:rsidRDefault="00D224FC" w:rsidP="00844A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D224FC" w:rsidRDefault="00D224FC" w:rsidP="0007217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977" w:type="dxa"/>
          </w:tcPr>
          <w:p w:rsidR="00D224FC" w:rsidRPr="00533785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224FC" w:rsidRPr="0011005D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D224FC" w:rsidRPr="0011005D" w:rsidRDefault="00D224FC" w:rsidP="00844AE9">
            <w:pPr>
              <w:rPr>
                <w:rFonts w:asciiTheme="majorHAnsi" w:hAnsiTheme="majorHAnsi"/>
                <w:sz w:val="20"/>
              </w:rPr>
            </w:pPr>
          </w:p>
        </w:tc>
      </w:tr>
      <w:tr w:rsidR="00D224F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224FC" w:rsidRDefault="00D224FC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D224FC" w:rsidRDefault="00D224FC" w:rsidP="00844A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D224FC" w:rsidRDefault="00D224FC" w:rsidP="0007217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977" w:type="dxa"/>
          </w:tcPr>
          <w:p w:rsidR="00D224FC" w:rsidRPr="00533785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224FC" w:rsidRPr="0011005D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D224FC" w:rsidRPr="0011005D" w:rsidRDefault="00D224FC" w:rsidP="00844AE9">
            <w:pPr>
              <w:rPr>
                <w:rFonts w:asciiTheme="majorHAnsi" w:hAnsiTheme="majorHAnsi"/>
                <w:sz w:val="20"/>
              </w:rPr>
            </w:pPr>
          </w:p>
        </w:tc>
      </w:tr>
      <w:tr w:rsidR="00D224F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224FC" w:rsidRDefault="00D224FC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D224FC" w:rsidRDefault="00D224FC" w:rsidP="00844A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D224FC" w:rsidRDefault="00D224FC" w:rsidP="0007217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977" w:type="dxa"/>
          </w:tcPr>
          <w:p w:rsidR="00D224FC" w:rsidRPr="00533785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224FC" w:rsidRPr="0011005D" w:rsidRDefault="00D224FC" w:rsidP="00C007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D224FC" w:rsidRPr="0011005D" w:rsidRDefault="00D224FC" w:rsidP="00844AE9">
            <w:pPr>
              <w:rPr>
                <w:rFonts w:asciiTheme="majorHAnsi" w:hAnsiTheme="majorHAnsi"/>
                <w:sz w:val="20"/>
              </w:rPr>
            </w:pPr>
          </w:p>
        </w:tc>
      </w:tr>
      <w:tr w:rsidR="00916501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916501" w:rsidRDefault="00916501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916501" w:rsidRDefault="00916501" w:rsidP="00C007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916501" w:rsidRDefault="00916501" w:rsidP="0007217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977" w:type="dxa"/>
          </w:tcPr>
          <w:p w:rsidR="00916501" w:rsidRPr="00533785" w:rsidRDefault="00916501" w:rsidP="00916501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916501" w:rsidRPr="0011005D" w:rsidRDefault="00916501" w:rsidP="00C007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916501" w:rsidRPr="0011005D" w:rsidRDefault="00916501" w:rsidP="00C007E9">
            <w:pPr>
              <w:rPr>
                <w:rFonts w:asciiTheme="majorHAnsi" w:hAnsiTheme="majorHAnsi"/>
                <w:sz w:val="20"/>
              </w:rPr>
            </w:pPr>
          </w:p>
        </w:tc>
      </w:tr>
      <w:tr w:rsidR="00916501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916501" w:rsidRDefault="00916501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916501" w:rsidRDefault="00916501" w:rsidP="00C007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916501" w:rsidRDefault="00916501" w:rsidP="0007217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977" w:type="dxa"/>
          </w:tcPr>
          <w:p w:rsidR="00916501" w:rsidRPr="00533785" w:rsidRDefault="00916501" w:rsidP="00C007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916501" w:rsidRPr="0011005D" w:rsidRDefault="00916501" w:rsidP="00C007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916501" w:rsidRPr="0011005D" w:rsidRDefault="00916501" w:rsidP="00C007E9">
            <w:pPr>
              <w:rPr>
                <w:rFonts w:asciiTheme="majorHAnsi" w:hAnsiTheme="majorHAnsi"/>
                <w:sz w:val="20"/>
              </w:rPr>
            </w:pPr>
          </w:p>
        </w:tc>
      </w:tr>
      <w:tr w:rsidR="00916501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916501" w:rsidRDefault="00916501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916501" w:rsidRDefault="00916501" w:rsidP="00C007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916501" w:rsidRDefault="00916501" w:rsidP="0007217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977" w:type="dxa"/>
          </w:tcPr>
          <w:p w:rsidR="00916501" w:rsidRPr="00533785" w:rsidRDefault="00916501" w:rsidP="00C007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916501" w:rsidRPr="0011005D" w:rsidRDefault="00916501" w:rsidP="00C007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916501" w:rsidRPr="0011005D" w:rsidRDefault="00916501" w:rsidP="00C007E9">
            <w:pPr>
              <w:rPr>
                <w:rFonts w:asciiTheme="majorHAnsi" w:hAnsiTheme="majorHAnsi"/>
                <w:sz w:val="20"/>
              </w:rPr>
            </w:pPr>
          </w:p>
        </w:tc>
      </w:tr>
      <w:tr w:rsidR="00DE5BA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E5BAC" w:rsidRDefault="00DE5BAC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DE5BAC" w:rsidRDefault="00DE5BAC" w:rsidP="00C007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DE5BAC" w:rsidRDefault="00DE5BAC" w:rsidP="0007217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977" w:type="dxa"/>
          </w:tcPr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E5BAC" w:rsidRPr="0011005D" w:rsidRDefault="00DE5BAC" w:rsidP="00DE5BAC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DE5BAC" w:rsidRPr="00E32753" w:rsidRDefault="00DE5BAC" w:rsidP="00916501">
            <w:pPr>
              <w:rPr>
                <w:rFonts w:asciiTheme="majorHAnsi" w:hAnsiTheme="majorHAnsi"/>
                <w:sz w:val="20"/>
              </w:rPr>
            </w:pPr>
          </w:p>
        </w:tc>
      </w:tr>
      <w:tr w:rsidR="00DE5BA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E5BAC" w:rsidRDefault="00DE5BAC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DE5BAC" w:rsidRDefault="00DE5BAC" w:rsidP="00C007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DE5BAC" w:rsidRDefault="00DE5BAC" w:rsidP="0007217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977" w:type="dxa"/>
          </w:tcPr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E5BAC" w:rsidRDefault="00DE5BAC" w:rsidP="00DE5BAC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DE5BAC" w:rsidRPr="0011005D" w:rsidRDefault="00DE5BAC" w:rsidP="00DE5BAC">
            <w:pPr>
              <w:rPr>
                <w:rFonts w:asciiTheme="majorHAnsi" w:hAnsiTheme="majorHAnsi"/>
                <w:sz w:val="20"/>
              </w:rPr>
            </w:pPr>
          </w:p>
        </w:tc>
      </w:tr>
      <w:tr w:rsidR="00DE5BA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E5BAC" w:rsidRDefault="00DE5BAC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DE5BAC" w:rsidRDefault="00DE5BAC" w:rsidP="00C007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DE5BAC" w:rsidRDefault="00DE5BAC" w:rsidP="0007217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977" w:type="dxa"/>
          </w:tcPr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E5BAC" w:rsidRDefault="00DE5BAC" w:rsidP="00DE5BAC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5446" w:type="dxa"/>
          </w:tcPr>
          <w:p w:rsidR="00DE5BAC" w:rsidRPr="00E32753" w:rsidRDefault="00DE5BAC" w:rsidP="00DE5BAC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8"/>
      <w:footerReference w:type="default" r:id="rId9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239" w:rsidRDefault="00B32239" w:rsidP="00083477">
      <w:pPr>
        <w:spacing w:after="0" w:line="240" w:lineRule="auto"/>
      </w:pPr>
      <w:r>
        <w:separator/>
      </w:r>
    </w:p>
  </w:endnote>
  <w:endnote w:type="continuationSeparator" w:id="0">
    <w:p w:rsidR="00B32239" w:rsidRDefault="00B32239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43FC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239" w:rsidRDefault="00B32239" w:rsidP="00083477">
      <w:pPr>
        <w:spacing w:after="0" w:line="240" w:lineRule="auto"/>
      </w:pPr>
      <w:r>
        <w:separator/>
      </w:r>
    </w:p>
  </w:footnote>
  <w:footnote w:type="continuationSeparator" w:id="0">
    <w:p w:rsidR="00B32239" w:rsidRDefault="00B32239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Golazo| Sistema de Gestión de</w:t>
                            </w:r>
                            <w:r w:rsidR="00A37334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Torneos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Golazo| Sistema de Gestión de</w:t>
                      </w:r>
                      <w:r w:rsidR="00A37334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Torneos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00B"/>
    <w:multiLevelType w:val="hybridMultilevel"/>
    <w:tmpl w:val="4FBC6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5680A"/>
    <w:multiLevelType w:val="hybridMultilevel"/>
    <w:tmpl w:val="55EA8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55CDC"/>
    <w:multiLevelType w:val="hybridMultilevel"/>
    <w:tmpl w:val="5D9E08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41405"/>
    <w:rsid w:val="00063EEB"/>
    <w:rsid w:val="00072179"/>
    <w:rsid w:val="00083477"/>
    <w:rsid w:val="00092326"/>
    <w:rsid w:val="000D3B08"/>
    <w:rsid w:val="000D78C9"/>
    <w:rsid w:val="0011005D"/>
    <w:rsid w:val="00153F2E"/>
    <w:rsid w:val="00155E56"/>
    <w:rsid w:val="00196A62"/>
    <w:rsid w:val="001C1A85"/>
    <w:rsid w:val="001E399E"/>
    <w:rsid w:val="001F0D2F"/>
    <w:rsid w:val="00297FEB"/>
    <w:rsid w:val="002A463E"/>
    <w:rsid w:val="003122C1"/>
    <w:rsid w:val="00381EB8"/>
    <w:rsid w:val="00383632"/>
    <w:rsid w:val="0038790A"/>
    <w:rsid w:val="003F452F"/>
    <w:rsid w:val="0045516D"/>
    <w:rsid w:val="0046145F"/>
    <w:rsid w:val="00474B73"/>
    <w:rsid w:val="00484AA5"/>
    <w:rsid w:val="004860B1"/>
    <w:rsid w:val="004E3652"/>
    <w:rsid w:val="00531FCC"/>
    <w:rsid w:val="00533785"/>
    <w:rsid w:val="005340C1"/>
    <w:rsid w:val="00594846"/>
    <w:rsid w:val="005C635B"/>
    <w:rsid w:val="005D24D2"/>
    <w:rsid w:val="005D6D37"/>
    <w:rsid w:val="005E5961"/>
    <w:rsid w:val="0060503E"/>
    <w:rsid w:val="00613AAA"/>
    <w:rsid w:val="0062175B"/>
    <w:rsid w:val="00637964"/>
    <w:rsid w:val="0065062E"/>
    <w:rsid w:val="00682427"/>
    <w:rsid w:val="006C299D"/>
    <w:rsid w:val="006E0E0C"/>
    <w:rsid w:val="006F15A8"/>
    <w:rsid w:val="00701BD7"/>
    <w:rsid w:val="007309AD"/>
    <w:rsid w:val="00736C35"/>
    <w:rsid w:val="00765438"/>
    <w:rsid w:val="00790E25"/>
    <w:rsid w:val="007A1F3E"/>
    <w:rsid w:val="007B5EFA"/>
    <w:rsid w:val="00827084"/>
    <w:rsid w:val="00844AE9"/>
    <w:rsid w:val="008476A1"/>
    <w:rsid w:val="008776C2"/>
    <w:rsid w:val="008E28D3"/>
    <w:rsid w:val="008E4C5C"/>
    <w:rsid w:val="008E731F"/>
    <w:rsid w:val="00910893"/>
    <w:rsid w:val="00916501"/>
    <w:rsid w:val="009B0253"/>
    <w:rsid w:val="00A37334"/>
    <w:rsid w:val="00A37FF7"/>
    <w:rsid w:val="00A8246D"/>
    <w:rsid w:val="00A83759"/>
    <w:rsid w:val="00A83BDB"/>
    <w:rsid w:val="00A8698C"/>
    <w:rsid w:val="00A9144F"/>
    <w:rsid w:val="00AE3EDD"/>
    <w:rsid w:val="00B04547"/>
    <w:rsid w:val="00B32239"/>
    <w:rsid w:val="00B36436"/>
    <w:rsid w:val="00BA502A"/>
    <w:rsid w:val="00BF1EEA"/>
    <w:rsid w:val="00C007E9"/>
    <w:rsid w:val="00CB4EB0"/>
    <w:rsid w:val="00CC5D62"/>
    <w:rsid w:val="00D12B62"/>
    <w:rsid w:val="00D224FC"/>
    <w:rsid w:val="00D36942"/>
    <w:rsid w:val="00D41338"/>
    <w:rsid w:val="00D43FC1"/>
    <w:rsid w:val="00D70D67"/>
    <w:rsid w:val="00D731FF"/>
    <w:rsid w:val="00D94E4B"/>
    <w:rsid w:val="00DE5BAC"/>
    <w:rsid w:val="00DE62C0"/>
    <w:rsid w:val="00E00AB6"/>
    <w:rsid w:val="00E04209"/>
    <w:rsid w:val="00E12754"/>
    <w:rsid w:val="00E26D55"/>
    <w:rsid w:val="00E32753"/>
    <w:rsid w:val="00E3305B"/>
    <w:rsid w:val="00E40624"/>
    <w:rsid w:val="00EC1672"/>
    <w:rsid w:val="00EC2170"/>
    <w:rsid w:val="00ED33B4"/>
    <w:rsid w:val="00EE46D6"/>
    <w:rsid w:val="00EE6C6B"/>
    <w:rsid w:val="00F01CDF"/>
    <w:rsid w:val="00F05084"/>
    <w:rsid w:val="00F23282"/>
    <w:rsid w:val="00F7610C"/>
    <w:rsid w:val="00F910C8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3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D3B08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7CDA-0169-4F0D-9B0F-A0A440EF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320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53</cp:revision>
  <dcterms:created xsi:type="dcterms:W3CDTF">2014-07-09T00:29:00Z</dcterms:created>
  <dcterms:modified xsi:type="dcterms:W3CDTF">2015-05-02T19:35:00Z</dcterms:modified>
</cp:coreProperties>
</file>