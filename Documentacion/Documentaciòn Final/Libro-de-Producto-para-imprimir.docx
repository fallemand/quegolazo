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2.jpg" ContentType="image/jpeg"/>
  <Override PartName="/word/media/image33.jpg" ContentType="image/jpeg"/>
  <Override PartName="/word/media/image35.jpg" ContentType="image/jpeg"/>
  <Override PartName="/word/media/image66.JPG" ContentType="image/jpeg"/>
  <Override PartName="/word/media/image67.JPG" ContentType="image/jpeg"/>
  <Override PartName="/word/media/image68.JPG" ContentType="image/jpeg"/>
  <Override PartName="/word/media/image69.JPG" ContentType="image/jpeg"/>
  <Override PartName="/word/media/image71.JPG" ContentType="image/jpeg"/>
  <Override PartName="/word/media/image73.JPG" ContentType="image/jpeg"/>
  <Override PartName="/word/media/image75.JPG" ContentType="image/jpeg"/>
  <Override PartName="/word/media/image76.JPG" ContentType="image/jpeg"/>
  <Override PartName="/word/media/image77.jpg" ContentType="image/jpeg"/>
  <Override PartName="/word/media/image78.jpg" ContentType="image/jpeg"/>
  <Override PartName="/word/media/image79.jpg" ContentType="image/jpeg"/>
  <Override PartName="/word/media/image80.jpg" ContentType="image/jpeg"/>
  <Override PartName="/word/media/image81.jpg" ContentType="image/jpeg"/>
  <Override PartName="/word/media/image82.jpg" ContentType="image/jpeg"/>
  <Override PartName="/word/media/image83.JPG" ContentType="image/jpeg"/>
  <Override PartName="/word/media/image84.jpg" ContentType="image/jpeg"/>
  <Override PartName="/word/media/image85.jpg" ContentType="image/jpeg"/>
  <Override PartName="/word/media/image86.jpg" ContentType="image/jpeg"/>
  <Override PartName="/word/media/image87.jpg" ContentType="image/jpeg"/>
  <Override PartName="/word/media/image88.jpg" ContentType="image/jpeg"/>
  <Override PartName="/word/media/image89.jpg" ContentType="image/jpeg"/>
  <Override PartName="/word/media/image9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D7F7FE" w14:textId="20CD7208" w:rsidR="005A0D6F" w:rsidRDefault="000E4B93" w:rsidP="00B9285A">
      <w:r>
        <w:rPr>
          <w:noProof/>
          <w:lang w:val="es-ES" w:eastAsia="es-ES"/>
        </w:rPr>
        <mc:AlternateContent>
          <mc:Choice Requires="wpg">
            <w:drawing>
              <wp:anchor distT="0" distB="0" distL="114300" distR="114300" simplePos="0" relativeHeight="251652096" behindDoc="0" locked="0" layoutInCell="1" allowOverlap="1" wp14:anchorId="0896DBBD" wp14:editId="555B3D8E">
                <wp:simplePos x="0" y="0"/>
                <wp:positionH relativeFrom="column">
                  <wp:posOffset>-723900</wp:posOffset>
                </wp:positionH>
                <wp:positionV relativeFrom="paragraph">
                  <wp:posOffset>409575</wp:posOffset>
                </wp:positionV>
                <wp:extent cx="7362825" cy="1532855"/>
                <wp:effectExtent l="0" t="0" r="0" b="0"/>
                <wp:wrapNone/>
                <wp:docPr id="31" name="Grupo 31"/>
                <wp:cNvGraphicFramePr/>
                <a:graphic xmlns:a="http://schemas.openxmlformats.org/drawingml/2006/main">
                  <a:graphicData uri="http://schemas.microsoft.com/office/word/2010/wordprocessingGroup">
                    <wpg:wgp>
                      <wpg:cNvGrpSpPr/>
                      <wpg:grpSpPr>
                        <a:xfrm>
                          <a:off x="0" y="0"/>
                          <a:ext cx="7362825" cy="1532855"/>
                          <a:chOff x="-365599" y="-20620"/>
                          <a:chExt cx="7362825" cy="1159051"/>
                        </a:xfrm>
                      </wpg:grpSpPr>
                      <wps:wsp>
                        <wps:cNvPr id="5" name="Cuadro de texto 5"/>
                        <wps:cNvSpPr txBox="1"/>
                        <wps:spPr>
                          <a:xfrm>
                            <a:off x="-365599" y="-20620"/>
                            <a:ext cx="7362825" cy="913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77878" w14:textId="5C9D9140" w:rsidR="00A737E3" w:rsidRPr="00726412" w:rsidRDefault="00A737E3" w:rsidP="00726412">
                              <w:pPr>
                                <w:spacing w:line="240" w:lineRule="auto"/>
                                <w:jc w:val="center"/>
                                <w:rPr>
                                  <w:rFonts w:ascii="Arial Black" w:hAnsi="Arial Black"/>
                                  <w:b/>
                                  <w:color w:val="595959" w:themeColor="text1" w:themeTint="A6"/>
                                  <w:sz w:val="36"/>
                                  <w:lang w:val="es-AR"/>
                                </w:rPr>
                              </w:pPr>
                              <w:r w:rsidRPr="00726412">
                                <w:rPr>
                                  <w:rFonts w:ascii="Arial Black" w:hAnsi="Arial Black"/>
                                  <w:b/>
                                  <w:color w:val="595959" w:themeColor="text1" w:themeTint="A6"/>
                                  <w:sz w:val="36"/>
                                  <w:lang w:val="es-AR"/>
                                </w:rPr>
                                <w:t>UNIVERSIDAD TECNOLÓGICA NACIONAL</w:t>
                              </w:r>
                            </w:p>
                            <w:p w14:paraId="2B203D96" w14:textId="04D7A677" w:rsidR="00A737E3" w:rsidRPr="00726412" w:rsidRDefault="00A737E3" w:rsidP="00726412">
                              <w:pPr>
                                <w:spacing w:line="240" w:lineRule="auto"/>
                                <w:jc w:val="center"/>
                                <w:rPr>
                                  <w:rFonts w:ascii="Arial Black" w:hAnsi="Arial Black"/>
                                  <w:b/>
                                  <w:color w:val="404040" w:themeColor="text1" w:themeTint="BF"/>
                                  <w:sz w:val="32"/>
                                  <w:lang w:val="es-AR"/>
                                </w:rPr>
                              </w:pPr>
                              <w:r w:rsidRPr="00726412">
                                <w:rPr>
                                  <w:rFonts w:ascii="Arial Black" w:hAnsi="Arial Black"/>
                                  <w:b/>
                                  <w:color w:val="595959" w:themeColor="text1" w:themeTint="A6"/>
                                  <w:sz w:val="36"/>
                                  <w:lang w:val="es-AR"/>
                                </w:rPr>
                                <w:t>FACULTAD REGIONAL CÓRDOBA</w:t>
                              </w:r>
                            </w:p>
                            <w:p w14:paraId="0EE7619C" w14:textId="77777777" w:rsidR="00A737E3" w:rsidRPr="00092D82" w:rsidRDefault="00A737E3">
                              <w:pPr>
                                <w:rPr>
                                  <w:rFonts w:ascii="Arial Black" w:hAnsi="Arial Black"/>
                                  <w:b/>
                                  <w:color w:val="404040" w:themeColor="text1" w:themeTint="BF"/>
                                  <w:sz w:val="36"/>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2701" y="566931"/>
                            <a:ext cx="66675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C3AA11" w14:textId="24B064A9" w:rsidR="00A737E3" w:rsidRPr="00036F7F" w:rsidRDefault="00A737E3" w:rsidP="00036F7F">
                              <w:pPr>
                                <w:pBdr>
                                  <w:top w:val="single" w:sz="4" w:space="1" w:color="63A537" w:themeColor="text2"/>
                                </w:pBdr>
                                <w:rPr>
                                  <w:rFonts w:asciiTheme="majorHAnsi" w:hAnsiTheme="majorHAnsi"/>
                                  <w:color w:val="4A7B29" w:themeColor="text2" w:themeShade="BF"/>
                                  <w:spacing w:val="20"/>
                                  <w:lang w:val="es-ES"/>
                                </w:rPr>
                              </w:pPr>
                              <w:r w:rsidRPr="0074578D">
                                <w:rPr>
                                  <w:b/>
                                  <w:color w:val="4A7B29" w:themeColor="text2" w:themeShade="BF"/>
                                  <w:spacing w:val="20"/>
                                  <w:sz w:val="24"/>
                                  <w:lang w:val="es-ES"/>
                                </w:rPr>
                                <w:t>INGENIERÍA EN SISTEMAS DE INFORMACIÓN</w:t>
                              </w:r>
                              <w:r w:rsidRPr="00036F7F">
                                <w:rPr>
                                  <w:rFonts w:asciiTheme="majorHAnsi" w:hAnsiTheme="majorHAnsi"/>
                                  <w:color w:val="4A7B29" w:themeColor="text2" w:themeShade="BF"/>
                                  <w:spacing w:val="20"/>
                                  <w:sz w:val="24"/>
                                  <w:lang w:val="es-AR"/>
                                </w:rPr>
                                <w:tab/>
                              </w:r>
                              <w:r w:rsidRPr="00036F7F">
                                <w:rPr>
                                  <w:rFonts w:asciiTheme="majorHAnsi" w:hAnsiTheme="majorHAnsi"/>
                                  <w:color w:val="4A7B29" w:themeColor="text2" w:themeShade="BF"/>
                                  <w:spacing w:val="20"/>
                                  <w:lang w:val="es-AR"/>
                                </w:rPr>
                                <w:tab/>
                              </w:r>
                              <w:r w:rsidRPr="00036F7F">
                                <w:rPr>
                                  <w:rFonts w:asciiTheme="majorHAnsi" w:hAnsiTheme="majorHAnsi"/>
                                  <w:color w:val="4A7B29" w:themeColor="text2" w:themeShade="BF"/>
                                  <w:spacing w:val="20"/>
                                  <w:lang w:val="es-AR"/>
                                </w:rPr>
                                <w:tab/>
                              </w:r>
                              <w:r w:rsidRPr="00036F7F">
                                <w:rPr>
                                  <w:rFonts w:asciiTheme="majorHAnsi" w:hAnsiTheme="majorHAnsi"/>
                                  <w:color w:val="4A7B29" w:themeColor="text2" w:themeShade="BF"/>
                                  <w:spacing w:val="20"/>
                                  <w:lang w:val="es-AR"/>
                                </w:rPr>
                                <w:tab/>
                              </w:r>
                              <w:r>
                                <w:rPr>
                                  <w:rFonts w:asciiTheme="majorHAnsi" w:hAnsiTheme="majorHAnsi"/>
                                  <w:color w:val="4A7B29" w:themeColor="text2" w:themeShade="BF"/>
                                  <w:spacing w:val="20"/>
                                  <w:lang w:val="es-AR"/>
                                </w:rPr>
                                <w:tab/>
                              </w:r>
                              <w:r w:rsidRPr="0074578D">
                                <w:rPr>
                                  <w:b/>
                                  <w:color w:val="4A7B29" w:themeColor="text2" w:themeShade="BF"/>
                                  <w:spacing w:val="20"/>
                                  <w:lang w:val="es-ES"/>
                                </w:rPr>
                                <w:t>PROYECTO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96DBBD" id="Grupo 31" o:spid="_x0000_s1026" style="position:absolute;left:0;text-align:left;margin-left:-57pt;margin-top:32.25pt;width:579.75pt;height:120.7pt;z-index:251652096;mso-width-relative:margin;mso-height-relative:margin" coordorigin="-3655,-206" coordsize="73628,1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">
                <v:shapetype id="_x0000_t202" coordsize="21600,21600" o:spt="202" path="m,l,21600r21600,l21600,xe">
                  <v:stroke joinstyle="miter"/>
                  <v:path gradientshapeok="t" o:connecttype="rect"/>
                </v:shapetype>
                <v:shape id="Cuadro de texto 5" o:spid="_x0000_s1027" type="#_x0000_t202" style="position:absolute;left:-3655;top:-206;width:73627;height:9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38A77878" w14:textId="5C9D9140" w:rsidR="00A737E3" w:rsidRPr="00726412" w:rsidRDefault="00A737E3" w:rsidP="00726412">
                        <w:pPr>
                          <w:spacing w:line="240" w:lineRule="auto"/>
                          <w:jc w:val="center"/>
                          <w:rPr>
                            <w:rFonts w:ascii="Arial Black" w:hAnsi="Arial Black"/>
                            <w:b/>
                            <w:color w:val="595959" w:themeColor="text1" w:themeTint="A6"/>
                            <w:sz w:val="36"/>
                            <w:lang w:val="es-AR"/>
                          </w:rPr>
                        </w:pPr>
                        <w:r w:rsidRPr="00726412">
                          <w:rPr>
                            <w:rFonts w:ascii="Arial Black" w:hAnsi="Arial Black"/>
                            <w:b/>
                            <w:color w:val="595959" w:themeColor="text1" w:themeTint="A6"/>
                            <w:sz w:val="36"/>
                            <w:lang w:val="es-AR"/>
                          </w:rPr>
                          <w:t>UNIVERSIDAD TECNOLÓGICA NACIONAL</w:t>
                        </w:r>
                      </w:p>
                      <w:p w14:paraId="2B203D96" w14:textId="04D7A677" w:rsidR="00A737E3" w:rsidRPr="00726412" w:rsidRDefault="00A737E3" w:rsidP="00726412">
                        <w:pPr>
                          <w:spacing w:line="240" w:lineRule="auto"/>
                          <w:jc w:val="center"/>
                          <w:rPr>
                            <w:rFonts w:ascii="Arial Black" w:hAnsi="Arial Black"/>
                            <w:b/>
                            <w:color w:val="404040" w:themeColor="text1" w:themeTint="BF"/>
                            <w:sz w:val="32"/>
                            <w:lang w:val="es-AR"/>
                          </w:rPr>
                        </w:pPr>
                        <w:r w:rsidRPr="00726412">
                          <w:rPr>
                            <w:rFonts w:ascii="Arial Black" w:hAnsi="Arial Black"/>
                            <w:b/>
                            <w:color w:val="595959" w:themeColor="text1" w:themeTint="A6"/>
                            <w:sz w:val="36"/>
                            <w:lang w:val="es-AR"/>
                          </w:rPr>
                          <w:t>FACULTAD REGIONAL CÓRDOBA</w:t>
                        </w:r>
                      </w:p>
                      <w:p w14:paraId="0EE7619C" w14:textId="77777777" w:rsidR="00A737E3" w:rsidRPr="00092D82" w:rsidRDefault="00A737E3">
                        <w:pPr>
                          <w:rPr>
                            <w:rFonts w:ascii="Arial Black" w:hAnsi="Arial Black"/>
                            <w:b/>
                            <w:color w:val="404040" w:themeColor="text1" w:themeTint="BF"/>
                            <w:sz w:val="36"/>
                            <w:lang w:val="es-AR"/>
                          </w:rPr>
                        </w:pPr>
                      </w:p>
                    </w:txbxContent>
                  </v:textbox>
                </v:shape>
                <v:shape id="Cuadro de texto 6" o:spid="_x0000_s1028" type="#_x0000_t202" style="position:absolute;left:27;top:5669;width:6667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14:paraId="3AC3AA11" w14:textId="24B064A9" w:rsidR="00A737E3" w:rsidRPr="00036F7F" w:rsidRDefault="00A737E3" w:rsidP="00036F7F">
                        <w:pPr>
                          <w:pBdr>
                            <w:top w:val="single" w:sz="4" w:space="1" w:color="63A537" w:themeColor="text2"/>
                          </w:pBdr>
                          <w:rPr>
                            <w:rFonts w:asciiTheme="majorHAnsi" w:hAnsiTheme="majorHAnsi"/>
                            <w:color w:val="4A7B29" w:themeColor="text2" w:themeShade="BF"/>
                            <w:spacing w:val="20"/>
                            <w:lang w:val="es-ES"/>
                          </w:rPr>
                        </w:pPr>
                        <w:r w:rsidRPr="0074578D">
                          <w:rPr>
                            <w:b/>
                            <w:color w:val="4A7B29" w:themeColor="text2" w:themeShade="BF"/>
                            <w:spacing w:val="20"/>
                            <w:sz w:val="24"/>
                            <w:lang w:val="es-ES"/>
                          </w:rPr>
                          <w:t>INGENIERÍA EN SISTEMAS DE INFORMACIÓN</w:t>
                        </w:r>
                        <w:r w:rsidRPr="00036F7F">
                          <w:rPr>
                            <w:rFonts w:asciiTheme="majorHAnsi" w:hAnsiTheme="majorHAnsi"/>
                            <w:color w:val="4A7B29" w:themeColor="text2" w:themeShade="BF"/>
                            <w:spacing w:val="20"/>
                            <w:sz w:val="24"/>
                            <w:lang w:val="es-AR"/>
                          </w:rPr>
                          <w:tab/>
                        </w:r>
                        <w:r w:rsidRPr="00036F7F">
                          <w:rPr>
                            <w:rFonts w:asciiTheme="majorHAnsi" w:hAnsiTheme="majorHAnsi"/>
                            <w:color w:val="4A7B29" w:themeColor="text2" w:themeShade="BF"/>
                            <w:spacing w:val="20"/>
                            <w:lang w:val="es-AR"/>
                          </w:rPr>
                          <w:tab/>
                        </w:r>
                        <w:r w:rsidRPr="00036F7F">
                          <w:rPr>
                            <w:rFonts w:asciiTheme="majorHAnsi" w:hAnsiTheme="majorHAnsi"/>
                            <w:color w:val="4A7B29" w:themeColor="text2" w:themeShade="BF"/>
                            <w:spacing w:val="20"/>
                            <w:lang w:val="es-AR"/>
                          </w:rPr>
                          <w:tab/>
                        </w:r>
                        <w:r w:rsidRPr="00036F7F">
                          <w:rPr>
                            <w:rFonts w:asciiTheme="majorHAnsi" w:hAnsiTheme="majorHAnsi"/>
                            <w:color w:val="4A7B29" w:themeColor="text2" w:themeShade="BF"/>
                            <w:spacing w:val="20"/>
                            <w:lang w:val="es-AR"/>
                          </w:rPr>
                          <w:tab/>
                        </w:r>
                        <w:r>
                          <w:rPr>
                            <w:rFonts w:asciiTheme="majorHAnsi" w:hAnsiTheme="majorHAnsi"/>
                            <w:color w:val="4A7B29" w:themeColor="text2" w:themeShade="BF"/>
                            <w:spacing w:val="20"/>
                            <w:lang w:val="es-AR"/>
                          </w:rPr>
                          <w:tab/>
                        </w:r>
                        <w:r w:rsidRPr="0074578D">
                          <w:rPr>
                            <w:b/>
                            <w:color w:val="4A7B29" w:themeColor="text2" w:themeShade="BF"/>
                            <w:spacing w:val="20"/>
                            <w:lang w:val="es-ES"/>
                          </w:rPr>
                          <w:t>PROYECTO FINAL</w:t>
                        </w:r>
                      </w:p>
                    </w:txbxContent>
                  </v:textbox>
                </v:shape>
              </v:group>
            </w:pict>
          </mc:Fallback>
        </mc:AlternateContent>
      </w:r>
      <w:r w:rsidR="00335C9B">
        <w:rPr>
          <w:noProof/>
          <w:lang w:val="es-ES" w:eastAsia="es-ES"/>
        </w:rPr>
        <mc:AlternateContent>
          <mc:Choice Requires="wpg">
            <w:drawing>
              <wp:anchor distT="0" distB="0" distL="114300" distR="114300" simplePos="0" relativeHeight="251655168" behindDoc="0" locked="0" layoutInCell="1" allowOverlap="1" wp14:anchorId="0D4DF152" wp14:editId="28555BF6">
                <wp:simplePos x="0" y="0"/>
                <wp:positionH relativeFrom="column">
                  <wp:posOffset>-438785</wp:posOffset>
                </wp:positionH>
                <wp:positionV relativeFrom="paragraph">
                  <wp:posOffset>-202001</wp:posOffset>
                </wp:positionV>
                <wp:extent cx="6858000" cy="570354"/>
                <wp:effectExtent l="0" t="0" r="0" b="1270"/>
                <wp:wrapNone/>
                <wp:docPr id="30" name="Grupo 30"/>
                <wp:cNvGraphicFramePr/>
                <a:graphic xmlns:a="http://schemas.openxmlformats.org/drawingml/2006/main">
                  <a:graphicData uri="http://schemas.microsoft.com/office/word/2010/wordprocessingGroup">
                    <wpg:wgp>
                      <wpg:cNvGrpSpPr/>
                      <wpg:grpSpPr>
                        <a:xfrm>
                          <a:off x="0" y="0"/>
                          <a:ext cx="6858000" cy="570354"/>
                          <a:chOff x="0" y="0"/>
                          <a:chExt cx="6858000" cy="570354"/>
                        </a:xfrm>
                      </wpg:grpSpPr>
                      <wps:wsp>
                        <wps:cNvPr id="9" name="Rectángulo 9"/>
                        <wps:cNvSpPr/>
                        <wps:spPr>
                          <a:xfrm rot="10800000">
                            <a:off x="0" y="475013"/>
                            <a:ext cx="6858000" cy="95341"/>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0" y="0"/>
                            <a:ext cx="6858000" cy="494036"/>
                            <a:chOff x="0" y="0"/>
                            <a:chExt cx="6858000" cy="494036"/>
                          </a:xfrm>
                        </wpg:grpSpPr>
                        <wps:wsp>
                          <wps:cNvPr id="10" name="Rectángulo 10"/>
                          <wps:cNvSpPr/>
                          <wps:spPr>
                            <a:xfrm rot="10800000">
                              <a:off x="0" y="0"/>
                              <a:ext cx="6858000" cy="494036"/>
                            </a:xfrm>
                            <a:prstGeom prst="rect">
                              <a:avLst/>
                            </a:prstGeom>
                            <a:pattFill prst="dkDnDiag">
                              <a:fgClr>
                                <a:srgbClr val="5FA145"/>
                              </a:fgClr>
                              <a:bgClr>
                                <a:srgbClr val="56AD4F"/>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30EB92" w14:textId="77777777" w:rsidR="00A737E3" w:rsidRPr="000B2CDD" w:rsidRDefault="00A737E3" w:rsidP="00244A7E">
                                <w:pPr>
                                  <w:pStyle w:val="Sinespaciado"/>
                                  <w:rPr>
                                    <w:caps/>
                                    <w:color w:val="FFFFFF" w:themeColor="background1"/>
                                    <w:lang w:val="es-A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pic:pic xmlns:pic="http://schemas.openxmlformats.org/drawingml/2006/picture">
                          <pic:nvPicPr>
                            <pic:cNvPr id="12" name="Imagen 12" descr="D:\Escritorio\Sin título-1.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545777" y="71252"/>
                              <a:ext cx="1162050" cy="377825"/>
                            </a:xfrm>
                            <a:prstGeom prst="rect">
                              <a:avLst/>
                            </a:prstGeom>
                            <a:noFill/>
                            <a:ln>
                              <a:noFill/>
                            </a:ln>
                          </pic:spPr>
                        </pic:pic>
                      </wpg:grpSp>
                    </wpg:wgp>
                  </a:graphicData>
                </a:graphic>
              </wp:anchor>
            </w:drawing>
          </mc:Choice>
          <mc:Fallback>
            <w:pict>
              <v:group w14:anchorId="0D4DF152" id="Grupo 30" o:spid="_x0000_s1029" style="position:absolute;left:0;text-align:left;margin-left:-34.55pt;margin-top:-15.9pt;width:540pt;height:44.9pt;z-index:251655168" coordsize="68580,5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">
                <v:rect id="Rectángulo 9" o:spid="_x0000_s1030" style="position:absolute;top:4750;width:68580;height:95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7eSsAA&#10;AADaAAAADwAAAGRycy9kb3ducmV2LnhtbESPQYvCMBSE74L/ITxhb5q4LKLVKCKsrAcPq+L50Tyb&#10;YvNSmmjr/nojLHgcZuYbZrHqXCXu1ITSs4bxSIEgzr0pudBwOn4PpyBCRDZYeSYNDwqwWvZ7C8yM&#10;b/mX7odYiAThkKEGG2OdSRlySw7DyNfEybv4xmFMsimkabBNcFfJT6Um0mHJacFiTRtL+fVwcxo2&#10;++o8sY884dsvZ9XfTs22tdYfg249BxGpi+/wf/vHaJjB60q6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7eSsAAAADaAAAADwAAAAAAAAAAAAAAAACYAgAAZHJzL2Rvd25y&#10;ZXYueG1sUEsFBgAAAAAEAAQA9QAAAIUDAAAAAA==&#10;" fillcolor="#404040 [2429]" stroked="f" strokeweight="1pt"/>
                <v:group id="Grupo 29" o:spid="_x0000_s1031" style="position:absolute;width:68580;height:4940" coordsize="68580,4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ángulo 10" o:spid="_x0000_s1032" style="position:absolute;width:68580;height:4940;rotation:18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FDsYA&#10;AADbAAAADwAAAGRycy9kb3ducmV2LnhtbESPQU/CQBCF7yT+h82YeDGylQNKZSFg0gS9gRrgNnbH&#10;bmN3tnYXKP+eOZhwm8l7894303nvG3WkLtaBDTwOM1DEZbA1VwY+P4qHZ1AxIVtsApOBM0WYz24G&#10;U8xtOPGajptUKQnhmKMBl1Kbax1LRx7jMLTEov2EzmOStau07fAk4b7Roywba481S4PDll4dlb+b&#10;gzfwtdufvyfFyE3envrl3ztui/H91pi7237xAipRn67m/+uVFXyhl19kAD2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7FDsYAAADbAAAADwAAAAAAAAAAAAAAAACYAgAAZHJz&#10;L2Rvd25yZXYueG1sUEsFBgAAAAAEAAQA9QAAAIsDAAAAAA==&#10;" fillcolor="#5fa145" stroked="f" strokeweight="1pt">
                    <v:fill r:id="rId11" o:title="" color2="#56ad4f" type="pattern"/>
                    <v:textbox inset="36pt,14.4pt,36pt,36pt">
                      <w:txbxContent>
                        <w:p w14:paraId="0830EB92" w14:textId="77777777" w:rsidR="00A737E3" w:rsidRPr="000B2CDD" w:rsidRDefault="00A737E3" w:rsidP="00244A7E">
                          <w:pPr>
                            <w:pStyle w:val="Sinespaciado"/>
                            <w:rPr>
                              <w:caps/>
                              <w:color w:val="FFFFFF" w:themeColor="background1"/>
                              <w:lang w:val="es-AR"/>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33" type="#_x0000_t75" style="position:absolute;left:55457;top:712;width:11621;height:3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YWx++AAAA2wAAAA8AAABkcnMvZG93bnJldi54bWxET81qAjEQvgu+Q5iCN83qQcpqFCkUBFHQ&#10;9gGGzXSz7mZmSaKub28Khd7m4/ud9XbwnbpTiI2wgfmsAEVciW24NvD99Tl9BxUTssVOmAw8KcJ2&#10;Mx6tsbTy4DPdL6lWOYRjiQZcSn2pdawceYwz6Ykz9yPBY8ow1NoGfORw3+lFUSy1x4Zzg8OePhxV&#10;7eXmDdD1UMRw3Z2PLYlzcmr9XFpjJm/DbgUq0ZD+xX/uvc3zF/D7Sz5Ab1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tYWx++AAAA2wAAAA8AAAAAAAAAAAAAAAAAnwIAAGRy&#10;cy9kb3ducmV2LnhtbFBLBQYAAAAABAAEAPcAAACKAwAAAAA=&#10;">
                    <v:imagedata r:id="rId12" o:title="Sin título-1"/>
                  </v:shape>
                </v:group>
              </v:group>
            </w:pict>
          </mc:Fallback>
        </mc:AlternateContent>
      </w:r>
    </w:p>
    <w:sdt>
      <w:sdtPr>
        <w:id w:val="1606700183"/>
        <w:docPartObj>
          <w:docPartGallery w:val="Cover Pages"/>
          <w:docPartUnique/>
        </w:docPartObj>
      </w:sdtPr>
      <w:sdtEndPr>
        <w:rPr>
          <w:noProof/>
          <w:lang w:val="es-ES"/>
        </w:rPr>
      </w:sdtEndPr>
      <w:sdtContent>
        <w:p w14:paraId="31537446" w14:textId="7DB71334" w:rsidR="00750FE8" w:rsidRPr="004F1EA3" w:rsidRDefault="000E4B93" w:rsidP="004F1EA3">
          <w:r>
            <w:rPr>
              <w:noProof/>
              <w:lang w:val="es-ES" w:eastAsia="es-ES"/>
            </w:rPr>
            <mc:AlternateContent>
              <mc:Choice Requires="wpg">
                <w:drawing>
                  <wp:anchor distT="0" distB="0" distL="114300" distR="114300" simplePos="0" relativeHeight="251684864" behindDoc="0" locked="0" layoutInCell="1" allowOverlap="1" wp14:anchorId="141224F9" wp14:editId="6DB5AB01">
                    <wp:simplePos x="0" y="0"/>
                    <wp:positionH relativeFrom="margin">
                      <wp:posOffset>-114300</wp:posOffset>
                    </wp:positionH>
                    <wp:positionV relativeFrom="paragraph">
                      <wp:posOffset>3857625</wp:posOffset>
                    </wp:positionV>
                    <wp:extent cx="6172200" cy="1210945"/>
                    <wp:effectExtent l="0" t="0" r="19050" b="27305"/>
                    <wp:wrapNone/>
                    <wp:docPr id="23" name="Grupo 23"/>
                    <wp:cNvGraphicFramePr/>
                    <a:graphic xmlns:a="http://schemas.openxmlformats.org/drawingml/2006/main">
                      <a:graphicData uri="http://schemas.microsoft.com/office/word/2010/wordprocessingGroup">
                        <wpg:wgp>
                          <wpg:cNvGrpSpPr/>
                          <wpg:grpSpPr>
                            <a:xfrm>
                              <a:off x="0" y="0"/>
                              <a:ext cx="6172200" cy="1210945"/>
                              <a:chOff x="0" y="-1"/>
                              <a:chExt cx="6172200" cy="1211624"/>
                            </a:xfrm>
                          </wpg:grpSpPr>
                          <wps:wsp>
                            <wps:cNvPr id="19" name="Rectángulo redondeado 19"/>
                            <wps:cNvSpPr/>
                            <wps:spPr>
                              <a:xfrm>
                                <a:off x="0" y="-1"/>
                                <a:ext cx="6172200" cy="1211624"/>
                              </a:xfrm>
                              <a:prstGeom prst="roundRect">
                                <a:avLst>
                                  <a:gd name="adj" fmla="val 1387"/>
                                </a:avLst>
                              </a:prstGeom>
                              <a:solidFill>
                                <a:schemeClr val="bg1">
                                  <a:lumMod val="85000"/>
                                  <a:alpha val="61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uadro de texto 20"/>
                            <wps:cNvSpPr txBox="1"/>
                            <wps:spPr>
                              <a:xfrm>
                                <a:off x="118753" y="35592"/>
                                <a:ext cx="5949538" cy="4037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78D91" w14:textId="77777777" w:rsidR="00A737E3" w:rsidRDefault="00A737E3" w:rsidP="00FE2DC8">
                                  <w:pPr>
                                    <w:rPr>
                                      <w:rFonts w:ascii="Arial Black" w:hAnsi="Arial Black"/>
                                      <w:b/>
                                      <w:color w:val="404040" w:themeColor="text1" w:themeTint="BF"/>
                                      <w:sz w:val="36"/>
                                      <w:lang w:val="es-AR"/>
                                    </w:rPr>
                                  </w:pPr>
                                  <w:r w:rsidRPr="00FE2DC8">
                                    <w:rPr>
                                      <w:rFonts w:ascii="Arial Black" w:hAnsi="Arial Black"/>
                                      <w:b/>
                                      <w:color w:val="595959" w:themeColor="text1" w:themeTint="A6"/>
                                      <w:sz w:val="24"/>
                                      <w:lang w:val="es-AR"/>
                                    </w:rPr>
                                    <w:t>PROYECTO</w:t>
                                  </w:r>
                                  <w:r w:rsidRPr="00FE2DC8">
                                    <w:rPr>
                                      <w:rFonts w:ascii="Arial Black" w:hAnsi="Arial Black"/>
                                      <w:b/>
                                      <w:color w:val="595959" w:themeColor="text1" w:themeTint="A6"/>
                                      <w:sz w:val="36"/>
                                      <w:lang w:val="es-AR"/>
                                    </w:rPr>
                                    <w:tab/>
                                  </w:r>
                                  <w:r>
                                    <w:rPr>
                                      <w:rFonts w:ascii="Arial Black" w:hAnsi="Arial Black"/>
                                      <w:b/>
                                      <w:color w:val="404040" w:themeColor="text1" w:themeTint="BF"/>
                                      <w:sz w:val="36"/>
                                      <w:lang w:val="es-AR"/>
                                    </w:rPr>
                                    <w:tab/>
                                    <w:t xml:space="preserve"> </w:t>
                                  </w:r>
                                  <w:r>
                                    <w:rPr>
                                      <w:rFonts w:ascii="Arial Black" w:hAnsi="Arial Black"/>
                                      <w:b/>
                                      <w:color w:val="404040" w:themeColor="text1" w:themeTint="BF"/>
                                      <w:sz w:val="36"/>
                                      <w:lang w:val="es-AR"/>
                                    </w:rPr>
                                    <w:tab/>
                                  </w:r>
                                  <w:r>
                                    <w:rPr>
                                      <w:rFonts w:ascii="Arial Black" w:hAnsi="Arial Black"/>
                                      <w:b/>
                                      <w:color w:val="404040" w:themeColor="text1" w:themeTint="BF"/>
                                      <w:sz w:val="36"/>
                                      <w:lang w:val="es-AR"/>
                                    </w:rPr>
                                    <w:tab/>
                                  </w:r>
                                </w:p>
                                <w:p w14:paraId="4AAEB563" w14:textId="77777777" w:rsidR="00A737E3" w:rsidRPr="00092D82" w:rsidRDefault="00A737E3" w:rsidP="00FE2DC8">
                                  <w:pPr>
                                    <w:rPr>
                                      <w:rFonts w:ascii="Arial Black" w:hAnsi="Arial Black"/>
                                      <w:b/>
                                      <w:color w:val="404040" w:themeColor="text1" w:themeTint="BF"/>
                                      <w:sz w:val="36"/>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Imagen 5"/>
                              <pic:cNvPicPr>
                                <a:picLocks noChangeAspect="1"/>
                              </pic:cNvPicPr>
                            </pic:nvPicPr>
                            <pic:blipFill>
                              <a:blip r:embed="rId13" cstate="print">
                                <a:grayscl/>
                                <a:extLst>
                                  <a:ext uri="{28A0092B-C50C-407E-A947-70E740481C1C}">
                                    <a14:useLocalDpi xmlns:a14="http://schemas.microsoft.com/office/drawing/2010/main" val="0"/>
                                  </a:ext>
                                </a:extLst>
                              </a:blip>
                              <a:stretch>
                                <a:fillRect/>
                              </a:stretch>
                            </pic:blipFill>
                            <pic:spPr>
                              <a:xfrm>
                                <a:off x="4915491" y="59350"/>
                                <a:ext cx="1093547" cy="1103903"/>
                              </a:xfrm>
                              <a:prstGeom prst="rect">
                                <a:avLst/>
                              </a:prstGeom>
                            </pic:spPr>
                          </pic:pic>
                          <wps:wsp>
                            <wps:cNvPr id="21" name="Cuadro de texto 21"/>
                            <wps:cNvSpPr txBox="1"/>
                            <wps:spPr>
                              <a:xfrm>
                                <a:off x="83127" y="332483"/>
                                <a:ext cx="2149434" cy="5342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92CB9" w14:textId="77777777" w:rsidR="00A737E3" w:rsidRPr="00FE2DC8" w:rsidRDefault="00A737E3" w:rsidP="00FE2DC8">
                                  <w:pPr>
                                    <w:rPr>
                                      <w:rFonts w:asciiTheme="majorHAnsi" w:hAnsiTheme="majorHAnsi"/>
                                      <w:b/>
                                      <w:color w:val="595959" w:themeColor="text1" w:themeTint="A6"/>
                                      <w:sz w:val="56"/>
                                      <w:lang w:val="es-AR"/>
                                    </w:rPr>
                                  </w:pPr>
                                  <w:r>
                                    <w:rPr>
                                      <w:rFonts w:asciiTheme="majorHAnsi" w:hAnsiTheme="majorHAnsi"/>
                                      <w:b/>
                                      <w:color w:val="595959" w:themeColor="text1" w:themeTint="A6"/>
                                      <w:sz w:val="56"/>
                                      <w:lang w:val="es-AR"/>
                                    </w:rPr>
                                    <w:t>Que Golazo!</w:t>
                                  </w:r>
                                </w:p>
                                <w:p w14:paraId="49F57DE3" w14:textId="77777777" w:rsidR="00A737E3" w:rsidRPr="00FE2DC8" w:rsidRDefault="00A737E3" w:rsidP="00FE2DC8">
                                  <w:pPr>
                                    <w:rPr>
                                      <w:rFonts w:ascii="Arial Black" w:hAnsi="Arial Black"/>
                                      <w:b/>
                                      <w:color w:val="404040" w:themeColor="text1" w:themeTint="BF"/>
                                      <w:sz w:val="144"/>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Cuadro de texto 22"/>
                            <wps:cNvSpPr txBox="1"/>
                            <wps:spPr>
                              <a:xfrm>
                                <a:off x="106878" y="724368"/>
                                <a:ext cx="3788229"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50056" w14:textId="77777777" w:rsidR="00A737E3" w:rsidRPr="0074578D" w:rsidRDefault="00A737E3" w:rsidP="00FE2DC8">
                                  <w:pPr>
                                    <w:rPr>
                                      <w:b/>
                                      <w:color w:val="595959" w:themeColor="text1" w:themeTint="A6"/>
                                      <w:sz w:val="28"/>
                                      <w:lang w:val="es-AR"/>
                                    </w:rPr>
                                  </w:pPr>
                                  <w:r w:rsidRPr="0074578D">
                                    <w:rPr>
                                      <w:b/>
                                      <w:color w:val="595959" w:themeColor="text1" w:themeTint="A6"/>
                                      <w:sz w:val="28"/>
                                      <w:lang w:val="es-AR"/>
                                    </w:rPr>
                                    <w:t>Sistema de Gestión de Torneos de Fútbol</w:t>
                                  </w:r>
                                </w:p>
                                <w:p w14:paraId="235AA867" w14:textId="77777777" w:rsidR="00A737E3" w:rsidRPr="00FE2DC8" w:rsidRDefault="00A737E3" w:rsidP="00FE2DC8">
                                  <w:pPr>
                                    <w:rPr>
                                      <w:rFonts w:ascii="Arial Black" w:hAnsi="Arial Black"/>
                                      <w:color w:val="404040" w:themeColor="text1" w:themeTint="BF"/>
                                      <w:sz w:val="40"/>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224F9" id="Grupo 23" o:spid="_x0000_s1034" style="position:absolute;left:0;text-align:left;margin-left:-9pt;margin-top:303.75pt;width:486pt;height:95.35pt;z-index:251684864;mso-position-horizontal-relative:margin;mso-width-relative:margin;mso-height-relative:margin" coordorigin="" coordsize="61722,12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">
                    <v:roundrect id="Rectángulo redondeado 19" o:spid="_x0000_s1035" style="position:absolute;width:61722;height:12116;visibility:visible;mso-wrap-style:square;v-text-anchor:middle" arcsize="91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9ArsAA&#10;AADbAAAADwAAAGRycy9kb3ducmV2LnhtbERPTYvCMBC9C/6HMIIX0VQF1+0aRRTBk6LrwePQzDZl&#10;m0lpoq3/3giCt3m8z1msWluKO9W+cKxgPEpAEGdOF5wruPzuhnMQPiBrLB2Tggd5WC27nQWm2jV8&#10;ovs55CKGsE9RgQmhSqX0mSGLfuQq4sj9udpiiLDOpa6xieG2lJMkmUmLBccGgxVtDGX/55tVcH1c&#10;Bh6Lo9u2031+GDfmuv46KdXvtesfEIHa8BG/3Xsd53/D65d4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89ArsAAAADbAAAADwAAAAAAAAAAAAAAAACYAgAAZHJzL2Rvd25y&#10;ZXYueG1sUEsFBgAAAAAEAAQA9QAAAIUDAAAAAA==&#10;" fillcolor="#d8d8d8 [2732]" strokecolor="#d8d8d8 [2732]" strokeweight="1pt">
                      <v:fill opacity="40092f"/>
                    </v:roundrect>
                    <v:shape id="Cuadro de texto 20" o:spid="_x0000_s1036" type="#_x0000_t202" style="position:absolute;left:1187;top:355;width:59495;height:4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14:paraId="27678D91" w14:textId="77777777" w:rsidR="00A737E3" w:rsidRDefault="00A737E3" w:rsidP="00FE2DC8">
                            <w:pPr>
                              <w:rPr>
                                <w:rFonts w:ascii="Arial Black" w:hAnsi="Arial Black"/>
                                <w:b/>
                                <w:color w:val="404040" w:themeColor="text1" w:themeTint="BF"/>
                                <w:sz w:val="36"/>
                                <w:lang w:val="es-AR"/>
                              </w:rPr>
                            </w:pPr>
                            <w:r w:rsidRPr="00FE2DC8">
                              <w:rPr>
                                <w:rFonts w:ascii="Arial Black" w:hAnsi="Arial Black"/>
                                <w:b/>
                                <w:color w:val="595959" w:themeColor="text1" w:themeTint="A6"/>
                                <w:sz w:val="24"/>
                                <w:lang w:val="es-AR"/>
                              </w:rPr>
                              <w:t>PROYECTO</w:t>
                            </w:r>
                            <w:r w:rsidRPr="00FE2DC8">
                              <w:rPr>
                                <w:rFonts w:ascii="Arial Black" w:hAnsi="Arial Black"/>
                                <w:b/>
                                <w:color w:val="595959" w:themeColor="text1" w:themeTint="A6"/>
                                <w:sz w:val="36"/>
                                <w:lang w:val="es-AR"/>
                              </w:rPr>
                              <w:tab/>
                            </w:r>
                            <w:r>
                              <w:rPr>
                                <w:rFonts w:ascii="Arial Black" w:hAnsi="Arial Black"/>
                                <w:b/>
                                <w:color w:val="404040" w:themeColor="text1" w:themeTint="BF"/>
                                <w:sz w:val="36"/>
                                <w:lang w:val="es-AR"/>
                              </w:rPr>
                              <w:tab/>
                              <w:t xml:space="preserve"> </w:t>
                            </w:r>
                            <w:r>
                              <w:rPr>
                                <w:rFonts w:ascii="Arial Black" w:hAnsi="Arial Black"/>
                                <w:b/>
                                <w:color w:val="404040" w:themeColor="text1" w:themeTint="BF"/>
                                <w:sz w:val="36"/>
                                <w:lang w:val="es-AR"/>
                              </w:rPr>
                              <w:tab/>
                            </w:r>
                            <w:r>
                              <w:rPr>
                                <w:rFonts w:ascii="Arial Black" w:hAnsi="Arial Black"/>
                                <w:b/>
                                <w:color w:val="404040" w:themeColor="text1" w:themeTint="BF"/>
                                <w:sz w:val="36"/>
                                <w:lang w:val="es-AR"/>
                              </w:rPr>
                              <w:tab/>
                            </w:r>
                          </w:p>
                          <w:p w14:paraId="4AAEB563" w14:textId="77777777" w:rsidR="00A737E3" w:rsidRPr="00092D82" w:rsidRDefault="00A737E3" w:rsidP="00FE2DC8">
                            <w:pPr>
                              <w:rPr>
                                <w:rFonts w:ascii="Arial Black" w:hAnsi="Arial Black"/>
                                <w:b/>
                                <w:color w:val="404040" w:themeColor="text1" w:themeTint="BF"/>
                                <w:sz w:val="36"/>
                                <w:lang w:val="es-AR"/>
                              </w:rPr>
                            </w:pPr>
                          </w:p>
                        </w:txbxContent>
                      </v:textbox>
                    </v:shape>
                    <v:shape id="Imagen 5" o:spid="_x0000_s1037" type="#_x0000_t75" style="position:absolute;left:49154;top:593;width:10936;height:11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XH7jDAAAA2gAAAA8AAABkcnMvZG93bnJldi54bWxEj81qwzAQhO+BvoPYQm6J3BRC60Q2bqBN&#10;aHtxfu6LtbFNrJWRVMd5+6pQyHGYmW+YdT6aTgzkfGtZwdM8AUFcWd1yreB4eJ+9gPABWWNnmRTc&#10;yEOePUzWmGp75ZKGfahFhLBPUUETQp9K6auGDPq57Ymjd7bOYIjS1VI7vEa46eQiSZbSYMtxocGe&#10;Ng1Vl/2PUbA58+uw+LDl99bZr+Kz6A5vt5NS08exWIEINIZ7+L+90wq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dcfuMMAAADaAAAADwAAAAAAAAAAAAAAAACf&#10;AgAAZHJzL2Rvd25yZXYueG1sUEsFBgAAAAAEAAQA9wAAAI8DAAAAAA==&#10;">
                      <v:imagedata r:id="rId14" o:title="" grayscale="t"/>
                      <v:path arrowok="t"/>
                    </v:shape>
                    <v:shape id="Cuadro de texto 21" o:spid="_x0000_s1038" type="#_x0000_t202" style="position:absolute;left:831;top:3324;width:21494;height:5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14:paraId="3BB92CB9" w14:textId="77777777" w:rsidR="00A737E3" w:rsidRPr="00FE2DC8" w:rsidRDefault="00A737E3" w:rsidP="00FE2DC8">
                            <w:pPr>
                              <w:rPr>
                                <w:rFonts w:asciiTheme="majorHAnsi" w:hAnsiTheme="majorHAnsi"/>
                                <w:b/>
                                <w:color w:val="595959" w:themeColor="text1" w:themeTint="A6"/>
                                <w:sz w:val="56"/>
                                <w:lang w:val="es-AR"/>
                              </w:rPr>
                            </w:pPr>
                            <w:r>
                              <w:rPr>
                                <w:rFonts w:asciiTheme="majorHAnsi" w:hAnsiTheme="majorHAnsi"/>
                                <w:b/>
                                <w:color w:val="595959" w:themeColor="text1" w:themeTint="A6"/>
                                <w:sz w:val="56"/>
                                <w:lang w:val="es-AR"/>
                              </w:rPr>
                              <w:t>Que Golazo!</w:t>
                            </w:r>
                          </w:p>
                          <w:p w14:paraId="49F57DE3" w14:textId="77777777" w:rsidR="00A737E3" w:rsidRPr="00FE2DC8" w:rsidRDefault="00A737E3" w:rsidP="00FE2DC8">
                            <w:pPr>
                              <w:rPr>
                                <w:rFonts w:ascii="Arial Black" w:hAnsi="Arial Black"/>
                                <w:b/>
                                <w:color w:val="404040" w:themeColor="text1" w:themeTint="BF"/>
                                <w:sz w:val="144"/>
                                <w:lang w:val="es-AR"/>
                              </w:rPr>
                            </w:pPr>
                          </w:p>
                        </w:txbxContent>
                      </v:textbox>
                    </v:shape>
                    <v:shape id="Cuadro de texto 22" o:spid="_x0000_s1039" type="#_x0000_t202" style="position:absolute;left:1068;top:7243;width:3788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14:paraId="03350056" w14:textId="77777777" w:rsidR="00A737E3" w:rsidRPr="0074578D" w:rsidRDefault="00A737E3" w:rsidP="00FE2DC8">
                            <w:pPr>
                              <w:rPr>
                                <w:b/>
                                <w:color w:val="595959" w:themeColor="text1" w:themeTint="A6"/>
                                <w:sz w:val="28"/>
                                <w:lang w:val="es-AR"/>
                              </w:rPr>
                            </w:pPr>
                            <w:r w:rsidRPr="0074578D">
                              <w:rPr>
                                <w:b/>
                                <w:color w:val="595959" w:themeColor="text1" w:themeTint="A6"/>
                                <w:sz w:val="28"/>
                                <w:lang w:val="es-AR"/>
                              </w:rPr>
                              <w:t>Sistema de Gestión de Torneos de Fútbol</w:t>
                            </w:r>
                          </w:p>
                          <w:p w14:paraId="235AA867" w14:textId="77777777" w:rsidR="00A737E3" w:rsidRPr="00FE2DC8" w:rsidRDefault="00A737E3" w:rsidP="00FE2DC8">
                            <w:pPr>
                              <w:rPr>
                                <w:rFonts w:ascii="Arial Black" w:hAnsi="Arial Black"/>
                                <w:color w:val="404040" w:themeColor="text1" w:themeTint="BF"/>
                                <w:sz w:val="40"/>
                                <w:lang w:val="es-AR"/>
                              </w:rPr>
                            </w:pPr>
                          </w:p>
                        </w:txbxContent>
                      </v:textbox>
                    </v:shape>
                    <w10:wrap anchorx="margin"/>
                  </v:group>
                </w:pict>
              </mc:Fallback>
            </mc:AlternateContent>
          </w:r>
          <w:r w:rsidR="00135BDD">
            <w:rPr>
              <w:noProof/>
              <w:lang w:val="es-ES" w:eastAsia="es-ES"/>
            </w:rPr>
            <mc:AlternateContent>
              <mc:Choice Requires="wpg">
                <w:drawing>
                  <wp:anchor distT="0" distB="0" distL="114300" distR="114300" simplePos="0" relativeHeight="251686912" behindDoc="0" locked="0" layoutInCell="1" allowOverlap="1" wp14:anchorId="07A6D181" wp14:editId="6D6E3FDE">
                    <wp:simplePos x="0" y="0"/>
                    <wp:positionH relativeFrom="column">
                      <wp:posOffset>-200025</wp:posOffset>
                    </wp:positionH>
                    <wp:positionV relativeFrom="paragraph">
                      <wp:posOffset>1733551</wp:posOffset>
                    </wp:positionV>
                    <wp:extent cx="6305550" cy="2030730"/>
                    <wp:effectExtent l="0" t="0" r="19050" b="26670"/>
                    <wp:wrapNone/>
                    <wp:docPr id="28" name="Grupo 28"/>
                    <wp:cNvGraphicFramePr/>
                    <a:graphic xmlns:a="http://schemas.openxmlformats.org/drawingml/2006/main">
                      <a:graphicData uri="http://schemas.microsoft.com/office/word/2010/wordprocessingGroup">
                        <wpg:wgp>
                          <wpg:cNvGrpSpPr/>
                          <wpg:grpSpPr>
                            <a:xfrm>
                              <a:off x="0" y="0"/>
                              <a:ext cx="6305550" cy="2030730"/>
                              <a:chOff x="0" y="0"/>
                              <a:chExt cx="6305797" cy="1793174"/>
                            </a:xfrm>
                          </wpg:grpSpPr>
                          <wps:wsp>
                            <wps:cNvPr id="18" name="Cuadro de texto 18"/>
                            <wps:cNvSpPr txBox="1"/>
                            <wps:spPr>
                              <a:xfrm>
                                <a:off x="0" y="0"/>
                                <a:ext cx="4655310" cy="1743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C27984" w14:textId="66E2E16C" w:rsidR="00A737E3" w:rsidRPr="00135BDD" w:rsidRDefault="00A737E3" w:rsidP="00E165C9">
                                  <w:pPr>
                                    <w:jc w:val="left"/>
                                    <w:rPr>
                                      <w:rFonts w:asciiTheme="majorHAnsi" w:hAnsiTheme="majorHAnsi"/>
                                      <w:b/>
                                      <w:color w:val="595959" w:themeColor="text1" w:themeTint="A6"/>
                                      <w:sz w:val="110"/>
                                      <w:szCs w:val="110"/>
                                      <w:lang w:val="es-AR"/>
                                    </w:rPr>
                                  </w:pPr>
                                  <w:r>
                                    <w:rPr>
                                      <w:rFonts w:asciiTheme="majorHAnsi" w:hAnsiTheme="majorHAnsi"/>
                                      <w:b/>
                                      <w:color w:val="595959" w:themeColor="text1" w:themeTint="A6"/>
                                      <w:sz w:val="110"/>
                                      <w:szCs w:val="110"/>
                                      <w:lang w:val="es-AR"/>
                                    </w:rPr>
                                    <w:t>Gestión del Producto</w:t>
                                  </w:r>
                                </w:p>
                                <w:p w14:paraId="11BCAAF3" w14:textId="77777777" w:rsidR="00A737E3" w:rsidRPr="00FE2DC8" w:rsidRDefault="00A737E3" w:rsidP="00FE2DC8">
                                  <w:pPr>
                                    <w:rPr>
                                      <w:rFonts w:ascii="Arial Black" w:hAnsi="Arial Black"/>
                                      <w:b/>
                                      <w:color w:val="404040" w:themeColor="text1" w:themeTint="BF"/>
                                      <w:sz w:val="144"/>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Conector recto 26"/>
                            <wps:cNvCnPr/>
                            <wps:spPr>
                              <a:xfrm>
                                <a:off x="23750" y="1793174"/>
                                <a:ext cx="6282047" cy="0"/>
                              </a:xfrm>
                              <a:prstGeom prst="line">
                                <a:avLst/>
                              </a:prstGeom>
                              <a:ln w="254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7A6D181" id="Grupo 28" o:spid="_x0000_s1040" style="position:absolute;left:0;text-align:left;margin-left:-15.75pt;margin-top:136.5pt;width:496.5pt;height:159.9pt;z-index:251686912;mso-height-relative:margin" coordsize="63057,17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">
                    <v:shape id="Cuadro de texto 18" o:spid="_x0000_s1041" type="#_x0000_t202" style="position:absolute;width:46553;height:17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7AC27984" w14:textId="66E2E16C" w:rsidR="00A737E3" w:rsidRPr="00135BDD" w:rsidRDefault="00A737E3" w:rsidP="00E165C9">
                            <w:pPr>
                              <w:jc w:val="left"/>
                              <w:rPr>
                                <w:rFonts w:asciiTheme="majorHAnsi" w:hAnsiTheme="majorHAnsi"/>
                                <w:b/>
                                <w:color w:val="595959" w:themeColor="text1" w:themeTint="A6"/>
                                <w:sz w:val="110"/>
                                <w:szCs w:val="110"/>
                                <w:lang w:val="es-AR"/>
                              </w:rPr>
                            </w:pPr>
                            <w:r>
                              <w:rPr>
                                <w:rFonts w:asciiTheme="majorHAnsi" w:hAnsiTheme="majorHAnsi"/>
                                <w:b/>
                                <w:color w:val="595959" w:themeColor="text1" w:themeTint="A6"/>
                                <w:sz w:val="110"/>
                                <w:szCs w:val="110"/>
                                <w:lang w:val="es-AR"/>
                              </w:rPr>
                              <w:t>Gestión del Producto</w:t>
                            </w:r>
                          </w:p>
                          <w:p w14:paraId="11BCAAF3" w14:textId="77777777" w:rsidR="00A737E3" w:rsidRPr="00FE2DC8" w:rsidRDefault="00A737E3" w:rsidP="00FE2DC8">
                            <w:pPr>
                              <w:rPr>
                                <w:rFonts w:ascii="Arial Black" w:hAnsi="Arial Black"/>
                                <w:b/>
                                <w:color w:val="404040" w:themeColor="text1" w:themeTint="BF"/>
                                <w:sz w:val="144"/>
                                <w:lang w:val="es-AR"/>
                              </w:rPr>
                            </w:pPr>
                          </w:p>
                        </w:txbxContent>
                      </v:textbox>
                    </v:shape>
                    <v:line id="Conector recto 26" o:spid="_x0000_s1042" style="position:absolute;visibility:visible;mso-wrap-style:square" from="237,17931" to="63057,17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W+8IAAADbAAAADwAAAGRycy9kb3ducmV2LnhtbESPT4vCMBTE74LfITzBy7KmVhC3GsW/&#10;4G3Ruve3zbOtNi+liVq/vVlY8DjMzG+Y2aI1lbhT40rLCoaDCARxZnXJuYJTuvucgHAeWWNlmRQ8&#10;ycFi3u3MMNH2wQe6H30uAoRdggoK7+tESpcVZNANbE0cvLNtDPogm1zqBh8BbioZR9FYGiw5LBRY&#10;07qg7Hq8GQW3Ff96vbnst6M0TTdfhn7i7w+l+r12OQXhqfXv8H97rxXEY/j7En6A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qW+8IAAADbAAAADwAAAAAAAAAAAAAA&#10;AAChAgAAZHJzL2Rvd25yZXYueG1sUEsFBgAAAAAEAAQA+QAAAJADAAAAAA==&#10;" strokecolor="gray [1629]" strokeweight="2pt"/>
                  </v:group>
                </w:pict>
              </mc:Fallback>
            </mc:AlternateContent>
          </w:r>
          <w:r w:rsidR="00A12B43">
            <w:rPr>
              <w:noProof/>
              <w:lang w:val="es-ES" w:eastAsia="es-ES"/>
            </w:rPr>
            <mc:AlternateContent>
              <mc:Choice Requires="wpg">
                <w:drawing>
                  <wp:anchor distT="0" distB="0" distL="114300" distR="114300" simplePos="0" relativeHeight="251702272" behindDoc="0" locked="0" layoutInCell="1" allowOverlap="1" wp14:anchorId="48752AF4" wp14:editId="39952741">
                    <wp:simplePos x="0" y="0"/>
                    <wp:positionH relativeFrom="column">
                      <wp:posOffset>4987290</wp:posOffset>
                    </wp:positionH>
                    <wp:positionV relativeFrom="paragraph">
                      <wp:posOffset>6734175</wp:posOffset>
                    </wp:positionV>
                    <wp:extent cx="1135380" cy="1113716"/>
                    <wp:effectExtent l="0" t="0" r="0" b="0"/>
                    <wp:wrapNone/>
                    <wp:docPr id="27" name="Grupo 27"/>
                    <wp:cNvGraphicFramePr/>
                    <a:graphic xmlns:a="http://schemas.openxmlformats.org/drawingml/2006/main">
                      <a:graphicData uri="http://schemas.microsoft.com/office/word/2010/wordprocessingGroup">
                        <wpg:wgp>
                          <wpg:cNvGrpSpPr/>
                          <wpg:grpSpPr>
                            <a:xfrm>
                              <a:off x="0" y="0"/>
                              <a:ext cx="1135380" cy="1113716"/>
                              <a:chOff x="0" y="-31811"/>
                              <a:chExt cx="1136110" cy="1114422"/>
                            </a:xfrm>
                          </wpg:grpSpPr>
                          <wps:wsp>
                            <wps:cNvPr id="15" name="Cuadro de texto 15"/>
                            <wps:cNvSpPr txBox="1"/>
                            <wps:spPr>
                              <a:xfrm>
                                <a:off x="7954" y="-31811"/>
                                <a:ext cx="1128156" cy="350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8BC4C" w14:textId="77777777" w:rsidR="00A737E3" w:rsidRPr="00187159" w:rsidRDefault="00A737E3" w:rsidP="00036F7F">
                                  <w:pPr>
                                    <w:spacing w:before="0" w:after="0"/>
                                    <w:rPr>
                                      <w:b/>
                                      <w:color w:val="262626" w:themeColor="text1" w:themeTint="D9"/>
                                      <w:sz w:val="28"/>
                                      <w:lang w:val="es-AR"/>
                                    </w:rPr>
                                  </w:pPr>
                                  <w:r w:rsidRPr="00187159">
                                    <w:rPr>
                                      <w:b/>
                                      <w:color w:val="262626" w:themeColor="text1" w:themeTint="D9"/>
                                      <w:sz w:val="28"/>
                                      <w:lang w:val="es-AR"/>
                                    </w:rPr>
                                    <w:t>GRUPO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27863" y="25574"/>
                                <a:ext cx="961390" cy="5552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5F11DC" w14:textId="77777777" w:rsidR="00A737E3" w:rsidRPr="00936697" w:rsidRDefault="00A737E3" w:rsidP="00036F7F">
                                  <w:pPr>
                                    <w:spacing w:before="0" w:after="0"/>
                                    <w:rPr>
                                      <w:rFonts w:ascii="Arial Unicode MS" w:eastAsia="Arial Unicode MS" w:hAnsi="Arial Unicode MS" w:cs="Arial Unicode MS"/>
                                      <w:color w:val="F2F2F2" w:themeColor="background1" w:themeShade="F2"/>
                                      <w:spacing w:val="60"/>
                                      <w:sz w:val="40"/>
                                      <w:szCs w:val="56"/>
                                      <w:lang w:val="es-AR"/>
                                    </w:rPr>
                                  </w:pPr>
                                  <w:r w:rsidRPr="00936697">
                                    <w:rPr>
                                      <w:rFonts w:ascii="Arial Unicode MS" w:eastAsia="Arial Unicode MS" w:hAnsi="Arial Unicode MS" w:cs="Arial Unicode MS"/>
                                      <w:color w:val="F2F2F2" w:themeColor="background1" w:themeShade="F2"/>
                                      <w:spacing w:val="60"/>
                                      <w:sz w:val="44"/>
                                      <w:szCs w:val="56"/>
                                      <w:lang w:val="es-AR"/>
                                    </w:rPr>
                                    <w:t>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 name="Grupo 25"/>
                            <wpg:cNvGrpSpPr/>
                            <wpg:grpSpPr>
                              <a:xfrm>
                                <a:off x="0" y="456983"/>
                                <a:ext cx="1045028" cy="625628"/>
                                <a:chOff x="-5610" y="-311562"/>
                                <a:chExt cx="1045028" cy="625628"/>
                              </a:xfrm>
                            </wpg:grpSpPr>
                            <wps:wsp>
                              <wps:cNvPr id="13" name="Cuadro de texto 13"/>
                              <wps:cNvSpPr txBox="1"/>
                              <wps:spPr>
                                <a:xfrm>
                                  <a:off x="-5610" y="-311562"/>
                                  <a:ext cx="1045028" cy="3384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ACB210" w14:textId="77777777" w:rsidR="00A737E3" w:rsidRPr="00187159" w:rsidRDefault="00A737E3" w:rsidP="00036F7F">
                                    <w:pPr>
                                      <w:spacing w:before="0" w:after="0"/>
                                      <w:rPr>
                                        <w:b/>
                                        <w:color w:val="262626" w:themeColor="text1" w:themeTint="D9"/>
                                        <w:sz w:val="28"/>
                                        <w:lang w:val="es-AR"/>
                                      </w:rPr>
                                    </w:pPr>
                                    <w:r w:rsidRPr="00187159">
                                      <w:rPr>
                                        <w:b/>
                                        <w:color w:val="262626" w:themeColor="text1" w:themeTint="D9"/>
                                        <w:sz w:val="28"/>
                                        <w:lang w:val="es-AR"/>
                                      </w:rPr>
                                      <w:t>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2344" y="-259953"/>
                                  <a:ext cx="961390" cy="574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BFE726" w14:textId="77777777" w:rsidR="00A737E3" w:rsidRPr="00936697" w:rsidRDefault="00A737E3" w:rsidP="00036F7F">
                                    <w:pPr>
                                      <w:spacing w:before="0" w:after="0"/>
                                      <w:rPr>
                                        <w:rFonts w:ascii="Arial Unicode MS" w:eastAsia="Arial Unicode MS" w:hAnsi="Arial Unicode MS" w:cs="Arial Unicode MS"/>
                                        <w:color w:val="F2F2F2" w:themeColor="background1" w:themeShade="F2"/>
                                        <w:spacing w:val="60"/>
                                        <w:sz w:val="40"/>
                                        <w:szCs w:val="56"/>
                                        <w:lang w:val="es-AR"/>
                                      </w:rPr>
                                    </w:pPr>
                                    <w:r w:rsidRPr="00936697">
                                      <w:rPr>
                                        <w:rFonts w:ascii="Arial Unicode MS" w:eastAsia="Arial Unicode MS" w:hAnsi="Arial Unicode MS" w:cs="Arial Unicode MS"/>
                                        <w:color w:val="F2F2F2" w:themeColor="background1" w:themeShade="F2"/>
                                        <w:spacing w:val="60"/>
                                        <w:sz w:val="44"/>
                                        <w:szCs w:val="56"/>
                                        <w:lang w:val="es-AR"/>
                                      </w:rPr>
                                      <w:t>5K2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8752AF4" id="Grupo 27" o:spid="_x0000_s1043" style="position:absolute;left:0;text-align:left;margin-left:392.7pt;margin-top:530.25pt;width:89.4pt;height:87.7pt;z-index:251702272;mso-width-relative:margin;mso-height-relative:margin" coordorigin=",-318" coordsize="11361,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">
                    <v:shape id="Cuadro de texto 15" o:spid="_x0000_s1044" type="#_x0000_t202" style="position:absolute;left:79;top:-318;width:11282;height:3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14:paraId="7728BC4C" w14:textId="77777777" w:rsidR="00A737E3" w:rsidRPr="00187159" w:rsidRDefault="00A737E3" w:rsidP="00036F7F">
                            <w:pPr>
                              <w:spacing w:before="0" w:after="0"/>
                              <w:rPr>
                                <w:b/>
                                <w:color w:val="262626" w:themeColor="text1" w:themeTint="D9"/>
                                <w:sz w:val="28"/>
                                <w:lang w:val="es-AR"/>
                              </w:rPr>
                            </w:pPr>
                            <w:r w:rsidRPr="00187159">
                              <w:rPr>
                                <w:b/>
                                <w:color w:val="262626" w:themeColor="text1" w:themeTint="D9"/>
                                <w:sz w:val="28"/>
                                <w:lang w:val="es-AR"/>
                              </w:rPr>
                              <w:t>GRUPO</w:t>
                            </w:r>
                          </w:p>
                        </w:txbxContent>
                      </v:textbox>
                    </v:shape>
                    <v:shape id="Cuadro de texto 16" o:spid="_x0000_s1045" type="#_x0000_t202" style="position:absolute;left:278;top:255;width:9614;height:5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775F11DC" w14:textId="77777777" w:rsidR="00A737E3" w:rsidRPr="00936697" w:rsidRDefault="00A737E3" w:rsidP="00036F7F">
                            <w:pPr>
                              <w:spacing w:before="0" w:after="0"/>
                              <w:rPr>
                                <w:rFonts w:ascii="Arial Unicode MS" w:eastAsia="Arial Unicode MS" w:hAnsi="Arial Unicode MS" w:cs="Arial Unicode MS"/>
                                <w:color w:val="F2F2F2" w:themeColor="background1" w:themeShade="F2"/>
                                <w:spacing w:val="60"/>
                                <w:sz w:val="40"/>
                                <w:szCs w:val="56"/>
                                <w:lang w:val="es-AR"/>
                              </w:rPr>
                            </w:pPr>
                            <w:r w:rsidRPr="00936697">
                              <w:rPr>
                                <w:rFonts w:ascii="Arial Unicode MS" w:eastAsia="Arial Unicode MS" w:hAnsi="Arial Unicode MS" w:cs="Arial Unicode MS"/>
                                <w:color w:val="F2F2F2" w:themeColor="background1" w:themeShade="F2"/>
                                <w:spacing w:val="60"/>
                                <w:sz w:val="44"/>
                                <w:szCs w:val="56"/>
                                <w:lang w:val="es-AR"/>
                              </w:rPr>
                              <w:t>N°3</w:t>
                            </w:r>
                          </w:p>
                        </w:txbxContent>
                      </v:textbox>
                    </v:shape>
                    <v:group id="Grupo 25" o:spid="_x0000_s1046" style="position:absolute;top:4569;width:10450;height:6257" coordorigin="-56,-3115" coordsize="10450,6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Cuadro de texto 13" o:spid="_x0000_s1047" type="#_x0000_t202" style="position:absolute;left:-56;top:-3115;width:10450;height:3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62ACB210" w14:textId="77777777" w:rsidR="00A737E3" w:rsidRPr="00187159" w:rsidRDefault="00A737E3" w:rsidP="00036F7F">
                              <w:pPr>
                                <w:spacing w:before="0" w:after="0"/>
                                <w:rPr>
                                  <w:b/>
                                  <w:color w:val="262626" w:themeColor="text1" w:themeTint="D9"/>
                                  <w:sz w:val="28"/>
                                  <w:lang w:val="es-AR"/>
                                </w:rPr>
                              </w:pPr>
                              <w:r w:rsidRPr="00187159">
                                <w:rPr>
                                  <w:b/>
                                  <w:color w:val="262626" w:themeColor="text1" w:themeTint="D9"/>
                                  <w:sz w:val="28"/>
                                  <w:lang w:val="es-AR"/>
                                </w:rPr>
                                <w:t>CURSO</w:t>
                              </w:r>
                            </w:p>
                          </w:txbxContent>
                        </v:textbox>
                      </v:shape>
                      <v:shape id="Cuadro de texto 17" o:spid="_x0000_s1048" type="#_x0000_t202" style="position:absolute;left:23;top:-2599;width:9614;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14:paraId="7EBFE726" w14:textId="77777777" w:rsidR="00A737E3" w:rsidRPr="00936697" w:rsidRDefault="00A737E3" w:rsidP="00036F7F">
                              <w:pPr>
                                <w:spacing w:before="0" w:after="0"/>
                                <w:rPr>
                                  <w:rFonts w:ascii="Arial Unicode MS" w:eastAsia="Arial Unicode MS" w:hAnsi="Arial Unicode MS" w:cs="Arial Unicode MS"/>
                                  <w:color w:val="F2F2F2" w:themeColor="background1" w:themeShade="F2"/>
                                  <w:spacing w:val="60"/>
                                  <w:sz w:val="40"/>
                                  <w:szCs w:val="56"/>
                                  <w:lang w:val="es-AR"/>
                                </w:rPr>
                              </w:pPr>
                              <w:r w:rsidRPr="00936697">
                                <w:rPr>
                                  <w:rFonts w:ascii="Arial Unicode MS" w:eastAsia="Arial Unicode MS" w:hAnsi="Arial Unicode MS" w:cs="Arial Unicode MS"/>
                                  <w:color w:val="F2F2F2" w:themeColor="background1" w:themeShade="F2"/>
                                  <w:spacing w:val="60"/>
                                  <w:sz w:val="44"/>
                                  <w:szCs w:val="56"/>
                                  <w:lang w:val="es-AR"/>
                                </w:rPr>
                                <w:t>5K2</w:t>
                              </w:r>
                            </w:p>
                          </w:txbxContent>
                        </v:textbox>
                      </v:shape>
                    </v:group>
                  </v:group>
                </w:pict>
              </mc:Fallback>
            </mc:AlternateContent>
          </w:r>
          <w:r w:rsidR="001F1D2A">
            <w:rPr>
              <w:noProof/>
              <w:lang w:val="es-ES" w:eastAsia="es-ES"/>
            </w:rPr>
            <mc:AlternateContent>
              <mc:Choice Requires="wpg">
                <w:drawing>
                  <wp:anchor distT="0" distB="0" distL="114300" distR="114300" simplePos="0" relativeHeight="251701248" behindDoc="0" locked="0" layoutInCell="1" allowOverlap="1" wp14:anchorId="0E7DC8EA" wp14:editId="2A0FA8FA">
                    <wp:simplePos x="0" y="0"/>
                    <wp:positionH relativeFrom="column">
                      <wp:posOffset>-446405</wp:posOffset>
                    </wp:positionH>
                    <wp:positionV relativeFrom="paragraph">
                      <wp:posOffset>6339205</wp:posOffset>
                    </wp:positionV>
                    <wp:extent cx="6858000" cy="2023745"/>
                    <wp:effectExtent l="0" t="0" r="0" b="0"/>
                    <wp:wrapNone/>
                    <wp:docPr id="11" name="Grupo 11"/>
                    <wp:cNvGraphicFramePr/>
                    <a:graphic xmlns:a="http://schemas.openxmlformats.org/drawingml/2006/main">
                      <a:graphicData uri="http://schemas.microsoft.com/office/word/2010/wordprocessingGroup">
                        <wpg:wgp>
                          <wpg:cNvGrpSpPr/>
                          <wpg:grpSpPr>
                            <a:xfrm>
                              <a:off x="0" y="0"/>
                              <a:ext cx="6858000" cy="2023745"/>
                              <a:chOff x="0" y="0"/>
                              <a:chExt cx="6858000" cy="2023794"/>
                            </a:xfrm>
                          </wpg:grpSpPr>
                          <wps:wsp>
                            <wps:cNvPr id="120" name="Rectángulo 120"/>
                            <wps:cNvSpPr/>
                            <wps:spPr>
                              <a:xfrm>
                                <a:off x="0" y="0"/>
                                <a:ext cx="6858000" cy="206591"/>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191069"/>
                                <a:ext cx="6858000" cy="1832725"/>
                              </a:xfrm>
                              <a:prstGeom prst="rect">
                                <a:avLst/>
                              </a:prstGeom>
                              <a:pattFill prst="dkDnDiag">
                                <a:fgClr>
                                  <a:srgbClr val="5FA145"/>
                                </a:fgClr>
                                <a:bgClr>
                                  <a:srgbClr val="56AD4F"/>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B88D2" w14:textId="77777777" w:rsidR="00A737E3" w:rsidRPr="000B2CDD" w:rsidRDefault="00A737E3">
                                  <w:pPr>
                                    <w:pStyle w:val="Sinespaciado"/>
                                    <w:rPr>
                                      <w:caps/>
                                      <w:color w:val="FFFFFF" w:themeColor="background1"/>
                                      <w:lang w:val="es-A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8" name="Cuadro de texto 8"/>
                            <wps:cNvSpPr txBox="1"/>
                            <wps:spPr>
                              <a:xfrm>
                                <a:off x="345259" y="393540"/>
                                <a:ext cx="1876425" cy="1036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76A69" w14:textId="77777777" w:rsidR="00A737E3" w:rsidRPr="00187159" w:rsidRDefault="00A737E3" w:rsidP="00036F7F">
                                  <w:pPr>
                                    <w:spacing w:before="0" w:after="0"/>
                                    <w:rPr>
                                      <w:b/>
                                      <w:color w:val="262626" w:themeColor="text1" w:themeTint="D9"/>
                                      <w:sz w:val="28"/>
                                      <w:szCs w:val="28"/>
                                      <w:lang w:val="es-AR"/>
                                    </w:rPr>
                                  </w:pPr>
                                  <w:r w:rsidRPr="00187159">
                                    <w:rPr>
                                      <w:b/>
                                      <w:color w:val="262626" w:themeColor="text1" w:themeTint="D9"/>
                                      <w:sz w:val="28"/>
                                      <w:szCs w:val="28"/>
                                      <w:lang w:val="es-AR"/>
                                    </w:rPr>
                                    <w:t>DOCENTES</w:t>
                                  </w:r>
                                </w:p>
                                <w:p w14:paraId="2FDA0A46"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Ing. Zohil, Julio</w:t>
                                  </w:r>
                                </w:p>
                                <w:p w14:paraId="5AC8E7E2"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Ing. Liberatori, Marcelo</w:t>
                                  </w:r>
                                </w:p>
                                <w:p w14:paraId="6874BBBD" w14:textId="77777777" w:rsidR="00A737E3" w:rsidRPr="00036F7F" w:rsidRDefault="00A737E3" w:rsidP="00036F7F">
                                  <w:pPr>
                                    <w:spacing w:before="0" w:after="0" w:line="256" w:lineRule="auto"/>
                                    <w:rPr>
                                      <w:rFonts w:ascii="Corbel" w:hAnsi="Corbel"/>
                                      <w:color w:val="F2F2F2" w:themeColor="background1" w:themeShade="F2"/>
                                      <w:sz w:val="24"/>
                                      <w:szCs w:val="24"/>
                                      <w:lang w:val="es-AR" w:eastAsia="es-ES"/>
                                    </w:rPr>
                                  </w:pPr>
                                  <w:r w:rsidRPr="000E4B93">
                                    <w:rPr>
                                      <w:color w:val="F2F2F2" w:themeColor="background1" w:themeShade="F2"/>
                                      <w:sz w:val="20"/>
                                      <w:szCs w:val="24"/>
                                      <w:lang w:val="es-AR" w:eastAsia="es-ES"/>
                                    </w:rPr>
                                    <w:t>Ing. Jaime, Natalia</w:t>
                                  </w:r>
                                  <w:r w:rsidRPr="00092D82">
                                    <w:rPr>
                                      <w:lang w:val="es-AR"/>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Cuadro de texto 14"/>
                            <wps:cNvSpPr txBox="1"/>
                            <wps:spPr>
                              <a:xfrm>
                                <a:off x="2415537" y="356961"/>
                                <a:ext cx="2571750" cy="1197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8E52E8" w14:textId="77777777" w:rsidR="00A737E3" w:rsidRPr="00187159" w:rsidRDefault="00A737E3" w:rsidP="00036F7F">
                                  <w:pPr>
                                    <w:spacing w:before="0" w:after="0"/>
                                    <w:rPr>
                                      <w:b/>
                                      <w:color w:val="262626" w:themeColor="text1" w:themeTint="D9"/>
                                      <w:sz w:val="28"/>
                                      <w:lang w:val="es-AR"/>
                                    </w:rPr>
                                  </w:pPr>
                                  <w:r w:rsidRPr="00187159">
                                    <w:rPr>
                                      <w:b/>
                                      <w:color w:val="262626" w:themeColor="text1" w:themeTint="D9"/>
                                      <w:sz w:val="28"/>
                                      <w:lang w:val="es-AR"/>
                                    </w:rPr>
                                    <w:t>ALUMNOS</w:t>
                                  </w:r>
                                </w:p>
                                <w:p w14:paraId="5C0F656C"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 xml:space="preserve">Allemand, Facundo leg. 58971 </w:t>
                                  </w:r>
                                </w:p>
                                <w:p w14:paraId="55B2C397"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Herrera, Antonio  leg. 57824</w:t>
                                  </w:r>
                                </w:p>
                                <w:p w14:paraId="46064C26"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Pedrosa, Paula Melania leg. 58822</w:t>
                                  </w:r>
                                </w:p>
                                <w:p w14:paraId="7AA434E7" w14:textId="77777777" w:rsidR="00A737E3" w:rsidRPr="000E4B93" w:rsidRDefault="00A737E3" w:rsidP="005A0D6F">
                                  <w:pPr>
                                    <w:spacing w:before="0" w:after="0" w:line="256" w:lineRule="auto"/>
                                    <w:rPr>
                                      <w:color w:val="595959" w:themeColor="text1" w:themeTint="A6"/>
                                      <w:sz w:val="20"/>
                                      <w:szCs w:val="24"/>
                                      <w:lang w:val="es-AR" w:eastAsia="es-ES"/>
                                    </w:rPr>
                                  </w:pPr>
                                  <w:r w:rsidRPr="000E4B93">
                                    <w:rPr>
                                      <w:color w:val="F2F2F2" w:themeColor="background1" w:themeShade="F2"/>
                                      <w:sz w:val="20"/>
                                      <w:szCs w:val="24"/>
                                      <w:lang w:val="es-AR" w:eastAsia="es-ES"/>
                                    </w:rPr>
                                    <w:t>Rojas Amaya, M. Florencia leg. 58577</w:t>
                                  </w:r>
                                </w:p>
                                <w:p w14:paraId="06373794" w14:textId="77777777" w:rsidR="00A737E3" w:rsidRPr="00092D82" w:rsidRDefault="00A737E3" w:rsidP="005A0D6F">
                                  <w:pPr>
                                    <w:pStyle w:val="Ttulo3"/>
                                    <w:pBdr>
                                      <w:top w:val="single" w:sz="6" w:space="16" w:color="63A537" w:themeColor="text2"/>
                                    </w:pBdr>
                                    <w:rPr>
                                      <w:lang w:val="es-AR"/>
                                    </w:rPr>
                                  </w:pPr>
                                  <w:r w:rsidRPr="00092D82">
                                    <w:rPr>
                                      <w:lang w:val="es-AR"/>
                                    </w:rPr>
                                    <w:tab/>
                                  </w:r>
                                  <w:r w:rsidRPr="00092D82">
                                    <w:rPr>
                                      <w:lang w:val="es-AR"/>
                                    </w:rPr>
                                    <w:tab/>
                                  </w:r>
                                </w:p>
                                <w:p w14:paraId="0F5BDDD1" w14:textId="77777777" w:rsidR="00A737E3" w:rsidRDefault="00A737E3"/>
                                <w:p w14:paraId="088E7FBA" w14:textId="2F44967F" w:rsidR="00A737E3" w:rsidRPr="00092D82" w:rsidRDefault="00A737E3" w:rsidP="005A0D6F">
                                  <w:pPr>
                                    <w:pStyle w:val="Ttulo3"/>
                                    <w:pBdr>
                                      <w:top w:val="single" w:sz="6" w:space="16" w:color="63A537" w:themeColor="text2"/>
                                    </w:pBdr>
                                    <w:rPr>
                                      <w:lang w:val="es-AR"/>
                                    </w:rPr>
                                  </w:pPr>
                                  <w:r w:rsidRPr="00092D82">
                                    <w:rPr>
                                      <w:lang w:val="es-AR"/>
                                    </w:rPr>
                                    <w:tab/>
                                  </w:r>
                                  <w:r w:rsidRPr="00092D82">
                                    <w:rPr>
                                      <w:lang w:val="es-AR"/>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7DC8EA" id="Grupo 11" o:spid="_x0000_s1049" style="position:absolute;left:0;text-align:left;margin-left:-35.15pt;margin-top:499.15pt;width:540pt;height:159.35pt;z-index:251701248;mso-height-relative:margin" coordsize="6858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">
                    <v:rect id="Rectángulo 120" o:spid="_x0000_s1050" style="position:absolute;width:68580;height:20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IRj8MA&#10;AADcAAAADwAAAGRycy9kb3ducmV2LnhtbESPTWsCMRCG74X+hzCF3mq2UqysRhGlIOKlq96HzTS7&#10;7GayJFHXf985FHqbYd6PZ5br0ffqRjG1gQ28TwpQxHWwLTsD59PX2xxUysgW+8Bk4EEJ1qvnpyWW&#10;Ntz5m25VdkpCOJVooMl5KLVOdUMe0yQMxHL7CdFjljU6bSPeJdz3eloUM+2xZWlocKBtQ3VXXb2U&#10;HOPuMT+ETb397M7Vpds7d/gw5vVl3CxAZRrzv/jPvbeCPxV8eUYm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IRj8MAAADcAAAADwAAAAAAAAAAAAAAAACYAgAAZHJzL2Rv&#10;d25yZXYueG1sUEsFBgAAAAAEAAQA9QAAAIgDAAAAAA==&#10;" fillcolor="#404040 [2429]" stroked="f" strokeweight="1pt"/>
                    <v:rect id="Rectángulo 121" o:spid="_x0000_s1051" style="position:absolute;top:191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a9cMA&#10;AADcAAAADwAAAGRycy9kb3ducmV2LnhtbERPS2vCQBC+C/6HZYReRDcJVEvqKtLQUujJR/U6ZKdJ&#10;MDsbsttk+++7hYK3+fies9kF04qBetdYVpAuExDEpdUNVwrOp9fFEwjnkTW2lknBDznYbaeTDeba&#10;jnyg4egrEUPY5aig9r7LpXRlTQbd0nbEkfuyvUEfYV9J3eMYw00rsyRZSYMNx4YaO3qpqbwdv40C&#10;Pxa8dm/FY7iuDm33eV3Pw+VDqYdZ2D+D8BT8XfzvftdxfpbC3zPxA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va9cMAAADcAAAADwAAAAAAAAAAAAAAAACYAgAAZHJzL2Rv&#10;d25yZXYueG1sUEsFBgAAAAAEAAQA9QAAAIgDAAAAAA==&#10;" fillcolor="#5fa145" stroked="f" strokeweight="1pt">
                      <v:fill r:id="rId11" o:title="" color2="#56ad4f" type="pattern"/>
                      <v:textbox inset="36pt,14.4pt,36pt,36pt">
                        <w:txbxContent>
                          <w:p w14:paraId="425B88D2" w14:textId="77777777" w:rsidR="00A737E3" w:rsidRPr="000B2CDD" w:rsidRDefault="00A737E3">
                            <w:pPr>
                              <w:pStyle w:val="Sinespaciado"/>
                              <w:rPr>
                                <w:caps/>
                                <w:color w:val="FFFFFF" w:themeColor="background1"/>
                                <w:lang w:val="es-AR"/>
                              </w:rPr>
                            </w:pPr>
                          </w:p>
                        </w:txbxContent>
                      </v:textbox>
                    </v:rect>
                    <v:shape id="Cuadro de texto 8" o:spid="_x0000_s1052" type="#_x0000_t202" style="position:absolute;left:3452;top:3935;width:18764;height:10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14:paraId="34976A69" w14:textId="77777777" w:rsidR="00A737E3" w:rsidRPr="00187159" w:rsidRDefault="00A737E3" w:rsidP="00036F7F">
                            <w:pPr>
                              <w:spacing w:before="0" w:after="0"/>
                              <w:rPr>
                                <w:b/>
                                <w:color w:val="262626" w:themeColor="text1" w:themeTint="D9"/>
                                <w:sz w:val="28"/>
                                <w:szCs w:val="28"/>
                                <w:lang w:val="es-AR"/>
                              </w:rPr>
                            </w:pPr>
                            <w:r w:rsidRPr="00187159">
                              <w:rPr>
                                <w:b/>
                                <w:color w:val="262626" w:themeColor="text1" w:themeTint="D9"/>
                                <w:sz w:val="28"/>
                                <w:szCs w:val="28"/>
                                <w:lang w:val="es-AR"/>
                              </w:rPr>
                              <w:t>DOCENTES</w:t>
                            </w:r>
                          </w:p>
                          <w:p w14:paraId="2FDA0A46"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Ing. Zohil, Julio</w:t>
                            </w:r>
                          </w:p>
                          <w:p w14:paraId="5AC8E7E2"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Ing. Liberatori, Marcelo</w:t>
                            </w:r>
                          </w:p>
                          <w:p w14:paraId="6874BBBD" w14:textId="77777777" w:rsidR="00A737E3" w:rsidRPr="00036F7F" w:rsidRDefault="00A737E3" w:rsidP="00036F7F">
                            <w:pPr>
                              <w:spacing w:before="0" w:after="0" w:line="256" w:lineRule="auto"/>
                              <w:rPr>
                                <w:rFonts w:ascii="Corbel" w:hAnsi="Corbel"/>
                                <w:color w:val="F2F2F2" w:themeColor="background1" w:themeShade="F2"/>
                                <w:sz w:val="24"/>
                                <w:szCs w:val="24"/>
                                <w:lang w:val="es-AR" w:eastAsia="es-ES"/>
                              </w:rPr>
                            </w:pPr>
                            <w:r w:rsidRPr="000E4B93">
                              <w:rPr>
                                <w:color w:val="F2F2F2" w:themeColor="background1" w:themeShade="F2"/>
                                <w:sz w:val="20"/>
                                <w:szCs w:val="24"/>
                                <w:lang w:val="es-AR" w:eastAsia="es-ES"/>
                              </w:rPr>
                              <w:t>Ing. Jaime, Natalia</w:t>
                            </w:r>
                            <w:r w:rsidRPr="00092D82">
                              <w:rPr>
                                <w:lang w:val="es-AR"/>
                              </w:rPr>
                              <w:tab/>
                            </w:r>
                          </w:p>
                        </w:txbxContent>
                      </v:textbox>
                    </v:shape>
                    <v:shape id="Cuadro de texto 14" o:spid="_x0000_s1053" type="#_x0000_t202" style="position:absolute;left:24155;top:3569;width:25717;height:11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14:paraId="518E52E8" w14:textId="77777777" w:rsidR="00A737E3" w:rsidRPr="00187159" w:rsidRDefault="00A737E3" w:rsidP="00036F7F">
                            <w:pPr>
                              <w:spacing w:before="0" w:after="0"/>
                              <w:rPr>
                                <w:b/>
                                <w:color w:val="262626" w:themeColor="text1" w:themeTint="D9"/>
                                <w:sz w:val="28"/>
                                <w:lang w:val="es-AR"/>
                              </w:rPr>
                            </w:pPr>
                            <w:r w:rsidRPr="00187159">
                              <w:rPr>
                                <w:b/>
                                <w:color w:val="262626" w:themeColor="text1" w:themeTint="D9"/>
                                <w:sz w:val="28"/>
                                <w:lang w:val="es-AR"/>
                              </w:rPr>
                              <w:t>ALUMNOS</w:t>
                            </w:r>
                          </w:p>
                          <w:p w14:paraId="5C0F656C"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 xml:space="preserve">Allemand, Facundo leg. 58971 </w:t>
                            </w:r>
                          </w:p>
                          <w:p w14:paraId="55B2C397"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Herrera, Antonio  leg. 57824</w:t>
                            </w:r>
                          </w:p>
                          <w:p w14:paraId="46064C26" w14:textId="77777777" w:rsidR="00A737E3" w:rsidRPr="000E4B93" w:rsidRDefault="00A737E3" w:rsidP="005A0D6F">
                            <w:pPr>
                              <w:spacing w:before="0" w:after="0" w:line="256" w:lineRule="auto"/>
                              <w:rPr>
                                <w:color w:val="F2F2F2" w:themeColor="background1" w:themeShade="F2"/>
                                <w:sz w:val="20"/>
                                <w:szCs w:val="24"/>
                                <w:lang w:val="es-AR" w:eastAsia="es-ES"/>
                              </w:rPr>
                            </w:pPr>
                            <w:r w:rsidRPr="000E4B93">
                              <w:rPr>
                                <w:color w:val="F2F2F2" w:themeColor="background1" w:themeShade="F2"/>
                                <w:sz w:val="20"/>
                                <w:szCs w:val="24"/>
                                <w:lang w:val="es-AR" w:eastAsia="es-ES"/>
                              </w:rPr>
                              <w:t>Pedrosa, Paula Melania leg. 58822</w:t>
                            </w:r>
                          </w:p>
                          <w:p w14:paraId="7AA434E7" w14:textId="77777777" w:rsidR="00A737E3" w:rsidRPr="000E4B93" w:rsidRDefault="00A737E3" w:rsidP="005A0D6F">
                            <w:pPr>
                              <w:spacing w:before="0" w:after="0" w:line="256" w:lineRule="auto"/>
                              <w:rPr>
                                <w:color w:val="595959" w:themeColor="text1" w:themeTint="A6"/>
                                <w:sz w:val="20"/>
                                <w:szCs w:val="24"/>
                                <w:lang w:val="es-AR" w:eastAsia="es-ES"/>
                              </w:rPr>
                            </w:pPr>
                            <w:r w:rsidRPr="000E4B93">
                              <w:rPr>
                                <w:color w:val="F2F2F2" w:themeColor="background1" w:themeShade="F2"/>
                                <w:sz w:val="20"/>
                                <w:szCs w:val="24"/>
                                <w:lang w:val="es-AR" w:eastAsia="es-ES"/>
                              </w:rPr>
                              <w:t>Rojas Amaya, M. Florencia leg. 58577</w:t>
                            </w:r>
                          </w:p>
                          <w:p w14:paraId="06373794" w14:textId="77777777" w:rsidR="00A737E3" w:rsidRPr="00092D82" w:rsidRDefault="00A737E3" w:rsidP="005A0D6F">
                            <w:pPr>
                              <w:pStyle w:val="Ttulo3"/>
                              <w:pBdr>
                                <w:top w:val="single" w:sz="6" w:space="16" w:color="63A537" w:themeColor="text2"/>
                              </w:pBdr>
                              <w:rPr>
                                <w:lang w:val="es-AR"/>
                              </w:rPr>
                            </w:pPr>
                            <w:r w:rsidRPr="00092D82">
                              <w:rPr>
                                <w:lang w:val="es-AR"/>
                              </w:rPr>
                              <w:tab/>
                            </w:r>
                            <w:r w:rsidRPr="00092D82">
                              <w:rPr>
                                <w:lang w:val="es-AR"/>
                              </w:rPr>
                              <w:tab/>
                            </w:r>
                          </w:p>
                          <w:p w14:paraId="0F5BDDD1" w14:textId="77777777" w:rsidR="00A737E3" w:rsidRDefault="00A737E3"/>
                          <w:p w14:paraId="088E7FBA" w14:textId="2F44967F" w:rsidR="00A737E3" w:rsidRPr="00092D82" w:rsidRDefault="00A737E3" w:rsidP="005A0D6F">
                            <w:pPr>
                              <w:pStyle w:val="Ttulo3"/>
                              <w:pBdr>
                                <w:top w:val="single" w:sz="6" w:space="16" w:color="63A537" w:themeColor="text2"/>
                              </w:pBdr>
                              <w:rPr>
                                <w:lang w:val="es-AR"/>
                              </w:rPr>
                            </w:pPr>
                            <w:r w:rsidRPr="00092D82">
                              <w:rPr>
                                <w:lang w:val="es-AR"/>
                              </w:rPr>
                              <w:tab/>
                            </w:r>
                            <w:r w:rsidRPr="00092D82">
                              <w:rPr>
                                <w:lang w:val="es-AR"/>
                              </w:rPr>
                              <w:tab/>
                            </w:r>
                          </w:p>
                        </w:txbxContent>
                      </v:textbox>
                    </v:shape>
                  </v:group>
                </w:pict>
              </mc:Fallback>
            </mc:AlternateContent>
          </w:r>
          <w:r w:rsidR="00A43FC2">
            <w:rPr>
              <w:noProof/>
              <w:lang w:val="es-ES" w:eastAsia="es-ES"/>
            </w:rPr>
            <mc:AlternateContent>
              <mc:Choice Requires="wps">
                <w:drawing>
                  <wp:anchor distT="0" distB="0" distL="114300" distR="114300" simplePos="0" relativeHeight="251688960" behindDoc="0" locked="0" layoutInCell="1" allowOverlap="1" wp14:anchorId="6F8290BF" wp14:editId="35D259C9">
                    <wp:simplePos x="0" y="0"/>
                    <wp:positionH relativeFrom="margin">
                      <wp:posOffset>4892436</wp:posOffset>
                    </wp:positionH>
                    <wp:positionV relativeFrom="paragraph">
                      <wp:posOffset>3349881</wp:posOffset>
                    </wp:positionV>
                    <wp:extent cx="1496291" cy="534389"/>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496291" cy="5343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0553DE" w14:textId="2F44967F" w:rsidR="00A737E3" w:rsidRPr="00A43FC2" w:rsidRDefault="00A737E3" w:rsidP="00A43FC2">
                                <w:pPr>
                                  <w:rPr>
                                    <w:rFonts w:ascii="Calibri" w:hAnsi="Calibri"/>
                                    <w:color w:val="595959" w:themeColor="text1" w:themeTint="A6"/>
                                    <w:sz w:val="36"/>
                                    <w:lang w:val="es-AR"/>
                                  </w:rPr>
                                </w:pPr>
                                <w:r>
                                  <w:rPr>
                                    <w:rFonts w:ascii="Calibri" w:hAnsi="Calibri"/>
                                    <w:color w:val="595959" w:themeColor="text1" w:themeTint="A6"/>
                                    <w:sz w:val="36"/>
                                    <w:lang w:val="es-AR"/>
                                  </w:rPr>
                                  <w:t>16/06/2015</w:t>
                                </w:r>
                              </w:p>
                              <w:p w14:paraId="5E6F530C" w14:textId="77777777" w:rsidR="00A737E3" w:rsidRPr="00A43FC2" w:rsidRDefault="00A737E3" w:rsidP="00A43FC2">
                                <w:pPr>
                                  <w:rPr>
                                    <w:rFonts w:ascii="Arial Black" w:hAnsi="Arial Black"/>
                                    <w:b/>
                                    <w:color w:val="404040" w:themeColor="text1" w:themeTint="BF"/>
                                    <w:sz w:val="96"/>
                                    <w:lang w:val="es-AR"/>
                                  </w:rPr>
                                </w:pPr>
                              </w:p>
                              <w:p w14:paraId="6FD1E6AC" w14:textId="77777777" w:rsidR="00A737E3" w:rsidRDefault="00A737E3"/>
                              <w:p w14:paraId="2D6C708B" w14:textId="77777777" w:rsidR="00A737E3" w:rsidRPr="00A43FC2" w:rsidRDefault="00A737E3" w:rsidP="00A43FC2">
                                <w:pPr>
                                  <w:rPr>
                                    <w:rFonts w:ascii="Calibri" w:hAnsi="Calibri"/>
                                    <w:color w:val="595959" w:themeColor="text1" w:themeTint="A6"/>
                                    <w:sz w:val="36"/>
                                    <w:lang w:val="es-AR"/>
                                  </w:rPr>
                                </w:pPr>
                                <w:r>
                                  <w:rPr>
                                    <w:rFonts w:ascii="Calibri" w:hAnsi="Calibri"/>
                                    <w:color w:val="595959" w:themeColor="text1" w:themeTint="A6"/>
                                    <w:sz w:val="36"/>
                                    <w:lang w:val="es-AR"/>
                                  </w:rPr>
                                  <w:t>16/06/2015</w:t>
                                </w:r>
                              </w:p>
                              <w:p w14:paraId="34265558" w14:textId="77777777" w:rsidR="00A737E3" w:rsidRPr="00A43FC2" w:rsidRDefault="00A737E3" w:rsidP="00A43FC2">
                                <w:pPr>
                                  <w:rPr>
                                    <w:rFonts w:ascii="Arial Black" w:hAnsi="Arial Black"/>
                                    <w:b/>
                                    <w:color w:val="404040" w:themeColor="text1" w:themeTint="BF"/>
                                    <w:sz w:val="96"/>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290BF" id="Cuadro de texto 7" o:spid="_x0000_s1054" type="#_x0000_t202" style="position:absolute;left:0;text-align:left;margin-left:385.25pt;margin-top:263.75pt;width:117.8pt;height:42.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" filled="f" stroked="f" strokeweight=".5pt">
                    <v:textbox>
                      <w:txbxContent>
                        <w:p w14:paraId="630553DE" w14:textId="2F44967F" w:rsidR="00A737E3" w:rsidRPr="00A43FC2" w:rsidRDefault="00A737E3" w:rsidP="00A43FC2">
                          <w:pPr>
                            <w:rPr>
                              <w:rFonts w:ascii="Calibri" w:hAnsi="Calibri"/>
                              <w:color w:val="595959" w:themeColor="text1" w:themeTint="A6"/>
                              <w:sz w:val="36"/>
                              <w:lang w:val="es-AR"/>
                            </w:rPr>
                          </w:pPr>
                          <w:r>
                            <w:rPr>
                              <w:rFonts w:ascii="Calibri" w:hAnsi="Calibri"/>
                              <w:color w:val="595959" w:themeColor="text1" w:themeTint="A6"/>
                              <w:sz w:val="36"/>
                              <w:lang w:val="es-AR"/>
                            </w:rPr>
                            <w:t>16/06/2015</w:t>
                          </w:r>
                        </w:p>
                        <w:p w14:paraId="5E6F530C" w14:textId="77777777" w:rsidR="00A737E3" w:rsidRPr="00A43FC2" w:rsidRDefault="00A737E3" w:rsidP="00A43FC2">
                          <w:pPr>
                            <w:rPr>
                              <w:rFonts w:ascii="Arial Black" w:hAnsi="Arial Black"/>
                              <w:b/>
                              <w:color w:val="404040" w:themeColor="text1" w:themeTint="BF"/>
                              <w:sz w:val="96"/>
                              <w:lang w:val="es-AR"/>
                            </w:rPr>
                          </w:pPr>
                        </w:p>
                        <w:p w14:paraId="6FD1E6AC" w14:textId="77777777" w:rsidR="00A737E3" w:rsidRDefault="00A737E3"/>
                        <w:p w14:paraId="2D6C708B" w14:textId="77777777" w:rsidR="00A737E3" w:rsidRPr="00A43FC2" w:rsidRDefault="00A737E3" w:rsidP="00A43FC2">
                          <w:pPr>
                            <w:rPr>
                              <w:rFonts w:ascii="Calibri" w:hAnsi="Calibri"/>
                              <w:color w:val="595959" w:themeColor="text1" w:themeTint="A6"/>
                              <w:sz w:val="36"/>
                              <w:lang w:val="es-AR"/>
                            </w:rPr>
                          </w:pPr>
                          <w:r>
                            <w:rPr>
                              <w:rFonts w:ascii="Calibri" w:hAnsi="Calibri"/>
                              <w:color w:val="595959" w:themeColor="text1" w:themeTint="A6"/>
                              <w:sz w:val="36"/>
                              <w:lang w:val="es-AR"/>
                            </w:rPr>
                            <w:t>16/06/2015</w:t>
                          </w:r>
                        </w:p>
                        <w:p w14:paraId="34265558" w14:textId="77777777" w:rsidR="00A737E3" w:rsidRPr="00A43FC2" w:rsidRDefault="00A737E3" w:rsidP="00A43FC2">
                          <w:pPr>
                            <w:rPr>
                              <w:rFonts w:ascii="Arial Black" w:hAnsi="Arial Black"/>
                              <w:b/>
                              <w:color w:val="404040" w:themeColor="text1" w:themeTint="BF"/>
                              <w:sz w:val="96"/>
                              <w:lang w:val="es-AR"/>
                            </w:rPr>
                          </w:pPr>
                        </w:p>
                      </w:txbxContent>
                    </v:textbox>
                    <w10:wrap anchorx="margin"/>
                  </v:shape>
                </w:pict>
              </mc:Fallback>
            </mc:AlternateContent>
          </w:r>
          <w:r w:rsidR="00092D82">
            <w:rPr>
              <w:noProof/>
              <w:lang w:val="es-AR" w:eastAsia="es-AR"/>
            </w:rPr>
            <w:t xml:space="preserve"> </w:t>
          </w:r>
          <w:r w:rsidR="00092D82">
            <w:rPr>
              <w:noProof/>
              <w:lang w:val="es-ES"/>
            </w:rPr>
            <w:t xml:space="preserve"> </w:t>
          </w:r>
          <w:r w:rsidR="000B2CDD">
            <w:rPr>
              <w:noProof/>
              <w:lang w:val="es-ES"/>
            </w:rPr>
            <w:br w:type="page"/>
          </w:r>
        </w:p>
      </w:sdtContent>
    </w:sdt>
    <w:sdt>
      <w:sdtPr>
        <w:rPr>
          <w:rFonts w:eastAsiaTheme="minorEastAsia" w:cstheme="minorBidi"/>
          <w:b w:val="0"/>
          <w:caps w:val="0"/>
          <w:color w:val="auto"/>
          <w:spacing w:val="0"/>
          <w:lang w:val="es-ES"/>
        </w:rPr>
        <w:id w:val="138073805"/>
        <w:docPartObj>
          <w:docPartGallery w:val="Table of Contents"/>
          <w:docPartUnique/>
        </w:docPartObj>
      </w:sdtPr>
      <w:sdtEndPr>
        <w:rPr>
          <w:bCs/>
          <w:lang w:val="en-US"/>
        </w:rPr>
      </w:sdtEndPr>
      <w:sdtContent>
        <w:p w14:paraId="69A08130" w14:textId="77777777" w:rsidR="00FE1A8F" w:rsidRPr="00135BDD" w:rsidRDefault="00FE1A8F" w:rsidP="00B9285A">
          <w:pPr>
            <w:pStyle w:val="TtulodeTDC"/>
          </w:pPr>
          <w:r w:rsidRPr="00135BDD">
            <w:rPr>
              <w:lang w:val="es-ES"/>
            </w:rPr>
            <w:t>Tabla de contenido</w:t>
          </w:r>
        </w:p>
        <w:p w14:paraId="063DC000" w14:textId="77777777" w:rsidR="003D35C0" w:rsidRDefault="00FE1A8F">
          <w:pPr>
            <w:pStyle w:val="TDC1"/>
            <w:tabs>
              <w:tab w:val="right" w:leader="dot" w:pos="9350"/>
            </w:tabs>
            <w:rPr>
              <w:rFonts w:asciiTheme="minorHAnsi" w:hAnsiTheme="minorHAnsi"/>
              <w:noProof/>
              <w:lang w:val="es-ES" w:eastAsia="es-ES"/>
            </w:rPr>
          </w:pPr>
          <w:r w:rsidRPr="00D35960">
            <w:fldChar w:fldCharType="begin"/>
          </w:r>
          <w:r w:rsidRPr="00D35960">
            <w:instrText xml:space="preserve"> TOC \o "1-3" \h \z \u </w:instrText>
          </w:r>
          <w:r w:rsidRPr="00D35960">
            <w:fldChar w:fldCharType="separate"/>
          </w:r>
          <w:hyperlink w:anchor="_Toc421793151" w:history="1">
            <w:r w:rsidR="003D35C0" w:rsidRPr="00A70775">
              <w:rPr>
                <w:rStyle w:val="Hipervnculo"/>
                <w:noProof/>
                <w:lang w:val="es-ES"/>
              </w:rPr>
              <w:t>Introducción</w:t>
            </w:r>
            <w:r w:rsidR="003D35C0">
              <w:rPr>
                <w:noProof/>
                <w:webHidden/>
              </w:rPr>
              <w:tab/>
            </w:r>
            <w:r w:rsidR="003D35C0">
              <w:rPr>
                <w:noProof/>
                <w:webHidden/>
              </w:rPr>
              <w:fldChar w:fldCharType="begin"/>
            </w:r>
            <w:r w:rsidR="003D35C0">
              <w:rPr>
                <w:noProof/>
                <w:webHidden/>
              </w:rPr>
              <w:instrText xml:space="preserve"> PAGEREF _Toc421793151 \h </w:instrText>
            </w:r>
            <w:r w:rsidR="003D35C0">
              <w:rPr>
                <w:noProof/>
                <w:webHidden/>
              </w:rPr>
            </w:r>
            <w:r w:rsidR="003D35C0">
              <w:rPr>
                <w:noProof/>
                <w:webHidden/>
              </w:rPr>
              <w:fldChar w:fldCharType="separate"/>
            </w:r>
            <w:r w:rsidR="00D66D5E">
              <w:rPr>
                <w:noProof/>
                <w:webHidden/>
              </w:rPr>
              <w:t>4</w:t>
            </w:r>
            <w:r w:rsidR="003D35C0">
              <w:rPr>
                <w:noProof/>
                <w:webHidden/>
              </w:rPr>
              <w:fldChar w:fldCharType="end"/>
            </w:r>
          </w:hyperlink>
        </w:p>
        <w:p w14:paraId="09FB7833" w14:textId="77777777" w:rsidR="003D35C0" w:rsidRDefault="003D35C0">
          <w:pPr>
            <w:pStyle w:val="TDC1"/>
            <w:tabs>
              <w:tab w:val="right" w:leader="dot" w:pos="9350"/>
            </w:tabs>
            <w:rPr>
              <w:rFonts w:asciiTheme="minorHAnsi" w:hAnsiTheme="minorHAnsi"/>
              <w:noProof/>
              <w:lang w:val="es-ES" w:eastAsia="es-ES"/>
            </w:rPr>
          </w:pPr>
          <w:hyperlink w:anchor="_Toc421793152" w:history="1">
            <w:r w:rsidRPr="00A70775">
              <w:rPr>
                <w:rStyle w:val="Hipervnculo"/>
                <w:noProof/>
                <w:lang w:val="es-ES"/>
              </w:rPr>
              <w:t>Estudio inicial</w:t>
            </w:r>
            <w:r>
              <w:rPr>
                <w:noProof/>
                <w:webHidden/>
              </w:rPr>
              <w:tab/>
            </w:r>
            <w:r>
              <w:rPr>
                <w:noProof/>
                <w:webHidden/>
              </w:rPr>
              <w:fldChar w:fldCharType="begin"/>
            </w:r>
            <w:r>
              <w:rPr>
                <w:noProof/>
                <w:webHidden/>
              </w:rPr>
              <w:instrText xml:space="preserve"> PAGEREF _Toc421793152 \h </w:instrText>
            </w:r>
            <w:r>
              <w:rPr>
                <w:noProof/>
                <w:webHidden/>
              </w:rPr>
            </w:r>
            <w:r>
              <w:rPr>
                <w:noProof/>
                <w:webHidden/>
              </w:rPr>
              <w:fldChar w:fldCharType="separate"/>
            </w:r>
            <w:r w:rsidR="00D66D5E">
              <w:rPr>
                <w:noProof/>
                <w:webHidden/>
              </w:rPr>
              <w:t>5</w:t>
            </w:r>
            <w:r>
              <w:rPr>
                <w:noProof/>
                <w:webHidden/>
              </w:rPr>
              <w:fldChar w:fldCharType="end"/>
            </w:r>
          </w:hyperlink>
        </w:p>
        <w:p w14:paraId="0F3EF8D9" w14:textId="77777777" w:rsidR="003D35C0" w:rsidRDefault="003D35C0">
          <w:pPr>
            <w:pStyle w:val="TDC2"/>
            <w:tabs>
              <w:tab w:val="right" w:leader="dot" w:pos="9350"/>
            </w:tabs>
            <w:rPr>
              <w:rFonts w:asciiTheme="minorHAnsi" w:hAnsiTheme="minorHAnsi"/>
              <w:noProof/>
              <w:lang w:val="es-ES" w:eastAsia="es-ES"/>
            </w:rPr>
          </w:pPr>
          <w:hyperlink w:anchor="_Toc421793153" w:history="1">
            <w:r w:rsidRPr="00A70775">
              <w:rPr>
                <w:rStyle w:val="Hipervnculo"/>
                <w:noProof/>
                <w:lang w:val="es-ES"/>
              </w:rPr>
              <w:t>QUE GOLAZO: Sistema De Gestión De Torneos De Fútbol</w:t>
            </w:r>
            <w:r>
              <w:rPr>
                <w:noProof/>
                <w:webHidden/>
              </w:rPr>
              <w:tab/>
            </w:r>
            <w:r>
              <w:rPr>
                <w:noProof/>
                <w:webHidden/>
              </w:rPr>
              <w:fldChar w:fldCharType="begin"/>
            </w:r>
            <w:r>
              <w:rPr>
                <w:noProof/>
                <w:webHidden/>
              </w:rPr>
              <w:instrText xml:space="preserve"> PAGEREF _Toc421793153 \h </w:instrText>
            </w:r>
            <w:r>
              <w:rPr>
                <w:noProof/>
                <w:webHidden/>
              </w:rPr>
            </w:r>
            <w:r>
              <w:rPr>
                <w:noProof/>
                <w:webHidden/>
              </w:rPr>
              <w:fldChar w:fldCharType="separate"/>
            </w:r>
            <w:r w:rsidR="00D66D5E">
              <w:rPr>
                <w:noProof/>
                <w:webHidden/>
              </w:rPr>
              <w:t>6</w:t>
            </w:r>
            <w:r>
              <w:rPr>
                <w:noProof/>
                <w:webHidden/>
              </w:rPr>
              <w:fldChar w:fldCharType="end"/>
            </w:r>
          </w:hyperlink>
        </w:p>
        <w:p w14:paraId="7DDD58C5" w14:textId="77777777" w:rsidR="003D35C0" w:rsidRDefault="003D35C0">
          <w:pPr>
            <w:pStyle w:val="TDC2"/>
            <w:tabs>
              <w:tab w:val="right" w:leader="dot" w:pos="9350"/>
            </w:tabs>
            <w:rPr>
              <w:rFonts w:asciiTheme="minorHAnsi" w:hAnsiTheme="minorHAnsi"/>
              <w:noProof/>
              <w:lang w:val="es-ES" w:eastAsia="es-ES"/>
            </w:rPr>
          </w:pPr>
          <w:hyperlink w:anchor="_Toc421793154" w:history="1">
            <w:r w:rsidRPr="00A70775">
              <w:rPr>
                <w:rStyle w:val="Hipervnculo"/>
                <w:noProof/>
                <w:lang w:val="es-ES"/>
              </w:rPr>
              <w:t>Nuestros Desafíos</w:t>
            </w:r>
            <w:r>
              <w:rPr>
                <w:noProof/>
                <w:webHidden/>
              </w:rPr>
              <w:tab/>
            </w:r>
            <w:r>
              <w:rPr>
                <w:noProof/>
                <w:webHidden/>
              </w:rPr>
              <w:fldChar w:fldCharType="begin"/>
            </w:r>
            <w:r>
              <w:rPr>
                <w:noProof/>
                <w:webHidden/>
              </w:rPr>
              <w:instrText xml:space="preserve"> PAGEREF _Toc421793154 \h </w:instrText>
            </w:r>
            <w:r>
              <w:rPr>
                <w:noProof/>
                <w:webHidden/>
              </w:rPr>
            </w:r>
            <w:r>
              <w:rPr>
                <w:noProof/>
                <w:webHidden/>
              </w:rPr>
              <w:fldChar w:fldCharType="separate"/>
            </w:r>
            <w:r w:rsidR="00D66D5E">
              <w:rPr>
                <w:noProof/>
                <w:webHidden/>
              </w:rPr>
              <w:t>6</w:t>
            </w:r>
            <w:r>
              <w:rPr>
                <w:noProof/>
                <w:webHidden/>
              </w:rPr>
              <w:fldChar w:fldCharType="end"/>
            </w:r>
          </w:hyperlink>
        </w:p>
        <w:p w14:paraId="2FA389C2" w14:textId="77777777" w:rsidR="003D35C0" w:rsidRDefault="003D35C0">
          <w:pPr>
            <w:pStyle w:val="TDC2"/>
            <w:tabs>
              <w:tab w:val="right" w:leader="dot" w:pos="9350"/>
            </w:tabs>
            <w:rPr>
              <w:rFonts w:asciiTheme="minorHAnsi" w:hAnsiTheme="minorHAnsi"/>
              <w:noProof/>
              <w:lang w:val="es-ES" w:eastAsia="es-ES"/>
            </w:rPr>
          </w:pPr>
          <w:hyperlink w:anchor="_Toc421793155" w:history="1">
            <w:r w:rsidRPr="00A70775">
              <w:rPr>
                <w:rStyle w:val="Hipervnculo"/>
                <w:noProof/>
                <w:lang w:val="es-ES"/>
              </w:rPr>
              <w:t>Ámbito Al Que Está Dirigido</w:t>
            </w:r>
            <w:r>
              <w:rPr>
                <w:noProof/>
                <w:webHidden/>
              </w:rPr>
              <w:tab/>
            </w:r>
            <w:r>
              <w:rPr>
                <w:noProof/>
                <w:webHidden/>
              </w:rPr>
              <w:fldChar w:fldCharType="begin"/>
            </w:r>
            <w:r>
              <w:rPr>
                <w:noProof/>
                <w:webHidden/>
              </w:rPr>
              <w:instrText xml:space="preserve"> PAGEREF _Toc421793155 \h </w:instrText>
            </w:r>
            <w:r>
              <w:rPr>
                <w:noProof/>
                <w:webHidden/>
              </w:rPr>
            </w:r>
            <w:r>
              <w:rPr>
                <w:noProof/>
                <w:webHidden/>
              </w:rPr>
              <w:fldChar w:fldCharType="separate"/>
            </w:r>
            <w:r w:rsidR="00D66D5E">
              <w:rPr>
                <w:noProof/>
                <w:webHidden/>
              </w:rPr>
              <w:t>6</w:t>
            </w:r>
            <w:r>
              <w:rPr>
                <w:noProof/>
                <w:webHidden/>
              </w:rPr>
              <w:fldChar w:fldCharType="end"/>
            </w:r>
          </w:hyperlink>
        </w:p>
        <w:p w14:paraId="2FE8AB9F" w14:textId="77777777" w:rsidR="003D35C0" w:rsidRDefault="003D35C0">
          <w:pPr>
            <w:pStyle w:val="TDC2"/>
            <w:tabs>
              <w:tab w:val="right" w:leader="dot" w:pos="9350"/>
            </w:tabs>
            <w:rPr>
              <w:rFonts w:asciiTheme="minorHAnsi" w:hAnsiTheme="minorHAnsi"/>
              <w:noProof/>
              <w:lang w:val="es-ES" w:eastAsia="es-ES"/>
            </w:rPr>
          </w:pPr>
          <w:hyperlink w:anchor="_Toc421793156" w:history="1">
            <w:r w:rsidRPr="00A70775">
              <w:rPr>
                <w:rStyle w:val="Hipervnculo"/>
                <w:noProof/>
                <w:lang w:val="es-ES"/>
              </w:rPr>
              <w:t>Problemas Detectados</w:t>
            </w:r>
            <w:r>
              <w:rPr>
                <w:noProof/>
                <w:webHidden/>
              </w:rPr>
              <w:tab/>
            </w:r>
            <w:r>
              <w:rPr>
                <w:noProof/>
                <w:webHidden/>
              </w:rPr>
              <w:fldChar w:fldCharType="begin"/>
            </w:r>
            <w:r>
              <w:rPr>
                <w:noProof/>
                <w:webHidden/>
              </w:rPr>
              <w:instrText xml:space="preserve"> PAGEREF _Toc421793156 \h </w:instrText>
            </w:r>
            <w:r>
              <w:rPr>
                <w:noProof/>
                <w:webHidden/>
              </w:rPr>
            </w:r>
            <w:r>
              <w:rPr>
                <w:noProof/>
                <w:webHidden/>
              </w:rPr>
              <w:fldChar w:fldCharType="separate"/>
            </w:r>
            <w:r w:rsidR="00D66D5E">
              <w:rPr>
                <w:noProof/>
                <w:webHidden/>
              </w:rPr>
              <w:t>7</w:t>
            </w:r>
            <w:r>
              <w:rPr>
                <w:noProof/>
                <w:webHidden/>
              </w:rPr>
              <w:fldChar w:fldCharType="end"/>
            </w:r>
          </w:hyperlink>
        </w:p>
        <w:p w14:paraId="0C0CCBEE" w14:textId="77777777" w:rsidR="003D35C0" w:rsidRDefault="003D35C0">
          <w:pPr>
            <w:pStyle w:val="TDC2"/>
            <w:tabs>
              <w:tab w:val="right" w:leader="dot" w:pos="9350"/>
            </w:tabs>
            <w:rPr>
              <w:rFonts w:asciiTheme="minorHAnsi" w:hAnsiTheme="minorHAnsi"/>
              <w:noProof/>
              <w:lang w:val="es-ES" w:eastAsia="es-ES"/>
            </w:rPr>
          </w:pPr>
          <w:hyperlink w:anchor="_Toc421793157" w:history="1">
            <w:r w:rsidRPr="00A70775">
              <w:rPr>
                <w:rStyle w:val="Hipervnculo"/>
                <w:noProof/>
                <w:lang w:val="es-ES"/>
              </w:rPr>
              <w:t>Antecedentes De Sistemas Similares: Locales Y / O Internacionales</w:t>
            </w:r>
            <w:r>
              <w:rPr>
                <w:noProof/>
                <w:webHidden/>
              </w:rPr>
              <w:tab/>
            </w:r>
            <w:r>
              <w:rPr>
                <w:noProof/>
                <w:webHidden/>
              </w:rPr>
              <w:fldChar w:fldCharType="begin"/>
            </w:r>
            <w:r>
              <w:rPr>
                <w:noProof/>
                <w:webHidden/>
              </w:rPr>
              <w:instrText xml:space="preserve"> PAGEREF _Toc421793157 \h </w:instrText>
            </w:r>
            <w:r>
              <w:rPr>
                <w:noProof/>
                <w:webHidden/>
              </w:rPr>
            </w:r>
            <w:r>
              <w:rPr>
                <w:noProof/>
                <w:webHidden/>
              </w:rPr>
              <w:fldChar w:fldCharType="separate"/>
            </w:r>
            <w:r w:rsidR="00D66D5E">
              <w:rPr>
                <w:noProof/>
                <w:webHidden/>
              </w:rPr>
              <w:t>7</w:t>
            </w:r>
            <w:r>
              <w:rPr>
                <w:noProof/>
                <w:webHidden/>
              </w:rPr>
              <w:fldChar w:fldCharType="end"/>
            </w:r>
          </w:hyperlink>
        </w:p>
        <w:p w14:paraId="61F822C8" w14:textId="77777777" w:rsidR="003D35C0" w:rsidRDefault="003D35C0">
          <w:pPr>
            <w:pStyle w:val="TDC2"/>
            <w:tabs>
              <w:tab w:val="right" w:leader="dot" w:pos="9350"/>
            </w:tabs>
            <w:rPr>
              <w:rFonts w:asciiTheme="minorHAnsi" w:hAnsiTheme="minorHAnsi"/>
              <w:noProof/>
              <w:lang w:val="es-ES" w:eastAsia="es-ES"/>
            </w:rPr>
          </w:pPr>
          <w:hyperlink w:anchor="_Toc421793158" w:history="1">
            <w:r w:rsidRPr="00A70775">
              <w:rPr>
                <w:rStyle w:val="Hipervnculo"/>
                <w:noProof/>
                <w:lang w:val="es-AR"/>
              </w:rPr>
              <w:t>Motivación</w:t>
            </w:r>
            <w:r>
              <w:rPr>
                <w:noProof/>
                <w:webHidden/>
              </w:rPr>
              <w:tab/>
            </w:r>
            <w:r>
              <w:rPr>
                <w:noProof/>
                <w:webHidden/>
              </w:rPr>
              <w:fldChar w:fldCharType="begin"/>
            </w:r>
            <w:r>
              <w:rPr>
                <w:noProof/>
                <w:webHidden/>
              </w:rPr>
              <w:instrText xml:space="preserve"> PAGEREF _Toc421793158 \h </w:instrText>
            </w:r>
            <w:r>
              <w:rPr>
                <w:noProof/>
                <w:webHidden/>
              </w:rPr>
            </w:r>
            <w:r>
              <w:rPr>
                <w:noProof/>
                <w:webHidden/>
              </w:rPr>
              <w:fldChar w:fldCharType="separate"/>
            </w:r>
            <w:r w:rsidR="00D66D5E">
              <w:rPr>
                <w:noProof/>
                <w:webHidden/>
              </w:rPr>
              <w:t>7</w:t>
            </w:r>
            <w:r>
              <w:rPr>
                <w:noProof/>
                <w:webHidden/>
              </w:rPr>
              <w:fldChar w:fldCharType="end"/>
            </w:r>
          </w:hyperlink>
        </w:p>
        <w:p w14:paraId="075B2AC7" w14:textId="77777777" w:rsidR="003D35C0" w:rsidRDefault="003D35C0">
          <w:pPr>
            <w:pStyle w:val="TDC2"/>
            <w:tabs>
              <w:tab w:val="right" w:leader="dot" w:pos="9350"/>
            </w:tabs>
            <w:rPr>
              <w:rFonts w:asciiTheme="minorHAnsi" w:hAnsiTheme="minorHAnsi"/>
              <w:noProof/>
              <w:lang w:val="es-ES" w:eastAsia="es-ES"/>
            </w:rPr>
          </w:pPr>
          <w:hyperlink w:anchor="_Toc421793159" w:history="1">
            <w:r w:rsidRPr="00A70775">
              <w:rPr>
                <w:rStyle w:val="Hipervnculo"/>
                <w:noProof/>
                <w:lang w:val="es-AR"/>
              </w:rPr>
              <w:t>Relevamiento</w:t>
            </w:r>
            <w:r>
              <w:rPr>
                <w:noProof/>
                <w:webHidden/>
              </w:rPr>
              <w:tab/>
            </w:r>
            <w:r>
              <w:rPr>
                <w:noProof/>
                <w:webHidden/>
              </w:rPr>
              <w:fldChar w:fldCharType="begin"/>
            </w:r>
            <w:r>
              <w:rPr>
                <w:noProof/>
                <w:webHidden/>
              </w:rPr>
              <w:instrText xml:space="preserve"> PAGEREF _Toc421793159 \h </w:instrText>
            </w:r>
            <w:r>
              <w:rPr>
                <w:noProof/>
                <w:webHidden/>
              </w:rPr>
            </w:r>
            <w:r>
              <w:rPr>
                <w:noProof/>
                <w:webHidden/>
              </w:rPr>
              <w:fldChar w:fldCharType="separate"/>
            </w:r>
            <w:r w:rsidR="00D66D5E">
              <w:rPr>
                <w:noProof/>
                <w:webHidden/>
              </w:rPr>
              <w:t>8</w:t>
            </w:r>
            <w:r>
              <w:rPr>
                <w:noProof/>
                <w:webHidden/>
              </w:rPr>
              <w:fldChar w:fldCharType="end"/>
            </w:r>
          </w:hyperlink>
        </w:p>
        <w:p w14:paraId="4F84B8C8" w14:textId="77777777" w:rsidR="003D35C0" w:rsidRDefault="003D35C0">
          <w:pPr>
            <w:pStyle w:val="TDC2"/>
            <w:tabs>
              <w:tab w:val="right" w:leader="dot" w:pos="9350"/>
            </w:tabs>
            <w:rPr>
              <w:rFonts w:asciiTheme="minorHAnsi" w:hAnsiTheme="minorHAnsi"/>
              <w:noProof/>
              <w:lang w:val="es-ES" w:eastAsia="es-ES"/>
            </w:rPr>
          </w:pPr>
          <w:hyperlink w:anchor="_Toc421793160" w:history="1">
            <w:r w:rsidRPr="00A70775">
              <w:rPr>
                <w:rStyle w:val="Hipervnculo"/>
                <w:noProof/>
                <w:lang w:val="es-AR"/>
              </w:rPr>
              <w:t>Meta Prevista</w:t>
            </w:r>
            <w:r>
              <w:rPr>
                <w:noProof/>
                <w:webHidden/>
              </w:rPr>
              <w:tab/>
            </w:r>
            <w:r>
              <w:rPr>
                <w:noProof/>
                <w:webHidden/>
              </w:rPr>
              <w:fldChar w:fldCharType="begin"/>
            </w:r>
            <w:r>
              <w:rPr>
                <w:noProof/>
                <w:webHidden/>
              </w:rPr>
              <w:instrText xml:space="preserve"> PAGEREF _Toc421793160 \h </w:instrText>
            </w:r>
            <w:r>
              <w:rPr>
                <w:noProof/>
                <w:webHidden/>
              </w:rPr>
            </w:r>
            <w:r>
              <w:rPr>
                <w:noProof/>
                <w:webHidden/>
              </w:rPr>
              <w:fldChar w:fldCharType="separate"/>
            </w:r>
            <w:r w:rsidR="00D66D5E">
              <w:rPr>
                <w:noProof/>
                <w:webHidden/>
              </w:rPr>
              <w:t>9</w:t>
            </w:r>
            <w:r>
              <w:rPr>
                <w:noProof/>
                <w:webHidden/>
              </w:rPr>
              <w:fldChar w:fldCharType="end"/>
            </w:r>
          </w:hyperlink>
        </w:p>
        <w:p w14:paraId="31B1BC1B" w14:textId="77777777" w:rsidR="003D35C0" w:rsidRDefault="003D35C0">
          <w:pPr>
            <w:pStyle w:val="TDC2"/>
            <w:tabs>
              <w:tab w:val="right" w:leader="dot" w:pos="9350"/>
            </w:tabs>
            <w:rPr>
              <w:rFonts w:asciiTheme="minorHAnsi" w:hAnsiTheme="minorHAnsi"/>
              <w:noProof/>
              <w:lang w:val="es-ES" w:eastAsia="es-ES"/>
            </w:rPr>
          </w:pPr>
          <w:hyperlink w:anchor="_Toc421793161" w:history="1">
            <w:r w:rsidRPr="00A70775">
              <w:rPr>
                <w:rStyle w:val="Hipervnculo"/>
                <w:noProof/>
                <w:lang w:val="es-ES"/>
              </w:rPr>
              <w:t>Alcances Del Sistema</w:t>
            </w:r>
            <w:r>
              <w:rPr>
                <w:noProof/>
                <w:webHidden/>
              </w:rPr>
              <w:tab/>
            </w:r>
            <w:r>
              <w:rPr>
                <w:noProof/>
                <w:webHidden/>
              </w:rPr>
              <w:fldChar w:fldCharType="begin"/>
            </w:r>
            <w:r>
              <w:rPr>
                <w:noProof/>
                <w:webHidden/>
              </w:rPr>
              <w:instrText xml:space="preserve"> PAGEREF _Toc421793161 \h </w:instrText>
            </w:r>
            <w:r>
              <w:rPr>
                <w:noProof/>
                <w:webHidden/>
              </w:rPr>
            </w:r>
            <w:r>
              <w:rPr>
                <w:noProof/>
                <w:webHidden/>
              </w:rPr>
              <w:fldChar w:fldCharType="separate"/>
            </w:r>
            <w:r w:rsidR="00D66D5E">
              <w:rPr>
                <w:noProof/>
                <w:webHidden/>
              </w:rPr>
              <w:t>9</w:t>
            </w:r>
            <w:r>
              <w:rPr>
                <w:noProof/>
                <w:webHidden/>
              </w:rPr>
              <w:fldChar w:fldCharType="end"/>
            </w:r>
          </w:hyperlink>
        </w:p>
        <w:p w14:paraId="0A8A1D6C" w14:textId="77777777" w:rsidR="003D35C0" w:rsidRDefault="003D35C0">
          <w:pPr>
            <w:pStyle w:val="TDC2"/>
            <w:tabs>
              <w:tab w:val="right" w:leader="dot" w:pos="9350"/>
            </w:tabs>
            <w:rPr>
              <w:rFonts w:asciiTheme="minorHAnsi" w:hAnsiTheme="minorHAnsi"/>
              <w:noProof/>
              <w:lang w:val="es-ES" w:eastAsia="es-ES"/>
            </w:rPr>
          </w:pPr>
          <w:hyperlink w:anchor="_Toc421793162" w:history="1">
            <w:r w:rsidRPr="00A70775">
              <w:rPr>
                <w:rStyle w:val="Hipervnculo"/>
                <w:noProof/>
                <w:lang w:val="es-ES"/>
              </w:rPr>
              <w:t>Tecnologias Y Herramientas Utilizadas</w:t>
            </w:r>
            <w:r>
              <w:rPr>
                <w:noProof/>
                <w:webHidden/>
              </w:rPr>
              <w:tab/>
            </w:r>
            <w:r>
              <w:rPr>
                <w:noProof/>
                <w:webHidden/>
              </w:rPr>
              <w:fldChar w:fldCharType="begin"/>
            </w:r>
            <w:r>
              <w:rPr>
                <w:noProof/>
                <w:webHidden/>
              </w:rPr>
              <w:instrText xml:space="preserve"> PAGEREF _Toc421793162 \h </w:instrText>
            </w:r>
            <w:r>
              <w:rPr>
                <w:noProof/>
                <w:webHidden/>
              </w:rPr>
            </w:r>
            <w:r>
              <w:rPr>
                <w:noProof/>
                <w:webHidden/>
              </w:rPr>
              <w:fldChar w:fldCharType="separate"/>
            </w:r>
            <w:r w:rsidR="00D66D5E">
              <w:rPr>
                <w:noProof/>
                <w:webHidden/>
              </w:rPr>
              <w:t>10</w:t>
            </w:r>
            <w:r>
              <w:rPr>
                <w:noProof/>
                <w:webHidden/>
              </w:rPr>
              <w:fldChar w:fldCharType="end"/>
            </w:r>
          </w:hyperlink>
        </w:p>
        <w:p w14:paraId="6F9761E4" w14:textId="77777777" w:rsidR="003D35C0" w:rsidRDefault="003D35C0">
          <w:pPr>
            <w:pStyle w:val="TDC1"/>
            <w:tabs>
              <w:tab w:val="right" w:leader="dot" w:pos="9350"/>
            </w:tabs>
            <w:rPr>
              <w:rFonts w:asciiTheme="minorHAnsi" w:hAnsiTheme="minorHAnsi"/>
              <w:noProof/>
              <w:lang w:val="es-ES" w:eastAsia="es-ES"/>
            </w:rPr>
          </w:pPr>
          <w:hyperlink w:anchor="_Toc421793163" w:history="1">
            <w:r w:rsidRPr="00A70775">
              <w:rPr>
                <w:rStyle w:val="Hipervnculo"/>
                <w:noProof/>
                <w:lang w:val="es-ES"/>
              </w:rPr>
              <w:t>Funcionalidades Del Sistema</w:t>
            </w:r>
            <w:r>
              <w:rPr>
                <w:noProof/>
                <w:webHidden/>
              </w:rPr>
              <w:tab/>
            </w:r>
            <w:r>
              <w:rPr>
                <w:noProof/>
                <w:webHidden/>
              </w:rPr>
              <w:fldChar w:fldCharType="begin"/>
            </w:r>
            <w:r>
              <w:rPr>
                <w:noProof/>
                <w:webHidden/>
              </w:rPr>
              <w:instrText xml:space="preserve"> PAGEREF _Toc421793163 \h </w:instrText>
            </w:r>
            <w:r>
              <w:rPr>
                <w:noProof/>
                <w:webHidden/>
              </w:rPr>
            </w:r>
            <w:r>
              <w:rPr>
                <w:noProof/>
                <w:webHidden/>
              </w:rPr>
              <w:fldChar w:fldCharType="separate"/>
            </w:r>
            <w:r w:rsidR="00D66D5E">
              <w:rPr>
                <w:noProof/>
                <w:webHidden/>
              </w:rPr>
              <w:t>12</w:t>
            </w:r>
            <w:r>
              <w:rPr>
                <w:noProof/>
                <w:webHidden/>
              </w:rPr>
              <w:fldChar w:fldCharType="end"/>
            </w:r>
          </w:hyperlink>
        </w:p>
        <w:p w14:paraId="1D9367BC" w14:textId="77777777" w:rsidR="003D35C0" w:rsidRDefault="003D35C0">
          <w:pPr>
            <w:pStyle w:val="TDC2"/>
            <w:tabs>
              <w:tab w:val="right" w:leader="dot" w:pos="9350"/>
            </w:tabs>
            <w:rPr>
              <w:rFonts w:asciiTheme="minorHAnsi" w:hAnsiTheme="minorHAnsi"/>
              <w:noProof/>
              <w:lang w:val="es-ES" w:eastAsia="es-ES"/>
            </w:rPr>
          </w:pPr>
          <w:hyperlink w:anchor="_Toc421793164" w:history="1">
            <w:r w:rsidRPr="00A70775">
              <w:rPr>
                <w:rStyle w:val="Hipervnculo"/>
                <w:noProof/>
                <w:lang w:val="es-ES"/>
              </w:rPr>
              <w:t>Especificación De Requerimientos De Software</w:t>
            </w:r>
            <w:r>
              <w:rPr>
                <w:noProof/>
                <w:webHidden/>
              </w:rPr>
              <w:tab/>
            </w:r>
            <w:r>
              <w:rPr>
                <w:noProof/>
                <w:webHidden/>
              </w:rPr>
              <w:fldChar w:fldCharType="begin"/>
            </w:r>
            <w:r>
              <w:rPr>
                <w:noProof/>
                <w:webHidden/>
              </w:rPr>
              <w:instrText xml:space="preserve"> PAGEREF _Toc421793164 \h </w:instrText>
            </w:r>
            <w:r>
              <w:rPr>
                <w:noProof/>
                <w:webHidden/>
              </w:rPr>
            </w:r>
            <w:r>
              <w:rPr>
                <w:noProof/>
                <w:webHidden/>
              </w:rPr>
              <w:fldChar w:fldCharType="separate"/>
            </w:r>
            <w:r w:rsidR="00D66D5E">
              <w:rPr>
                <w:noProof/>
                <w:webHidden/>
              </w:rPr>
              <w:t>13</w:t>
            </w:r>
            <w:r>
              <w:rPr>
                <w:noProof/>
                <w:webHidden/>
              </w:rPr>
              <w:fldChar w:fldCharType="end"/>
            </w:r>
          </w:hyperlink>
        </w:p>
        <w:p w14:paraId="3AFF4D2C" w14:textId="77777777" w:rsidR="003D35C0" w:rsidRDefault="003D35C0">
          <w:pPr>
            <w:pStyle w:val="TDC3"/>
            <w:tabs>
              <w:tab w:val="right" w:leader="dot" w:pos="9350"/>
            </w:tabs>
            <w:rPr>
              <w:rFonts w:asciiTheme="minorHAnsi" w:hAnsiTheme="minorHAnsi"/>
              <w:noProof/>
              <w:lang w:val="es-ES" w:eastAsia="es-ES"/>
            </w:rPr>
          </w:pPr>
          <w:hyperlink w:anchor="_Toc421793165" w:history="1">
            <w:r w:rsidRPr="00A70775">
              <w:rPr>
                <w:rStyle w:val="Hipervnculo"/>
                <w:noProof/>
              </w:rPr>
              <w:t>Definiciones, Acrónimos Y Abreviaturas</w:t>
            </w:r>
            <w:r>
              <w:rPr>
                <w:noProof/>
                <w:webHidden/>
              </w:rPr>
              <w:tab/>
            </w:r>
            <w:r>
              <w:rPr>
                <w:noProof/>
                <w:webHidden/>
              </w:rPr>
              <w:fldChar w:fldCharType="begin"/>
            </w:r>
            <w:r>
              <w:rPr>
                <w:noProof/>
                <w:webHidden/>
              </w:rPr>
              <w:instrText xml:space="preserve"> PAGEREF _Toc421793165 \h </w:instrText>
            </w:r>
            <w:r>
              <w:rPr>
                <w:noProof/>
                <w:webHidden/>
              </w:rPr>
            </w:r>
            <w:r>
              <w:rPr>
                <w:noProof/>
                <w:webHidden/>
              </w:rPr>
              <w:fldChar w:fldCharType="separate"/>
            </w:r>
            <w:r w:rsidR="00D66D5E">
              <w:rPr>
                <w:noProof/>
                <w:webHidden/>
              </w:rPr>
              <w:t>13</w:t>
            </w:r>
            <w:r>
              <w:rPr>
                <w:noProof/>
                <w:webHidden/>
              </w:rPr>
              <w:fldChar w:fldCharType="end"/>
            </w:r>
          </w:hyperlink>
        </w:p>
        <w:p w14:paraId="6F405B76" w14:textId="77777777" w:rsidR="003D35C0" w:rsidRDefault="003D35C0">
          <w:pPr>
            <w:pStyle w:val="TDC3"/>
            <w:tabs>
              <w:tab w:val="right" w:leader="dot" w:pos="9350"/>
            </w:tabs>
            <w:rPr>
              <w:rFonts w:asciiTheme="minorHAnsi" w:hAnsiTheme="minorHAnsi"/>
              <w:noProof/>
              <w:lang w:val="es-ES" w:eastAsia="es-ES"/>
            </w:rPr>
          </w:pPr>
          <w:hyperlink w:anchor="_Toc421793166" w:history="1">
            <w:r w:rsidRPr="00A70775">
              <w:rPr>
                <w:rStyle w:val="Hipervnculo"/>
                <w:noProof/>
                <w:lang w:val="es-ES"/>
              </w:rPr>
              <w:t>Límite Y Alcance</w:t>
            </w:r>
            <w:r>
              <w:rPr>
                <w:noProof/>
                <w:webHidden/>
              </w:rPr>
              <w:tab/>
            </w:r>
            <w:r>
              <w:rPr>
                <w:noProof/>
                <w:webHidden/>
              </w:rPr>
              <w:fldChar w:fldCharType="begin"/>
            </w:r>
            <w:r>
              <w:rPr>
                <w:noProof/>
                <w:webHidden/>
              </w:rPr>
              <w:instrText xml:space="preserve"> PAGEREF _Toc421793166 \h </w:instrText>
            </w:r>
            <w:r>
              <w:rPr>
                <w:noProof/>
                <w:webHidden/>
              </w:rPr>
            </w:r>
            <w:r>
              <w:rPr>
                <w:noProof/>
                <w:webHidden/>
              </w:rPr>
              <w:fldChar w:fldCharType="separate"/>
            </w:r>
            <w:r w:rsidR="00D66D5E">
              <w:rPr>
                <w:noProof/>
                <w:webHidden/>
              </w:rPr>
              <w:t>13</w:t>
            </w:r>
            <w:r>
              <w:rPr>
                <w:noProof/>
                <w:webHidden/>
              </w:rPr>
              <w:fldChar w:fldCharType="end"/>
            </w:r>
          </w:hyperlink>
        </w:p>
        <w:p w14:paraId="1301ACD7" w14:textId="77777777" w:rsidR="003D35C0" w:rsidRDefault="003D35C0">
          <w:pPr>
            <w:pStyle w:val="TDC3"/>
            <w:tabs>
              <w:tab w:val="right" w:leader="dot" w:pos="9350"/>
            </w:tabs>
            <w:rPr>
              <w:rFonts w:asciiTheme="minorHAnsi" w:hAnsiTheme="minorHAnsi"/>
              <w:noProof/>
              <w:lang w:val="es-ES" w:eastAsia="es-ES"/>
            </w:rPr>
          </w:pPr>
          <w:hyperlink w:anchor="_Toc421793167" w:history="1">
            <w:r w:rsidRPr="00A70775">
              <w:rPr>
                <w:rStyle w:val="Hipervnculo"/>
                <w:noProof/>
                <w:lang w:val="es-ES"/>
              </w:rPr>
              <w:t>El Sistema No Se Contempla</w:t>
            </w:r>
            <w:r>
              <w:rPr>
                <w:noProof/>
                <w:webHidden/>
              </w:rPr>
              <w:tab/>
            </w:r>
            <w:r>
              <w:rPr>
                <w:noProof/>
                <w:webHidden/>
              </w:rPr>
              <w:fldChar w:fldCharType="begin"/>
            </w:r>
            <w:r>
              <w:rPr>
                <w:noProof/>
                <w:webHidden/>
              </w:rPr>
              <w:instrText xml:space="preserve"> PAGEREF _Toc421793167 \h </w:instrText>
            </w:r>
            <w:r>
              <w:rPr>
                <w:noProof/>
                <w:webHidden/>
              </w:rPr>
            </w:r>
            <w:r>
              <w:rPr>
                <w:noProof/>
                <w:webHidden/>
              </w:rPr>
              <w:fldChar w:fldCharType="separate"/>
            </w:r>
            <w:r w:rsidR="00D66D5E">
              <w:rPr>
                <w:noProof/>
                <w:webHidden/>
              </w:rPr>
              <w:t>14</w:t>
            </w:r>
            <w:r>
              <w:rPr>
                <w:noProof/>
                <w:webHidden/>
              </w:rPr>
              <w:fldChar w:fldCharType="end"/>
            </w:r>
          </w:hyperlink>
        </w:p>
        <w:p w14:paraId="42506808" w14:textId="77777777" w:rsidR="003D35C0" w:rsidRDefault="003D35C0">
          <w:pPr>
            <w:pStyle w:val="TDC3"/>
            <w:tabs>
              <w:tab w:val="right" w:leader="dot" w:pos="9350"/>
            </w:tabs>
            <w:rPr>
              <w:rFonts w:asciiTheme="minorHAnsi" w:hAnsiTheme="minorHAnsi"/>
              <w:noProof/>
              <w:lang w:val="es-ES" w:eastAsia="es-ES"/>
            </w:rPr>
          </w:pPr>
          <w:hyperlink w:anchor="_Toc421793168" w:history="1">
            <w:r w:rsidRPr="00A70775">
              <w:rPr>
                <w:rStyle w:val="Hipervnculo"/>
                <w:noProof/>
              </w:rPr>
              <w:t>Supuestos</w:t>
            </w:r>
            <w:r>
              <w:rPr>
                <w:noProof/>
                <w:webHidden/>
              </w:rPr>
              <w:tab/>
            </w:r>
            <w:r>
              <w:rPr>
                <w:noProof/>
                <w:webHidden/>
              </w:rPr>
              <w:fldChar w:fldCharType="begin"/>
            </w:r>
            <w:r>
              <w:rPr>
                <w:noProof/>
                <w:webHidden/>
              </w:rPr>
              <w:instrText xml:space="preserve"> PAGEREF _Toc421793168 \h </w:instrText>
            </w:r>
            <w:r>
              <w:rPr>
                <w:noProof/>
                <w:webHidden/>
              </w:rPr>
            </w:r>
            <w:r>
              <w:rPr>
                <w:noProof/>
                <w:webHidden/>
              </w:rPr>
              <w:fldChar w:fldCharType="separate"/>
            </w:r>
            <w:r w:rsidR="00D66D5E">
              <w:rPr>
                <w:noProof/>
                <w:webHidden/>
              </w:rPr>
              <w:t>14</w:t>
            </w:r>
            <w:r>
              <w:rPr>
                <w:noProof/>
                <w:webHidden/>
              </w:rPr>
              <w:fldChar w:fldCharType="end"/>
            </w:r>
          </w:hyperlink>
        </w:p>
        <w:p w14:paraId="21B3D007" w14:textId="77777777" w:rsidR="003D35C0" w:rsidRDefault="003D35C0">
          <w:pPr>
            <w:pStyle w:val="TDC3"/>
            <w:tabs>
              <w:tab w:val="right" w:leader="dot" w:pos="9350"/>
            </w:tabs>
            <w:rPr>
              <w:rFonts w:asciiTheme="minorHAnsi" w:hAnsiTheme="minorHAnsi"/>
              <w:noProof/>
              <w:lang w:val="es-ES" w:eastAsia="es-ES"/>
            </w:rPr>
          </w:pPr>
          <w:hyperlink w:anchor="_Toc421793169" w:history="1">
            <w:r w:rsidRPr="00A70775">
              <w:rPr>
                <w:rStyle w:val="Hipervnculo"/>
                <w:noProof/>
                <w:lang w:val="es-ES"/>
              </w:rPr>
              <w:t>Restricciones</w:t>
            </w:r>
            <w:r>
              <w:rPr>
                <w:noProof/>
                <w:webHidden/>
              </w:rPr>
              <w:tab/>
            </w:r>
            <w:r>
              <w:rPr>
                <w:noProof/>
                <w:webHidden/>
              </w:rPr>
              <w:fldChar w:fldCharType="begin"/>
            </w:r>
            <w:r>
              <w:rPr>
                <w:noProof/>
                <w:webHidden/>
              </w:rPr>
              <w:instrText xml:space="preserve"> PAGEREF _Toc421793169 \h </w:instrText>
            </w:r>
            <w:r>
              <w:rPr>
                <w:noProof/>
                <w:webHidden/>
              </w:rPr>
            </w:r>
            <w:r>
              <w:rPr>
                <w:noProof/>
                <w:webHidden/>
              </w:rPr>
              <w:fldChar w:fldCharType="separate"/>
            </w:r>
            <w:r w:rsidR="00D66D5E">
              <w:rPr>
                <w:noProof/>
                <w:webHidden/>
              </w:rPr>
              <w:t>14</w:t>
            </w:r>
            <w:r>
              <w:rPr>
                <w:noProof/>
                <w:webHidden/>
              </w:rPr>
              <w:fldChar w:fldCharType="end"/>
            </w:r>
          </w:hyperlink>
        </w:p>
        <w:p w14:paraId="0A405D36" w14:textId="77777777" w:rsidR="003D35C0" w:rsidRDefault="003D35C0">
          <w:pPr>
            <w:pStyle w:val="TDC3"/>
            <w:tabs>
              <w:tab w:val="right" w:leader="dot" w:pos="9350"/>
            </w:tabs>
            <w:rPr>
              <w:rFonts w:asciiTheme="minorHAnsi" w:hAnsiTheme="minorHAnsi"/>
              <w:noProof/>
              <w:lang w:val="es-ES" w:eastAsia="es-ES"/>
            </w:rPr>
          </w:pPr>
          <w:hyperlink w:anchor="_Toc421793170" w:history="1">
            <w:r w:rsidRPr="00A70775">
              <w:rPr>
                <w:rStyle w:val="Hipervnculo"/>
                <w:noProof/>
                <w:lang w:val="es-ES"/>
              </w:rPr>
              <w:t>Roles</w:t>
            </w:r>
            <w:r>
              <w:rPr>
                <w:noProof/>
                <w:webHidden/>
              </w:rPr>
              <w:tab/>
            </w:r>
            <w:r>
              <w:rPr>
                <w:noProof/>
                <w:webHidden/>
              </w:rPr>
              <w:fldChar w:fldCharType="begin"/>
            </w:r>
            <w:r>
              <w:rPr>
                <w:noProof/>
                <w:webHidden/>
              </w:rPr>
              <w:instrText xml:space="preserve"> PAGEREF _Toc421793170 \h </w:instrText>
            </w:r>
            <w:r>
              <w:rPr>
                <w:noProof/>
                <w:webHidden/>
              </w:rPr>
            </w:r>
            <w:r>
              <w:rPr>
                <w:noProof/>
                <w:webHidden/>
              </w:rPr>
              <w:fldChar w:fldCharType="separate"/>
            </w:r>
            <w:r w:rsidR="00D66D5E">
              <w:rPr>
                <w:noProof/>
                <w:webHidden/>
              </w:rPr>
              <w:t>15</w:t>
            </w:r>
            <w:r>
              <w:rPr>
                <w:noProof/>
                <w:webHidden/>
              </w:rPr>
              <w:fldChar w:fldCharType="end"/>
            </w:r>
          </w:hyperlink>
        </w:p>
        <w:p w14:paraId="62448ABA" w14:textId="77777777" w:rsidR="003D35C0" w:rsidRDefault="003D35C0">
          <w:pPr>
            <w:pStyle w:val="TDC3"/>
            <w:tabs>
              <w:tab w:val="right" w:leader="dot" w:pos="9350"/>
            </w:tabs>
            <w:rPr>
              <w:rFonts w:asciiTheme="minorHAnsi" w:hAnsiTheme="minorHAnsi"/>
              <w:noProof/>
              <w:lang w:val="es-ES" w:eastAsia="es-ES"/>
            </w:rPr>
          </w:pPr>
          <w:hyperlink w:anchor="_Toc421793171" w:history="1">
            <w:r w:rsidRPr="00A70775">
              <w:rPr>
                <w:rStyle w:val="Hipervnculo"/>
                <w:noProof/>
                <w:lang w:val="es-ES"/>
              </w:rPr>
              <w:t>Requerimientos Funcionales</w:t>
            </w:r>
            <w:r>
              <w:rPr>
                <w:noProof/>
                <w:webHidden/>
              </w:rPr>
              <w:tab/>
            </w:r>
            <w:r>
              <w:rPr>
                <w:noProof/>
                <w:webHidden/>
              </w:rPr>
              <w:fldChar w:fldCharType="begin"/>
            </w:r>
            <w:r>
              <w:rPr>
                <w:noProof/>
                <w:webHidden/>
              </w:rPr>
              <w:instrText xml:space="preserve"> PAGEREF _Toc421793171 \h </w:instrText>
            </w:r>
            <w:r>
              <w:rPr>
                <w:noProof/>
                <w:webHidden/>
              </w:rPr>
            </w:r>
            <w:r>
              <w:rPr>
                <w:noProof/>
                <w:webHidden/>
              </w:rPr>
              <w:fldChar w:fldCharType="separate"/>
            </w:r>
            <w:r w:rsidR="00D66D5E">
              <w:rPr>
                <w:noProof/>
                <w:webHidden/>
              </w:rPr>
              <w:t>15</w:t>
            </w:r>
            <w:r>
              <w:rPr>
                <w:noProof/>
                <w:webHidden/>
              </w:rPr>
              <w:fldChar w:fldCharType="end"/>
            </w:r>
          </w:hyperlink>
        </w:p>
        <w:p w14:paraId="7A8ADE8E" w14:textId="77777777" w:rsidR="003D35C0" w:rsidRDefault="003D35C0">
          <w:pPr>
            <w:pStyle w:val="TDC3"/>
            <w:tabs>
              <w:tab w:val="right" w:leader="dot" w:pos="9350"/>
            </w:tabs>
            <w:rPr>
              <w:rFonts w:asciiTheme="minorHAnsi" w:hAnsiTheme="minorHAnsi"/>
              <w:noProof/>
              <w:lang w:val="es-ES" w:eastAsia="es-ES"/>
            </w:rPr>
          </w:pPr>
          <w:hyperlink w:anchor="_Toc421793172" w:history="1">
            <w:r w:rsidRPr="00A70775">
              <w:rPr>
                <w:rStyle w:val="Hipervnculo"/>
                <w:noProof/>
              </w:rPr>
              <w:t>Sitio Web De Torneo</w:t>
            </w:r>
            <w:r>
              <w:rPr>
                <w:noProof/>
                <w:webHidden/>
              </w:rPr>
              <w:tab/>
            </w:r>
            <w:r>
              <w:rPr>
                <w:noProof/>
                <w:webHidden/>
              </w:rPr>
              <w:fldChar w:fldCharType="begin"/>
            </w:r>
            <w:r>
              <w:rPr>
                <w:noProof/>
                <w:webHidden/>
              </w:rPr>
              <w:instrText xml:space="preserve"> PAGEREF _Toc421793172 \h </w:instrText>
            </w:r>
            <w:r>
              <w:rPr>
                <w:noProof/>
                <w:webHidden/>
              </w:rPr>
            </w:r>
            <w:r>
              <w:rPr>
                <w:noProof/>
                <w:webHidden/>
              </w:rPr>
              <w:fldChar w:fldCharType="separate"/>
            </w:r>
            <w:r w:rsidR="00D66D5E">
              <w:rPr>
                <w:noProof/>
                <w:webHidden/>
              </w:rPr>
              <w:t>22</w:t>
            </w:r>
            <w:r>
              <w:rPr>
                <w:noProof/>
                <w:webHidden/>
              </w:rPr>
              <w:fldChar w:fldCharType="end"/>
            </w:r>
          </w:hyperlink>
        </w:p>
        <w:p w14:paraId="3C88D763" w14:textId="77777777" w:rsidR="003D35C0" w:rsidRDefault="003D35C0">
          <w:pPr>
            <w:pStyle w:val="TDC2"/>
            <w:tabs>
              <w:tab w:val="right" w:leader="dot" w:pos="9350"/>
            </w:tabs>
            <w:rPr>
              <w:rFonts w:asciiTheme="minorHAnsi" w:hAnsiTheme="minorHAnsi"/>
              <w:noProof/>
              <w:lang w:val="es-ES" w:eastAsia="es-ES"/>
            </w:rPr>
          </w:pPr>
          <w:hyperlink w:anchor="_Toc421793173" w:history="1">
            <w:r w:rsidRPr="00A70775">
              <w:rPr>
                <w:rStyle w:val="Hipervnculo"/>
                <w:noProof/>
                <w:lang w:val="es-ES"/>
              </w:rPr>
              <w:t>Product Backlog</w:t>
            </w:r>
            <w:r>
              <w:rPr>
                <w:noProof/>
                <w:webHidden/>
              </w:rPr>
              <w:tab/>
            </w:r>
            <w:r>
              <w:rPr>
                <w:noProof/>
                <w:webHidden/>
              </w:rPr>
              <w:fldChar w:fldCharType="begin"/>
            </w:r>
            <w:r>
              <w:rPr>
                <w:noProof/>
                <w:webHidden/>
              </w:rPr>
              <w:instrText xml:space="preserve"> PAGEREF _Toc421793173 \h </w:instrText>
            </w:r>
            <w:r>
              <w:rPr>
                <w:noProof/>
                <w:webHidden/>
              </w:rPr>
            </w:r>
            <w:r>
              <w:rPr>
                <w:noProof/>
                <w:webHidden/>
              </w:rPr>
              <w:fldChar w:fldCharType="separate"/>
            </w:r>
            <w:r w:rsidR="00D66D5E">
              <w:rPr>
                <w:noProof/>
                <w:webHidden/>
              </w:rPr>
              <w:t>24</w:t>
            </w:r>
            <w:r>
              <w:rPr>
                <w:noProof/>
                <w:webHidden/>
              </w:rPr>
              <w:fldChar w:fldCharType="end"/>
            </w:r>
          </w:hyperlink>
        </w:p>
        <w:p w14:paraId="68BBB6B9" w14:textId="77777777" w:rsidR="003D35C0" w:rsidRDefault="003D35C0">
          <w:pPr>
            <w:pStyle w:val="TDC3"/>
            <w:tabs>
              <w:tab w:val="right" w:leader="dot" w:pos="9350"/>
            </w:tabs>
            <w:rPr>
              <w:rFonts w:asciiTheme="minorHAnsi" w:hAnsiTheme="minorHAnsi"/>
              <w:noProof/>
              <w:lang w:val="es-ES" w:eastAsia="es-ES"/>
            </w:rPr>
          </w:pPr>
          <w:hyperlink w:anchor="_Toc421793174" w:history="1">
            <w:r w:rsidRPr="00A70775">
              <w:rPr>
                <w:rStyle w:val="Hipervnculo"/>
                <w:noProof/>
              </w:rPr>
              <w:t>Módulo Administrador</w:t>
            </w:r>
            <w:r>
              <w:rPr>
                <w:noProof/>
                <w:webHidden/>
              </w:rPr>
              <w:tab/>
            </w:r>
            <w:r>
              <w:rPr>
                <w:noProof/>
                <w:webHidden/>
              </w:rPr>
              <w:fldChar w:fldCharType="begin"/>
            </w:r>
            <w:r>
              <w:rPr>
                <w:noProof/>
                <w:webHidden/>
              </w:rPr>
              <w:instrText xml:space="preserve"> PAGEREF _Toc421793174 \h </w:instrText>
            </w:r>
            <w:r>
              <w:rPr>
                <w:noProof/>
                <w:webHidden/>
              </w:rPr>
            </w:r>
            <w:r>
              <w:rPr>
                <w:noProof/>
                <w:webHidden/>
              </w:rPr>
              <w:fldChar w:fldCharType="separate"/>
            </w:r>
            <w:r w:rsidR="00D66D5E">
              <w:rPr>
                <w:noProof/>
                <w:webHidden/>
              </w:rPr>
              <w:t>24</w:t>
            </w:r>
            <w:r>
              <w:rPr>
                <w:noProof/>
                <w:webHidden/>
              </w:rPr>
              <w:fldChar w:fldCharType="end"/>
            </w:r>
          </w:hyperlink>
        </w:p>
        <w:p w14:paraId="045DB52C" w14:textId="77777777" w:rsidR="003D35C0" w:rsidRDefault="003D35C0">
          <w:pPr>
            <w:pStyle w:val="TDC3"/>
            <w:tabs>
              <w:tab w:val="right" w:leader="dot" w:pos="9350"/>
            </w:tabs>
            <w:rPr>
              <w:rFonts w:asciiTheme="minorHAnsi" w:hAnsiTheme="minorHAnsi"/>
              <w:noProof/>
              <w:lang w:val="es-ES" w:eastAsia="es-ES"/>
            </w:rPr>
          </w:pPr>
          <w:hyperlink w:anchor="_Toc421793175" w:history="1">
            <w:r w:rsidRPr="00A70775">
              <w:rPr>
                <w:rStyle w:val="Hipervnculo"/>
                <w:noProof/>
              </w:rPr>
              <w:t>Sitio Web De Torneo</w:t>
            </w:r>
            <w:r>
              <w:rPr>
                <w:noProof/>
                <w:webHidden/>
              </w:rPr>
              <w:tab/>
            </w:r>
            <w:r>
              <w:rPr>
                <w:noProof/>
                <w:webHidden/>
              </w:rPr>
              <w:fldChar w:fldCharType="begin"/>
            </w:r>
            <w:r>
              <w:rPr>
                <w:noProof/>
                <w:webHidden/>
              </w:rPr>
              <w:instrText xml:space="preserve"> PAGEREF _Toc421793175 \h </w:instrText>
            </w:r>
            <w:r>
              <w:rPr>
                <w:noProof/>
                <w:webHidden/>
              </w:rPr>
            </w:r>
            <w:r>
              <w:rPr>
                <w:noProof/>
                <w:webHidden/>
              </w:rPr>
              <w:fldChar w:fldCharType="separate"/>
            </w:r>
            <w:r w:rsidR="00D66D5E">
              <w:rPr>
                <w:noProof/>
                <w:webHidden/>
              </w:rPr>
              <w:t>39</w:t>
            </w:r>
            <w:r>
              <w:rPr>
                <w:noProof/>
                <w:webHidden/>
              </w:rPr>
              <w:fldChar w:fldCharType="end"/>
            </w:r>
          </w:hyperlink>
        </w:p>
        <w:p w14:paraId="19FC03EC" w14:textId="77777777" w:rsidR="003D35C0" w:rsidRDefault="003D35C0">
          <w:pPr>
            <w:pStyle w:val="TDC1"/>
            <w:tabs>
              <w:tab w:val="right" w:leader="dot" w:pos="9350"/>
            </w:tabs>
            <w:rPr>
              <w:rFonts w:asciiTheme="minorHAnsi" w:hAnsiTheme="minorHAnsi"/>
              <w:noProof/>
              <w:lang w:val="es-ES" w:eastAsia="es-ES"/>
            </w:rPr>
          </w:pPr>
          <w:hyperlink w:anchor="_Toc421793176" w:history="1">
            <w:r w:rsidRPr="00A70775">
              <w:rPr>
                <w:rStyle w:val="Hipervnculo"/>
                <w:noProof/>
              </w:rPr>
              <w:t>Modelos E Implementación Del Sistema</w:t>
            </w:r>
            <w:r>
              <w:rPr>
                <w:noProof/>
                <w:webHidden/>
              </w:rPr>
              <w:tab/>
            </w:r>
            <w:r>
              <w:rPr>
                <w:noProof/>
                <w:webHidden/>
              </w:rPr>
              <w:fldChar w:fldCharType="begin"/>
            </w:r>
            <w:r>
              <w:rPr>
                <w:noProof/>
                <w:webHidden/>
              </w:rPr>
              <w:instrText xml:space="preserve"> PAGEREF _Toc421793176 \h </w:instrText>
            </w:r>
            <w:r>
              <w:rPr>
                <w:noProof/>
                <w:webHidden/>
              </w:rPr>
            </w:r>
            <w:r>
              <w:rPr>
                <w:noProof/>
                <w:webHidden/>
              </w:rPr>
              <w:fldChar w:fldCharType="separate"/>
            </w:r>
            <w:r w:rsidR="00D66D5E">
              <w:rPr>
                <w:noProof/>
                <w:webHidden/>
              </w:rPr>
              <w:t>45</w:t>
            </w:r>
            <w:r>
              <w:rPr>
                <w:noProof/>
                <w:webHidden/>
              </w:rPr>
              <w:fldChar w:fldCharType="end"/>
            </w:r>
          </w:hyperlink>
        </w:p>
        <w:p w14:paraId="742F2B48" w14:textId="77777777" w:rsidR="003D35C0" w:rsidRDefault="003D35C0">
          <w:pPr>
            <w:pStyle w:val="TDC2"/>
            <w:tabs>
              <w:tab w:val="right" w:leader="dot" w:pos="9350"/>
            </w:tabs>
            <w:rPr>
              <w:rFonts w:asciiTheme="minorHAnsi" w:hAnsiTheme="minorHAnsi"/>
              <w:noProof/>
              <w:lang w:val="es-ES" w:eastAsia="es-ES"/>
            </w:rPr>
          </w:pPr>
          <w:hyperlink w:anchor="_Toc421793177" w:history="1">
            <w:r w:rsidRPr="00A70775">
              <w:rPr>
                <w:rStyle w:val="Hipervnculo"/>
                <w:noProof/>
                <w:lang w:val="es-ES"/>
              </w:rPr>
              <w:t>Arquitectura – Patrones Arquitectónico</w:t>
            </w:r>
            <w:r>
              <w:rPr>
                <w:noProof/>
                <w:webHidden/>
              </w:rPr>
              <w:tab/>
            </w:r>
            <w:r>
              <w:rPr>
                <w:noProof/>
                <w:webHidden/>
              </w:rPr>
              <w:fldChar w:fldCharType="begin"/>
            </w:r>
            <w:r>
              <w:rPr>
                <w:noProof/>
                <w:webHidden/>
              </w:rPr>
              <w:instrText xml:space="preserve"> PAGEREF _Toc421793177 \h </w:instrText>
            </w:r>
            <w:r>
              <w:rPr>
                <w:noProof/>
                <w:webHidden/>
              </w:rPr>
            </w:r>
            <w:r>
              <w:rPr>
                <w:noProof/>
                <w:webHidden/>
              </w:rPr>
              <w:fldChar w:fldCharType="separate"/>
            </w:r>
            <w:r w:rsidR="00D66D5E">
              <w:rPr>
                <w:noProof/>
                <w:webHidden/>
              </w:rPr>
              <w:t>46</w:t>
            </w:r>
            <w:r>
              <w:rPr>
                <w:noProof/>
                <w:webHidden/>
              </w:rPr>
              <w:fldChar w:fldCharType="end"/>
            </w:r>
          </w:hyperlink>
        </w:p>
        <w:p w14:paraId="509C4BFC" w14:textId="77777777" w:rsidR="003D35C0" w:rsidRDefault="003D35C0">
          <w:pPr>
            <w:pStyle w:val="TDC3"/>
            <w:tabs>
              <w:tab w:val="right" w:leader="dot" w:pos="9350"/>
            </w:tabs>
            <w:rPr>
              <w:rFonts w:asciiTheme="minorHAnsi" w:hAnsiTheme="minorHAnsi"/>
              <w:noProof/>
              <w:lang w:val="es-ES" w:eastAsia="es-ES"/>
            </w:rPr>
          </w:pPr>
          <w:hyperlink w:anchor="_Toc421793178" w:history="1">
            <w:r w:rsidRPr="00A70775">
              <w:rPr>
                <w:rStyle w:val="Hipervnculo"/>
                <w:noProof/>
                <w:lang w:val="es-ES"/>
              </w:rPr>
              <w:t>Patrón N-Tier Cliente - Servidor</w:t>
            </w:r>
            <w:r>
              <w:rPr>
                <w:noProof/>
                <w:webHidden/>
              </w:rPr>
              <w:tab/>
            </w:r>
            <w:r>
              <w:rPr>
                <w:noProof/>
                <w:webHidden/>
              </w:rPr>
              <w:fldChar w:fldCharType="begin"/>
            </w:r>
            <w:r>
              <w:rPr>
                <w:noProof/>
                <w:webHidden/>
              </w:rPr>
              <w:instrText xml:space="preserve"> PAGEREF _Toc421793178 \h </w:instrText>
            </w:r>
            <w:r>
              <w:rPr>
                <w:noProof/>
                <w:webHidden/>
              </w:rPr>
            </w:r>
            <w:r>
              <w:rPr>
                <w:noProof/>
                <w:webHidden/>
              </w:rPr>
              <w:fldChar w:fldCharType="separate"/>
            </w:r>
            <w:r w:rsidR="00D66D5E">
              <w:rPr>
                <w:noProof/>
                <w:webHidden/>
              </w:rPr>
              <w:t>46</w:t>
            </w:r>
            <w:r>
              <w:rPr>
                <w:noProof/>
                <w:webHidden/>
              </w:rPr>
              <w:fldChar w:fldCharType="end"/>
            </w:r>
          </w:hyperlink>
        </w:p>
        <w:p w14:paraId="171BF2DE" w14:textId="77777777" w:rsidR="003D35C0" w:rsidRDefault="003D35C0">
          <w:pPr>
            <w:pStyle w:val="TDC2"/>
            <w:tabs>
              <w:tab w:val="right" w:leader="dot" w:pos="9350"/>
            </w:tabs>
            <w:rPr>
              <w:rFonts w:asciiTheme="minorHAnsi" w:hAnsiTheme="minorHAnsi"/>
              <w:noProof/>
              <w:lang w:val="es-ES" w:eastAsia="es-ES"/>
            </w:rPr>
          </w:pPr>
          <w:hyperlink w:anchor="_Toc421793179" w:history="1">
            <w:r w:rsidRPr="00A70775">
              <w:rPr>
                <w:rStyle w:val="Hipervnculo"/>
                <w:noProof/>
                <w:lang w:val="es-ES"/>
              </w:rPr>
              <w:t>Arquitectura a Nivel de Hardware</w:t>
            </w:r>
            <w:r>
              <w:rPr>
                <w:noProof/>
                <w:webHidden/>
              </w:rPr>
              <w:tab/>
            </w:r>
            <w:r>
              <w:rPr>
                <w:noProof/>
                <w:webHidden/>
              </w:rPr>
              <w:fldChar w:fldCharType="begin"/>
            </w:r>
            <w:r>
              <w:rPr>
                <w:noProof/>
                <w:webHidden/>
              </w:rPr>
              <w:instrText xml:space="preserve"> PAGEREF _Toc421793179 \h </w:instrText>
            </w:r>
            <w:r>
              <w:rPr>
                <w:noProof/>
                <w:webHidden/>
              </w:rPr>
            </w:r>
            <w:r>
              <w:rPr>
                <w:noProof/>
                <w:webHidden/>
              </w:rPr>
              <w:fldChar w:fldCharType="separate"/>
            </w:r>
            <w:r w:rsidR="00D66D5E">
              <w:rPr>
                <w:noProof/>
                <w:webHidden/>
              </w:rPr>
              <w:t>47</w:t>
            </w:r>
            <w:r>
              <w:rPr>
                <w:noProof/>
                <w:webHidden/>
              </w:rPr>
              <w:fldChar w:fldCharType="end"/>
            </w:r>
          </w:hyperlink>
        </w:p>
        <w:p w14:paraId="2640ECD7" w14:textId="77777777" w:rsidR="003D35C0" w:rsidRDefault="003D35C0">
          <w:pPr>
            <w:pStyle w:val="TDC2"/>
            <w:tabs>
              <w:tab w:val="right" w:leader="dot" w:pos="9350"/>
            </w:tabs>
            <w:rPr>
              <w:rFonts w:asciiTheme="minorHAnsi" w:hAnsiTheme="minorHAnsi"/>
              <w:noProof/>
              <w:lang w:val="es-ES" w:eastAsia="es-ES"/>
            </w:rPr>
          </w:pPr>
          <w:hyperlink w:anchor="_Toc421793180" w:history="1">
            <w:r w:rsidRPr="00A70775">
              <w:rPr>
                <w:rStyle w:val="Hipervnculo"/>
                <w:noProof/>
                <w:lang w:val="es-ES"/>
              </w:rPr>
              <w:t>Estructura de la Solución</w:t>
            </w:r>
            <w:r>
              <w:rPr>
                <w:noProof/>
                <w:webHidden/>
              </w:rPr>
              <w:tab/>
            </w:r>
            <w:r>
              <w:rPr>
                <w:noProof/>
                <w:webHidden/>
              </w:rPr>
              <w:fldChar w:fldCharType="begin"/>
            </w:r>
            <w:r>
              <w:rPr>
                <w:noProof/>
                <w:webHidden/>
              </w:rPr>
              <w:instrText xml:space="preserve"> PAGEREF _Toc421793180 \h </w:instrText>
            </w:r>
            <w:r>
              <w:rPr>
                <w:noProof/>
                <w:webHidden/>
              </w:rPr>
            </w:r>
            <w:r>
              <w:rPr>
                <w:noProof/>
                <w:webHidden/>
              </w:rPr>
              <w:fldChar w:fldCharType="separate"/>
            </w:r>
            <w:r w:rsidR="00D66D5E">
              <w:rPr>
                <w:noProof/>
                <w:webHidden/>
              </w:rPr>
              <w:t>48</w:t>
            </w:r>
            <w:r>
              <w:rPr>
                <w:noProof/>
                <w:webHidden/>
              </w:rPr>
              <w:fldChar w:fldCharType="end"/>
            </w:r>
          </w:hyperlink>
        </w:p>
        <w:p w14:paraId="23CAC4CE" w14:textId="77777777" w:rsidR="003D35C0" w:rsidRDefault="003D35C0">
          <w:pPr>
            <w:pStyle w:val="TDC2"/>
            <w:tabs>
              <w:tab w:val="right" w:leader="dot" w:pos="9350"/>
            </w:tabs>
            <w:rPr>
              <w:rFonts w:asciiTheme="minorHAnsi" w:hAnsiTheme="minorHAnsi"/>
              <w:noProof/>
              <w:lang w:val="es-ES" w:eastAsia="es-ES"/>
            </w:rPr>
          </w:pPr>
          <w:hyperlink w:anchor="_Toc421793181" w:history="1">
            <w:r w:rsidRPr="00A70775">
              <w:rPr>
                <w:rStyle w:val="Hipervnculo"/>
                <w:noProof/>
                <w:lang w:val="es-ES"/>
              </w:rPr>
              <w:t>Relación entre las clases</w:t>
            </w:r>
            <w:r>
              <w:rPr>
                <w:noProof/>
                <w:webHidden/>
              </w:rPr>
              <w:tab/>
            </w:r>
            <w:r>
              <w:rPr>
                <w:noProof/>
                <w:webHidden/>
              </w:rPr>
              <w:fldChar w:fldCharType="begin"/>
            </w:r>
            <w:r>
              <w:rPr>
                <w:noProof/>
                <w:webHidden/>
              </w:rPr>
              <w:instrText xml:space="preserve"> PAGEREF _Toc421793181 \h </w:instrText>
            </w:r>
            <w:r>
              <w:rPr>
                <w:noProof/>
                <w:webHidden/>
              </w:rPr>
            </w:r>
            <w:r>
              <w:rPr>
                <w:noProof/>
                <w:webHidden/>
              </w:rPr>
              <w:fldChar w:fldCharType="separate"/>
            </w:r>
            <w:r w:rsidR="00D66D5E">
              <w:rPr>
                <w:noProof/>
                <w:webHidden/>
              </w:rPr>
              <w:t>49</w:t>
            </w:r>
            <w:r>
              <w:rPr>
                <w:noProof/>
                <w:webHidden/>
              </w:rPr>
              <w:fldChar w:fldCharType="end"/>
            </w:r>
          </w:hyperlink>
        </w:p>
        <w:p w14:paraId="34ECDE5D" w14:textId="77777777" w:rsidR="003D35C0" w:rsidRDefault="003D35C0">
          <w:pPr>
            <w:pStyle w:val="TDC2"/>
            <w:tabs>
              <w:tab w:val="right" w:leader="dot" w:pos="9350"/>
            </w:tabs>
            <w:rPr>
              <w:rFonts w:asciiTheme="minorHAnsi" w:hAnsiTheme="minorHAnsi"/>
              <w:noProof/>
              <w:lang w:val="es-ES" w:eastAsia="es-ES"/>
            </w:rPr>
          </w:pPr>
          <w:hyperlink w:anchor="_Toc421793182" w:history="1">
            <w:r w:rsidRPr="00A70775">
              <w:rPr>
                <w:rStyle w:val="Hipervnculo"/>
                <w:noProof/>
                <w:lang w:val="es-ES"/>
              </w:rPr>
              <w:t>Modelos Realizados</w:t>
            </w:r>
            <w:r>
              <w:rPr>
                <w:noProof/>
                <w:webHidden/>
              </w:rPr>
              <w:tab/>
            </w:r>
            <w:r>
              <w:rPr>
                <w:noProof/>
                <w:webHidden/>
              </w:rPr>
              <w:fldChar w:fldCharType="begin"/>
            </w:r>
            <w:r>
              <w:rPr>
                <w:noProof/>
                <w:webHidden/>
              </w:rPr>
              <w:instrText xml:space="preserve"> PAGEREF _Toc421793182 \h </w:instrText>
            </w:r>
            <w:r>
              <w:rPr>
                <w:noProof/>
                <w:webHidden/>
              </w:rPr>
            </w:r>
            <w:r>
              <w:rPr>
                <w:noProof/>
                <w:webHidden/>
              </w:rPr>
              <w:fldChar w:fldCharType="separate"/>
            </w:r>
            <w:r w:rsidR="00D66D5E">
              <w:rPr>
                <w:noProof/>
                <w:webHidden/>
              </w:rPr>
              <w:t>50</w:t>
            </w:r>
            <w:r>
              <w:rPr>
                <w:noProof/>
                <w:webHidden/>
              </w:rPr>
              <w:fldChar w:fldCharType="end"/>
            </w:r>
          </w:hyperlink>
        </w:p>
        <w:p w14:paraId="7E1B7338" w14:textId="77777777" w:rsidR="003D35C0" w:rsidRDefault="003D35C0">
          <w:pPr>
            <w:pStyle w:val="TDC3"/>
            <w:tabs>
              <w:tab w:val="right" w:leader="dot" w:pos="9350"/>
            </w:tabs>
            <w:rPr>
              <w:rFonts w:asciiTheme="minorHAnsi" w:hAnsiTheme="minorHAnsi"/>
              <w:noProof/>
              <w:lang w:val="es-ES" w:eastAsia="es-ES"/>
            </w:rPr>
          </w:pPr>
          <w:hyperlink w:anchor="_Toc421793183" w:history="1">
            <w:r w:rsidRPr="00A70775">
              <w:rPr>
                <w:rStyle w:val="Hipervnculo"/>
                <w:noProof/>
                <w:lang w:val="es-ES"/>
              </w:rPr>
              <w:t>Diagrama de Clases de dominio</w:t>
            </w:r>
            <w:r>
              <w:rPr>
                <w:noProof/>
                <w:webHidden/>
              </w:rPr>
              <w:tab/>
            </w:r>
            <w:r>
              <w:rPr>
                <w:noProof/>
                <w:webHidden/>
              </w:rPr>
              <w:fldChar w:fldCharType="begin"/>
            </w:r>
            <w:r>
              <w:rPr>
                <w:noProof/>
                <w:webHidden/>
              </w:rPr>
              <w:instrText xml:space="preserve"> PAGEREF _Toc421793183 \h </w:instrText>
            </w:r>
            <w:r>
              <w:rPr>
                <w:noProof/>
                <w:webHidden/>
              </w:rPr>
            </w:r>
            <w:r>
              <w:rPr>
                <w:noProof/>
                <w:webHidden/>
              </w:rPr>
              <w:fldChar w:fldCharType="separate"/>
            </w:r>
            <w:r w:rsidR="00D66D5E">
              <w:rPr>
                <w:noProof/>
                <w:webHidden/>
              </w:rPr>
              <w:t>50</w:t>
            </w:r>
            <w:r>
              <w:rPr>
                <w:noProof/>
                <w:webHidden/>
              </w:rPr>
              <w:fldChar w:fldCharType="end"/>
            </w:r>
          </w:hyperlink>
        </w:p>
        <w:p w14:paraId="7E201896" w14:textId="77777777" w:rsidR="003D35C0" w:rsidRDefault="003D35C0">
          <w:pPr>
            <w:pStyle w:val="TDC3"/>
            <w:tabs>
              <w:tab w:val="right" w:leader="dot" w:pos="9350"/>
            </w:tabs>
            <w:rPr>
              <w:rFonts w:asciiTheme="minorHAnsi" w:hAnsiTheme="minorHAnsi"/>
              <w:noProof/>
              <w:lang w:val="es-ES" w:eastAsia="es-ES"/>
            </w:rPr>
          </w:pPr>
          <w:hyperlink w:anchor="_Toc421793184" w:history="1">
            <w:r w:rsidRPr="00A70775">
              <w:rPr>
                <w:rStyle w:val="Hipervnculo"/>
                <w:noProof/>
                <w:lang w:val="es-ES"/>
              </w:rPr>
              <w:t>Diagramas de Estado</w:t>
            </w:r>
            <w:r>
              <w:rPr>
                <w:noProof/>
                <w:webHidden/>
              </w:rPr>
              <w:tab/>
            </w:r>
            <w:r>
              <w:rPr>
                <w:noProof/>
                <w:webHidden/>
              </w:rPr>
              <w:fldChar w:fldCharType="begin"/>
            </w:r>
            <w:r>
              <w:rPr>
                <w:noProof/>
                <w:webHidden/>
              </w:rPr>
              <w:instrText xml:space="preserve"> PAGEREF _Toc421793184 \h </w:instrText>
            </w:r>
            <w:r>
              <w:rPr>
                <w:noProof/>
                <w:webHidden/>
              </w:rPr>
            </w:r>
            <w:r>
              <w:rPr>
                <w:noProof/>
                <w:webHidden/>
              </w:rPr>
              <w:fldChar w:fldCharType="separate"/>
            </w:r>
            <w:r w:rsidR="00D66D5E">
              <w:rPr>
                <w:noProof/>
                <w:webHidden/>
              </w:rPr>
              <w:t>52</w:t>
            </w:r>
            <w:r>
              <w:rPr>
                <w:noProof/>
                <w:webHidden/>
              </w:rPr>
              <w:fldChar w:fldCharType="end"/>
            </w:r>
          </w:hyperlink>
        </w:p>
        <w:p w14:paraId="305C2C67" w14:textId="77777777" w:rsidR="003D35C0" w:rsidRDefault="003D35C0">
          <w:pPr>
            <w:pStyle w:val="TDC3"/>
            <w:tabs>
              <w:tab w:val="right" w:leader="dot" w:pos="9350"/>
            </w:tabs>
            <w:rPr>
              <w:rFonts w:asciiTheme="minorHAnsi" w:hAnsiTheme="minorHAnsi"/>
              <w:noProof/>
              <w:lang w:val="es-ES" w:eastAsia="es-ES"/>
            </w:rPr>
          </w:pPr>
          <w:hyperlink w:anchor="_Toc421793185" w:history="1">
            <w:r w:rsidRPr="00A70775">
              <w:rPr>
                <w:rStyle w:val="Hipervnculo"/>
                <w:noProof/>
                <w:lang w:val="es-ES"/>
              </w:rPr>
              <w:t>Diagramas de Interacción</w:t>
            </w:r>
            <w:r>
              <w:rPr>
                <w:noProof/>
                <w:webHidden/>
              </w:rPr>
              <w:tab/>
            </w:r>
            <w:r>
              <w:rPr>
                <w:noProof/>
                <w:webHidden/>
              </w:rPr>
              <w:fldChar w:fldCharType="begin"/>
            </w:r>
            <w:r>
              <w:rPr>
                <w:noProof/>
                <w:webHidden/>
              </w:rPr>
              <w:instrText xml:space="preserve"> PAGEREF _Toc421793185 \h </w:instrText>
            </w:r>
            <w:r>
              <w:rPr>
                <w:noProof/>
                <w:webHidden/>
              </w:rPr>
            </w:r>
            <w:r>
              <w:rPr>
                <w:noProof/>
                <w:webHidden/>
              </w:rPr>
              <w:fldChar w:fldCharType="separate"/>
            </w:r>
            <w:r w:rsidR="00D66D5E">
              <w:rPr>
                <w:noProof/>
                <w:webHidden/>
              </w:rPr>
              <w:t>55</w:t>
            </w:r>
            <w:r>
              <w:rPr>
                <w:noProof/>
                <w:webHidden/>
              </w:rPr>
              <w:fldChar w:fldCharType="end"/>
            </w:r>
          </w:hyperlink>
        </w:p>
        <w:p w14:paraId="5B203346" w14:textId="77777777" w:rsidR="003D35C0" w:rsidRDefault="003D35C0">
          <w:pPr>
            <w:pStyle w:val="TDC2"/>
            <w:tabs>
              <w:tab w:val="right" w:leader="dot" w:pos="9350"/>
            </w:tabs>
            <w:rPr>
              <w:rFonts w:asciiTheme="minorHAnsi" w:hAnsiTheme="minorHAnsi"/>
              <w:noProof/>
              <w:lang w:val="es-ES" w:eastAsia="es-ES"/>
            </w:rPr>
          </w:pPr>
          <w:hyperlink w:anchor="_Toc421793186" w:history="1">
            <w:r w:rsidRPr="00A70775">
              <w:rPr>
                <w:rStyle w:val="Hipervnculo"/>
                <w:noProof/>
                <w:lang w:val="es-ES"/>
              </w:rPr>
              <w:t>Diseño</w:t>
            </w:r>
            <w:r>
              <w:rPr>
                <w:noProof/>
                <w:webHidden/>
              </w:rPr>
              <w:tab/>
            </w:r>
            <w:r>
              <w:rPr>
                <w:noProof/>
                <w:webHidden/>
              </w:rPr>
              <w:fldChar w:fldCharType="begin"/>
            </w:r>
            <w:r>
              <w:rPr>
                <w:noProof/>
                <w:webHidden/>
              </w:rPr>
              <w:instrText xml:space="preserve"> PAGEREF _Toc421793186 \h </w:instrText>
            </w:r>
            <w:r>
              <w:rPr>
                <w:noProof/>
                <w:webHidden/>
              </w:rPr>
            </w:r>
            <w:r>
              <w:rPr>
                <w:noProof/>
                <w:webHidden/>
              </w:rPr>
              <w:fldChar w:fldCharType="separate"/>
            </w:r>
            <w:r w:rsidR="00D66D5E">
              <w:rPr>
                <w:noProof/>
                <w:webHidden/>
              </w:rPr>
              <w:t>59</w:t>
            </w:r>
            <w:r>
              <w:rPr>
                <w:noProof/>
                <w:webHidden/>
              </w:rPr>
              <w:fldChar w:fldCharType="end"/>
            </w:r>
          </w:hyperlink>
        </w:p>
        <w:p w14:paraId="7D5BE5AF" w14:textId="77777777" w:rsidR="003D35C0" w:rsidRDefault="003D35C0">
          <w:pPr>
            <w:pStyle w:val="TDC3"/>
            <w:tabs>
              <w:tab w:val="right" w:leader="dot" w:pos="9350"/>
            </w:tabs>
            <w:rPr>
              <w:rFonts w:asciiTheme="minorHAnsi" w:hAnsiTheme="minorHAnsi"/>
              <w:noProof/>
              <w:lang w:val="es-ES" w:eastAsia="es-ES"/>
            </w:rPr>
          </w:pPr>
          <w:hyperlink w:anchor="_Toc421793187" w:history="1">
            <w:r w:rsidRPr="00A70775">
              <w:rPr>
                <w:rStyle w:val="Hipervnculo"/>
                <w:noProof/>
                <w:lang w:val="es-ES"/>
              </w:rPr>
              <w:t>Uso de Patrones</w:t>
            </w:r>
            <w:r>
              <w:rPr>
                <w:noProof/>
                <w:webHidden/>
              </w:rPr>
              <w:tab/>
            </w:r>
            <w:r>
              <w:rPr>
                <w:noProof/>
                <w:webHidden/>
              </w:rPr>
              <w:fldChar w:fldCharType="begin"/>
            </w:r>
            <w:r>
              <w:rPr>
                <w:noProof/>
                <w:webHidden/>
              </w:rPr>
              <w:instrText xml:space="preserve"> PAGEREF _Toc421793187 \h </w:instrText>
            </w:r>
            <w:r>
              <w:rPr>
                <w:noProof/>
                <w:webHidden/>
              </w:rPr>
            </w:r>
            <w:r>
              <w:rPr>
                <w:noProof/>
                <w:webHidden/>
              </w:rPr>
              <w:fldChar w:fldCharType="separate"/>
            </w:r>
            <w:r w:rsidR="00D66D5E">
              <w:rPr>
                <w:noProof/>
                <w:webHidden/>
              </w:rPr>
              <w:t>59</w:t>
            </w:r>
            <w:r>
              <w:rPr>
                <w:noProof/>
                <w:webHidden/>
              </w:rPr>
              <w:fldChar w:fldCharType="end"/>
            </w:r>
          </w:hyperlink>
        </w:p>
        <w:p w14:paraId="498761EF" w14:textId="77777777" w:rsidR="003D35C0" w:rsidRDefault="003D35C0">
          <w:pPr>
            <w:pStyle w:val="TDC3"/>
            <w:tabs>
              <w:tab w:val="right" w:leader="dot" w:pos="9350"/>
            </w:tabs>
            <w:rPr>
              <w:rFonts w:asciiTheme="minorHAnsi" w:hAnsiTheme="minorHAnsi"/>
              <w:noProof/>
              <w:lang w:val="es-ES" w:eastAsia="es-ES"/>
            </w:rPr>
          </w:pPr>
          <w:hyperlink w:anchor="_Toc421793188" w:history="1">
            <w:r w:rsidRPr="00A70775">
              <w:rPr>
                <w:rStyle w:val="Hipervnculo"/>
                <w:noProof/>
                <w:lang w:val="es-ES"/>
              </w:rPr>
              <w:t>Generación de Fixture</w:t>
            </w:r>
            <w:r>
              <w:rPr>
                <w:noProof/>
                <w:webHidden/>
              </w:rPr>
              <w:tab/>
            </w:r>
            <w:r>
              <w:rPr>
                <w:noProof/>
                <w:webHidden/>
              </w:rPr>
              <w:fldChar w:fldCharType="begin"/>
            </w:r>
            <w:r>
              <w:rPr>
                <w:noProof/>
                <w:webHidden/>
              </w:rPr>
              <w:instrText xml:space="preserve"> PAGEREF _Toc421793188 \h </w:instrText>
            </w:r>
            <w:r>
              <w:rPr>
                <w:noProof/>
                <w:webHidden/>
              </w:rPr>
            </w:r>
            <w:r>
              <w:rPr>
                <w:noProof/>
                <w:webHidden/>
              </w:rPr>
              <w:fldChar w:fldCharType="separate"/>
            </w:r>
            <w:r w:rsidR="00D66D5E">
              <w:rPr>
                <w:noProof/>
                <w:webHidden/>
              </w:rPr>
              <w:t>60</w:t>
            </w:r>
            <w:r>
              <w:rPr>
                <w:noProof/>
                <w:webHidden/>
              </w:rPr>
              <w:fldChar w:fldCharType="end"/>
            </w:r>
          </w:hyperlink>
        </w:p>
        <w:p w14:paraId="69C4F54C" w14:textId="77777777" w:rsidR="003D35C0" w:rsidRDefault="003D35C0">
          <w:pPr>
            <w:pStyle w:val="TDC2"/>
            <w:tabs>
              <w:tab w:val="right" w:leader="dot" w:pos="9350"/>
            </w:tabs>
            <w:rPr>
              <w:rFonts w:asciiTheme="minorHAnsi" w:hAnsiTheme="minorHAnsi"/>
              <w:noProof/>
              <w:lang w:val="es-ES" w:eastAsia="es-ES"/>
            </w:rPr>
          </w:pPr>
          <w:hyperlink w:anchor="_Toc421793189" w:history="1">
            <w:r w:rsidRPr="00A70775">
              <w:rPr>
                <w:rStyle w:val="Hipervnculo"/>
                <w:noProof/>
                <w:lang w:val="es-ES"/>
              </w:rPr>
              <w:t>Mapeo a la Base de Datos</w:t>
            </w:r>
            <w:r>
              <w:rPr>
                <w:noProof/>
                <w:webHidden/>
              </w:rPr>
              <w:tab/>
            </w:r>
            <w:r>
              <w:rPr>
                <w:noProof/>
                <w:webHidden/>
              </w:rPr>
              <w:fldChar w:fldCharType="begin"/>
            </w:r>
            <w:r>
              <w:rPr>
                <w:noProof/>
                <w:webHidden/>
              </w:rPr>
              <w:instrText xml:space="preserve"> PAGEREF _Toc421793189 \h </w:instrText>
            </w:r>
            <w:r>
              <w:rPr>
                <w:noProof/>
                <w:webHidden/>
              </w:rPr>
            </w:r>
            <w:r>
              <w:rPr>
                <w:noProof/>
                <w:webHidden/>
              </w:rPr>
              <w:fldChar w:fldCharType="separate"/>
            </w:r>
            <w:r w:rsidR="00D66D5E">
              <w:rPr>
                <w:noProof/>
                <w:webHidden/>
              </w:rPr>
              <w:t>61</w:t>
            </w:r>
            <w:r>
              <w:rPr>
                <w:noProof/>
                <w:webHidden/>
              </w:rPr>
              <w:fldChar w:fldCharType="end"/>
            </w:r>
          </w:hyperlink>
        </w:p>
        <w:p w14:paraId="44035EE4" w14:textId="77777777" w:rsidR="003D35C0" w:rsidRDefault="003D35C0">
          <w:pPr>
            <w:pStyle w:val="TDC3"/>
            <w:tabs>
              <w:tab w:val="right" w:leader="dot" w:pos="9350"/>
            </w:tabs>
            <w:rPr>
              <w:rFonts w:asciiTheme="minorHAnsi" w:hAnsiTheme="minorHAnsi"/>
              <w:noProof/>
              <w:lang w:val="es-ES" w:eastAsia="es-ES"/>
            </w:rPr>
          </w:pPr>
          <w:hyperlink w:anchor="_Toc421793190" w:history="1">
            <w:r w:rsidRPr="00A70775">
              <w:rPr>
                <w:rStyle w:val="Hipervnculo"/>
                <w:noProof/>
                <w:lang w:val="es-AR"/>
              </w:rPr>
              <w:t>Sprint #1</w:t>
            </w:r>
            <w:r>
              <w:rPr>
                <w:noProof/>
                <w:webHidden/>
              </w:rPr>
              <w:tab/>
            </w:r>
            <w:r>
              <w:rPr>
                <w:noProof/>
                <w:webHidden/>
              </w:rPr>
              <w:fldChar w:fldCharType="begin"/>
            </w:r>
            <w:r>
              <w:rPr>
                <w:noProof/>
                <w:webHidden/>
              </w:rPr>
              <w:instrText xml:space="preserve"> PAGEREF _Toc421793190 \h </w:instrText>
            </w:r>
            <w:r>
              <w:rPr>
                <w:noProof/>
                <w:webHidden/>
              </w:rPr>
            </w:r>
            <w:r>
              <w:rPr>
                <w:noProof/>
                <w:webHidden/>
              </w:rPr>
              <w:fldChar w:fldCharType="separate"/>
            </w:r>
            <w:r w:rsidR="00D66D5E">
              <w:rPr>
                <w:noProof/>
                <w:webHidden/>
              </w:rPr>
              <w:t>61</w:t>
            </w:r>
            <w:r>
              <w:rPr>
                <w:noProof/>
                <w:webHidden/>
              </w:rPr>
              <w:fldChar w:fldCharType="end"/>
            </w:r>
          </w:hyperlink>
        </w:p>
        <w:p w14:paraId="505C3B73" w14:textId="77777777" w:rsidR="003D35C0" w:rsidRDefault="003D35C0">
          <w:pPr>
            <w:pStyle w:val="TDC3"/>
            <w:tabs>
              <w:tab w:val="right" w:leader="dot" w:pos="9350"/>
            </w:tabs>
            <w:rPr>
              <w:rFonts w:asciiTheme="minorHAnsi" w:hAnsiTheme="minorHAnsi"/>
              <w:noProof/>
              <w:lang w:val="es-ES" w:eastAsia="es-ES"/>
            </w:rPr>
          </w:pPr>
          <w:hyperlink w:anchor="_Toc421793191" w:history="1">
            <w:r w:rsidRPr="00A70775">
              <w:rPr>
                <w:rStyle w:val="Hipervnculo"/>
                <w:noProof/>
                <w:lang w:val="es-ES"/>
              </w:rPr>
              <w:t>Sprint #2</w:t>
            </w:r>
            <w:r>
              <w:rPr>
                <w:noProof/>
                <w:webHidden/>
              </w:rPr>
              <w:tab/>
            </w:r>
            <w:r>
              <w:rPr>
                <w:noProof/>
                <w:webHidden/>
              </w:rPr>
              <w:fldChar w:fldCharType="begin"/>
            </w:r>
            <w:r>
              <w:rPr>
                <w:noProof/>
                <w:webHidden/>
              </w:rPr>
              <w:instrText xml:space="preserve"> PAGEREF _Toc421793191 \h </w:instrText>
            </w:r>
            <w:r>
              <w:rPr>
                <w:noProof/>
                <w:webHidden/>
              </w:rPr>
            </w:r>
            <w:r>
              <w:rPr>
                <w:noProof/>
                <w:webHidden/>
              </w:rPr>
              <w:fldChar w:fldCharType="separate"/>
            </w:r>
            <w:r w:rsidR="00D66D5E">
              <w:rPr>
                <w:noProof/>
                <w:webHidden/>
              </w:rPr>
              <w:t>61</w:t>
            </w:r>
            <w:r>
              <w:rPr>
                <w:noProof/>
                <w:webHidden/>
              </w:rPr>
              <w:fldChar w:fldCharType="end"/>
            </w:r>
          </w:hyperlink>
        </w:p>
        <w:p w14:paraId="7D6196D2" w14:textId="77777777" w:rsidR="003D35C0" w:rsidRDefault="003D35C0">
          <w:pPr>
            <w:pStyle w:val="TDC3"/>
            <w:tabs>
              <w:tab w:val="right" w:leader="dot" w:pos="9350"/>
            </w:tabs>
            <w:rPr>
              <w:rFonts w:asciiTheme="minorHAnsi" w:hAnsiTheme="minorHAnsi"/>
              <w:noProof/>
              <w:lang w:val="es-ES" w:eastAsia="es-ES"/>
            </w:rPr>
          </w:pPr>
          <w:hyperlink w:anchor="_Toc421793192" w:history="1">
            <w:r w:rsidRPr="00A70775">
              <w:rPr>
                <w:rStyle w:val="Hipervnculo"/>
                <w:noProof/>
                <w:lang w:val="es-ES"/>
              </w:rPr>
              <w:t>Sprint #3</w:t>
            </w:r>
            <w:r>
              <w:rPr>
                <w:noProof/>
                <w:webHidden/>
              </w:rPr>
              <w:tab/>
            </w:r>
            <w:r>
              <w:rPr>
                <w:noProof/>
                <w:webHidden/>
              </w:rPr>
              <w:fldChar w:fldCharType="begin"/>
            </w:r>
            <w:r>
              <w:rPr>
                <w:noProof/>
                <w:webHidden/>
              </w:rPr>
              <w:instrText xml:space="preserve"> PAGEREF _Toc421793192 \h </w:instrText>
            </w:r>
            <w:r>
              <w:rPr>
                <w:noProof/>
                <w:webHidden/>
              </w:rPr>
            </w:r>
            <w:r>
              <w:rPr>
                <w:noProof/>
                <w:webHidden/>
              </w:rPr>
              <w:fldChar w:fldCharType="separate"/>
            </w:r>
            <w:r w:rsidR="00D66D5E">
              <w:rPr>
                <w:noProof/>
                <w:webHidden/>
              </w:rPr>
              <w:t>61</w:t>
            </w:r>
            <w:r>
              <w:rPr>
                <w:noProof/>
                <w:webHidden/>
              </w:rPr>
              <w:fldChar w:fldCharType="end"/>
            </w:r>
          </w:hyperlink>
        </w:p>
        <w:p w14:paraId="23E3F3A5" w14:textId="77777777" w:rsidR="003D35C0" w:rsidRDefault="003D35C0">
          <w:pPr>
            <w:pStyle w:val="TDC3"/>
            <w:tabs>
              <w:tab w:val="right" w:leader="dot" w:pos="9350"/>
            </w:tabs>
            <w:rPr>
              <w:rFonts w:asciiTheme="minorHAnsi" w:hAnsiTheme="minorHAnsi"/>
              <w:noProof/>
              <w:lang w:val="es-ES" w:eastAsia="es-ES"/>
            </w:rPr>
          </w:pPr>
          <w:hyperlink w:anchor="_Toc421793193" w:history="1">
            <w:r w:rsidRPr="00A70775">
              <w:rPr>
                <w:rStyle w:val="Hipervnculo"/>
                <w:noProof/>
                <w:lang w:val="es-AR"/>
              </w:rPr>
              <w:t>Sprint #4</w:t>
            </w:r>
            <w:r>
              <w:rPr>
                <w:noProof/>
                <w:webHidden/>
              </w:rPr>
              <w:tab/>
            </w:r>
            <w:r>
              <w:rPr>
                <w:noProof/>
                <w:webHidden/>
              </w:rPr>
              <w:fldChar w:fldCharType="begin"/>
            </w:r>
            <w:r>
              <w:rPr>
                <w:noProof/>
                <w:webHidden/>
              </w:rPr>
              <w:instrText xml:space="preserve"> PAGEREF _Toc421793193 \h </w:instrText>
            </w:r>
            <w:r>
              <w:rPr>
                <w:noProof/>
                <w:webHidden/>
              </w:rPr>
            </w:r>
            <w:r>
              <w:rPr>
                <w:noProof/>
                <w:webHidden/>
              </w:rPr>
              <w:fldChar w:fldCharType="separate"/>
            </w:r>
            <w:r w:rsidR="00D66D5E">
              <w:rPr>
                <w:noProof/>
                <w:webHidden/>
              </w:rPr>
              <w:t>61</w:t>
            </w:r>
            <w:r>
              <w:rPr>
                <w:noProof/>
                <w:webHidden/>
              </w:rPr>
              <w:fldChar w:fldCharType="end"/>
            </w:r>
          </w:hyperlink>
        </w:p>
        <w:p w14:paraId="7B06D66E" w14:textId="77777777" w:rsidR="003D35C0" w:rsidRDefault="003D35C0">
          <w:pPr>
            <w:pStyle w:val="TDC3"/>
            <w:tabs>
              <w:tab w:val="right" w:leader="dot" w:pos="9350"/>
            </w:tabs>
            <w:rPr>
              <w:rFonts w:asciiTheme="minorHAnsi" w:hAnsiTheme="minorHAnsi"/>
              <w:noProof/>
              <w:lang w:val="es-ES" w:eastAsia="es-ES"/>
            </w:rPr>
          </w:pPr>
          <w:hyperlink w:anchor="_Toc421793194" w:history="1">
            <w:r w:rsidRPr="00A70775">
              <w:rPr>
                <w:rStyle w:val="Hipervnculo"/>
                <w:noProof/>
                <w:lang w:val="es-ES"/>
              </w:rPr>
              <w:t>Sprint #5</w:t>
            </w:r>
            <w:r>
              <w:rPr>
                <w:noProof/>
                <w:webHidden/>
              </w:rPr>
              <w:tab/>
            </w:r>
            <w:r>
              <w:rPr>
                <w:noProof/>
                <w:webHidden/>
              </w:rPr>
              <w:fldChar w:fldCharType="begin"/>
            </w:r>
            <w:r>
              <w:rPr>
                <w:noProof/>
                <w:webHidden/>
              </w:rPr>
              <w:instrText xml:space="preserve"> PAGEREF _Toc421793194 \h </w:instrText>
            </w:r>
            <w:r>
              <w:rPr>
                <w:noProof/>
                <w:webHidden/>
              </w:rPr>
            </w:r>
            <w:r>
              <w:rPr>
                <w:noProof/>
                <w:webHidden/>
              </w:rPr>
              <w:fldChar w:fldCharType="separate"/>
            </w:r>
            <w:r w:rsidR="00D66D5E">
              <w:rPr>
                <w:noProof/>
                <w:webHidden/>
              </w:rPr>
              <w:t>62</w:t>
            </w:r>
            <w:r>
              <w:rPr>
                <w:noProof/>
                <w:webHidden/>
              </w:rPr>
              <w:fldChar w:fldCharType="end"/>
            </w:r>
          </w:hyperlink>
        </w:p>
        <w:p w14:paraId="505D43D4" w14:textId="77777777" w:rsidR="003D35C0" w:rsidRDefault="003D35C0">
          <w:pPr>
            <w:pStyle w:val="TDC3"/>
            <w:tabs>
              <w:tab w:val="right" w:leader="dot" w:pos="9350"/>
            </w:tabs>
            <w:rPr>
              <w:rFonts w:asciiTheme="minorHAnsi" w:hAnsiTheme="minorHAnsi"/>
              <w:noProof/>
              <w:lang w:val="es-ES" w:eastAsia="es-ES"/>
            </w:rPr>
          </w:pPr>
          <w:hyperlink w:anchor="_Toc421793195" w:history="1">
            <w:r w:rsidRPr="00A70775">
              <w:rPr>
                <w:rStyle w:val="Hipervnculo"/>
                <w:noProof/>
                <w:lang w:val="es-ES"/>
              </w:rPr>
              <w:t>Sprint #6</w:t>
            </w:r>
            <w:r>
              <w:rPr>
                <w:noProof/>
                <w:webHidden/>
              </w:rPr>
              <w:tab/>
            </w:r>
            <w:r>
              <w:rPr>
                <w:noProof/>
                <w:webHidden/>
              </w:rPr>
              <w:fldChar w:fldCharType="begin"/>
            </w:r>
            <w:r>
              <w:rPr>
                <w:noProof/>
                <w:webHidden/>
              </w:rPr>
              <w:instrText xml:space="preserve"> PAGEREF _Toc421793195 \h </w:instrText>
            </w:r>
            <w:r>
              <w:rPr>
                <w:noProof/>
                <w:webHidden/>
              </w:rPr>
            </w:r>
            <w:r>
              <w:rPr>
                <w:noProof/>
                <w:webHidden/>
              </w:rPr>
              <w:fldChar w:fldCharType="separate"/>
            </w:r>
            <w:r w:rsidR="00D66D5E">
              <w:rPr>
                <w:noProof/>
                <w:webHidden/>
              </w:rPr>
              <w:t>62</w:t>
            </w:r>
            <w:r>
              <w:rPr>
                <w:noProof/>
                <w:webHidden/>
              </w:rPr>
              <w:fldChar w:fldCharType="end"/>
            </w:r>
          </w:hyperlink>
        </w:p>
        <w:p w14:paraId="24FFFE40" w14:textId="77777777" w:rsidR="003D35C0" w:rsidRDefault="003D35C0">
          <w:pPr>
            <w:pStyle w:val="TDC3"/>
            <w:tabs>
              <w:tab w:val="right" w:leader="dot" w:pos="9350"/>
            </w:tabs>
            <w:rPr>
              <w:rFonts w:asciiTheme="minorHAnsi" w:hAnsiTheme="minorHAnsi"/>
              <w:noProof/>
              <w:lang w:val="es-ES" w:eastAsia="es-ES"/>
            </w:rPr>
          </w:pPr>
          <w:hyperlink w:anchor="_Toc421793196" w:history="1">
            <w:r w:rsidRPr="00A70775">
              <w:rPr>
                <w:rStyle w:val="Hipervnculo"/>
                <w:noProof/>
                <w:lang w:val="es-ES"/>
              </w:rPr>
              <w:t>Sprint #7</w:t>
            </w:r>
            <w:r>
              <w:rPr>
                <w:noProof/>
                <w:webHidden/>
              </w:rPr>
              <w:tab/>
            </w:r>
            <w:r>
              <w:rPr>
                <w:noProof/>
                <w:webHidden/>
              </w:rPr>
              <w:fldChar w:fldCharType="begin"/>
            </w:r>
            <w:r>
              <w:rPr>
                <w:noProof/>
                <w:webHidden/>
              </w:rPr>
              <w:instrText xml:space="preserve"> PAGEREF _Toc421793196 \h </w:instrText>
            </w:r>
            <w:r>
              <w:rPr>
                <w:noProof/>
                <w:webHidden/>
              </w:rPr>
            </w:r>
            <w:r>
              <w:rPr>
                <w:noProof/>
                <w:webHidden/>
              </w:rPr>
              <w:fldChar w:fldCharType="separate"/>
            </w:r>
            <w:r w:rsidR="00D66D5E">
              <w:rPr>
                <w:noProof/>
                <w:webHidden/>
              </w:rPr>
              <w:t>62</w:t>
            </w:r>
            <w:r>
              <w:rPr>
                <w:noProof/>
                <w:webHidden/>
              </w:rPr>
              <w:fldChar w:fldCharType="end"/>
            </w:r>
          </w:hyperlink>
        </w:p>
        <w:p w14:paraId="0BC995C0" w14:textId="77777777" w:rsidR="003D35C0" w:rsidRDefault="003D35C0">
          <w:pPr>
            <w:pStyle w:val="TDC3"/>
            <w:tabs>
              <w:tab w:val="right" w:leader="dot" w:pos="9350"/>
            </w:tabs>
            <w:rPr>
              <w:rFonts w:asciiTheme="minorHAnsi" w:hAnsiTheme="minorHAnsi"/>
              <w:noProof/>
              <w:lang w:val="es-ES" w:eastAsia="es-ES"/>
            </w:rPr>
          </w:pPr>
          <w:hyperlink w:anchor="_Toc421793197" w:history="1">
            <w:r w:rsidRPr="00A70775">
              <w:rPr>
                <w:rStyle w:val="Hipervnculo"/>
                <w:noProof/>
                <w:lang w:val="es-ES"/>
              </w:rPr>
              <w:t>Sprint #8</w:t>
            </w:r>
            <w:r>
              <w:rPr>
                <w:noProof/>
                <w:webHidden/>
              </w:rPr>
              <w:tab/>
            </w:r>
            <w:r>
              <w:rPr>
                <w:noProof/>
                <w:webHidden/>
              </w:rPr>
              <w:fldChar w:fldCharType="begin"/>
            </w:r>
            <w:r>
              <w:rPr>
                <w:noProof/>
                <w:webHidden/>
              </w:rPr>
              <w:instrText xml:space="preserve"> PAGEREF _Toc421793197 \h </w:instrText>
            </w:r>
            <w:r>
              <w:rPr>
                <w:noProof/>
                <w:webHidden/>
              </w:rPr>
            </w:r>
            <w:r>
              <w:rPr>
                <w:noProof/>
                <w:webHidden/>
              </w:rPr>
              <w:fldChar w:fldCharType="separate"/>
            </w:r>
            <w:r w:rsidR="00D66D5E">
              <w:rPr>
                <w:noProof/>
                <w:webHidden/>
              </w:rPr>
              <w:t>62</w:t>
            </w:r>
            <w:r>
              <w:rPr>
                <w:noProof/>
                <w:webHidden/>
              </w:rPr>
              <w:fldChar w:fldCharType="end"/>
            </w:r>
          </w:hyperlink>
        </w:p>
        <w:p w14:paraId="4F829894" w14:textId="77777777" w:rsidR="003D35C0" w:rsidRDefault="003D35C0">
          <w:pPr>
            <w:pStyle w:val="TDC3"/>
            <w:tabs>
              <w:tab w:val="right" w:leader="dot" w:pos="9350"/>
            </w:tabs>
            <w:rPr>
              <w:rFonts w:asciiTheme="minorHAnsi" w:hAnsiTheme="minorHAnsi"/>
              <w:noProof/>
              <w:lang w:val="es-ES" w:eastAsia="es-ES"/>
            </w:rPr>
          </w:pPr>
          <w:hyperlink w:anchor="_Toc421793198" w:history="1">
            <w:r w:rsidRPr="00A70775">
              <w:rPr>
                <w:rStyle w:val="Hipervnculo"/>
                <w:noProof/>
                <w:lang w:val="es-ES"/>
              </w:rPr>
              <w:t>Sprint #9</w:t>
            </w:r>
            <w:r>
              <w:rPr>
                <w:noProof/>
                <w:webHidden/>
              </w:rPr>
              <w:tab/>
            </w:r>
            <w:r>
              <w:rPr>
                <w:noProof/>
                <w:webHidden/>
              </w:rPr>
              <w:fldChar w:fldCharType="begin"/>
            </w:r>
            <w:r>
              <w:rPr>
                <w:noProof/>
                <w:webHidden/>
              </w:rPr>
              <w:instrText xml:space="preserve"> PAGEREF _Toc421793198 \h </w:instrText>
            </w:r>
            <w:r>
              <w:rPr>
                <w:noProof/>
                <w:webHidden/>
              </w:rPr>
            </w:r>
            <w:r>
              <w:rPr>
                <w:noProof/>
                <w:webHidden/>
              </w:rPr>
              <w:fldChar w:fldCharType="separate"/>
            </w:r>
            <w:r w:rsidR="00D66D5E">
              <w:rPr>
                <w:noProof/>
                <w:webHidden/>
              </w:rPr>
              <w:t>62</w:t>
            </w:r>
            <w:r>
              <w:rPr>
                <w:noProof/>
                <w:webHidden/>
              </w:rPr>
              <w:fldChar w:fldCharType="end"/>
            </w:r>
          </w:hyperlink>
        </w:p>
        <w:p w14:paraId="60243796" w14:textId="77777777" w:rsidR="003D35C0" w:rsidRDefault="003D35C0">
          <w:pPr>
            <w:pStyle w:val="TDC3"/>
            <w:tabs>
              <w:tab w:val="right" w:leader="dot" w:pos="9350"/>
            </w:tabs>
            <w:rPr>
              <w:rFonts w:asciiTheme="minorHAnsi" w:hAnsiTheme="minorHAnsi"/>
              <w:noProof/>
              <w:lang w:val="es-ES" w:eastAsia="es-ES"/>
            </w:rPr>
          </w:pPr>
          <w:hyperlink w:anchor="_Toc421793199" w:history="1">
            <w:r w:rsidRPr="00A70775">
              <w:rPr>
                <w:rStyle w:val="Hipervnculo"/>
                <w:noProof/>
                <w:lang w:val="es-ES"/>
              </w:rPr>
              <w:t>Sprint #10</w:t>
            </w:r>
            <w:r>
              <w:rPr>
                <w:noProof/>
                <w:webHidden/>
              </w:rPr>
              <w:tab/>
            </w:r>
            <w:r>
              <w:rPr>
                <w:noProof/>
                <w:webHidden/>
              </w:rPr>
              <w:fldChar w:fldCharType="begin"/>
            </w:r>
            <w:r>
              <w:rPr>
                <w:noProof/>
                <w:webHidden/>
              </w:rPr>
              <w:instrText xml:space="preserve"> PAGEREF _Toc421793199 \h </w:instrText>
            </w:r>
            <w:r>
              <w:rPr>
                <w:noProof/>
                <w:webHidden/>
              </w:rPr>
            </w:r>
            <w:r>
              <w:rPr>
                <w:noProof/>
                <w:webHidden/>
              </w:rPr>
              <w:fldChar w:fldCharType="separate"/>
            </w:r>
            <w:r w:rsidR="00D66D5E">
              <w:rPr>
                <w:noProof/>
                <w:webHidden/>
              </w:rPr>
              <w:t>62</w:t>
            </w:r>
            <w:r>
              <w:rPr>
                <w:noProof/>
                <w:webHidden/>
              </w:rPr>
              <w:fldChar w:fldCharType="end"/>
            </w:r>
          </w:hyperlink>
        </w:p>
        <w:p w14:paraId="68755CD1" w14:textId="77777777" w:rsidR="003D35C0" w:rsidRDefault="003D35C0">
          <w:pPr>
            <w:pStyle w:val="TDC3"/>
            <w:tabs>
              <w:tab w:val="right" w:leader="dot" w:pos="9350"/>
            </w:tabs>
            <w:rPr>
              <w:rFonts w:asciiTheme="minorHAnsi" w:hAnsiTheme="minorHAnsi"/>
              <w:noProof/>
              <w:lang w:val="es-ES" w:eastAsia="es-ES"/>
            </w:rPr>
          </w:pPr>
          <w:hyperlink w:anchor="_Toc421793200" w:history="1">
            <w:r w:rsidRPr="00A70775">
              <w:rPr>
                <w:rStyle w:val="Hipervnculo"/>
                <w:noProof/>
                <w:lang w:val="es-ES"/>
              </w:rPr>
              <w:t>Sprint #11</w:t>
            </w:r>
            <w:r>
              <w:rPr>
                <w:noProof/>
                <w:webHidden/>
              </w:rPr>
              <w:tab/>
            </w:r>
            <w:r>
              <w:rPr>
                <w:noProof/>
                <w:webHidden/>
              </w:rPr>
              <w:fldChar w:fldCharType="begin"/>
            </w:r>
            <w:r>
              <w:rPr>
                <w:noProof/>
                <w:webHidden/>
              </w:rPr>
              <w:instrText xml:space="preserve"> PAGEREF _Toc421793200 \h </w:instrText>
            </w:r>
            <w:r>
              <w:rPr>
                <w:noProof/>
                <w:webHidden/>
              </w:rPr>
            </w:r>
            <w:r>
              <w:rPr>
                <w:noProof/>
                <w:webHidden/>
              </w:rPr>
              <w:fldChar w:fldCharType="separate"/>
            </w:r>
            <w:r w:rsidR="00D66D5E">
              <w:rPr>
                <w:noProof/>
                <w:webHidden/>
              </w:rPr>
              <w:t>62</w:t>
            </w:r>
            <w:r>
              <w:rPr>
                <w:noProof/>
                <w:webHidden/>
              </w:rPr>
              <w:fldChar w:fldCharType="end"/>
            </w:r>
          </w:hyperlink>
        </w:p>
        <w:p w14:paraId="7976AA45" w14:textId="77777777" w:rsidR="003D35C0" w:rsidRDefault="003D35C0">
          <w:pPr>
            <w:pStyle w:val="TDC3"/>
            <w:tabs>
              <w:tab w:val="right" w:leader="dot" w:pos="9350"/>
            </w:tabs>
            <w:rPr>
              <w:rFonts w:asciiTheme="minorHAnsi" w:hAnsiTheme="minorHAnsi"/>
              <w:noProof/>
              <w:lang w:val="es-ES" w:eastAsia="es-ES"/>
            </w:rPr>
          </w:pPr>
          <w:hyperlink w:anchor="_Toc421793201" w:history="1">
            <w:r w:rsidRPr="00A70775">
              <w:rPr>
                <w:rStyle w:val="Hipervnculo"/>
                <w:noProof/>
                <w:lang w:val="es-ES"/>
              </w:rPr>
              <w:t>Sprint #12</w:t>
            </w:r>
            <w:r>
              <w:rPr>
                <w:noProof/>
                <w:webHidden/>
              </w:rPr>
              <w:tab/>
            </w:r>
            <w:r>
              <w:rPr>
                <w:noProof/>
                <w:webHidden/>
              </w:rPr>
              <w:fldChar w:fldCharType="begin"/>
            </w:r>
            <w:r>
              <w:rPr>
                <w:noProof/>
                <w:webHidden/>
              </w:rPr>
              <w:instrText xml:space="preserve"> PAGEREF _Toc421793201 \h </w:instrText>
            </w:r>
            <w:r>
              <w:rPr>
                <w:noProof/>
                <w:webHidden/>
              </w:rPr>
            </w:r>
            <w:r>
              <w:rPr>
                <w:noProof/>
                <w:webHidden/>
              </w:rPr>
              <w:fldChar w:fldCharType="separate"/>
            </w:r>
            <w:r w:rsidR="00D66D5E">
              <w:rPr>
                <w:noProof/>
                <w:webHidden/>
              </w:rPr>
              <w:t>62</w:t>
            </w:r>
            <w:r>
              <w:rPr>
                <w:noProof/>
                <w:webHidden/>
              </w:rPr>
              <w:fldChar w:fldCharType="end"/>
            </w:r>
          </w:hyperlink>
        </w:p>
        <w:p w14:paraId="586F0BEE" w14:textId="77777777" w:rsidR="003D35C0" w:rsidRDefault="003D35C0">
          <w:pPr>
            <w:pStyle w:val="TDC3"/>
            <w:tabs>
              <w:tab w:val="right" w:leader="dot" w:pos="9350"/>
            </w:tabs>
            <w:rPr>
              <w:rFonts w:asciiTheme="minorHAnsi" w:hAnsiTheme="minorHAnsi"/>
              <w:noProof/>
              <w:lang w:val="es-ES" w:eastAsia="es-ES"/>
            </w:rPr>
          </w:pPr>
          <w:hyperlink w:anchor="_Toc421793202" w:history="1">
            <w:r w:rsidRPr="00A70775">
              <w:rPr>
                <w:rStyle w:val="Hipervnculo"/>
                <w:noProof/>
                <w:lang w:val="es-ES"/>
              </w:rPr>
              <w:t>Sprint #13</w:t>
            </w:r>
            <w:r>
              <w:rPr>
                <w:noProof/>
                <w:webHidden/>
              </w:rPr>
              <w:tab/>
            </w:r>
            <w:r>
              <w:rPr>
                <w:noProof/>
                <w:webHidden/>
              </w:rPr>
              <w:fldChar w:fldCharType="begin"/>
            </w:r>
            <w:r>
              <w:rPr>
                <w:noProof/>
                <w:webHidden/>
              </w:rPr>
              <w:instrText xml:space="preserve"> PAGEREF _Toc421793202 \h </w:instrText>
            </w:r>
            <w:r>
              <w:rPr>
                <w:noProof/>
                <w:webHidden/>
              </w:rPr>
            </w:r>
            <w:r>
              <w:rPr>
                <w:noProof/>
                <w:webHidden/>
              </w:rPr>
              <w:fldChar w:fldCharType="separate"/>
            </w:r>
            <w:r w:rsidR="00D66D5E">
              <w:rPr>
                <w:noProof/>
                <w:webHidden/>
              </w:rPr>
              <w:t>62</w:t>
            </w:r>
            <w:r>
              <w:rPr>
                <w:noProof/>
                <w:webHidden/>
              </w:rPr>
              <w:fldChar w:fldCharType="end"/>
            </w:r>
          </w:hyperlink>
        </w:p>
        <w:p w14:paraId="372994D6" w14:textId="77777777" w:rsidR="003D35C0" w:rsidRDefault="003D35C0">
          <w:pPr>
            <w:pStyle w:val="TDC3"/>
            <w:tabs>
              <w:tab w:val="right" w:leader="dot" w:pos="9350"/>
            </w:tabs>
            <w:rPr>
              <w:rFonts w:asciiTheme="minorHAnsi" w:hAnsiTheme="minorHAnsi"/>
              <w:noProof/>
              <w:lang w:val="es-ES" w:eastAsia="es-ES"/>
            </w:rPr>
          </w:pPr>
          <w:hyperlink w:anchor="_Toc421793203" w:history="1">
            <w:r w:rsidRPr="00A70775">
              <w:rPr>
                <w:rStyle w:val="Hipervnculo"/>
                <w:noProof/>
                <w:lang w:val="es-ES"/>
              </w:rPr>
              <w:t>Sprint #14</w:t>
            </w:r>
            <w:r>
              <w:rPr>
                <w:noProof/>
                <w:webHidden/>
              </w:rPr>
              <w:tab/>
            </w:r>
            <w:r>
              <w:rPr>
                <w:noProof/>
                <w:webHidden/>
              </w:rPr>
              <w:fldChar w:fldCharType="begin"/>
            </w:r>
            <w:r>
              <w:rPr>
                <w:noProof/>
                <w:webHidden/>
              </w:rPr>
              <w:instrText xml:space="preserve"> PAGEREF _Toc421793203 \h </w:instrText>
            </w:r>
            <w:r>
              <w:rPr>
                <w:noProof/>
                <w:webHidden/>
              </w:rPr>
            </w:r>
            <w:r>
              <w:rPr>
                <w:noProof/>
                <w:webHidden/>
              </w:rPr>
              <w:fldChar w:fldCharType="separate"/>
            </w:r>
            <w:r w:rsidR="00D66D5E">
              <w:rPr>
                <w:noProof/>
                <w:webHidden/>
              </w:rPr>
              <w:t>62</w:t>
            </w:r>
            <w:r>
              <w:rPr>
                <w:noProof/>
                <w:webHidden/>
              </w:rPr>
              <w:fldChar w:fldCharType="end"/>
            </w:r>
          </w:hyperlink>
        </w:p>
        <w:p w14:paraId="513F9462" w14:textId="77777777" w:rsidR="003D35C0" w:rsidRDefault="003D35C0">
          <w:pPr>
            <w:pStyle w:val="TDC2"/>
            <w:tabs>
              <w:tab w:val="right" w:leader="dot" w:pos="9350"/>
            </w:tabs>
            <w:rPr>
              <w:rFonts w:asciiTheme="minorHAnsi" w:hAnsiTheme="minorHAnsi"/>
              <w:noProof/>
              <w:lang w:val="es-ES" w:eastAsia="es-ES"/>
            </w:rPr>
          </w:pPr>
          <w:hyperlink w:anchor="_Toc421793204" w:history="1">
            <w:r w:rsidRPr="00A70775">
              <w:rPr>
                <w:rStyle w:val="Hipervnculo"/>
                <w:noProof/>
                <w:lang w:val="es-ES"/>
              </w:rPr>
              <w:t>Entidades (Biblioteca de Clases)</w:t>
            </w:r>
            <w:r>
              <w:rPr>
                <w:noProof/>
                <w:webHidden/>
              </w:rPr>
              <w:tab/>
            </w:r>
            <w:r>
              <w:rPr>
                <w:noProof/>
                <w:webHidden/>
              </w:rPr>
              <w:fldChar w:fldCharType="begin"/>
            </w:r>
            <w:r>
              <w:rPr>
                <w:noProof/>
                <w:webHidden/>
              </w:rPr>
              <w:instrText xml:space="preserve"> PAGEREF _Toc421793204 \h </w:instrText>
            </w:r>
            <w:r>
              <w:rPr>
                <w:noProof/>
                <w:webHidden/>
              </w:rPr>
            </w:r>
            <w:r>
              <w:rPr>
                <w:noProof/>
                <w:webHidden/>
              </w:rPr>
              <w:fldChar w:fldCharType="separate"/>
            </w:r>
            <w:r w:rsidR="00D66D5E">
              <w:rPr>
                <w:noProof/>
                <w:webHidden/>
              </w:rPr>
              <w:t>64</w:t>
            </w:r>
            <w:r>
              <w:rPr>
                <w:noProof/>
                <w:webHidden/>
              </w:rPr>
              <w:fldChar w:fldCharType="end"/>
            </w:r>
          </w:hyperlink>
        </w:p>
        <w:p w14:paraId="0F2C47C0" w14:textId="77777777" w:rsidR="003D35C0" w:rsidRDefault="003D35C0">
          <w:pPr>
            <w:pStyle w:val="TDC2"/>
            <w:tabs>
              <w:tab w:val="right" w:leader="dot" w:pos="9350"/>
            </w:tabs>
            <w:rPr>
              <w:rFonts w:asciiTheme="minorHAnsi" w:hAnsiTheme="minorHAnsi"/>
              <w:noProof/>
              <w:lang w:val="es-ES" w:eastAsia="es-ES"/>
            </w:rPr>
          </w:pPr>
          <w:hyperlink w:anchor="_Toc421793205" w:history="1">
            <w:r w:rsidRPr="00A70775">
              <w:rPr>
                <w:rStyle w:val="Hipervnculo"/>
                <w:noProof/>
                <w:lang w:val="es-ES"/>
              </w:rPr>
              <w:t>Acceso a Datos (Biblioteca de Clases)</w:t>
            </w:r>
            <w:r>
              <w:rPr>
                <w:noProof/>
                <w:webHidden/>
              </w:rPr>
              <w:tab/>
            </w:r>
            <w:r>
              <w:rPr>
                <w:noProof/>
                <w:webHidden/>
              </w:rPr>
              <w:fldChar w:fldCharType="begin"/>
            </w:r>
            <w:r>
              <w:rPr>
                <w:noProof/>
                <w:webHidden/>
              </w:rPr>
              <w:instrText xml:space="preserve"> PAGEREF _Toc421793205 \h </w:instrText>
            </w:r>
            <w:r>
              <w:rPr>
                <w:noProof/>
                <w:webHidden/>
              </w:rPr>
            </w:r>
            <w:r>
              <w:rPr>
                <w:noProof/>
                <w:webHidden/>
              </w:rPr>
              <w:fldChar w:fldCharType="separate"/>
            </w:r>
            <w:r w:rsidR="00D66D5E">
              <w:rPr>
                <w:noProof/>
                <w:webHidden/>
              </w:rPr>
              <w:t>65</w:t>
            </w:r>
            <w:r>
              <w:rPr>
                <w:noProof/>
                <w:webHidden/>
              </w:rPr>
              <w:fldChar w:fldCharType="end"/>
            </w:r>
          </w:hyperlink>
        </w:p>
        <w:p w14:paraId="30C9438D" w14:textId="77777777" w:rsidR="003D35C0" w:rsidRDefault="003D35C0">
          <w:pPr>
            <w:pStyle w:val="TDC2"/>
            <w:tabs>
              <w:tab w:val="right" w:leader="dot" w:pos="9350"/>
            </w:tabs>
            <w:rPr>
              <w:rFonts w:asciiTheme="minorHAnsi" w:hAnsiTheme="minorHAnsi"/>
              <w:noProof/>
              <w:lang w:val="es-ES" w:eastAsia="es-ES"/>
            </w:rPr>
          </w:pPr>
          <w:hyperlink w:anchor="_Toc421793206" w:history="1">
            <w:r w:rsidRPr="00A70775">
              <w:rPr>
                <w:rStyle w:val="Hipervnculo"/>
                <w:noProof/>
                <w:lang w:val="es-ES"/>
              </w:rPr>
              <w:t>Lógica (Biblioteca de Clases)</w:t>
            </w:r>
            <w:r>
              <w:rPr>
                <w:noProof/>
                <w:webHidden/>
              </w:rPr>
              <w:tab/>
            </w:r>
            <w:r>
              <w:rPr>
                <w:noProof/>
                <w:webHidden/>
              </w:rPr>
              <w:fldChar w:fldCharType="begin"/>
            </w:r>
            <w:r>
              <w:rPr>
                <w:noProof/>
                <w:webHidden/>
              </w:rPr>
              <w:instrText xml:space="preserve"> PAGEREF _Toc421793206 \h </w:instrText>
            </w:r>
            <w:r>
              <w:rPr>
                <w:noProof/>
                <w:webHidden/>
              </w:rPr>
            </w:r>
            <w:r>
              <w:rPr>
                <w:noProof/>
                <w:webHidden/>
              </w:rPr>
              <w:fldChar w:fldCharType="separate"/>
            </w:r>
            <w:r w:rsidR="00D66D5E">
              <w:rPr>
                <w:noProof/>
                <w:webHidden/>
              </w:rPr>
              <w:t>67</w:t>
            </w:r>
            <w:r>
              <w:rPr>
                <w:noProof/>
                <w:webHidden/>
              </w:rPr>
              <w:fldChar w:fldCharType="end"/>
            </w:r>
          </w:hyperlink>
        </w:p>
        <w:p w14:paraId="343157E8" w14:textId="77777777" w:rsidR="003D35C0" w:rsidRDefault="003D35C0">
          <w:pPr>
            <w:pStyle w:val="TDC2"/>
            <w:tabs>
              <w:tab w:val="right" w:leader="dot" w:pos="9350"/>
            </w:tabs>
            <w:rPr>
              <w:rFonts w:asciiTheme="minorHAnsi" w:hAnsiTheme="minorHAnsi"/>
              <w:noProof/>
              <w:lang w:val="es-ES" w:eastAsia="es-ES"/>
            </w:rPr>
          </w:pPr>
          <w:hyperlink w:anchor="_Toc421793207" w:history="1">
            <w:r w:rsidRPr="00A70775">
              <w:rPr>
                <w:rStyle w:val="Hipervnculo"/>
                <w:noProof/>
                <w:lang w:val="es-ES"/>
              </w:rPr>
              <w:t>Utils (Biblioteca de Clases)</w:t>
            </w:r>
            <w:r>
              <w:rPr>
                <w:noProof/>
                <w:webHidden/>
              </w:rPr>
              <w:tab/>
            </w:r>
            <w:r>
              <w:rPr>
                <w:noProof/>
                <w:webHidden/>
              </w:rPr>
              <w:fldChar w:fldCharType="begin"/>
            </w:r>
            <w:r>
              <w:rPr>
                <w:noProof/>
                <w:webHidden/>
              </w:rPr>
              <w:instrText xml:space="preserve"> PAGEREF _Toc421793207 \h </w:instrText>
            </w:r>
            <w:r>
              <w:rPr>
                <w:noProof/>
                <w:webHidden/>
              </w:rPr>
            </w:r>
            <w:r>
              <w:rPr>
                <w:noProof/>
                <w:webHidden/>
              </w:rPr>
              <w:fldChar w:fldCharType="separate"/>
            </w:r>
            <w:r w:rsidR="00D66D5E">
              <w:rPr>
                <w:noProof/>
                <w:webHidden/>
              </w:rPr>
              <w:t>70</w:t>
            </w:r>
            <w:r>
              <w:rPr>
                <w:noProof/>
                <w:webHidden/>
              </w:rPr>
              <w:fldChar w:fldCharType="end"/>
            </w:r>
          </w:hyperlink>
        </w:p>
        <w:p w14:paraId="64063765" w14:textId="77777777" w:rsidR="003D35C0" w:rsidRDefault="003D35C0">
          <w:pPr>
            <w:pStyle w:val="TDC1"/>
            <w:tabs>
              <w:tab w:val="right" w:leader="dot" w:pos="9350"/>
            </w:tabs>
            <w:rPr>
              <w:rFonts w:asciiTheme="minorHAnsi" w:hAnsiTheme="minorHAnsi"/>
              <w:noProof/>
              <w:lang w:val="es-ES" w:eastAsia="es-ES"/>
            </w:rPr>
          </w:pPr>
          <w:hyperlink w:anchor="_Toc421793208" w:history="1">
            <w:r w:rsidRPr="00A70775">
              <w:rPr>
                <w:rStyle w:val="Hipervnculo"/>
                <w:noProof/>
                <w:lang w:val="es-ES"/>
              </w:rPr>
              <w:t>Prueba De Software</w:t>
            </w:r>
            <w:r>
              <w:rPr>
                <w:noProof/>
                <w:webHidden/>
              </w:rPr>
              <w:tab/>
            </w:r>
            <w:r>
              <w:rPr>
                <w:noProof/>
                <w:webHidden/>
              </w:rPr>
              <w:fldChar w:fldCharType="begin"/>
            </w:r>
            <w:r>
              <w:rPr>
                <w:noProof/>
                <w:webHidden/>
              </w:rPr>
              <w:instrText xml:space="preserve"> PAGEREF _Toc421793208 \h </w:instrText>
            </w:r>
            <w:r>
              <w:rPr>
                <w:noProof/>
                <w:webHidden/>
              </w:rPr>
            </w:r>
            <w:r>
              <w:rPr>
                <w:noProof/>
                <w:webHidden/>
              </w:rPr>
              <w:fldChar w:fldCharType="separate"/>
            </w:r>
            <w:r w:rsidR="00D66D5E">
              <w:rPr>
                <w:noProof/>
                <w:webHidden/>
              </w:rPr>
              <w:t>71</w:t>
            </w:r>
            <w:r>
              <w:rPr>
                <w:noProof/>
                <w:webHidden/>
              </w:rPr>
              <w:fldChar w:fldCharType="end"/>
            </w:r>
          </w:hyperlink>
        </w:p>
        <w:p w14:paraId="5D880EE8" w14:textId="77777777" w:rsidR="003D35C0" w:rsidRDefault="003D35C0">
          <w:pPr>
            <w:pStyle w:val="TDC2"/>
            <w:tabs>
              <w:tab w:val="right" w:leader="dot" w:pos="9350"/>
            </w:tabs>
            <w:rPr>
              <w:rFonts w:asciiTheme="minorHAnsi" w:hAnsiTheme="minorHAnsi"/>
              <w:noProof/>
              <w:lang w:val="es-ES" w:eastAsia="es-ES"/>
            </w:rPr>
          </w:pPr>
          <w:hyperlink w:anchor="_Toc421793209" w:history="1">
            <w:r w:rsidRPr="00A70775">
              <w:rPr>
                <w:rStyle w:val="Hipervnculo"/>
                <w:noProof/>
                <w:lang w:val="es-ES"/>
              </w:rPr>
              <w:t>Diseños De Casos De Prueba</w:t>
            </w:r>
            <w:r>
              <w:rPr>
                <w:noProof/>
                <w:webHidden/>
              </w:rPr>
              <w:tab/>
            </w:r>
            <w:r>
              <w:rPr>
                <w:noProof/>
                <w:webHidden/>
              </w:rPr>
              <w:fldChar w:fldCharType="begin"/>
            </w:r>
            <w:r>
              <w:rPr>
                <w:noProof/>
                <w:webHidden/>
              </w:rPr>
              <w:instrText xml:space="preserve"> PAGEREF _Toc421793209 \h </w:instrText>
            </w:r>
            <w:r>
              <w:rPr>
                <w:noProof/>
                <w:webHidden/>
              </w:rPr>
            </w:r>
            <w:r>
              <w:rPr>
                <w:noProof/>
                <w:webHidden/>
              </w:rPr>
              <w:fldChar w:fldCharType="separate"/>
            </w:r>
            <w:r w:rsidR="00D66D5E">
              <w:rPr>
                <w:noProof/>
                <w:webHidden/>
              </w:rPr>
              <w:t>72</w:t>
            </w:r>
            <w:r>
              <w:rPr>
                <w:noProof/>
                <w:webHidden/>
              </w:rPr>
              <w:fldChar w:fldCharType="end"/>
            </w:r>
          </w:hyperlink>
        </w:p>
        <w:p w14:paraId="47B0C5BA" w14:textId="77777777" w:rsidR="003D35C0" w:rsidRDefault="003D35C0">
          <w:pPr>
            <w:pStyle w:val="TDC3"/>
            <w:tabs>
              <w:tab w:val="right" w:leader="dot" w:pos="9350"/>
            </w:tabs>
            <w:rPr>
              <w:rFonts w:asciiTheme="minorHAnsi" w:hAnsiTheme="minorHAnsi"/>
              <w:noProof/>
              <w:lang w:val="es-ES" w:eastAsia="es-ES"/>
            </w:rPr>
          </w:pPr>
          <w:hyperlink w:anchor="_Toc421793210" w:history="1">
            <w:r w:rsidRPr="00A70775">
              <w:rPr>
                <w:rStyle w:val="Hipervnculo"/>
                <w:noProof/>
                <w:lang w:val="es-ES"/>
              </w:rPr>
              <w:t>Sprint #1</w:t>
            </w:r>
            <w:r>
              <w:rPr>
                <w:noProof/>
                <w:webHidden/>
              </w:rPr>
              <w:tab/>
            </w:r>
            <w:r>
              <w:rPr>
                <w:noProof/>
                <w:webHidden/>
              </w:rPr>
              <w:fldChar w:fldCharType="begin"/>
            </w:r>
            <w:r>
              <w:rPr>
                <w:noProof/>
                <w:webHidden/>
              </w:rPr>
              <w:instrText xml:space="preserve"> PAGEREF _Toc421793210 \h </w:instrText>
            </w:r>
            <w:r>
              <w:rPr>
                <w:noProof/>
                <w:webHidden/>
              </w:rPr>
            </w:r>
            <w:r>
              <w:rPr>
                <w:noProof/>
                <w:webHidden/>
              </w:rPr>
              <w:fldChar w:fldCharType="separate"/>
            </w:r>
            <w:r w:rsidR="00D66D5E">
              <w:rPr>
                <w:noProof/>
                <w:webHidden/>
              </w:rPr>
              <w:t>72</w:t>
            </w:r>
            <w:r>
              <w:rPr>
                <w:noProof/>
                <w:webHidden/>
              </w:rPr>
              <w:fldChar w:fldCharType="end"/>
            </w:r>
          </w:hyperlink>
        </w:p>
        <w:p w14:paraId="639E5C8A" w14:textId="77777777" w:rsidR="003D35C0" w:rsidRDefault="003D35C0">
          <w:pPr>
            <w:pStyle w:val="TDC3"/>
            <w:tabs>
              <w:tab w:val="right" w:leader="dot" w:pos="9350"/>
            </w:tabs>
            <w:rPr>
              <w:rFonts w:asciiTheme="minorHAnsi" w:hAnsiTheme="minorHAnsi"/>
              <w:noProof/>
              <w:lang w:val="es-ES" w:eastAsia="es-ES"/>
            </w:rPr>
          </w:pPr>
          <w:hyperlink w:anchor="_Toc421793211" w:history="1">
            <w:r w:rsidRPr="00A70775">
              <w:rPr>
                <w:rStyle w:val="Hipervnculo"/>
                <w:noProof/>
              </w:rPr>
              <w:t>Sprint #2</w:t>
            </w:r>
            <w:r>
              <w:rPr>
                <w:noProof/>
                <w:webHidden/>
              </w:rPr>
              <w:tab/>
            </w:r>
            <w:r>
              <w:rPr>
                <w:noProof/>
                <w:webHidden/>
              </w:rPr>
              <w:fldChar w:fldCharType="begin"/>
            </w:r>
            <w:r>
              <w:rPr>
                <w:noProof/>
                <w:webHidden/>
              </w:rPr>
              <w:instrText xml:space="preserve"> PAGEREF _Toc421793211 \h </w:instrText>
            </w:r>
            <w:r>
              <w:rPr>
                <w:noProof/>
                <w:webHidden/>
              </w:rPr>
            </w:r>
            <w:r>
              <w:rPr>
                <w:noProof/>
                <w:webHidden/>
              </w:rPr>
              <w:fldChar w:fldCharType="separate"/>
            </w:r>
            <w:r w:rsidR="00D66D5E">
              <w:rPr>
                <w:noProof/>
                <w:webHidden/>
              </w:rPr>
              <w:t>77</w:t>
            </w:r>
            <w:r>
              <w:rPr>
                <w:noProof/>
                <w:webHidden/>
              </w:rPr>
              <w:fldChar w:fldCharType="end"/>
            </w:r>
          </w:hyperlink>
        </w:p>
        <w:p w14:paraId="4D511085" w14:textId="77777777" w:rsidR="003D35C0" w:rsidRDefault="003D35C0">
          <w:pPr>
            <w:pStyle w:val="TDC3"/>
            <w:tabs>
              <w:tab w:val="right" w:leader="dot" w:pos="9350"/>
            </w:tabs>
            <w:rPr>
              <w:rFonts w:asciiTheme="minorHAnsi" w:hAnsiTheme="minorHAnsi"/>
              <w:noProof/>
              <w:lang w:val="es-ES" w:eastAsia="es-ES"/>
            </w:rPr>
          </w:pPr>
          <w:hyperlink w:anchor="_Toc421793212" w:history="1">
            <w:r w:rsidRPr="00A70775">
              <w:rPr>
                <w:rStyle w:val="Hipervnculo"/>
                <w:noProof/>
              </w:rPr>
              <w:t>Sprint #3</w:t>
            </w:r>
            <w:r>
              <w:rPr>
                <w:noProof/>
                <w:webHidden/>
              </w:rPr>
              <w:tab/>
            </w:r>
            <w:r>
              <w:rPr>
                <w:noProof/>
                <w:webHidden/>
              </w:rPr>
              <w:fldChar w:fldCharType="begin"/>
            </w:r>
            <w:r>
              <w:rPr>
                <w:noProof/>
                <w:webHidden/>
              </w:rPr>
              <w:instrText xml:space="preserve"> PAGEREF _Toc421793212 \h </w:instrText>
            </w:r>
            <w:r>
              <w:rPr>
                <w:noProof/>
                <w:webHidden/>
              </w:rPr>
            </w:r>
            <w:r>
              <w:rPr>
                <w:noProof/>
                <w:webHidden/>
              </w:rPr>
              <w:fldChar w:fldCharType="separate"/>
            </w:r>
            <w:r w:rsidR="00D66D5E">
              <w:rPr>
                <w:noProof/>
                <w:webHidden/>
              </w:rPr>
              <w:t>82</w:t>
            </w:r>
            <w:r>
              <w:rPr>
                <w:noProof/>
                <w:webHidden/>
              </w:rPr>
              <w:fldChar w:fldCharType="end"/>
            </w:r>
          </w:hyperlink>
        </w:p>
        <w:p w14:paraId="39F397DB" w14:textId="77777777" w:rsidR="003D35C0" w:rsidRDefault="003D35C0">
          <w:pPr>
            <w:pStyle w:val="TDC3"/>
            <w:tabs>
              <w:tab w:val="right" w:leader="dot" w:pos="9350"/>
            </w:tabs>
            <w:rPr>
              <w:rFonts w:asciiTheme="minorHAnsi" w:hAnsiTheme="minorHAnsi"/>
              <w:noProof/>
              <w:lang w:val="es-ES" w:eastAsia="es-ES"/>
            </w:rPr>
          </w:pPr>
          <w:hyperlink w:anchor="_Toc421793213" w:history="1">
            <w:r w:rsidRPr="00A70775">
              <w:rPr>
                <w:rStyle w:val="Hipervnculo"/>
                <w:noProof/>
              </w:rPr>
              <w:t>Sprint #4</w:t>
            </w:r>
            <w:r>
              <w:rPr>
                <w:noProof/>
                <w:webHidden/>
              </w:rPr>
              <w:tab/>
            </w:r>
            <w:r>
              <w:rPr>
                <w:noProof/>
                <w:webHidden/>
              </w:rPr>
              <w:fldChar w:fldCharType="begin"/>
            </w:r>
            <w:r>
              <w:rPr>
                <w:noProof/>
                <w:webHidden/>
              </w:rPr>
              <w:instrText xml:space="preserve"> PAGEREF _Toc421793213 \h </w:instrText>
            </w:r>
            <w:r>
              <w:rPr>
                <w:noProof/>
                <w:webHidden/>
              </w:rPr>
            </w:r>
            <w:r>
              <w:rPr>
                <w:noProof/>
                <w:webHidden/>
              </w:rPr>
              <w:fldChar w:fldCharType="separate"/>
            </w:r>
            <w:r w:rsidR="00D66D5E">
              <w:rPr>
                <w:noProof/>
                <w:webHidden/>
              </w:rPr>
              <w:t>84</w:t>
            </w:r>
            <w:r>
              <w:rPr>
                <w:noProof/>
                <w:webHidden/>
              </w:rPr>
              <w:fldChar w:fldCharType="end"/>
            </w:r>
          </w:hyperlink>
        </w:p>
        <w:p w14:paraId="511588B8" w14:textId="77777777" w:rsidR="003D35C0" w:rsidRDefault="003D35C0">
          <w:pPr>
            <w:pStyle w:val="TDC3"/>
            <w:tabs>
              <w:tab w:val="right" w:leader="dot" w:pos="9350"/>
            </w:tabs>
            <w:rPr>
              <w:rFonts w:asciiTheme="minorHAnsi" w:hAnsiTheme="minorHAnsi"/>
              <w:noProof/>
              <w:lang w:val="es-ES" w:eastAsia="es-ES"/>
            </w:rPr>
          </w:pPr>
          <w:hyperlink w:anchor="_Toc421793214" w:history="1">
            <w:r w:rsidRPr="00A70775">
              <w:rPr>
                <w:rStyle w:val="Hipervnculo"/>
                <w:noProof/>
              </w:rPr>
              <w:t>Sprint #5</w:t>
            </w:r>
            <w:r>
              <w:rPr>
                <w:noProof/>
                <w:webHidden/>
              </w:rPr>
              <w:tab/>
            </w:r>
            <w:r>
              <w:rPr>
                <w:noProof/>
                <w:webHidden/>
              </w:rPr>
              <w:fldChar w:fldCharType="begin"/>
            </w:r>
            <w:r>
              <w:rPr>
                <w:noProof/>
                <w:webHidden/>
              </w:rPr>
              <w:instrText xml:space="preserve"> PAGEREF _Toc421793214 \h </w:instrText>
            </w:r>
            <w:r>
              <w:rPr>
                <w:noProof/>
                <w:webHidden/>
              </w:rPr>
            </w:r>
            <w:r>
              <w:rPr>
                <w:noProof/>
                <w:webHidden/>
              </w:rPr>
              <w:fldChar w:fldCharType="separate"/>
            </w:r>
            <w:r w:rsidR="00D66D5E">
              <w:rPr>
                <w:noProof/>
                <w:webHidden/>
              </w:rPr>
              <w:t>86</w:t>
            </w:r>
            <w:r>
              <w:rPr>
                <w:noProof/>
                <w:webHidden/>
              </w:rPr>
              <w:fldChar w:fldCharType="end"/>
            </w:r>
          </w:hyperlink>
        </w:p>
        <w:p w14:paraId="422AE4B8" w14:textId="77777777" w:rsidR="003D35C0" w:rsidRDefault="003D35C0">
          <w:pPr>
            <w:pStyle w:val="TDC3"/>
            <w:tabs>
              <w:tab w:val="right" w:leader="dot" w:pos="9350"/>
            </w:tabs>
            <w:rPr>
              <w:rFonts w:asciiTheme="minorHAnsi" w:hAnsiTheme="minorHAnsi"/>
              <w:noProof/>
              <w:lang w:val="es-ES" w:eastAsia="es-ES"/>
            </w:rPr>
          </w:pPr>
          <w:hyperlink w:anchor="_Toc421793215" w:history="1">
            <w:r w:rsidRPr="00A70775">
              <w:rPr>
                <w:rStyle w:val="Hipervnculo"/>
                <w:noProof/>
              </w:rPr>
              <w:t>Sprint #6</w:t>
            </w:r>
            <w:r>
              <w:rPr>
                <w:noProof/>
                <w:webHidden/>
              </w:rPr>
              <w:tab/>
            </w:r>
            <w:r>
              <w:rPr>
                <w:noProof/>
                <w:webHidden/>
              </w:rPr>
              <w:fldChar w:fldCharType="begin"/>
            </w:r>
            <w:r>
              <w:rPr>
                <w:noProof/>
                <w:webHidden/>
              </w:rPr>
              <w:instrText xml:space="preserve"> PAGEREF _Toc421793215 \h </w:instrText>
            </w:r>
            <w:r>
              <w:rPr>
                <w:noProof/>
                <w:webHidden/>
              </w:rPr>
            </w:r>
            <w:r>
              <w:rPr>
                <w:noProof/>
                <w:webHidden/>
              </w:rPr>
              <w:fldChar w:fldCharType="separate"/>
            </w:r>
            <w:r w:rsidR="00D66D5E">
              <w:rPr>
                <w:noProof/>
                <w:webHidden/>
              </w:rPr>
              <w:t>88</w:t>
            </w:r>
            <w:r>
              <w:rPr>
                <w:noProof/>
                <w:webHidden/>
              </w:rPr>
              <w:fldChar w:fldCharType="end"/>
            </w:r>
          </w:hyperlink>
        </w:p>
        <w:p w14:paraId="02953393" w14:textId="77777777" w:rsidR="003D35C0" w:rsidRDefault="003D35C0">
          <w:pPr>
            <w:pStyle w:val="TDC3"/>
            <w:tabs>
              <w:tab w:val="right" w:leader="dot" w:pos="9350"/>
            </w:tabs>
            <w:rPr>
              <w:rFonts w:asciiTheme="minorHAnsi" w:hAnsiTheme="minorHAnsi"/>
              <w:noProof/>
              <w:lang w:val="es-ES" w:eastAsia="es-ES"/>
            </w:rPr>
          </w:pPr>
          <w:hyperlink w:anchor="_Toc421793216" w:history="1">
            <w:r w:rsidRPr="00A70775">
              <w:rPr>
                <w:rStyle w:val="Hipervnculo"/>
                <w:noProof/>
                <w:lang w:val="es-ES"/>
              </w:rPr>
              <w:t>Sprint #7</w:t>
            </w:r>
            <w:r>
              <w:rPr>
                <w:noProof/>
                <w:webHidden/>
              </w:rPr>
              <w:tab/>
            </w:r>
            <w:r>
              <w:rPr>
                <w:noProof/>
                <w:webHidden/>
              </w:rPr>
              <w:fldChar w:fldCharType="begin"/>
            </w:r>
            <w:r>
              <w:rPr>
                <w:noProof/>
                <w:webHidden/>
              </w:rPr>
              <w:instrText xml:space="preserve"> PAGEREF _Toc421793216 \h </w:instrText>
            </w:r>
            <w:r>
              <w:rPr>
                <w:noProof/>
                <w:webHidden/>
              </w:rPr>
            </w:r>
            <w:r>
              <w:rPr>
                <w:noProof/>
                <w:webHidden/>
              </w:rPr>
              <w:fldChar w:fldCharType="separate"/>
            </w:r>
            <w:r w:rsidR="00D66D5E">
              <w:rPr>
                <w:noProof/>
                <w:webHidden/>
              </w:rPr>
              <w:t>90</w:t>
            </w:r>
            <w:r>
              <w:rPr>
                <w:noProof/>
                <w:webHidden/>
              </w:rPr>
              <w:fldChar w:fldCharType="end"/>
            </w:r>
          </w:hyperlink>
        </w:p>
        <w:p w14:paraId="30E841E1" w14:textId="77777777" w:rsidR="003D35C0" w:rsidRDefault="003D35C0">
          <w:pPr>
            <w:pStyle w:val="TDC3"/>
            <w:tabs>
              <w:tab w:val="right" w:leader="dot" w:pos="9350"/>
            </w:tabs>
            <w:rPr>
              <w:rFonts w:asciiTheme="minorHAnsi" w:hAnsiTheme="minorHAnsi"/>
              <w:noProof/>
              <w:lang w:val="es-ES" w:eastAsia="es-ES"/>
            </w:rPr>
          </w:pPr>
          <w:hyperlink w:anchor="_Toc421793217" w:history="1">
            <w:r w:rsidRPr="00A70775">
              <w:rPr>
                <w:rStyle w:val="Hipervnculo"/>
                <w:noProof/>
              </w:rPr>
              <w:t>Sprint #8</w:t>
            </w:r>
            <w:r>
              <w:rPr>
                <w:noProof/>
                <w:webHidden/>
              </w:rPr>
              <w:tab/>
            </w:r>
            <w:r>
              <w:rPr>
                <w:noProof/>
                <w:webHidden/>
              </w:rPr>
              <w:fldChar w:fldCharType="begin"/>
            </w:r>
            <w:r>
              <w:rPr>
                <w:noProof/>
                <w:webHidden/>
              </w:rPr>
              <w:instrText xml:space="preserve"> PAGEREF _Toc421793217 \h </w:instrText>
            </w:r>
            <w:r>
              <w:rPr>
                <w:noProof/>
                <w:webHidden/>
              </w:rPr>
            </w:r>
            <w:r>
              <w:rPr>
                <w:noProof/>
                <w:webHidden/>
              </w:rPr>
              <w:fldChar w:fldCharType="separate"/>
            </w:r>
            <w:r w:rsidR="00D66D5E">
              <w:rPr>
                <w:noProof/>
                <w:webHidden/>
              </w:rPr>
              <w:t>90</w:t>
            </w:r>
            <w:r>
              <w:rPr>
                <w:noProof/>
                <w:webHidden/>
              </w:rPr>
              <w:fldChar w:fldCharType="end"/>
            </w:r>
          </w:hyperlink>
        </w:p>
        <w:p w14:paraId="59342669" w14:textId="77777777" w:rsidR="003D35C0" w:rsidRDefault="003D35C0">
          <w:pPr>
            <w:pStyle w:val="TDC3"/>
            <w:tabs>
              <w:tab w:val="right" w:leader="dot" w:pos="9350"/>
            </w:tabs>
            <w:rPr>
              <w:rFonts w:asciiTheme="minorHAnsi" w:hAnsiTheme="minorHAnsi"/>
              <w:noProof/>
              <w:lang w:val="es-ES" w:eastAsia="es-ES"/>
            </w:rPr>
          </w:pPr>
          <w:hyperlink w:anchor="_Toc421793218" w:history="1">
            <w:r w:rsidRPr="00A70775">
              <w:rPr>
                <w:rStyle w:val="Hipervnculo"/>
                <w:noProof/>
              </w:rPr>
              <w:t>Sprint #9</w:t>
            </w:r>
            <w:r>
              <w:rPr>
                <w:noProof/>
                <w:webHidden/>
              </w:rPr>
              <w:tab/>
            </w:r>
            <w:r>
              <w:rPr>
                <w:noProof/>
                <w:webHidden/>
              </w:rPr>
              <w:fldChar w:fldCharType="begin"/>
            </w:r>
            <w:r>
              <w:rPr>
                <w:noProof/>
                <w:webHidden/>
              </w:rPr>
              <w:instrText xml:space="preserve"> PAGEREF _Toc421793218 \h </w:instrText>
            </w:r>
            <w:r>
              <w:rPr>
                <w:noProof/>
                <w:webHidden/>
              </w:rPr>
            </w:r>
            <w:r>
              <w:rPr>
                <w:noProof/>
                <w:webHidden/>
              </w:rPr>
              <w:fldChar w:fldCharType="separate"/>
            </w:r>
            <w:r w:rsidR="00D66D5E">
              <w:rPr>
                <w:noProof/>
                <w:webHidden/>
              </w:rPr>
              <w:t>95</w:t>
            </w:r>
            <w:r>
              <w:rPr>
                <w:noProof/>
                <w:webHidden/>
              </w:rPr>
              <w:fldChar w:fldCharType="end"/>
            </w:r>
          </w:hyperlink>
        </w:p>
        <w:p w14:paraId="40B27A8A" w14:textId="77777777" w:rsidR="003D35C0" w:rsidRDefault="003D35C0">
          <w:pPr>
            <w:pStyle w:val="TDC3"/>
            <w:tabs>
              <w:tab w:val="right" w:leader="dot" w:pos="9350"/>
            </w:tabs>
            <w:rPr>
              <w:rFonts w:asciiTheme="minorHAnsi" w:hAnsiTheme="minorHAnsi"/>
              <w:noProof/>
              <w:lang w:val="es-ES" w:eastAsia="es-ES"/>
            </w:rPr>
          </w:pPr>
          <w:hyperlink w:anchor="_Toc421793219" w:history="1">
            <w:r w:rsidRPr="00A70775">
              <w:rPr>
                <w:rStyle w:val="Hipervnculo"/>
                <w:noProof/>
              </w:rPr>
              <w:t>Sprint #10</w:t>
            </w:r>
            <w:r>
              <w:rPr>
                <w:noProof/>
                <w:webHidden/>
              </w:rPr>
              <w:tab/>
            </w:r>
            <w:r>
              <w:rPr>
                <w:noProof/>
                <w:webHidden/>
              </w:rPr>
              <w:fldChar w:fldCharType="begin"/>
            </w:r>
            <w:r>
              <w:rPr>
                <w:noProof/>
                <w:webHidden/>
              </w:rPr>
              <w:instrText xml:space="preserve"> PAGEREF _Toc421793219 \h </w:instrText>
            </w:r>
            <w:r>
              <w:rPr>
                <w:noProof/>
                <w:webHidden/>
              </w:rPr>
            </w:r>
            <w:r>
              <w:rPr>
                <w:noProof/>
                <w:webHidden/>
              </w:rPr>
              <w:fldChar w:fldCharType="separate"/>
            </w:r>
            <w:r w:rsidR="00D66D5E">
              <w:rPr>
                <w:noProof/>
                <w:webHidden/>
              </w:rPr>
              <w:t>98</w:t>
            </w:r>
            <w:r>
              <w:rPr>
                <w:noProof/>
                <w:webHidden/>
              </w:rPr>
              <w:fldChar w:fldCharType="end"/>
            </w:r>
          </w:hyperlink>
        </w:p>
        <w:p w14:paraId="1A13C54B" w14:textId="77777777" w:rsidR="003D35C0" w:rsidRDefault="003D35C0">
          <w:pPr>
            <w:pStyle w:val="TDC3"/>
            <w:tabs>
              <w:tab w:val="right" w:leader="dot" w:pos="9350"/>
            </w:tabs>
            <w:rPr>
              <w:rFonts w:asciiTheme="minorHAnsi" w:hAnsiTheme="minorHAnsi"/>
              <w:noProof/>
              <w:lang w:val="es-ES" w:eastAsia="es-ES"/>
            </w:rPr>
          </w:pPr>
          <w:hyperlink w:anchor="_Toc421793220" w:history="1">
            <w:r w:rsidRPr="00A70775">
              <w:rPr>
                <w:rStyle w:val="Hipervnculo"/>
                <w:noProof/>
              </w:rPr>
              <w:t>Sprint #11</w:t>
            </w:r>
            <w:r>
              <w:rPr>
                <w:noProof/>
                <w:webHidden/>
              </w:rPr>
              <w:tab/>
            </w:r>
            <w:r>
              <w:rPr>
                <w:noProof/>
                <w:webHidden/>
              </w:rPr>
              <w:fldChar w:fldCharType="begin"/>
            </w:r>
            <w:r>
              <w:rPr>
                <w:noProof/>
                <w:webHidden/>
              </w:rPr>
              <w:instrText xml:space="preserve"> PAGEREF _Toc421793220 \h </w:instrText>
            </w:r>
            <w:r>
              <w:rPr>
                <w:noProof/>
                <w:webHidden/>
              </w:rPr>
            </w:r>
            <w:r>
              <w:rPr>
                <w:noProof/>
                <w:webHidden/>
              </w:rPr>
              <w:fldChar w:fldCharType="separate"/>
            </w:r>
            <w:r w:rsidR="00D66D5E">
              <w:rPr>
                <w:noProof/>
                <w:webHidden/>
              </w:rPr>
              <w:t>102</w:t>
            </w:r>
            <w:r>
              <w:rPr>
                <w:noProof/>
                <w:webHidden/>
              </w:rPr>
              <w:fldChar w:fldCharType="end"/>
            </w:r>
          </w:hyperlink>
        </w:p>
        <w:p w14:paraId="03849AD4" w14:textId="77777777" w:rsidR="003D35C0" w:rsidRDefault="003D35C0">
          <w:pPr>
            <w:pStyle w:val="TDC3"/>
            <w:tabs>
              <w:tab w:val="right" w:leader="dot" w:pos="9350"/>
            </w:tabs>
            <w:rPr>
              <w:rFonts w:asciiTheme="minorHAnsi" w:hAnsiTheme="minorHAnsi"/>
              <w:noProof/>
              <w:lang w:val="es-ES" w:eastAsia="es-ES"/>
            </w:rPr>
          </w:pPr>
          <w:hyperlink w:anchor="_Toc421793221" w:history="1">
            <w:r w:rsidRPr="00A70775">
              <w:rPr>
                <w:rStyle w:val="Hipervnculo"/>
                <w:noProof/>
                <w:lang w:val="es-ES"/>
              </w:rPr>
              <w:t>Sprint #12</w:t>
            </w:r>
            <w:r>
              <w:rPr>
                <w:noProof/>
                <w:webHidden/>
              </w:rPr>
              <w:tab/>
            </w:r>
            <w:r>
              <w:rPr>
                <w:noProof/>
                <w:webHidden/>
              </w:rPr>
              <w:fldChar w:fldCharType="begin"/>
            </w:r>
            <w:r>
              <w:rPr>
                <w:noProof/>
                <w:webHidden/>
              </w:rPr>
              <w:instrText xml:space="preserve"> PAGEREF _Toc421793221 \h </w:instrText>
            </w:r>
            <w:r>
              <w:rPr>
                <w:noProof/>
                <w:webHidden/>
              </w:rPr>
            </w:r>
            <w:r>
              <w:rPr>
                <w:noProof/>
                <w:webHidden/>
              </w:rPr>
              <w:fldChar w:fldCharType="separate"/>
            </w:r>
            <w:r w:rsidR="00D66D5E">
              <w:rPr>
                <w:noProof/>
                <w:webHidden/>
              </w:rPr>
              <w:t>105</w:t>
            </w:r>
            <w:r>
              <w:rPr>
                <w:noProof/>
                <w:webHidden/>
              </w:rPr>
              <w:fldChar w:fldCharType="end"/>
            </w:r>
          </w:hyperlink>
        </w:p>
        <w:p w14:paraId="11345C8F" w14:textId="77777777" w:rsidR="003D35C0" w:rsidRDefault="003D35C0">
          <w:pPr>
            <w:pStyle w:val="TDC3"/>
            <w:tabs>
              <w:tab w:val="right" w:leader="dot" w:pos="9350"/>
            </w:tabs>
            <w:rPr>
              <w:rFonts w:asciiTheme="minorHAnsi" w:hAnsiTheme="minorHAnsi"/>
              <w:noProof/>
              <w:lang w:val="es-ES" w:eastAsia="es-ES"/>
            </w:rPr>
          </w:pPr>
          <w:hyperlink w:anchor="_Toc421793222" w:history="1">
            <w:r w:rsidRPr="00A70775">
              <w:rPr>
                <w:rStyle w:val="Hipervnculo"/>
                <w:noProof/>
              </w:rPr>
              <w:t>Sprint #13</w:t>
            </w:r>
            <w:r>
              <w:rPr>
                <w:noProof/>
                <w:webHidden/>
              </w:rPr>
              <w:tab/>
            </w:r>
            <w:r>
              <w:rPr>
                <w:noProof/>
                <w:webHidden/>
              </w:rPr>
              <w:fldChar w:fldCharType="begin"/>
            </w:r>
            <w:r>
              <w:rPr>
                <w:noProof/>
                <w:webHidden/>
              </w:rPr>
              <w:instrText xml:space="preserve"> PAGEREF _Toc421793222 \h </w:instrText>
            </w:r>
            <w:r>
              <w:rPr>
                <w:noProof/>
                <w:webHidden/>
              </w:rPr>
            </w:r>
            <w:r>
              <w:rPr>
                <w:noProof/>
                <w:webHidden/>
              </w:rPr>
              <w:fldChar w:fldCharType="separate"/>
            </w:r>
            <w:r w:rsidR="00D66D5E">
              <w:rPr>
                <w:noProof/>
                <w:webHidden/>
              </w:rPr>
              <w:t>105</w:t>
            </w:r>
            <w:r>
              <w:rPr>
                <w:noProof/>
                <w:webHidden/>
              </w:rPr>
              <w:fldChar w:fldCharType="end"/>
            </w:r>
          </w:hyperlink>
        </w:p>
        <w:p w14:paraId="20CF8D81" w14:textId="77777777" w:rsidR="003D35C0" w:rsidRDefault="003D35C0">
          <w:pPr>
            <w:pStyle w:val="TDC3"/>
            <w:tabs>
              <w:tab w:val="right" w:leader="dot" w:pos="9350"/>
            </w:tabs>
            <w:rPr>
              <w:rFonts w:asciiTheme="minorHAnsi" w:hAnsiTheme="minorHAnsi"/>
              <w:noProof/>
              <w:lang w:val="es-ES" w:eastAsia="es-ES"/>
            </w:rPr>
          </w:pPr>
          <w:hyperlink w:anchor="_Toc421793223" w:history="1">
            <w:r w:rsidRPr="00A70775">
              <w:rPr>
                <w:rStyle w:val="Hipervnculo"/>
                <w:noProof/>
              </w:rPr>
              <w:t>Sprint #14</w:t>
            </w:r>
            <w:r>
              <w:rPr>
                <w:noProof/>
                <w:webHidden/>
              </w:rPr>
              <w:tab/>
            </w:r>
            <w:r>
              <w:rPr>
                <w:noProof/>
                <w:webHidden/>
              </w:rPr>
              <w:fldChar w:fldCharType="begin"/>
            </w:r>
            <w:r>
              <w:rPr>
                <w:noProof/>
                <w:webHidden/>
              </w:rPr>
              <w:instrText xml:space="preserve"> PAGEREF _Toc421793223 \h </w:instrText>
            </w:r>
            <w:r>
              <w:rPr>
                <w:noProof/>
                <w:webHidden/>
              </w:rPr>
            </w:r>
            <w:r>
              <w:rPr>
                <w:noProof/>
                <w:webHidden/>
              </w:rPr>
              <w:fldChar w:fldCharType="separate"/>
            </w:r>
            <w:r w:rsidR="00D66D5E">
              <w:rPr>
                <w:noProof/>
                <w:webHidden/>
              </w:rPr>
              <w:t>110</w:t>
            </w:r>
            <w:r>
              <w:rPr>
                <w:noProof/>
                <w:webHidden/>
              </w:rPr>
              <w:fldChar w:fldCharType="end"/>
            </w:r>
          </w:hyperlink>
        </w:p>
        <w:p w14:paraId="55744024" w14:textId="77777777" w:rsidR="003D35C0" w:rsidRDefault="003D35C0">
          <w:pPr>
            <w:pStyle w:val="TDC1"/>
            <w:tabs>
              <w:tab w:val="right" w:leader="dot" w:pos="9350"/>
            </w:tabs>
            <w:rPr>
              <w:rFonts w:asciiTheme="minorHAnsi" w:hAnsiTheme="minorHAnsi"/>
              <w:noProof/>
              <w:lang w:val="es-ES" w:eastAsia="es-ES"/>
            </w:rPr>
          </w:pPr>
          <w:hyperlink w:anchor="_Toc421793224" w:history="1">
            <w:r w:rsidRPr="00A70775">
              <w:rPr>
                <w:rStyle w:val="Hipervnculo"/>
                <w:noProof/>
                <w:lang w:val="es-ES"/>
              </w:rPr>
              <w:t>Manual De Usuario</w:t>
            </w:r>
            <w:r>
              <w:rPr>
                <w:noProof/>
                <w:webHidden/>
              </w:rPr>
              <w:tab/>
            </w:r>
            <w:r>
              <w:rPr>
                <w:noProof/>
                <w:webHidden/>
              </w:rPr>
              <w:fldChar w:fldCharType="begin"/>
            </w:r>
            <w:r>
              <w:rPr>
                <w:noProof/>
                <w:webHidden/>
              </w:rPr>
              <w:instrText xml:space="preserve"> PAGEREF _Toc421793224 \h </w:instrText>
            </w:r>
            <w:r>
              <w:rPr>
                <w:noProof/>
                <w:webHidden/>
              </w:rPr>
            </w:r>
            <w:r>
              <w:rPr>
                <w:noProof/>
                <w:webHidden/>
              </w:rPr>
              <w:fldChar w:fldCharType="separate"/>
            </w:r>
            <w:r w:rsidR="00D66D5E">
              <w:rPr>
                <w:noProof/>
                <w:webHidden/>
              </w:rPr>
              <w:t>112</w:t>
            </w:r>
            <w:r>
              <w:rPr>
                <w:noProof/>
                <w:webHidden/>
              </w:rPr>
              <w:fldChar w:fldCharType="end"/>
            </w:r>
          </w:hyperlink>
        </w:p>
        <w:p w14:paraId="67CD7A58" w14:textId="77777777" w:rsidR="003D35C0" w:rsidRDefault="003D35C0">
          <w:pPr>
            <w:pStyle w:val="TDC2"/>
            <w:tabs>
              <w:tab w:val="right" w:leader="dot" w:pos="9350"/>
            </w:tabs>
            <w:rPr>
              <w:rFonts w:asciiTheme="minorHAnsi" w:hAnsiTheme="minorHAnsi"/>
              <w:noProof/>
              <w:lang w:val="es-ES" w:eastAsia="es-ES"/>
            </w:rPr>
          </w:pPr>
          <w:hyperlink w:anchor="_Toc421793225" w:history="1">
            <w:r w:rsidRPr="00A70775">
              <w:rPr>
                <w:rStyle w:val="Hipervnculo"/>
                <w:noProof/>
                <w:lang w:val="es-ES"/>
              </w:rPr>
              <w:t>Funcionalidades Contempladas</w:t>
            </w:r>
            <w:r>
              <w:rPr>
                <w:noProof/>
                <w:webHidden/>
              </w:rPr>
              <w:tab/>
            </w:r>
            <w:r>
              <w:rPr>
                <w:noProof/>
                <w:webHidden/>
              </w:rPr>
              <w:fldChar w:fldCharType="begin"/>
            </w:r>
            <w:r>
              <w:rPr>
                <w:noProof/>
                <w:webHidden/>
              </w:rPr>
              <w:instrText xml:space="preserve"> PAGEREF _Toc421793225 \h </w:instrText>
            </w:r>
            <w:r>
              <w:rPr>
                <w:noProof/>
                <w:webHidden/>
              </w:rPr>
            </w:r>
            <w:r>
              <w:rPr>
                <w:noProof/>
                <w:webHidden/>
              </w:rPr>
              <w:fldChar w:fldCharType="separate"/>
            </w:r>
            <w:r w:rsidR="00D66D5E">
              <w:rPr>
                <w:noProof/>
                <w:webHidden/>
              </w:rPr>
              <w:t>113</w:t>
            </w:r>
            <w:r>
              <w:rPr>
                <w:noProof/>
                <w:webHidden/>
              </w:rPr>
              <w:fldChar w:fldCharType="end"/>
            </w:r>
          </w:hyperlink>
        </w:p>
        <w:p w14:paraId="50DB76EE" w14:textId="77777777" w:rsidR="003D35C0" w:rsidRDefault="003D35C0">
          <w:pPr>
            <w:pStyle w:val="TDC3"/>
            <w:tabs>
              <w:tab w:val="right" w:leader="dot" w:pos="9350"/>
            </w:tabs>
            <w:rPr>
              <w:rFonts w:asciiTheme="minorHAnsi" w:hAnsiTheme="minorHAnsi"/>
              <w:noProof/>
              <w:lang w:val="es-ES" w:eastAsia="es-ES"/>
            </w:rPr>
          </w:pPr>
          <w:hyperlink w:anchor="_Toc421793226" w:history="1">
            <w:r w:rsidRPr="00A70775">
              <w:rPr>
                <w:rStyle w:val="Hipervnculo"/>
                <w:noProof/>
                <w:lang w:val="es-ES"/>
              </w:rPr>
              <w:t>1. Gestión de Usuarios</w:t>
            </w:r>
            <w:r>
              <w:rPr>
                <w:noProof/>
                <w:webHidden/>
              </w:rPr>
              <w:tab/>
            </w:r>
            <w:r>
              <w:rPr>
                <w:noProof/>
                <w:webHidden/>
              </w:rPr>
              <w:fldChar w:fldCharType="begin"/>
            </w:r>
            <w:r>
              <w:rPr>
                <w:noProof/>
                <w:webHidden/>
              </w:rPr>
              <w:instrText xml:space="preserve"> PAGEREF _Toc421793226 \h </w:instrText>
            </w:r>
            <w:r>
              <w:rPr>
                <w:noProof/>
                <w:webHidden/>
              </w:rPr>
            </w:r>
            <w:r>
              <w:rPr>
                <w:noProof/>
                <w:webHidden/>
              </w:rPr>
              <w:fldChar w:fldCharType="separate"/>
            </w:r>
            <w:r w:rsidR="00D66D5E">
              <w:rPr>
                <w:noProof/>
                <w:webHidden/>
              </w:rPr>
              <w:t>113</w:t>
            </w:r>
            <w:r>
              <w:rPr>
                <w:noProof/>
                <w:webHidden/>
              </w:rPr>
              <w:fldChar w:fldCharType="end"/>
            </w:r>
          </w:hyperlink>
        </w:p>
        <w:p w14:paraId="0E6E770F" w14:textId="77777777" w:rsidR="003D35C0" w:rsidRDefault="003D35C0">
          <w:pPr>
            <w:pStyle w:val="TDC3"/>
            <w:tabs>
              <w:tab w:val="right" w:leader="dot" w:pos="9350"/>
            </w:tabs>
            <w:rPr>
              <w:rFonts w:asciiTheme="minorHAnsi" w:hAnsiTheme="minorHAnsi"/>
              <w:noProof/>
              <w:lang w:val="es-ES" w:eastAsia="es-ES"/>
            </w:rPr>
          </w:pPr>
          <w:hyperlink w:anchor="_Toc421793227" w:history="1">
            <w:r w:rsidRPr="00A70775">
              <w:rPr>
                <w:rStyle w:val="Hipervnculo"/>
                <w:noProof/>
                <w:lang w:val="es-ES"/>
              </w:rPr>
              <w:t>2. Gestión de Torneos</w:t>
            </w:r>
            <w:r>
              <w:rPr>
                <w:noProof/>
                <w:webHidden/>
              </w:rPr>
              <w:tab/>
            </w:r>
            <w:r>
              <w:rPr>
                <w:noProof/>
                <w:webHidden/>
              </w:rPr>
              <w:fldChar w:fldCharType="begin"/>
            </w:r>
            <w:r>
              <w:rPr>
                <w:noProof/>
                <w:webHidden/>
              </w:rPr>
              <w:instrText xml:space="preserve"> PAGEREF _Toc421793227 \h </w:instrText>
            </w:r>
            <w:r>
              <w:rPr>
                <w:noProof/>
                <w:webHidden/>
              </w:rPr>
            </w:r>
            <w:r>
              <w:rPr>
                <w:noProof/>
                <w:webHidden/>
              </w:rPr>
              <w:fldChar w:fldCharType="separate"/>
            </w:r>
            <w:r w:rsidR="00D66D5E">
              <w:rPr>
                <w:noProof/>
                <w:webHidden/>
              </w:rPr>
              <w:t>119</w:t>
            </w:r>
            <w:r>
              <w:rPr>
                <w:noProof/>
                <w:webHidden/>
              </w:rPr>
              <w:fldChar w:fldCharType="end"/>
            </w:r>
          </w:hyperlink>
        </w:p>
        <w:p w14:paraId="3EDA31D2" w14:textId="77777777" w:rsidR="003D35C0" w:rsidRDefault="003D35C0">
          <w:pPr>
            <w:pStyle w:val="TDC3"/>
            <w:tabs>
              <w:tab w:val="right" w:leader="dot" w:pos="9350"/>
            </w:tabs>
            <w:rPr>
              <w:rFonts w:asciiTheme="minorHAnsi" w:hAnsiTheme="minorHAnsi"/>
              <w:noProof/>
              <w:lang w:val="es-ES" w:eastAsia="es-ES"/>
            </w:rPr>
          </w:pPr>
          <w:hyperlink w:anchor="_Toc421793228" w:history="1">
            <w:r w:rsidRPr="00A70775">
              <w:rPr>
                <w:rStyle w:val="Hipervnculo"/>
                <w:noProof/>
                <w:lang w:val="es-ES"/>
              </w:rPr>
              <w:t>3. Gestión de Ediciones</w:t>
            </w:r>
            <w:r>
              <w:rPr>
                <w:noProof/>
                <w:webHidden/>
              </w:rPr>
              <w:tab/>
            </w:r>
            <w:r>
              <w:rPr>
                <w:noProof/>
                <w:webHidden/>
              </w:rPr>
              <w:fldChar w:fldCharType="begin"/>
            </w:r>
            <w:r>
              <w:rPr>
                <w:noProof/>
                <w:webHidden/>
              </w:rPr>
              <w:instrText xml:space="preserve"> PAGEREF _Toc421793228 \h </w:instrText>
            </w:r>
            <w:r>
              <w:rPr>
                <w:noProof/>
                <w:webHidden/>
              </w:rPr>
            </w:r>
            <w:r>
              <w:rPr>
                <w:noProof/>
                <w:webHidden/>
              </w:rPr>
              <w:fldChar w:fldCharType="separate"/>
            </w:r>
            <w:r w:rsidR="00D66D5E">
              <w:rPr>
                <w:noProof/>
                <w:webHidden/>
              </w:rPr>
              <w:t>123</w:t>
            </w:r>
            <w:r>
              <w:rPr>
                <w:noProof/>
                <w:webHidden/>
              </w:rPr>
              <w:fldChar w:fldCharType="end"/>
            </w:r>
          </w:hyperlink>
        </w:p>
        <w:p w14:paraId="53B6280B" w14:textId="77777777" w:rsidR="003D35C0" w:rsidRDefault="003D35C0">
          <w:pPr>
            <w:pStyle w:val="TDC3"/>
            <w:tabs>
              <w:tab w:val="right" w:leader="dot" w:pos="9350"/>
            </w:tabs>
            <w:rPr>
              <w:rFonts w:asciiTheme="minorHAnsi" w:hAnsiTheme="minorHAnsi"/>
              <w:noProof/>
              <w:lang w:val="es-ES" w:eastAsia="es-ES"/>
            </w:rPr>
          </w:pPr>
          <w:hyperlink w:anchor="_Toc421793229" w:history="1">
            <w:r w:rsidRPr="00A70775">
              <w:rPr>
                <w:rStyle w:val="Hipervnculo"/>
                <w:noProof/>
                <w:lang w:val="es-AR"/>
              </w:rPr>
              <w:t>4. Gestión de Equipos</w:t>
            </w:r>
            <w:r>
              <w:rPr>
                <w:noProof/>
                <w:webHidden/>
              </w:rPr>
              <w:tab/>
            </w:r>
            <w:r>
              <w:rPr>
                <w:noProof/>
                <w:webHidden/>
              </w:rPr>
              <w:fldChar w:fldCharType="begin"/>
            </w:r>
            <w:r>
              <w:rPr>
                <w:noProof/>
                <w:webHidden/>
              </w:rPr>
              <w:instrText xml:space="preserve"> PAGEREF _Toc421793229 \h </w:instrText>
            </w:r>
            <w:r>
              <w:rPr>
                <w:noProof/>
                <w:webHidden/>
              </w:rPr>
            </w:r>
            <w:r>
              <w:rPr>
                <w:noProof/>
                <w:webHidden/>
              </w:rPr>
              <w:fldChar w:fldCharType="separate"/>
            </w:r>
            <w:r w:rsidR="00D66D5E">
              <w:rPr>
                <w:noProof/>
                <w:webHidden/>
              </w:rPr>
              <w:t>131</w:t>
            </w:r>
            <w:r>
              <w:rPr>
                <w:noProof/>
                <w:webHidden/>
              </w:rPr>
              <w:fldChar w:fldCharType="end"/>
            </w:r>
          </w:hyperlink>
        </w:p>
        <w:p w14:paraId="0E2B1746" w14:textId="77777777" w:rsidR="003D35C0" w:rsidRDefault="003D35C0">
          <w:pPr>
            <w:pStyle w:val="TDC3"/>
            <w:tabs>
              <w:tab w:val="right" w:leader="dot" w:pos="9350"/>
            </w:tabs>
            <w:rPr>
              <w:rFonts w:asciiTheme="minorHAnsi" w:hAnsiTheme="minorHAnsi"/>
              <w:noProof/>
              <w:lang w:val="es-ES" w:eastAsia="es-ES"/>
            </w:rPr>
          </w:pPr>
          <w:hyperlink w:anchor="_Toc421793230" w:history="1">
            <w:r w:rsidRPr="00A70775">
              <w:rPr>
                <w:rStyle w:val="Hipervnculo"/>
                <w:noProof/>
                <w:lang w:val="es-ES"/>
              </w:rPr>
              <w:t>5. Gestión de Fases/ Fechas y Partidos</w:t>
            </w:r>
            <w:r>
              <w:rPr>
                <w:noProof/>
                <w:webHidden/>
              </w:rPr>
              <w:tab/>
            </w:r>
            <w:r>
              <w:rPr>
                <w:noProof/>
                <w:webHidden/>
              </w:rPr>
              <w:fldChar w:fldCharType="begin"/>
            </w:r>
            <w:r>
              <w:rPr>
                <w:noProof/>
                <w:webHidden/>
              </w:rPr>
              <w:instrText xml:space="preserve"> PAGEREF _Toc421793230 \h </w:instrText>
            </w:r>
            <w:r>
              <w:rPr>
                <w:noProof/>
                <w:webHidden/>
              </w:rPr>
            </w:r>
            <w:r>
              <w:rPr>
                <w:noProof/>
                <w:webHidden/>
              </w:rPr>
              <w:fldChar w:fldCharType="separate"/>
            </w:r>
            <w:r w:rsidR="00D66D5E">
              <w:rPr>
                <w:noProof/>
                <w:webHidden/>
              </w:rPr>
              <w:t>131</w:t>
            </w:r>
            <w:r>
              <w:rPr>
                <w:noProof/>
                <w:webHidden/>
              </w:rPr>
              <w:fldChar w:fldCharType="end"/>
            </w:r>
          </w:hyperlink>
        </w:p>
        <w:p w14:paraId="262893C6" w14:textId="77777777" w:rsidR="003D35C0" w:rsidRDefault="003D35C0">
          <w:pPr>
            <w:pStyle w:val="TDC3"/>
            <w:tabs>
              <w:tab w:val="right" w:leader="dot" w:pos="9350"/>
            </w:tabs>
            <w:rPr>
              <w:rFonts w:asciiTheme="minorHAnsi" w:hAnsiTheme="minorHAnsi"/>
              <w:noProof/>
              <w:lang w:val="es-ES" w:eastAsia="es-ES"/>
            </w:rPr>
          </w:pPr>
          <w:hyperlink w:anchor="_Toc421793231" w:history="1">
            <w:r w:rsidRPr="00A70775">
              <w:rPr>
                <w:rStyle w:val="Hipervnculo"/>
                <w:noProof/>
                <w:lang w:val="es-AR"/>
              </w:rPr>
              <w:t>5.1 Administración de Partido</w:t>
            </w:r>
            <w:r>
              <w:rPr>
                <w:noProof/>
                <w:webHidden/>
              </w:rPr>
              <w:tab/>
            </w:r>
            <w:r>
              <w:rPr>
                <w:noProof/>
                <w:webHidden/>
              </w:rPr>
              <w:fldChar w:fldCharType="begin"/>
            </w:r>
            <w:r>
              <w:rPr>
                <w:noProof/>
                <w:webHidden/>
              </w:rPr>
              <w:instrText xml:space="preserve"> PAGEREF _Toc421793231 \h </w:instrText>
            </w:r>
            <w:r>
              <w:rPr>
                <w:noProof/>
                <w:webHidden/>
              </w:rPr>
            </w:r>
            <w:r>
              <w:rPr>
                <w:noProof/>
                <w:webHidden/>
              </w:rPr>
              <w:fldChar w:fldCharType="separate"/>
            </w:r>
            <w:r w:rsidR="00D66D5E">
              <w:rPr>
                <w:noProof/>
                <w:webHidden/>
              </w:rPr>
              <w:t>132</w:t>
            </w:r>
            <w:r>
              <w:rPr>
                <w:noProof/>
                <w:webHidden/>
              </w:rPr>
              <w:fldChar w:fldCharType="end"/>
            </w:r>
          </w:hyperlink>
        </w:p>
        <w:p w14:paraId="7DB9E75F" w14:textId="77777777" w:rsidR="003D35C0" w:rsidRDefault="003D35C0">
          <w:pPr>
            <w:pStyle w:val="TDC3"/>
            <w:tabs>
              <w:tab w:val="right" w:leader="dot" w:pos="9350"/>
            </w:tabs>
            <w:rPr>
              <w:rFonts w:asciiTheme="minorHAnsi" w:hAnsiTheme="minorHAnsi"/>
              <w:noProof/>
              <w:lang w:val="es-ES" w:eastAsia="es-ES"/>
            </w:rPr>
          </w:pPr>
          <w:hyperlink w:anchor="_Toc421793232" w:history="1">
            <w:r w:rsidRPr="00A70775">
              <w:rPr>
                <w:rStyle w:val="Hipervnculo"/>
                <w:noProof/>
                <w:lang w:val="es-AR"/>
              </w:rPr>
              <w:t>5.2 Finalización de Fase</w:t>
            </w:r>
            <w:r>
              <w:rPr>
                <w:noProof/>
                <w:webHidden/>
              </w:rPr>
              <w:tab/>
            </w:r>
            <w:r>
              <w:rPr>
                <w:noProof/>
                <w:webHidden/>
              </w:rPr>
              <w:fldChar w:fldCharType="begin"/>
            </w:r>
            <w:r>
              <w:rPr>
                <w:noProof/>
                <w:webHidden/>
              </w:rPr>
              <w:instrText xml:space="preserve"> PAGEREF _Toc421793232 \h </w:instrText>
            </w:r>
            <w:r>
              <w:rPr>
                <w:noProof/>
                <w:webHidden/>
              </w:rPr>
            </w:r>
            <w:r>
              <w:rPr>
                <w:noProof/>
                <w:webHidden/>
              </w:rPr>
              <w:fldChar w:fldCharType="separate"/>
            </w:r>
            <w:r w:rsidR="00D66D5E">
              <w:rPr>
                <w:noProof/>
                <w:webHidden/>
              </w:rPr>
              <w:t>132</w:t>
            </w:r>
            <w:r>
              <w:rPr>
                <w:noProof/>
                <w:webHidden/>
              </w:rPr>
              <w:fldChar w:fldCharType="end"/>
            </w:r>
          </w:hyperlink>
        </w:p>
        <w:p w14:paraId="5FEE1C8C" w14:textId="77777777" w:rsidR="003D35C0" w:rsidRDefault="003D35C0">
          <w:pPr>
            <w:pStyle w:val="TDC3"/>
            <w:tabs>
              <w:tab w:val="right" w:leader="dot" w:pos="9350"/>
            </w:tabs>
            <w:rPr>
              <w:rFonts w:asciiTheme="minorHAnsi" w:hAnsiTheme="minorHAnsi"/>
              <w:noProof/>
              <w:lang w:val="es-ES" w:eastAsia="es-ES"/>
            </w:rPr>
          </w:pPr>
          <w:hyperlink w:anchor="_Toc421793233" w:history="1">
            <w:r w:rsidRPr="00A70775">
              <w:rPr>
                <w:rStyle w:val="Hipervnculo"/>
                <w:noProof/>
                <w:lang w:val="es-AR"/>
              </w:rPr>
              <w:t>5.3 Creación de Nueva Fase</w:t>
            </w:r>
            <w:r>
              <w:rPr>
                <w:noProof/>
                <w:webHidden/>
              </w:rPr>
              <w:tab/>
            </w:r>
            <w:r>
              <w:rPr>
                <w:noProof/>
                <w:webHidden/>
              </w:rPr>
              <w:fldChar w:fldCharType="begin"/>
            </w:r>
            <w:r>
              <w:rPr>
                <w:noProof/>
                <w:webHidden/>
              </w:rPr>
              <w:instrText xml:space="preserve"> PAGEREF _Toc421793233 \h </w:instrText>
            </w:r>
            <w:r>
              <w:rPr>
                <w:noProof/>
                <w:webHidden/>
              </w:rPr>
            </w:r>
            <w:r>
              <w:rPr>
                <w:noProof/>
                <w:webHidden/>
              </w:rPr>
              <w:fldChar w:fldCharType="separate"/>
            </w:r>
            <w:r w:rsidR="00D66D5E">
              <w:rPr>
                <w:noProof/>
                <w:webHidden/>
              </w:rPr>
              <w:t>134</w:t>
            </w:r>
            <w:r>
              <w:rPr>
                <w:noProof/>
                <w:webHidden/>
              </w:rPr>
              <w:fldChar w:fldCharType="end"/>
            </w:r>
          </w:hyperlink>
        </w:p>
        <w:p w14:paraId="4CCA1C92" w14:textId="77777777" w:rsidR="003D35C0" w:rsidRDefault="003D35C0">
          <w:pPr>
            <w:pStyle w:val="TDC3"/>
            <w:tabs>
              <w:tab w:val="right" w:leader="dot" w:pos="9350"/>
            </w:tabs>
            <w:rPr>
              <w:rFonts w:asciiTheme="minorHAnsi" w:hAnsiTheme="minorHAnsi"/>
              <w:noProof/>
              <w:lang w:val="es-ES" w:eastAsia="es-ES"/>
            </w:rPr>
          </w:pPr>
          <w:hyperlink w:anchor="_Toc421793234" w:history="1">
            <w:r w:rsidRPr="00A70775">
              <w:rPr>
                <w:rStyle w:val="Hipervnculo"/>
                <w:noProof/>
                <w:lang w:val="es-AR"/>
              </w:rPr>
              <w:t>5.4 Finalización de Edición</w:t>
            </w:r>
            <w:r>
              <w:rPr>
                <w:noProof/>
                <w:webHidden/>
              </w:rPr>
              <w:tab/>
            </w:r>
            <w:r>
              <w:rPr>
                <w:noProof/>
                <w:webHidden/>
              </w:rPr>
              <w:fldChar w:fldCharType="begin"/>
            </w:r>
            <w:r>
              <w:rPr>
                <w:noProof/>
                <w:webHidden/>
              </w:rPr>
              <w:instrText xml:space="preserve"> PAGEREF _Toc421793234 \h </w:instrText>
            </w:r>
            <w:r>
              <w:rPr>
                <w:noProof/>
                <w:webHidden/>
              </w:rPr>
            </w:r>
            <w:r>
              <w:rPr>
                <w:noProof/>
                <w:webHidden/>
              </w:rPr>
              <w:fldChar w:fldCharType="separate"/>
            </w:r>
            <w:r w:rsidR="00D66D5E">
              <w:rPr>
                <w:noProof/>
                <w:webHidden/>
              </w:rPr>
              <w:t>136</w:t>
            </w:r>
            <w:r>
              <w:rPr>
                <w:noProof/>
                <w:webHidden/>
              </w:rPr>
              <w:fldChar w:fldCharType="end"/>
            </w:r>
          </w:hyperlink>
        </w:p>
        <w:p w14:paraId="00B6F498" w14:textId="77777777" w:rsidR="003D35C0" w:rsidRDefault="003D35C0">
          <w:pPr>
            <w:pStyle w:val="TDC3"/>
            <w:tabs>
              <w:tab w:val="right" w:leader="dot" w:pos="9350"/>
            </w:tabs>
            <w:rPr>
              <w:rFonts w:asciiTheme="minorHAnsi" w:hAnsiTheme="minorHAnsi"/>
              <w:noProof/>
              <w:lang w:val="es-ES" w:eastAsia="es-ES"/>
            </w:rPr>
          </w:pPr>
          <w:hyperlink w:anchor="_Toc421793235" w:history="1">
            <w:r w:rsidRPr="00A70775">
              <w:rPr>
                <w:rStyle w:val="Hipervnculo"/>
                <w:noProof/>
                <w:lang w:val="es-ES"/>
              </w:rPr>
              <w:t>Personalización Visual Del Torneo</w:t>
            </w:r>
            <w:r>
              <w:rPr>
                <w:noProof/>
                <w:webHidden/>
              </w:rPr>
              <w:tab/>
            </w:r>
            <w:r>
              <w:rPr>
                <w:noProof/>
                <w:webHidden/>
              </w:rPr>
              <w:fldChar w:fldCharType="begin"/>
            </w:r>
            <w:r>
              <w:rPr>
                <w:noProof/>
                <w:webHidden/>
              </w:rPr>
              <w:instrText xml:space="preserve"> PAGEREF _Toc421793235 \h </w:instrText>
            </w:r>
            <w:r>
              <w:rPr>
                <w:noProof/>
                <w:webHidden/>
              </w:rPr>
            </w:r>
            <w:r>
              <w:rPr>
                <w:noProof/>
                <w:webHidden/>
              </w:rPr>
              <w:fldChar w:fldCharType="separate"/>
            </w:r>
            <w:r w:rsidR="00D66D5E">
              <w:rPr>
                <w:noProof/>
                <w:webHidden/>
              </w:rPr>
              <w:t>137</w:t>
            </w:r>
            <w:r>
              <w:rPr>
                <w:noProof/>
                <w:webHidden/>
              </w:rPr>
              <w:fldChar w:fldCharType="end"/>
            </w:r>
          </w:hyperlink>
        </w:p>
        <w:p w14:paraId="05D21FBF" w14:textId="77777777" w:rsidR="003D35C0" w:rsidRDefault="003D35C0">
          <w:pPr>
            <w:pStyle w:val="TDC3"/>
            <w:tabs>
              <w:tab w:val="right" w:leader="dot" w:pos="9350"/>
            </w:tabs>
            <w:rPr>
              <w:rFonts w:asciiTheme="minorHAnsi" w:hAnsiTheme="minorHAnsi"/>
              <w:noProof/>
              <w:lang w:val="es-ES" w:eastAsia="es-ES"/>
            </w:rPr>
          </w:pPr>
          <w:hyperlink w:anchor="_Toc421793236" w:history="1">
            <w:r w:rsidRPr="00A70775">
              <w:rPr>
                <w:rStyle w:val="Hipervnculo"/>
                <w:noProof/>
                <w:lang w:val="es-ES"/>
              </w:rPr>
              <w:t>Sitio Web</w:t>
            </w:r>
            <w:r>
              <w:rPr>
                <w:noProof/>
                <w:webHidden/>
              </w:rPr>
              <w:tab/>
            </w:r>
            <w:r>
              <w:rPr>
                <w:noProof/>
                <w:webHidden/>
              </w:rPr>
              <w:fldChar w:fldCharType="begin"/>
            </w:r>
            <w:r>
              <w:rPr>
                <w:noProof/>
                <w:webHidden/>
              </w:rPr>
              <w:instrText xml:space="preserve"> PAGEREF _Toc421793236 \h </w:instrText>
            </w:r>
            <w:r>
              <w:rPr>
                <w:noProof/>
                <w:webHidden/>
              </w:rPr>
            </w:r>
            <w:r>
              <w:rPr>
                <w:noProof/>
                <w:webHidden/>
              </w:rPr>
              <w:fldChar w:fldCharType="separate"/>
            </w:r>
            <w:r w:rsidR="00D66D5E">
              <w:rPr>
                <w:noProof/>
                <w:webHidden/>
              </w:rPr>
              <w:t>139</w:t>
            </w:r>
            <w:r>
              <w:rPr>
                <w:noProof/>
                <w:webHidden/>
              </w:rPr>
              <w:fldChar w:fldCharType="end"/>
            </w:r>
          </w:hyperlink>
        </w:p>
        <w:p w14:paraId="7CB42B2D" w14:textId="4E3BA659" w:rsidR="00FE1A8F" w:rsidRDefault="00FE1A8F" w:rsidP="00AA4779">
          <w:pPr>
            <w:tabs>
              <w:tab w:val="right" w:pos="9360"/>
            </w:tabs>
            <w:rPr>
              <w:bCs/>
            </w:rPr>
          </w:pPr>
          <w:r w:rsidRPr="00D35960">
            <w:rPr>
              <w:b/>
              <w:bCs/>
            </w:rPr>
            <w:fldChar w:fldCharType="end"/>
          </w:r>
          <w:r w:rsidR="00AA4779">
            <w:rPr>
              <w:b/>
              <w:bCs/>
            </w:rPr>
            <w:tab/>
          </w:r>
        </w:p>
      </w:sdtContent>
    </w:sdt>
    <w:p w14:paraId="61698344" w14:textId="2EE10677" w:rsidR="00AA4779" w:rsidRDefault="005C50CB" w:rsidP="005C50CB">
      <w:pPr>
        <w:tabs>
          <w:tab w:val="left" w:pos="8247"/>
        </w:tabs>
      </w:pPr>
      <w:r>
        <w:tab/>
      </w:r>
    </w:p>
    <w:p w14:paraId="140F24D7" w14:textId="77777777" w:rsidR="00AA4779" w:rsidRDefault="00AA4779" w:rsidP="00AA4779">
      <w:pPr>
        <w:tabs>
          <w:tab w:val="right" w:pos="9360"/>
        </w:tabs>
      </w:pPr>
    </w:p>
    <w:p w14:paraId="3FE4B158" w14:textId="77777777" w:rsidR="002F7E45" w:rsidRDefault="002F7E45">
      <w:pPr>
        <w:jc w:val="left"/>
        <w:rPr>
          <w:rFonts w:eastAsiaTheme="majorEastAsia" w:cstheme="majorBidi"/>
          <w:b/>
          <w:caps/>
          <w:noProof/>
          <w:color w:val="FFFFFF" w:themeColor="background1"/>
          <w:spacing w:val="15"/>
          <w:lang w:val="es-ES"/>
        </w:rPr>
      </w:pPr>
      <w:r>
        <w:rPr>
          <w:noProof/>
          <w:lang w:val="es-ES"/>
        </w:rPr>
        <w:br w:type="page"/>
      </w:r>
    </w:p>
    <w:p w14:paraId="34DC1007" w14:textId="7D62C6B5" w:rsidR="00FB3441" w:rsidRPr="00135BDD" w:rsidRDefault="00CD73AF" w:rsidP="00B9285A">
      <w:pPr>
        <w:pStyle w:val="Ttulo1"/>
        <w:rPr>
          <w:noProof/>
          <w:lang w:val="es-ES"/>
        </w:rPr>
      </w:pPr>
      <w:bookmarkStart w:id="0" w:name="_Toc421793151"/>
      <w:r>
        <w:rPr>
          <w:caps w:val="0"/>
          <w:noProof/>
          <w:lang w:val="es-ES"/>
        </w:rPr>
        <w:lastRenderedPageBreak/>
        <w:t>Introducción</w:t>
      </w:r>
      <w:bookmarkEnd w:id="0"/>
    </w:p>
    <w:p w14:paraId="074AFBE9" w14:textId="04A240D9" w:rsidR="000E4B93" w:rsidRDefault="000E4B93" w:rsidP="00B9285A">
      <w:pPr>
        <w:rPr>
          <w:lang w:val="es-ES"/>
        </w:rPr>
      </w:pPr>
      <w:r>
        <w:rPr>
          <w:noProof/>
          <w:lang w:val="es-ES"/>
        </w:rPr>
        <w:t>El presente documento</w:t>
      </w:r>
      <w:r w:rsidR="00931B44">
        <w:rPr>
          <w:noProof/>
          <w:lang w:val="es-ES"/>
        </w:rPr>
        <w:t xml:space="preserve"> corresponde a la propuesta de desarrollo de Sistemas </w:t>
      </w:r>
      <w:r>
        <w:rPr>
          <w:noProof/>
          <w:lang w:val="es-ES"/>
        </w:rPr>
        <w:t xml:space="preserve">de Proyecto Final de la carrera Ingeniería en Sistemas de Información </w:t>
      </w:r>
      <w:r w:rsidRPr="000E4B93">
        <w:rPr>
          <w:lang w:val="es-ES"/>
        </w:rPr>
        <w:t xml:space="preserve">de la Universidad Tecnológica Nacional, Facultad Regional Córdoba.  </w:t>
      </w:r>
    </w:p>
    <w:p w14:paraId="31883DEA" w14:textId="512D0694" w:rsidR="00036824" w:rsidRDefault="000E4B93" w:rsidP="00726412">
      <w:pPr>
        <w:rPr>
          <w:lang w:val="es-ES"/>
        </w:rPr>
      </w:pPr>
      <w:r>
        <w:rPr>
          <w:lang w:val="es-ES"/>
        </w:rPr>
        <w:t>El objetivo del mismo es la presentación del producto que se realizó</w:t>
      </w:r>
      <w:r w:rsidR="00931B44">
        <w:rPr>
          <w:lang w:val="es-ES"/>
        </w:rPr>
        <w:t xml:space="preserve"> a lo largo de desarrollo de la asignatura</w:t>
      </w:r>
      <w:r>
        <w:rPr>
          <w:lang w:val="es-ES"/>
        </w:rPr>
        <w:t xml:space="preserve">. </w:t>
      </w:r>
      <w:r w:rsidRPr="000E4B93">
        <w:rPr>
          <w:lang w:val="es-ES"/>
        </w:rPr>
        <w:t>En el mismo se detalla la idea del producto a realizar,</w:t>
      </w:r>
      <w:r w:rsidR="00931B44">
        <w:rPr>
          <w:lang w:val="es-ES"/>
        </w:rPr>
        <w:t xml:space="preserve"> el estudio inicial realizado antes de llevar a cabo la realización</w:t>
      </w:r>
      <w:r w:rsidR="00036824">
        <w:rPr>
          <w:lang w:val="es-ES"/>
        </w:rPr>
        <w:t xml:space="preserve"> del sistema. S</w:t>
      </w:r>
      <w:r w:rsidR="00726412">
        <w:rPr>
          <w:lang w:val="es-ES"/>
        </w:rPr>
        <w:t>e mencionará</w:t>
      </w:r>
      <w:r w:rsidR="00036824">
        <w:rPr>
          <w:lang w:val="es-ES"/>
        </w:rPr>
        <w:t xml:space="preserve"> además,</w:t>
      </w:r>
      <w:r w:rsidR="00726412">
        <w:rPr>
          <w:lang w:val="es-ES"/>
        </w:rPr>
        <w:t xml:space="preserve"> cuáles fueron las motivaciones del equi</w:t>
      </w:r>
      <w:r w:rsidR="00931B44">
        <w:rPr>
          <w:lang w:val="es-ES"/>
        </w:rPr>
        <w:t>po para poder implementar y lle</w:t>
      </w:r>
      <w:r w:rsidR="00036824">
        <w:rPr>
          <w:lang w:val="es-ES"/>
        </w:rPr>
        <w:t>v</w:t>
      </w:r>
      <w:r w:rsidR="00726412">
        <w:rPr>
          <w:lang w:val="es-ES"/>
        </w:rPr>
        <w:t xml:space="preserve">ar a cabo la realización de dicho producto. </w:t>
      </w:r>
      <w:r w:rsidR="009E2282">
        <w:rPr>
          <w:lang w:val="es-ES"/>
        </w:rPr>
        <w:t>Se hace referencia también la identificación del nicho de mercado atacado en función de los problemas que se detectaron en el ámbito al que está dirigido nuestro producto, y en base a estos problemas, se planteó el desarrollo de nuestro sistema para satisfacer las necesidades actuales. Se tuvo en cuenta en todo momento, la viabilidad del proyecto y la identificación de los riesgos amenazantes.</w:t>
      </w:r>
    </w:p>
    <w:p w14:paraId="649B4DE0" w14:textId="77777777" w:rsidR="00036824" w:rsidRDefault="00036824" w:rsidP="00726412">
      <w:pPr>
        <w:rPr>
          <w:lang w:val="es-ES"/>
        </w:rPr>
      </w:pPr>
      <w:r>
        <w:rPr>
          <w:lang w:val="es-ES"/>
        </w:rPr>
        <w:t xml:space="preserve">Se definen los </w:t>
      </w:r>
      <w:r w:rsidRPr="000E4B93">
        <w:rPr>
          <w:lang w:val="es-ES"/>
        </w:rPr>
        <w:t>alc</w:t>
      </w:r>
      <w:r>
        <w:rPr>
          <w:lang w:val="es-ES"/>
        </w:rPr>
        <w:t>ances del sistema y tecnologías que utilizamos</w:t>
      </w:r>
      <w:r w:rsidRPr="000E4B93">
        <w:rPr>
          <w:lang w:val="es-ES"/>
        </w:rPr>
        <w:t xml:space="preserve"> para </w:t>
      </w:r>
      <w:r>
        <w:rPr>
          <w:lang w:val="es-ES"/>
        </w:rPr>
        <w:t>su</w:t>
      </w:r>
      <w:r w:rsidRPr="000E4B93">
        <w:rPr>
          <w:lang w:val="es-ES"/>
        </w:rPr>
        <w:t xml:space="preserve"> desarrollo. </w:t>
      </w:r>
      <w:r>
        <w:rPr>
          <w:lang w:val="es-ES"/>
        </w:rPr>
        <w:t>Se especifica detalladamente las funcionalidades que abarca nuestro producto.</w:t>
      </w:r>
    </w:p>
    <w:p w14:paraId="7A366A9F" w14:textId="47624C62" w:rsidR="0091413D" w:rsidRDefault="00036824" w:rsidP="00726412">
      <w:pPr>
        <w:rPr>
          <w:lang w:val="es-ES"/>
        </w:rPr>
      </w:pPr>
      <w:r>
        <w:rPr>
          <w:lang w:val="es-ES"/>
        </w:rPr>
        <w:t>También se mencionan los modelos que hemos realizado y la implementación del sistema. Por lo último se muestra el Manual de Usuario destinado a los usuarios finales de nuestro producto.</w:t>
      </w:r>
    </w:p>
    <w:p w14:paraId="211925AB" w14:textId="77777777" w:rsidR="00732BAC" w:rsidRDefault="00732BAC" w:rsidP="00726412">
      <w:pPr>
        <w:rPr>
          <w:lang w:val="es-ES"/>
        </w:rPr>
      </w:pPr>
    </w:p>
    <w:p w14:paraId="19D068AC" w14:textId="77777777" w:rsidR="004D28CD" w:rsidRDefault="00286BA7" w:rsidP="004D28CD">
      <w:pPr>
        <w:rPr>
          <w:lang w:val="es-ES"/>
        </w:rPr>
      </w:pPr>
      <w:r>
        <w:rPr>
          <w:lang w:val="es-ES"/>
        </w:rPr>
        <w:br w:type="page"/>
      </w:r>
    </w:p>
    <w:p w14:paraId="6A42ECBD" w14:textId="77777777" w:rsidR="004D28CD" w:rsidRDefault="004D28CD" w:rsidP="004D28CD">
      <w:pPr>
        <w:rPr>
          <w:lang w:val="es-ES"/>
        </w:rPr>
      </w:pPr>
    </w:p>
    <w:p w14:paraId="24810E91" w14:textId="77777777" w:rsidR="004D28CD" w:rsidRDefault="004D28CD" w:rsidP="004D28CD">
      <w:pPr>
        <w:rPr>
          <w:lang w:val="es-ES"/>
        </w:rPr>
      </w:pPr>
    </w:p>
    <w:p w14:paraId="0618867A" w14:textId="77777777" w:rsidR="004D28CD" w:rsidRDefault="004D28CD" w:rsidP="004D28CD">
      <w:pPr>
        <w:rPr>
          <w:lang w:val="es-ES"/>
        </w:rPr>
      </w:pPr>
    </w:p>
    <w:p w14:paraId="75EBB9D4" w14:textId="77777777" w:rsidR="004D28CD" w:rsidRDefault="004D28CD" w:rsidP="004D28CD">
      <w:pPr>
        <w:rPr>
          <w:lang w:val="es-ES"/>
        </w:rPr>
      </w:pPr>
    </w:p>
    <w:p w14:paraId="6F44ED1A" w14:textId="77777777" w:rsidR="004D28CD" w:rsidRDefault="004D28CD" w:rsidP="004D28CD">
      <w:pPr>
        <w:rPr>
          <w:lang w:val="es-ES"/>
        </w:rPr>
      </w:pPr>
    </w:p>
    <w:p w14:paraId="4248FEA6" w14:textId="77777777" w:rsidR="004D28CD" w:rsidRDefault="004D28CD" w:rsidP="004D28CD">
      <w:pPr>
        <w:rPr>
          <w:lang w:val="es-ES"/>
        </w:rPr>
      </w:pPr>
    </w:p>
    <w:p w14:paraId="055DF80E" w14:textId="5330F35D" w:rsidR="004D28CD" w:rsidRDefault="004D28CD" w:rsidP="004D28CD">
      <w:pPr>
        <w:rPr>
          <w:lang w:val="es-ES"/>
        </w:rPr>
      </w:pPr>
    </w:p>
    <w:p w14:paraId="0101EB16" w14:textId="5ABDFC58" w:rsidR="004D28CD" w:rsidRDefault="004D28CD" w:rsidP="004D28CD">
      <w:pPr>
        <w:rPr>
          <w:lang w:val="es-ES"/>
        </w:rPr>
      </w:pPr>
      <w:r w:rsidRPr="00DF2DCE">
        <w:rPr>
          <w:noProof/>
          <w:lang w:val="es-ES" w:eastAsia="es-ES"/>
        </w:rPr>
        <mc:AlternateContent>
          <mc:Choice Requires="wps">
            <w:drawing>
              <wp:anchor distT="0" distB="0" distL="114300" distR="114300" simplePos="0" relativeHeight="251717632" behindDoc="0" locked="0" layoutInCell="1" allowOverlap="1" wp14:anchorId="04CA1E0C" wp14:editId="48DFDE8D">
                <wp:simplePos x="0" y="0"/>
                <wp:positionH relativeFrom="margin">
                  <wp:posOffset>459740</wp:posOffset>
                </wp:positionH>
                <wp:positionV relativeFrom="paragraph">
                  <wp:posOffset>254876</wp:posOffset>
                </wp:positionV>
                <wp:extent cx="5173345" cy="1708150"/>
                <wp:effectExtent l="0" t="0" r="8255" b="6350"/>
                <wp:wrapNone/>
                <wp:docPr id="18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73345" cy="1708150"/>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0" y="0"/>
                              </a:moveTo>
                              <a:lnTo>
                                <a:pt x="21599" y="0"/>
                              </a:lnTo>
                              <a:lnTo>
                                <a:pt x="21599" y="21600"/>
                              </a:lnTo>
                              <a:lnTo>
                                <a:pt x="0" y="21600"/>
                              </a:lnTo>
                              <a:close/>
                            </a:path>
                          </a:pathLst>
                        </a:custGeom>
                        <a:solidFill>
                          <a:schemeClr val="tx2"/>
                        </a:solid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w="12700" cap="flat" cmpd="sng">
                              <a:solidFill>
                                <a:srgbClr val="000000"/>
                              </a:solidFill>
                              <a:prstDash val="solid"/>
                              <a:miter lim="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effectLst>
                                <a:outerShdw blurRad="63500" dist="38099" dir="2700000" algn="ctr" rotWithShape="0">
                                  <a:srgbClr val="000000">
                                    <a:alpha val="74998"/>
                                  </a:srgbClr>
                                </a:outerShdw>
                              </a:effectLst>
                            </a14:hiddenEffects>
                          </a:ext>
                        </a:extLst>
                      </wps:spPr>
                      <wps:txbx>
                        <w:txbxContent>
                          <w:p w14:paraId="08A2DDDF" w14:textId="1BBC94DF" w:rsidR="00A737E3" w:rsidRPr="00F8150A" w:rsidRDefault="00A737E3" w:rsidP="004D28CD">
                            <w:pPr>
                              <w:pStyle w:val="NormalWeb"/>
                              <w:spacing w:before="0" w:after="0"/>
                              <w:jc w:val="center"/>
                              <w:rPr>
                                <w:color w:val="FFFFFF" w:themeColor="background1"/>
                                <w:sz w:val="72"/>
                                <w:szCs w:val="80"/>
                              </w:rPr>
                            </w:pPr>
                            <w:r>
                              <w:rPr>
                                <w:rFonts w:ascii="League Gothic" w:eastAsia="MS PGothic" w:hAnsi="League Gothic" w:cs="League Gothic"/>
                                <w:color w:val="FFFFFF" w:themeColor="background1"/>
                                <w:spacing w:val="28"/>
                                <w:kern w:val="24"/>
                                <w:sz w:val="72"/>
                                <w:szCs w:val="80"/>
                              </w:rPr>
                              <w:t>ESTUDIO</w:t>
                            </w:r>
                            <w:r w:rsidRPr="00F8150A">
                              <w:rPr>
                                <w:rFonts w:ascii="League Gothic" w:eastAsia="MS PGothic" w:hAnsi="League Gothic" w:cs="League Gothic"/>
                                <w:color w:val="FFFFFF" w:themeColor="background1"/>
                                <w:spacing w:val="28"/>
                                <w:kern w:val="24"/>
                                <w:sz w:val="72"/>
                                <w:szCs w:val="80"/>
                              </w:rPr>
                              <w:t xml:space="preserve"> INICIAL</w:t>
                            </w:r>
                          </w:p>
                        </w:txbxContent>
                      </wps:txbx>
                      <wps:bodyPr wrap="square" lIns="50800" tIns="50800" rIns="50800" bIns="50800" anchor="ctr">
                        <a:noAutofit/>
                      </wps:bodyPr>
                    </wps:wsp>
                  </a:graphicData>
                </a:graphic>
                <wp14:sizeRelH relativeFrom="margin">
                  <wp14:pctWidth>0</wp14:pctWidth>
                </wp14:sizeRelH>
                <wp14:sizeRelV relativeFrom="margin">
                  <wp14:pctHeight>0</wp14:pctHeight>
                </wp14:sizeRelV>
              </wp:anchor>
            </w:drawing>
          </mc:Choice>
          <mc:Fallback>
            <w:pict>
              <v:shape w14:anchorId="04CA1E0C" id="AutoShape 1" o:spid="_x0000_s1055" style="position:absolute;left:0;text-align:left;margin-left:36.2pt;margin-top:20.05pt;width:407.35pt;height:134.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" adj="-11796480,,5400" path="m,l21599,r,21600l,21600,,xe" fillcolor="#63a537 [3215]" stroked="f">
                <v:stroke joinstyle="miter"/>
                <v:formulas/>
                <v:path arrowok="t" o:connecttype="custom" o:connectlocs="2586673,854075;2586673,854075;2586673,854075;2586673,854075" o:connectangles="0,0,0,0" textboxrect="0,0,21600,21600"/>
                <v:textbox inset="4pt,4pt,4pt,4pt">
                  <w:txbxContent>
                    <w:p w14:paraId="08A2DDDF" w14:textId="1BBC94DF" w:rsidR="00A737E3" w:rsidRPr="00F8150A" w:rsidRDefault="00A737E3" w:rsidP="004D28CD">
                      <w:pPr>
                        <w:pStyle w:val="NormalWeb"/>
                        <w:spacing w:before="0" w:after="0"/>
                        <w:jc w:val="center"/>
                        <w:rPr>
                          <w:color w:val="FFFFFF" w:themeColor="background1"/>
                          <w:sz w:val="72"/>
                          <w:szCs w:val="80"/>
                        </w:rPr>
                      </w:pPr>
                      <w:r>
                        <w:rPr>
                          <w:rFonts w:ascii="League Gothic" w:eastAsia="MS PGothic" w:hAnsi="League Gothic" w:cs="League Gothic"/>
                          <w:color w:val="FFFFFF" w:themeColor="background1"/>
                          <w:spacing w:val="28"/>
                          <w:kern w:val="24"/>
                          <w:sz w:val="72"/>
                          <w:szCs w:val="80"/>
                        </w:rPr>
                        <w:t>ESTUDIO</w:t>
                      </w:r>
                      <w:r w:rsidRPr="00F8150A">
                        <w:rPr>
                          <w:rFonts w:ascii="League Gothic" w:eastAsia="MS PGothic" w:hAnsi="League Gothic" w:cs="League Gothic"/>
                          <w:color w:val="FFFFFF" w:themeColor="background1"/>
                          <w:spacing w:val="28"/>
                          <w:kern w:val="24"/>
                          <w:sz w:val="72"/>
                          <w:szCs w:val="80"/>
                        </w:rPr>
                        <w:t xml:space="preserve"> INICIAL</w:t>
                      </w:r>
                    </w:p>
                  </w:txbxContent>
                </v:textbox>
                <w10:wrap anchorx="margin"/>
              </v:shape>
            </w:pict>
          </mc:Fallback>
        </mc:AlternateContent>
      </w:r>
    </w:p>
    <w:p w14:paraId="41A44EBC" w14:textId="37DAAA24" w:rsidR="004D28CD" w:rsidRDefault="004D28CD" w:rsidP="004D28CD">
      <w:pPr>
        <w:rPr>
          <w:lang w:val="es-ES"/>
        </w:rPr>
      </w:pPr>
    </w:p>
    <w:p w14:paraId="576D4E6D" w14:textId="77777777" w:rsidR="004D28CD" w:rsidRDefault="004D28CD" w:rsidP="004D28CD">
      <w:pPr>
        <w:rPr>
          <w:lang w:val="es-ES"/>
        </w:rPr>
      </w:pPr>
    </w:p>
    <w:p w14:paraId="17667F85" w14:textId="77777777" w:rsidR="004D28CD" w:rsidRDefault="004D28CD" w:rsidP="004D28CD">
      <w:pPr>
        <w:rPr>
          <w:lang w:val="es-ES"/>
        </w:rPr>
      </w:pPr>
    </w:p>
    <w:p w14:paraId="5236D593" w14:textId="77777777" w:rsidR="004D28CD" w:rsidRDefault="004D28CD" w:rsidP="004D28CD">
      <w:pPr>
        <w:rPr>
          <w:lang w:val="es-ES"/>
        </w:rPr>
      </w:pPr>
    </w:p>
    <w:p w14:paraId="1CAC5474" w14:textId="77777777" w:rsidR="004D28CD" w:rsidRDefault="004D28CD" w:rsidP="004D28CD">
      <w:pPr>
        <w:rPr>
          <w:lang w:val="es-ES"/>
        </w:rPr>
      </w:pPr>
    </w:p>
    <w:p w14:paraId="66B052AB" w14:textId="77777777" w:rsidR="004D28CD" w:rsidRDefault="004D28CD" w:rsidP="004D28CD">
      <w:pPr>
        <w:rPr>
          <w:lang w:val="es-ES"/>
        </w:rPr>
      </w:pPr>
    </w:p>
    <w:p w14:paraId="4B43B407" w14:textId="01046119" w:rsidR="0091413D" w:rsidRPr="004D28CD" w:rsidRDefault="00CD73AF" w:rsidP="003133FA">
      <w:pPr>
        <w:pStyle w:val="Ttulo1"/>
        <w:jc w:val="center"/>
        <w:rPr>
          <w:lang w:val="es-ES"/>
        </w:rPr>
      </w:pPr>
      <w:bookmarkStart w:id="1" w:name="_Toc421793152"/>
      <w:r>
        <w:rPr>
          <w:lang w:val="es-ES"/>
        </w:rPr>
        <w:t xml:space="preserve">Estudio </w:t>
      </w:r>
      <w:r w:rsidR="003133FA">
        <w:rPr>
          <w:lang w:val="es-ES"/>
        </w:rPr>
        <w:t>inicial</w:t>
      </w:r>
      <w:bookmarkEnd w:id="1"/>
    </w:p>
    <w:p w14:paraId="004A1865" w14:textId="417D3201" w:rsidR="004D28CD" w:rsidRDefault="004D28CD" w:rsidP="004D28CD">
      <w:pPr>
        <w:rPr>
          <w:rFonts w:eastAsiaTheme="majorEastAsia" w:cstheme="majorBidi"/>
          <w:b/>
          <w:caps/>
          <w:spacing w:val="15"/>
          <w:sz w:val="20"/>
          <w:lang w:val="es-ES"/>
        </w:rPr>
      </w:pPr>
      <w:r>
        <w:rPr>
          <w:lang w:val="es-AR"/>
        </w:rPr>
        <w:t>La sección a continuación presenta el estudio preliminar que se realizó previo</w:t>
      </w:r>
      <w:r w:rsidRPr="00EC7366">
        <w:rPr>
          <w:lang w:val="es-AR"/>
        </w:rPr>
        <w:t xml:space="preserve"> </w:t>
      </w:r>
      <w:r>
        <w:rPr>
          <w:lang w:val="es-AR"/>
        </w:rPr>
        <w:t>a comenzar con el desarrollo del producto</w:t>
      </w:r>
      <w:r w:rsidR="003133FA">
        <w:rPr>
          <w:lang w:val="es-ES"/>
        </w:rPr>
        <w:t>.</w:t>
      </w:r>
      <w:r>
        <w:rPr>
          <w:lang w:val="es-ES"/>
        </w:rPr>
        <w:br w:type="page"/>
      </w:r>
    </w:p>
    <w:p w14:paraId="14A56002" w14:textId="1F2B466C" w:rsidR="0091413D" w:rsidRPr="008C0D89" w:rsidRDefault="003133FA" w:rsidP="003133FA">
      <w:pPr>
        <w:pStyle w:val="Ttulo2"/>
        <w:rPr>
          <w:lang w:val="es-ES"/>
        </w:rPr>
      </w:pPr>
      <w:bookmarkStart w:id="2" w:name="_Toc421793153"/>
      <w:r>
        <w:rPr>
          <w:lang w:val="es-ES"/>
        </w:rPr>
        <w:lastRenderedPageBreak/>
        <w:t>QUE</w:t>
      </w:r>
      <w:r w:rsidR="00CD73AF">
        <w:rPr>
          <w:lang w:val="es-ES"/>
        </w:rPr>
        <w:t xml:space="preserve"> </w:t>
      </w:r>
      <w:r w:rsidR="0091413D">
        <w:rPr>
          <w:lang w:val="es-ES"/>
        </w:rPr>
        <w:t xml:space="preserve">GOLAZO: </w:t>
      </w:r>
      <w:r>
        <w:rPr>
          <w:lang w:val="es-ES"/>
        </w:rPr>
        <w:t>Sistema De Gestión De Torneos De Fútbol</w:t>
      </w:r>
      <w:bookmarkEnd w:id="2"/>
    </w:p>
    <w:p w14:paraId="14F4D9D1" w14:textId="77777777" w:rsidR="00D60CA4" w:rsidRDefault="001131EE" w:rsidP="00726412">
      <w:pPr>
        <w:rPr>
          <w:lang w:val="es-ES"/>
        </w:rPr>
      </w:pPr>
      <w:r>
        <w:rPr>
          <w:lang w:val="es-ES"/>
        </w:rPr>
        <w:t xml:space="preserve">A lo largo del transcurso de la asignatura Proyecto Final, se centró en la realización e implementación de un Sistema de Información Web que permite la gestión de torneos de fútbol, orientado a aquellas instituciones u organizaciones de campeonatos futbolísticos. </w:t>
      </w:r>
    </w:p>
    <w:p w14:paraId="565BBC26" w14:textId="581813F6" w:rsidR="00236B19" w:rsidRDefault="001131EE" w:rsidP="00726412">
      <w:pPr>
        <w:rPr>
          <w:lang w:val="es-AR"/>
        </w:rPr>
      </w:pPr>
      <w:r>
        <w:rPr>
          <w:lang w:val="es-ES"/>
        </w:rPr>
        <w:t xml:space="preserve">La idea principal de Que Golazo, consiste en poder permitirle a cualquier administrador de torneo de fútbol, la posibilidad de lograr la gestión de dicho torneo, proveyéndole un módulo de administración del mismo y a su vez la generación </w:t>
      </w:r>
      <w:r w:rsidR="00D60CA4">
        <w:rPr>
          <w:lang w:val="es-ES"/>
        </w:rPr>
        <w:t>de un sitio web independiente para</w:t>
      </w:r>
      <w:r>
        <w:rPr>
          <w:lang w:val="es-ES"/>
        </w:rPr>
        <w:t xml:space="preserve"> dicho torneo</w:t>
      </w:r>
      <w:r w:rsidR="00D60CA4">
        <w:rPr>
          <w:lang w:val="es-ES"/>
        </w:rPr>
        <w:t xml:space="preserve"> y brindarle</w:t>
      </w:r>
      <w:r>
        <w:rPr>
          <w:lang w:val="es-ES"/>
        </w:rPr>
        <w:t xml:space="preserve"> la comunicación centralizada de toda la información asociada al campeonato para todos los interesados del certamen.</w:t>
      </w:r>
      <w:r w:rsidR="00D60CA4">
        <w:rPr>
          <w:lang w:val="es-ES"/>
        </w:rPr>
        <w:t xml:space="preserve"> </w:t>
      </w:r>
      <w:r w:rsidR="00D60CA4" w:rsidRPr="00EC7366">
        <w:rPr>
          <w:lang w:val="es-AR"/>
        </w:rPr>
        <w:t xml:space="preserve">El sistema </w:t>
      </w:r>
      <w:r w:rsidR="00D60CA4">
        <w:rPr>
          <w:lang w:val="es-AR"/>
        </w:rPr>
        <w:t>tiene</w:t>
      </w:r>
      <w:r w:rsidR="00D60CA4" w:rsidRPr="00EC7366">
        <w:rPr>
          <w:lang w:val="es-AR"/>
        </w:rPr>
        <w:t xml:space="preserve"> la capacidad de adaptarse a las distintas necesidades que presenten las organizaciones que administren competencias de futbol de cualquier dimensión</w:t>
      </w:r>
      <w:r w:rsidR="00D60CA4">
        <w:rPr>
          <w:lang w:val="es-AR"/>
        </w:rPr>
        <w:t>, pudiendo captar y cubrir los requerimientos del gran espectro existente de distintos tipos de campeonatos</w:t>
      </w:r>
      <w:r w:rsidR="00D60CA4" w:rsidRPr="00EC7366">
        <w:rPr>
          <w:lang w:val="es-AR"/>
        </w:rPr>
        <w:t>.</w:t>
      </w:r>
    </w:p>
    <w:p w14:paraId="00282628" w14:textId="451CC440" w:rsidR="00236B19" w:rsidRPr="008C0D89" w:rsidRDefault="00CD73AF" w:rsidP="003133FA">
      <w:pPr>
        <w:pStyle w:val="Ttulo2"/>
        <w:rPr>
          <w:lang w:val="es-ES"/>
        </w:rPr>
      </w:pPr>
      <w:bookmarkStart w:id="3" w:name="_Toc401946477"/>
      <w:bookmarkStart w:id="4" w:name="_Toc421793154"/>
      <w:r>
        <w:rPr>
          <w:lang w:val="es-ES"/>
        </w:rPr>
        <w:t xml:space="preserve">Nuestros </w:t>
      </w:r>
      <w:bookmarkEnd w:id="3"/>
      <w:r w:rsidR="003133FA">
        <w:rPr>
          <w:lang w:val="es-ES"/>
        </w:rPr>
        <w:t>Desafíos</w:t>
      </w:r>
      <w:bookmarkEnd w:id="4"/>
    </w:p>
    <w:p w14:paraId="5AF78F88" w14:textId="70447897" w:rsidR="00036824" w:rsidRDefault="00972D6D" w:rsidP="00236B19">
      <w:pPr>
        <w:rPr>
          <w:noProof/>
          <w:lang w:val="es-AR"/>
        </w:rPr>
      </w:pPr>
      <w:r>
        <w:rPr>
          <w:noProof/>
          <w:lang w:val="es-AR"/>
        </w:rPr>
        <w:t>Los principales desafíos que tuvimos al arrancar el desarrollo de nuestro producto, eran los siguientes:</w:t>
      </w:r>
    </w:p>
    <w:p w14:paraId="4D44BBE4" w14:textId="13E1082A" w:rsidR="00972D6D" w:rsidRPr="00972D6D" w:rsidRDefault="00972D6D" w:rsidP="00D10ACF">
      <w:pPr>
        <w:pStyle w:val="Prrafodelista"/>
        <w:numPr>
          <w:ilvl w:val="0"/>
          <w:numId w:val="12"/>
        </w:numPr>
        <w:rPr>
          <w:noProof/>
          <w:lang w:val="es-AR"/>
        </w:rPr>
      </w:pPr>
      <w:r w:rsidRPr="00972D6D">
        <w:rPr>
          <w:b/>
          <w:noProof/>
          <w:color w:val="31521B" w:themeColor="text2" w:themeShade="80"/>
          <w:lang w:val="es-AR"/>
        </w:rPr>
        <w:t>ADAPTABILIDAD:</w:t>
      </w:r>
      <w:r w:rsidRPr="00972D6D">
        <w:rPr>
          <w:noProof/>
          <w:color w:val="31521B" w:themeColor="text2" w:themeShade="80"/>
          <w:lang w:val="es-AR"/>
        </w:rPr>
        <w:t xml:space="preserve"> </w:t>
      </w:r>
      <w:r w:rsidRPr="00972D6D">
        <w:rPr>
          <w:noProof/>
          <w:lang w:val="es-ES"/>
        </w:rPr>
        <w:t xml:space="preserve">lograr que </w:t>
      </w:r>
      <w:r>
        <w:rPr>
          <w:noProof/>
          <w:lang w:val="es-ES"/>
        </w:rPr>
        <w:t>se adapte</w:t>
      </w:r>
      <w:r w:rsidRPr="00972D6D">
        <w:rPr>
          <w:noProof/>
          <w:lang w:val="es-ES"/>
        </w:rPr>
        <w:t xml:space="preserve"> a las</w:t>
      </w:r>
      <w:r>
        <w:rPr>
          <w:noProof/>
          <w:lang w:val="es-ES"/>
        </w:rPr>
        <w:t xml:space="preserve"> distintas necesidades de cada torneo. Es decir que pueda cubrir todos los requerimientos de los campeonatos de fútbol, que pueda cubrir el gran espectro de certamentes, d</w:t>
      </w:r>
      <w:r w:rsidRPr="00972D6D">
        <w:rPr>
          <w:noProof/>
          <w:lang w:val="es-ES"/>
        </w:rPr>
        <w:t>esde un torneo de amigos hasta un torneo profesional</w:t>
      </w:r>
    </w:p>
    <w:p w14:paraId="018C2E45" w14:textId="0F4F9134" w:rsidR="00972D6D" w:rsidRPr="00972D6D" w:rsidRDefault="00972D6D" w:rsidP="00D10ACF">
      <w:pPr>
        <w:pStyle w:val="Prrafodelista"/>
        <w:numPr>
          <w:ilvl w:val="0"/>
          <w:numId w:val="12"/>
        </w:numPr>
        <w:rPr>
          <w:noProof/>
          <w:lang w:val="es-AR"/>
        </w:rPr>
      </w:pPr>
      <w:r w:rsidRPr="00972D6D">
        <w:rPr>
          <w:b/>
          <w:noProof/>
          <w:color w:val="31521B" w:themeColor="text2" w:themeShade="80"/>
          <w:lang w:val="es-AR"/>
        </w:rPr>
        <w:t xml:space="preserve">PERSONALIZACIÓN: </w:t>
      </w:r>
      <w:r w:rsidRPr="00972D6D">
        <w:rPr>
          <w:noProof/>
          <w:lang w:val="es-ES"/>
        </w:rPr>
        <w:t>lograr que no existan dos torneos iguales. Poder brindarle la posibilidad al administrador de personalizar el aspecto visual de su sitio web, para que se diferencien.</w:t>
      </w:r>
    </w:p>
    <w:p w14:paraId="73509EA0" w14:textId="7B9303FC" w:rsidR="00972D6D" w:rsidRPr="00972D6D" w:rsidRDefault="00972D6D" w:rsidP="00D10ACF">
      <w:pPr>
        <w:pStyle w:val="Prrafodelista"/>
        <w:numPr>
          <w:ilvl w:val="0"/>
          <w:numId w:val="12"/>
        </w:numPr>
        <w:rPr>
          <w:noProof/>
          <w:lang w:val="es-AR"/>
        </w:rPr>
      </w:pPr>
      <w:r w:rsidRPr="00972D6D">
        <w:rPr>
          <w:b/>
          <w:noProof/>
          <w:color w:val="31521B" w:themeColor="text2" w:themeShade="80"/>
          <w:lang w:val="es-AR"/>
        </w:rPr>
        <w:t>AMIGABILIDAD:</w:t>
      </w:r>
      <w:r>
        <w:rPr>
          <w:noProof/>
          <w:lang w:val="es-AR"/>
        </w:rPr>
        <w:t xml:space="preserve"> lograr interfaces amigables e intuitivas, siempre considerando que el usuario final no es un experto informático.</w:t>
      </w:r>
      <w:r w:rsidRPr="00972D6D">
        <w:rPr>
          <w:noProof/>
          <w:lang w:val="es-ES"/>
        </w:rPr>
        <w:t xml:space="preserve"> </w:t>
      </w:r>
    </w:p>
    <w:p w14:paraId="0F0FAD34" w14:textId="69632C29" w:rsidR="00972D6D" w:rsidRPr="00972D6D" w:rsidRDefault="00972D6D" w:rsidP="00D10ACF">
      <w:pPr>
        <w:pStyle w:val="Prrafodelista"/>
        <w:numPr>
          <w:ilvl w:val="0"/>
          <w:numId w:val="12"/>
        </w:numPr>
        <w:rPr>
          <w:noProof/>
          <w:lang w:val="es-AR"/>
        </w:rPr>
      </w:pPr>
      <w:r w:rsidRPr="00972D6D">
        <w:rPr>
          <w:b/>
          <w:noProof/>
          <w:color w:val="31521B" w:themeColor="text2" w:themeShade="80"/>
          <w:lang w:val="es-AR"/>
        </w:rPr>
        <w:t>ROBUSTEZ:</w:t>
      </w:r>
      <w:r>
        <w:rPr>
          <w:noProof/>
          <w:lang w:val="es-AR"/>
        </w:rPr>
        <w:t xml:space="preserve"> lograr un sistema con arquitectura robusta y </w:t>
      </w:r>
      <w:r w:rsidRPr="00972D6D">
        <w:rPr>
          <w:noProof/>
          <w:lang w:val="es-ES"/>
        </w:rPr>
        <w:t xml:space="preserve">altamente testeado. El esfuerzo </w:t>
      </w:r>
      <w:r>
        <w:rPr>
          <w:noProof/>
          <w:lang w:val="es-ES"/>
        </w:rPr>
        <w:t xml:space="preserve">del equipo que </w:t>
      </w:r>
      <w:r w:rsidRPr="00972D6D">
        <w:rPr>
          <w:noProof/>
          <w:lang w:val="es-ES"/>
        </w:rPr>
        <w:t>se enfoca</w:t>
      </w:r>
      <w:r>
        <w:rPr>
          <w:noProof/>
          <w:lang w:val="es-ES"/>
        </w:rPr>
        <w:t>ra</w:t>
      </w:r>
      <w:r w:rsidRPr="00972D6D">
        <w:rPr>
          <w:noProof/>
          <w:lang w:val="es-ES"/>
        </w:rPr>
        <w:t xml:space="preserve"> en reducir las fallas del producto. </w:t>
      </w:r>
    </w:p>
    <w:p w14:paraId="1F4C80FC" w14:textId="683A8DFD" w:rsidR="00236B19" w:rsidRPr="000B1540" w:rsidRDefault="00972D6D" w:rsidP="00236B19">
      <w:pPr>
        <w:rPr>
          <w:noProof/>
          <w:lang w:val="es-AR"/>
        </w:rPr>
      </w:pPr>
      <w:r>
        <w:rPr>
          <w:noProof/>
          <w:lang w:val="es-AR"/>
        </w:rPr>
        <w:t xml:space="preserve">Es decir, lo principal </w:t>
      </w:r>
      <w:r w:rsidR="00036824">
        <w:rPr>
          <w:noProof/>
          <w:lang w:val="es-AR"/>
        </w:rPr>
        <w:t xml:space="preserve"> era l</w:t>
      </w:r>
      <w:r w:rsidR="00236B19" w:rsidRPr="000B1540">
        <w:rPr>
          <w:noProof/>
          <w:lang w:val="es-AR"/>
        </w:rPr>
        <w:t>ograr que una única plataforma se pueda adaptar a la diversidad de torneos que existen en la actualidad, con las diferentes variantes que cada uno aplica, con algoritmos que generen fixtures por zonas, grupos, todos contra todos, clasificatorios, o combinación entre los anteriores, con más o menos nivel de detalle, con estadísticas de equipos, jugadores, fechas, árbitros, sanciones, etc. de acuerdo a cada organización lo requiera.</w:t>
      </w:r>
      <w:r>
        <w:rPr>
          <w:noProof/>
          <w:lang w:val="es-AR"/>
        </w:rPr>
        <w:t xml:space="preserve"> Sin olvidarlos, la personalización visual de cada torneo para lograr una diferencia entre los distintos torneos, buscando amigabilidades en el desarrollo de las interfaces y siempre en la mira de construir un producto robusto.</w:t>
      </w:r>
    </w:p>
    <w:p w14:paraId="54FCFCB8" w14:textId="32032405" w:rsidR="00236B19" w:rsidRPr="008C0D89" w:rsidRDefault="003133FA" w:rsidP="003133FA">
      <w:pPr>
        <w:pStyle w:val="Ttulo2"/>
        <w:rPr>
          <w:lang w:val="es-ES"/>
        </w:rPr>
      </w:pPr>
      <w:bookmarkStart w:id="5" w:name="_Toc401946478"/>
      <w:bookmarkStart w:id="6" w:name="_Toc421793155"/>
      <w:r w:rsidRPr="008C0D89">
        <w:rPr>
          <w:lang w:val="es-ES"/>
        </w:rPr>
        <w:t>Ámbito Al Que Está Dirigid</w:t>
      </w:r>
      <w:bookmarkEnd w:id="5"/>
      <w:r w:rsidRPr="008C0D89">
        <w:rPr>
          <w:lang w:val="es-ES"/>
        </w:rPr>
        <w:t>o</w:t>
      </w:r>
      <w:bookmarkEnd w:id="6"/>
    </w:p>
    <w:p w14:paraId="0877F76A" w14:textId="29660AD6" w:rsidR="00236B19" w:rsidRPr="00EC7366" w:rsidRDefault="00236B19" w:rsidP="00236B19">
      <w:pPr>
        <w:rPr>
          <w:noProof/>
          <w:lang w:val="es-AR"/>
        </w:rPr>
      </w:pPr>
      <w:r w:rsidRPr="00EC7366">
        <w:rPr>
          <w:noProof/>
          <w:lang w:val="es-AR"/>
        </w:rPr>
        <w:t xml:space="preserve">El producto está dirigido a las instituciones u organizadores de eventos deportivos que se encarguen de la administración de torneos de fútbol. Algunas de estas organizaciones pueden ser empresas, canchas de fútbol, clubes, asociaciones de fútbol, entre otros, que necesiten publicar la información de su certamen. </w:t>
      </w:r>
    </w:p>
    <w:p w14:paraId="184DEA74" w14:textId="5DE5E892" w:rsidR="00236B19" w:rsidRDefault="00236B19" w:rsidP="00726412">
      <w:pPr>
        <w:rPr>
          <w:lang w:val="es-ES"/>
        </w:rPr>
      </w:pPr>
      <w:r w:rsidRPr="00EC7366">
        <w:rPr>
          <w:noProof/>
          <w:lang w:val="es-AR"/>
        </w:rPr>
        <w:t xml:space="preserve">No se pretende abarcar las necesidades de una única organización de manera particular, sino que se busca llevar a cabo la realización de un sistema web abierto al público en general que necesite un software para administrar un Campeonato de fútbol. Además se quiere que el sistema brinde información a los distintos </w:t>
      </w:r>
      <w:r w:rsidRPr="00EC7366">
        <w:rPr>
          <w:noProof/>
          <w:lang w:val="es-AR"/>
        </w:rPr>
        <w:lastRenderedPageBreak/>
        <w:t>interesados del Campeonato, como lo son las instituciones organizadoras, los equipos,  jugadores y árbitros involucrados, como también el público en general.</w:t>
      </w:r>
    </w:p>
    <w:p w14:paraId="5FB3A4FB" w14:textId="7FB97CBE" w:rsidR="00236B19" w:rsidRPr="008C0D89" w:rsidRDefault="003133FA" w:rsidP="003133FA">
      <w:pPr>
        <w:pStyle w:val="Ttulo2"/>
        <w:rPr>
          <w:lang w:val="es-ES"/>
        </w:rPr>
      </w:pPr>
      <w:bookmarkStart w:id="7" w:name="_Toc421793156"/>
      <w:r w:rsidRPr="008C0D89">
        <w:rPr>
          <w:lang w:val="es-ES"/>
        </w:rPr>
        <w:t>Problemas Detectados</w:t>
      </w:r>
      <w:bookmarkEnd w:id="7"/>
    </w:p>
    <w:p w14:paraId="09CD1C56" w14:textId="77777777" w:rsidR="00236B19" w:rsidRPr="00EC7366" w:rsidRDefault="00236B19" w:rsidP="00236B19">
      <w:pPr>
        <w:rPr>
          <w:lang w:val="es-AR"/>
        </w:rPr>
      </w:pPr>
      <w:r w:rsidRPr="00EC7366">
        <w:rPr>
          <w:lang w:val="es-AR"/>
        </w:rPr>
        <w:t>Actualmente existen numerosos campeonatos de fútbol que se administran de forma manual y utilizan medios de comunicación diversos, tales como Facebook, celulares, imágenes, etc. Los mismos, gestionan su información mediante el uso de herramientas como Excel o planillas manuales. Estos mecanismos no siempre resultan los apropiados o adecuados para una correcta administración y comunicación de la información a los involucrados del certamen de fútbol.</w:t>
      </w:r>
    </w:p>
    <w:p w14:paraId="17D2C68D" w14:textId="683A860E" w:rsidR="004A2E20" w:rsidRPr="008C0D89" w:rsidRDefault="003133FA" w:rsidP="003133FA">
      <w:pPr>
        <w:pStyle w:val="Ttulo2"/>
        <w:rPr>
          <w:lang w:val="es-ES"/>
        </w:rPr>
      </w:pPr>
      <w:bookmarkStart w:id="8" w:name="_Toc385506788"/>
      <w:bookmarkStart w:id="9" w:name="_Toc401946505"/>
      <w:bookmarkStart w:id="10" w:name="_Toc421793157"/>
      <w:r w:rsidRPr="008C0D89">
        <w:rPr>
          <w:lang w:val="es-ES"/>
        </w:rPr>
        <w:t>Antecedentes De Sistemas Similares: Locales Y / O Internacionales</w:t>
      </w:r>
      <w:bookmarkEnd w:id="8"/>
      <w:bookmarkEnd w:id="9"/>
      <w:bookmarkEnd w:id="10"/>
    </w:p>
    <w:p w14:paraId="0C17D463" w14:textId="6DCD1D5C" w:rsidR="004A2E20" w:rsidRPr="00EC7366" w:rsidRDefault="004A2E20" w:rsidP="000971BC">
      <w:pPr>
        <w:rPr>
          <w:lang w:val="es-AR"/>
        </w:rPr>
      </w:pPr>
      <w:r w:rsidRPr="00EC7366">
        <w:rPr>
          <w:lang w:val="es-AR"/>
        </w:rPr>
        <w:t xml:space="preserve">A continuación se describen algunas aplicaciones web similares al sistema que se </w:t>
      </w:r>
      <w:r w:rsidR="00827AD7">
        <w:rPr>
          <w:lang w:val="es-AR"/>
        </w:rPr>
        <w:t>desarrolló:</w:t>
      </w:r>
    </w:p>
    <w:p w14:paraId="093B802F" w14:textId="77777777" w:rsidR="004A2E20" w:rsidRPr="00EC7366" w:rsidRDefault="004A2E20" w:rsidP="00D10ACF">
      <w:pPr>
        <w:pStyle w:val="Prrafodelista"/>
        <w:numPr>
          <w:ilvl w:val="0"/>
          <w:numId w:val="2"/>
        </w:numPr>
        <w:rPr>
          <w:lang w:val="es-AR"/>
        </w:rPr>
      </w:pPr>
      <w:r w:rsidRPr="00EC7366">
        <w:rPr>
          <w:b/>
          <w:lang w:val="es-AR"/>
        </w:rPr>
        <w:t>Tornealia.com</w:t>
      </w:r>
      <w:r w:rsidRPr="00EC7366">
        <w:rPr>
          <w:lang w:val="es-AR"/>
        </w:rPr>
        <w:t>: Esta aplicación abarca un módulo web que permite la organización de ligas, torneos, ranking y campeonatos de pádel, tenis, squash, golf, entre otros. Permite la recepción web de inscripciones a campeonatos y realizar el seguimiento de los mismos. Su principal desventaja es que al abarcar torneos de variados deportes, sus funcionalidades son demasiado genéricas en algunos casos, además de ser un servicio pago, que sólo ofrece versión gratuita cuando se trata de campeonatos a beneficio.</w:t>
      </w:r>
    </w:p>
    <w:p w14:paraId="4AB1309D" w14:textId="77777777" w:rsidR="004A2E20" w:rsidRPr="00EC7366" w:rsidRDefault="004A2E20" w:rsidP="004A2E20">
      <w:pPr>
        <w:pStyle w:val="Prrafodelista"/>
        <w:rPr>
          <w:rStyle w:val="Hipervnculo"/>
          <w:color w:val="729928" w:themeColor="accent1" w:themeShade="BF"/>
          <w:lang w:val="es-AR"/>
        </w:rPr>
      </w:pPr>
      <w:r w:rsidRPr="00EC7366">
        <w:rPr>
          <w:b/>
          <w:lang w:val="es-AR"/>
        </w:rPr>
        <w:t xml:space="preserve">Página Web: </w:t>
      </w:r>
      <w:hyperlink r:id="rId15" w:history="1">
        <w:r w:rsidRPr="00EC7366">
          <w:rPr>
            <w:rStyle w:val="Hipervnculo"/>
            <w:color w:val="729928" w:themeColor="accent1" w:themeShade="BF"/>
            <w:lang w:val="es-AR"/>
          </w:rPr>
          <w:t>www.tornealia.com/gestion_de_torneos</w:t>
        </w:r>
      </w:hyperlink>
    </w:p>
    <w:p w14:paraId="2336D2EB" w14:textId="77777777" w:rsidR="004A2E20" w:rsidRPr="00EC7366" w:rsidRDefault="004A2E20" w:rsidP="00D10ACF">
      <w:pPr>
        <w:pStyle w:val="Prrafodelista"/>
        <w:numPr>
          <w:ilvl w:val="0"/>
          <w:numId w:val="2"/>
        </w:numPr>
        <w:rPr>
          <w:lang w:val="es-AR"/>
        </w:rPr>
      </w:pPr>
      <w:r w:rsidRPr="00EC7366">
        <w:rPr>
          <w:b/>
          <w:lang w:val="es-AR"/>
        </w:rPr>
        <w:t>Konkuri:</w:t>
      </w:r>
      <w:r w:rsidRPr="00EC7366">
        <w:rPr>
          <w:lang w:val="es-AR"/>
        </w:rPr>
        <w:t xml:space="preserve"> Es un sistema que permite manejar una liga y compartir los resultados online. Permite la creación gratuita de un campeonato, pero exige un pago una vez que uno desea activar el mismo. Tiene un costo aproximado de 1 euro  por participante. Permite crear torneos de distintos deportes, por lo que no abarca grandes posibilidades de personalizar un campeonato. Toda la interfaz gráfica del sistema se encuentra en inglés.</w:t>
      </w:r>
    </w:p>
    <w:p w14:paraId="094656A5" w14:textId="77777777" w:rsidR="004A2E20" w:rsidRPr="00EC7366" w:rsidRDefault="004A2E20" w:rsidP="004A2E20">
      <w:pPr>
        <w:pStyle w:val="Prrafodelista"/>
        <w:rPr>
          <w:rStyle w:val="Hipervnculo"/>
        </w:rPr>
      </w:pPr>
      <w:r w:rsidRPr="00EC7366">
        <w:rPr>
          <w:b/>
        </w:rPr>
        <w:t xml:space="preserve">Página Web: </w:t>
      </w:r>
      <w:hyperlink r:id="rId16" w:history="1">
        <w:r w:rsidRPr="00EC7366">
          <w:rPr>
            <w:rStyle w:val="Hipervnculo"/>
            <w:color w:val="729928" w:themeColor="accent1" w:themeShade="BF"/>
          </w:rPr>
          <w:t>www.konkuri.com</w:t>
        </w:r>
      </w:hyperlink>
    </w:p>
    <w:p w14:paraId="6A76A02D" w14:textId="77777777" w:rsidR="004A2E20" w:rsidRPr="00EC7366" w:rsidRDefault="004A2E20" w:rsidP="004A2E20">
      <w:pPr>
        <w:pStyle w:val="Prrafodelista"/>
      </w:pPr>
    </w:p>
    <w:p w14:paraId="63EBCCF1" w14:textId="77777777" w:rsidR="004A2E20" w:rsidRPr="00EC7366" w:rsidRDefault="00015B33" w:rsidP="00D10ACF">
      <w:pPr>
        <w:pStyle w:val="Prrafodelista"/>
        <w:numPr>
          <w:ilvl w:val="0"/>
          <w:numId w:val="2"/>
        </w:numPr>
        <w:rPr>
          <w:lang w:val="es-AR"/>
        </w:rPr>
      </w:pPr>
      <w:hyperlink r:id="rId17" w:history="1">
        <w:r w:rsidR="004A2E20" w:rsidRPr="00EC7366">
          <w:rPr>
            <w:b/>
            <w:lang w:val="es-AR"/>
          </w:rPr>
          <w:t>LigaPrivada</w:t>
        </w:r>
      </w:hyperlink>
      <w:r w:rsidR="004A2E20" w:rsidRPr="00EC7366">
        <w:rPr>
          <w:b/>
          <w:lang w:val="es-AR"/>
        </w:rPr>
        <w:t>:</w:t>
      </w:r>
      <w:r w:rsidR="004A2E20" w:rsidRPr="00EC7366">
        <w:rPr>
          <w:lang w:val="es-AR"/>
        </w:rPr>
        <w:t xml:space="preserve"> Es una web que permite crear y gestionar de manera gratuita ligas deportivas, campeonatos deportivos o de cualquier otro tipo. El sistema realiza el sorteo del calendario y la generación de clasificación. La interfaz que sugiere es poco amigable e intuitiva. Sólo permite gestionar el nombre de los equipos. No abarca una funcionalidad más detallada para la gestión de un campeonato.</w:t>
      </w:r>
    </w:p>
    <w:p w14:paraId="68221749" w14:textId="77777777" w:rsidR="004A2E20" w:rsidRPr="00EC7366" w:rsidRDefault="004A2E20" w:rsidP="004A2E20">
      <w:pPr>
        <w:pStyle w:val="Prrafodelista"/>
        <w:rPr>
          <w:lang w:val="es-AR"/>
        </w:rPr>
      </w:pPr>
      <w:r w:rsidRPr="00EC7366">
        <w:rPr>
          <w:b/>
          <w:lang w:val="es-AR"/>
        </w:rPr>
        <w:t>Página Web:</w:t>
      </w:r>
      <w:r w:rsidRPr="00EC7366">
        <w:rPr>
          <w:b/>
          <w:color w:val="729928" w:themeColor="accent1" w:themeShade="BF"/>
          <w:lang w:val="es-AR"/>
        </w:rPr>
        <w:t xml:space="preserve"> </w:t>
      </w:r>
      <w:hyperlink r:id="rId18" w:history="1">
        <w:r w:rsidRPr="00EC7366">
          <w:rPr>
            <w:rStyle w:val="Hipervnculo"/>
            <w:color w:val="729928" w:themeColor="accent1" w:themeShade="BF"/>
            <w:lang w:val="es-AR"/>
          </w:rPr>
          <w:t>http://www.ligaprivada.es/</w:t>
        </w:r>
      </w:hyperlink>
    </w:p>
    <w:p w14:paraId="538CA3D3" w14:textId="3FA285C3" w:rsidR="00DB5B80" w:rsidRPr="00E95346" w:rsidRDefault="003133FA" w:rsidP="003133FA">
      <w:pPr>
        <w:pStyle w:val="Ttulo2"/>
        <w:rPr>
          <w:lang w:val="es-AR"/>
        </w:rPr>
      </w:pPr>
      <w:bookmarkStart w:id="11" w:name="_Toc421793158"/>
      <w:r>
        <w:rPr>
          <w:lang w:val="es-AR"/>
        </w:rPr>
        <w:t>Motivación</w:t>
      </w:r>
      <w:bookmarkEnd w:id="11"/>
    </w:p>
    <w:p w14:paraId="5575AA78" w14:textId="6D26170F" w:rsidR="00DB5B80" w:rsidRPr="00EC7366" w:rsidRDefault="00DB5B80" w:rsidP="00DB5B80">
      <w:pPr>
        <w:rPr>
          <w:lang w:val="es-AR"/>
        </w:rPr>
      </w:pPr>
      <w:r w:rsidRPr="00EC7366">
        <w:rPr>
          <w:lang w:val="es-AR"/>
        </w:rPr>
        <w:t>Ante la existencia de los problemas detectados exist</w:t>
      </w:r>
      <w:r w:rsidR="00827AD7">
        <w:rPr>
          <w:lang w:val="es-AR"/>
        </w:rPr>
        <w:t>entes en este ámbito, nos motivó</w:t>
      </w:r>
      <w:r w:rsidRPr="00EC7366">
        <w:rPr>
          <w:lang w:val="es-AR"/>
        </w:rPr>
        <w:t xml:space="preserve"> </w:t>
      </w:r>
      <w:r w:rsidR="00827AD7">
        <w:rPr>
          <w:lang w:val="es-AR"/>
        </w:rPr>
        <w:t xml:space="preserve">llevar a cabo el desarrollo de </w:t>
      </w:r>
      <w:r w:rsidRPr="00EC7366">
        <w:rPr>
          <w:lang w:val="es-AR"/>
        </w:rPr>
        <w:t xml:space="preserve">un sistema que brinde una solución a los mismos. </w:t>
      </w:r>
    </w:p>
    <w:p w14:paraId="1E19AF1D" w14:textId="3AFD1555" w:rsidR="00DB5B80" w:rsidRPr="00E95346" w:rsidRDefault="00DB5B80" w:rsidP="00DB5B80">
      <w:pPr>
        <w:rPr>
          <w:b/>
          <w:lang w:val="es-AR"/>
        </w:rPr>
      </w:pPr>
      <w:r w:rsidRPr="00EC7366">
        <w:rPr>
          <w:lang w:val="es-AR"/>
        </w:rPr>
        <w:t>Nu</w:t>
      </w:r>
      <w:r w:rsidR="00827AD7">
        <w:rPr>
          <w:lang w:val="es-AR"/>
        </w:rPr>
        <w:t>estro producto no sólo permite</w:t>
      </w:r>
      <w:r w:rsidRPr="00EC7366">
        <w:rPr>
          <w:lang w:val="es-AR"/>
        </w:rPr>
        <w:t xml:space="preserve"> facilitar la gestión del campeonato al administrador</w:t>
      </w:r>
      <w:r w:rsidR="00827AD7">
        <w:rPr>
          <w:lang w:val="es-AR"/>
        </w:rPr>
        <w:t xml:space="preserve"> del mismo, sino también actúa</w:t>
      </w:r>
      <w:r w:rsidRPr="00EC7366">
        <w:rPr>
          <w:lang w:val="es-AR"/>
        </w:rPr>
        <w:t xml:space="preserve"> como un medio de comunicación centralizado entre los organizadores del torneo y todos los involucrados de la competencia.</w:t>
      </w:r>
    </w:p>
    <w:p w14:paraId="5A5FA621" w14:textId="77777777" w:rsidR="00DB5B80" w:rsidRPr="00EC7366" w:rsidRDefault="00DB5B80" w:rsidP="00DB5B80">
      <w:pPr>
        <w:rPr>
          <w:lang w:val="es-AR"/>
        </w:rPr>
      </w:pPr>
      <w:r w:rsidRPr="00EC7366">
        <w:rPr>
          <w:lang w:val="es-AR"/>
        </w:rPr>
        <w:lastRenderedPageBreak/>
        <w:t>Consideramos que nuestro proyecto se puede insertar en el mercado, ya que existe un mercado potencial no explotado en este ámbito. Conocemos la tecnología necesaria para desarrollarlo e implementarlo.</w:t>
      </w:r>
    </w:p>
    <w:p w14:paraId="21CA02C4" w14:textId="01ABE8D9" w:rsidR="004A2E20" w:rsidRDefault="00DB5B80" w:rsidP="00236B19">
      <w:pPr>
        <w:rPr>
          <w:noProof/>
          <w:lang w:val="es-AR"/>
        </w:rPr>
      </w:pPr>
      <w:r w:rsidRPr="00EC7366">
        <w:rPr>
          <w:lang w:val="es-AR"/>
        </w:rPr>
        <w:t>Además, estamos en un momento oportuno para poder llevar a cabo el desarrollo y puest</w:t>
      </w:r>
      <w:r>
        <w:rPr>
          <w:lang w:val="es-AR"/>
        </w:rPr>
        <w:t>a en marcha de nuestro sistema. Como pudimos identificar cuáles eran los problemas existentes en este ámbito de administración de campeonatos de fútbol, consideramos que existe una necesidad que no está satisfecha, es decir sabemos que se necesita pero no se encuentra contemplado. La cantidad de campeonatos de fútbol que tiene lugar en la ciudad de Córdoba es significativa, es decir, y los medios de administración son ineficientes, por lo tanto observamos que estamos frente a una oportunidad interesante para nosotros como desarrolladores.</w:t>
      </w:r>
    </w:p>
    <w:p w14:paraId="2C735C8D" w14:textId="5BC43C96" w:rsidR="004A2E20" w:rsidRDefault="003133FA" w:rsidP="003133FA">
      <w:pPr>
        <w:pStyle w:val="Ttulo2"/>
        <w:rPr>
          <w:noProof/>
          <w:lang w:val="es-AR"/>
        </w:rPr>
      </w:pPr>
      <w:bookmarkStart w:id="12" w:name="_Toc421793159"/>
      <w:r>
        <w:rPr>
          <w:noProof/>
          <w:lang w:val="es-AR"/>
        </w:rPr>
        <w:t>Relevamiento</w:t>
      </w:r>
      <w:bookmarkEnd w:id="12"/>
    </w:p>
    <w:p w14:paraId="1A28260A" w14:textId="09FB1DBA" w:rsidR="00827AD7" w:rsidRDefault="00827AD7" w:rsidP="00236B19">
      <w:pPr>
        <w:rPr>
          <w:noProof/>
          <w:lang w:val="es-AR"/>
        </w:rPr>
      </w:pPr>
      <w:r>
        <w:rPr>
          <w:noProof/>
          <w:lang w:val="es-AR"/>
        </w:rPr>
        <w:t>Cuando empezamos con el desarrollo del producto, se realizó un relevamiento de información. Se realizó una encuesta que estaba destinada a los administradores de torneos para asegurarnos que se tuvieran en cuenta aspectos importantes para ellos.</w:t>
      </w:r>
    </w:p>
    <w:p w14:paraId="6C705882" w14:textId="68E92FA5" w:rsidR="00DB5B80" w:rsidRPr="00827AD7" w:rsidRDefault="00827AD7" w:rsidP="00236B19">
      <w:pPr>
        <w:rPr>
          <w:b/>
          <w:noProof/>
          <w:color w:val="31521B" w:themeColor="text2" w:themeShade="80"/>
          <w:lang w:val="es-AR"/>
        </w:rPr>
      </w:pPr>
      <w:r w:rsidRPr="00827AD7">
        <w:rPr>
          <w:b/>
          <w:noProof/>
          <w:color w:val="31521B" w:themeColor="text2" w:themeShade="80"/>
          <w:lang w:val="es-AR"/>
        </w:rPr>
        <w:t>ENCUESTA – CUESTIONARIO DE PREGUNTAS:</w:t>
      </w:r>
    </w:p>
    <w:p w14:paraId="31168DAF" w14:textId="77777777" w:rsidR="00DB5B80" w:rsidRPr="00827AD7" w:rsidRDefault="00DB5B80" w:rsidP="00D10ACF">
      <w:pPr>
        <w:pStyle w:val="Prrafodelista"/>
        <w:numPr>
          <w:ilvl w:val="0"/>
          <w:numId w:val="13"/>
        </w:numPr>
        <w:jc w:val="left"/>
        <w:rPr>
          <w:noProof/>
          <w:lang w:val="es-ES"/>
        </w:rPr>
      </w:pPr>
      <w:r w:rsidRPr="00827AD7">
        <w:rPr>
          <w:noProof/>
          <w:lang w:val="es-ES"/>
        </w:rPr>
        <w:t>1.1¿Qué información quieren que se muestre del torneo? Nombre – Descripcion</w:t>
      </w:r>
    </w:p>
    <w:p w14:paraId="4946442C" w14:textId="77777777" w:rsidR="00DB5B80" w:rsidRPr="00827AD7" w:rsidRDefault="00DB5B80" w:rsidP="00D10ACF">
      <w:pPr>
        <w:pStyle w:val="Prrafodelista"/>
        <w:numPr>
          <w:ilvl w:val="0"/>
          <w:numId w:val="13"/>
        </w:numPr>
        <w:jc w:val="left"/>
        <w:rPr>
          <w:noProof/>
          <w:lang w:val="es-ES"/>
        </w:rPr>
      </w:pPr>
      <w:r w:rsidRPr="00827AD7">
        <w:rPr>
          <w:noProof/>
          <w:lang w:val="es-ES"/>
        </w:rPr>
        <w:t xml:space="preserve">2.1De cada Edicion: </w:t>
      </w:r>
    </w:p>
    <w:p w14:paraId="27B21E68" w14:textId="77777777" w:rsidR="00DB5B80" w:rsidRPr="00827AD7" w:rsidRDefault="00DB5B80" w:rsidP="00DB5B80">
      <w:pPr>
        <w:pStyle w:val="Prrafodelista"/>
        <w:rPr>
          <w:noProof/>
          <w:lang w:val="es-ES"/>
        </w:rPr>
      </w:pPr>
      <w:r w:rsidRPr="00827AD7">
        <w:rPr>
          <w:noProof/>
          <w:lang w:val="es-ES"/>
        </w:rPr>
        <w:t>Cantidad de Jugadores</w:t>
      </w:r>
    </w:p>
    <w:p w14:paraId="77454E20" w14:textId="77777777" w:rsidR="00DB5B80" w:rsidRPr="00827AD7" w:rsidRDefault="00DB5B80" w:rsidP="00DB5B80">
      <w:pPr>
        <w:pStyle w:val="Prrafodelista"/>
        <w:rPr>
          <w:noProof/>
          <w:lang w:val="es-ES"/>
        </w:rPr>
      </w:pPr>
      <w:r w:rsidRPr="00827AD7">
        <w:rPr>
          <w:noProof/>
          <w:lang w:val="es-ES"/>
        </w:rPr>
        <w:t xml:space="preserve">Tipo de Superficie </w:t>
      </w:r>
    </w:p>
    <w:p w14:paraId="38D3135E" w14:textId="77777777" w:rsidR="00DB5B80" w:rsidRPr="00827AD7" w:rsidRDefault="00DB5B80" w:rsidP="00DB5B80">
      <w:pPr>
        <w:pStyle w:val="Prrafodelista"/>
        <w:rPr>
          <w:noProof/>
          <w:lang w:val="es-ES"/>
        </w:rPr>
      </w:pPr>
      <w:r w:rsidRPr="00827AD7">
        <w:rPr>
          <w:noProof/>
          <w:lang w:val="es-ES"/>
        </w:rPr>
        <w:t>Donde se juega (1..*) – Establecimientos (Direccion, Nombre del lugar, Tel)</w:t>
      </w:r>
    </w:p>
    <w:p w14:paraId="149ACCCD" w14:textId="77777777" w:rsidR="00DB5B80" w:rsidRPr="00827AD7" w:rsidRDefault="00DB5B80" w:rsidP="00DB5B80">
      <w:pPr>
        <w:pStyle w:val="Prrafodelista"/>
        <w:rPr>
          <w:noProof/>
          <w:lang w:val="es-ES"/>
        </w:rPr>
      </w:pPr>
      <w:r w:rsidRPr="00827AD7">
        <w:rPr>
          <w:noProof/>
          <w:lang w:val="es-ES"/>
        </w:rPr>
        <w:t xml:space="preserve">Tipo de diagramación </w:t>
      </w:r>
    </w:p>
    <w:p w14:paraId="11AF8B2C" w14:textId="77777777" w:rsidR="00DB5B80" w:rsidRPr="00827AD7" w:rsidRDefault="00DB5B80" w:rsidP="00DB5B80">
      <w:pPr>
        <w:pStyle w:val="Prrafodelista"/>
        <w:rPr>
          <w:noProof/>
          <w:lang w:val="es-ES"/>
        </w:rPr>
      </w:pPr>
      <w:r w:rsidRPr="00827AD7">
        <w:rPr>
          <w:noProof/>
          <w:lang w:val="es-ES"/>
        </w:rPr>
        <w:t>2.2 Encargados (Nombre – Mail – Telefono - usuario)</w:t>
      </w:r>
    </w:p>
    <w:p w14:paraId="167AE164" w14:textId="77777777" w:rsidR="00DB5B80" w:rsidRPr="00827AD7" w:rsidRDefault="00DB5B80" w:rsidP="00DB5B80">
      <w:pPr>
        <w:pStyle w:val="Prrafodelista"/>
        <w:rPr>
          <w:noProof/>
          <w:lang w:val="es-ES"/>
        </w:rPr>
      </w:pPr>
      <w:r w:rsidRPr="00827AD7">
        <w:rPr>
          <w:noProof/>
          <w:lang w:val="es-ES"/>
        </w:rPr>
        <w:t>2.3 Si la cantidad de equipos es impar, se deja a alguno con fecha libre?</w:t>
      </w:r>
    </w:p>
    <w:p w14:paraId="03257AF8" w14:textId="77777777" w:rsidR="00DB5B80" w:rsidRPr="00827AD7" w:rsidRDefault="00DB5B80" w:rsidP="00DB5B80">
      <w:pPr>
        <w:pStyle w:val="Prrafodelista"/>
        <w:rPr>
          <w:noProof/>
          <w:lang w:val="es-ES"/>
        </w:rPr>
      </w:pPr>
      <w:r w:rsidRPr="00827AD7">
        <w:rPr>
          <w:noProof/>
          <w:lang w:val="es-ES"/>
        </w:rPr>
        <w:t>2.4 La edicion es simpre en el mismo tipo de superficie? Sintetico, Cesped, Tierra, etc</w:t>
      </w:r>
    </w:p>
    <w:p w14:paraId="4FEB3411" w14:textId="77777777" w:rsidR="00DB5B80" w:rsidRPr="00827AD7" w:rsidRDefault="00DB5B80" w:rsidP="00DB5B80">
      <w:pPr>
        <w:pStyle w:val="Prrafodelista"/>
        <w:rPr>
          <w:noProof/>
          <w:lang w:val="es-ES"/>
        </w:rPr>
      </w:pPr>
      <w:r w:rsidRPr="00827AD7">
        <w:rPr>
          <w:noProof/>
          <w:lang w:val="es-ES"/>
        </w:rPr>
        <w:t>2.5 Cambian por cada edicion los encargados?</w:t>
      </w:r>
    </w:p>
    <w:p w14:paraId="0D393DF5" w14:textId="77777777" w:rsidR="00DB5B80" w:rsidRPr="00827AD7" w:rsidRDefault="00DB5B80" w:rsidP="00D10ACF">
      <w:pPr>
        <w:pStyle w:val="Prrafodelista"/>
        <w:numPr>
          <w:ilvl w:val="0"/>
          <w:numId w:val="13"/>
        </w:numPr>
        <w:jc w:val="left"/>
        <w:rPr>
          <w:noProof/>
          <w:lang w:val="es-ES"/>
        </w:rPr>
      </w:pPr>
      <w:r w:rsidRPr="00827AD7">
        <w:rPr>
          <w:noProof/>
          <w:lang w:val="es-ES"/>
        </w:rPr>
        <w:t>3.1 Como es la diagramación? Zonas, Fixture, Todos Contra Todos?</w:t>
      </w:r>
    </w:p>
    <w:p w14:paraId="680A98F3" w14:textId="77777777" w:rsidR="00DB5B80" w:rsidRPr="00827AD7" w:rsidRDefault="00DB5B80" w:rsidP="00DB5B80">
      <w:pPr>
        <w:pStyle w:val="Prrafodelista"/>
        <w:rPr>
          <w:noProof/>
          <w:lang w:val="es-ES"/>
        </w:rPr>
      </w:pPr>
      <w:r w:rsidRPr="00827AD7">
        <w:rPr>
          <w:noProof/>
          <w:lang w:val="es-ES"/>
        </w:rPr>
        <w:t>¿Cómo generan el fixture (Sorteo, a mano)?</w:t>
      </w:r>
    </w:p>
    <w:p w14:paraId="799A7DE9" w14:textId="77777777" w:rsidR="00DB5B80" w:rsidRPr="00827AD7" w:rsidRDefault="00DB5B80" w:rsidP="00DB5B80">
      <w:pPr>
        <w:pStyle w:val="Prrafodelista"/>
        <w:rPr>
          <w:noProof/>
          <w:lang w:val="es-ES"/>
        </w:rPr>
      </w:pPr>
      <w:r w:rsidRPr="00827AD7">
        <w:rPr>
          <w:noProof/>
          <w:lang w:val="es-ES"/>
        </w:rPr>
        <w:t>3.2 Que diagramacion conoce de otros torneos?</w:t>
      </w:r>
    </w:p>
    <w:p w14:paraId="36DD5978" w14:textId="77777777" w:rsidR="00DB5B80" w:rsidRPr="00827AD7" w:rsidRDefault="00DB5B80" w:rsidP="00DB5B80">
      <w:pPr>
        <w:pStyle w:val="Prrafodelista"/>
        <w:rPr>
          <w:noProof/>
          <w:lang w:val="es-ES"/>
        </w:rPr>
      </w:pPr>
      <w:r w:rsidRPr="00827AD7">
        <w:rPr>
          <w:noProof/>
          <w:lang w:val="es-ES"/>
        </w:rPr>
        <w:t>3.3 Que puntajes usan? 3 Ganar – 1 Empatar – 0 Perder</w:t>
      </w:r>
    </w:p>
    <w:p w14:paraId="64BE13F4" w14:textId="77777777" w:rsidR="00DB5B80" w:rsidRPr="00827AD7" w:rsidRDefault="00DB5B80" w:rsidP="00DB5B80">
      <w:pPr>
        <w:pStyle w:val="Prrafodelista"/>
        <w:rPr>
          <w:noProof/>
          <w:lang w:val="es-ES"/>
        </w:rPr>
      </w:pPr>
      <w:r w:rsidRPr="00827AD7">
        <w:rPr>
          <w:noProof/>
          <w:lang w:val="es-ES"/>
        </w:rPr>
        <w:t>Hay empates? Se define por Penales?</w:t>
      </w:r>
    </w:p>
    <w:p w14:paraId="6B105CCB" w14:textId="77777777" w:rsidR="00DB5B80" w:rsidRPr="00827AD7" w:rsidRDefault="00DB5B80" w:rsidP="00D10ACF">
      <w:pPr>
        <w:pStyle w:val="Prrafodelista"/>
        <w:numPr>
          <w:ilvl w:val="0"/>
          <w:numId w:val="13"/>
        </w:numPr>
        <w:jc w:val="left"/>
        <w:rPr>
          <w:noProof/>
          <w:lang w:val="es-ES"/>
        </w:rPr>
      </w:pPr>
      <w:r w:rsidRPr="00827AD7">
        <w:rPr>
          <w:noProof/>
          <w:lang w:val="es-ES"/>
        </w:rPr>
        <w:t>Qué registran de cada equipo? Nombre – Camisetas (Colores) – Delegados (Que datos del delegado)</w:t>
      </w:r>
    </w:p>
    <w:p w14:paraId="6DC4B9D3" w14:textId="77777777" w:rsidR="00DB5B80" w:rsidRPr="00827AD7" w:rsidRDefault="00DB5B80" w:rsidP="00D10ACF">
      <w:pPr>
        <w:pStyle w:val="Prrafodelista"/>
        <w:numPr>
          <w:ilvl w:val="0"/>
          <w:numId w:val="13"/>
        </w:numPr>
        <w:jc w:val="left"/>
        <w:rPr>
          <w:noProof/>
          <w:lang w:val="es-ES"/>
        </w:rPr>
      </w:pPr>
      <w:r w:rsidRPr="00827AD7">
        <w:rPr>
          <w:noProof/>
          <w:lang w:val="es-ES"/>
        </w:rPr>
        <w:t xml:space="preserve">¿Qué registran de cada jugador? DNI – Nombre – Fecha Nac – Ficha Medica – </w:t>
      </w:r>
    </w:p>
    <w:p w14:paraId="2F19CB04" w14:textId="77777777" w:rsidR="00DB5B80" w:rsidRPr="00827AD7" w:rsidRDefault="00DB5B80" w:rsidP="00DB5B80">
      <w:pPr>
        <w:pStyle w:val="Prrafodelista"/>
        <w:rPr>
          <w:noProof/>
          <w:lang w:val="es-ES"/>
        </w:rPr>
      </w:pPr>
    </w:p>
    <w:p w14:paraId="0B8E1992" w14:textId="77777777" w:rsidR="00DB5B80" w:rsidRPr="00827AD7" w:rsidRDefault="00DB5B80" w:rsidP="00D10ACF">
      <w:pPr>
        <w:pStyle w:val="Prrafodelista"/>
        <w:numPr>
          <w:ilvl w:val="0"/>
          <w:numId w:val="13"/>
        </w:numPr>
        <w:jc w:val="left"/>
        <w:rPr>
          <w:noProof/>
          <w:lang w:val="es-ES"/>
        </w:rPr>
      </w:pPr>
      <w:r w:rsidRPr="00827AD7">
        <w:rPr>
          <w:noProof/>
          <w:lang w:val="es-ES"/>
        </w:rPr>
        <w:t>ANTES:¿Que registran para cada partido? Para saber hasta que detalle llegan</w:t>
      </w:r>
    </w:p>
    <w:p w14:paraId="6577A398" w14:textId="77777777" w:rsidR="00DB5B80" w:rsidRPr="00827AD7" w:rsidRDefault="00DB5B80" w:rsidP="00DB5B80">
      <w:pPr>
        <w:pStyle w:val="Prrafodelista"/>
        <w:rPr>
          <w:noProof/>
          <w:lang w:val="es-ES"/>
        </w:rPr>
      </w:pPr>
      <w:r w:rsidRPr="00827AD7">
        <w:rPr>
          <w:noProof/>
          <w:lang w:val="es-ES"/>
        </w:rPr>
        <w:t>¿Dónde se juega?</w:t>
      </w:r>
    </w:p>
    <w:p w14:paraId="39CBE8D8" w14:textId="77777777" w:rsidR="00DB5B80" w:rsidRPr="00827AD7" w:rsidRDefault="00DB5B80" w:rsidP="00DB5B80">
      <w:pPr>
        <w:pStyle w:val="Prrafodelista"/>
        <w:rPr>
          <w:noProof/>
          <w:lang w:val="es-ES"/>
        </w:rPr>
      </w:pPr>
      <w:r w:rsidRPr="00827AD7">
        <w:rPr>
          <w:noProof/>
          <w:lang w:val="es-ES"/>
        </w:rPr>
        <w:t>Horario</w:t>
      </w:r>
    </w:p>
    <w:p w14:paraId="5EB06C27" w14:textId="77777777" w:rsidR="00DB5B80" w:rsidRPr="00827AD7" w:rsidRDefault="00DB5B80" w:rsidP="00DB5B80">
      <w:pPr>
        <w:pStyle w:val="Prrafodelista"/>
        <w:rPr>
          <w:noProof/>
          <w:lang w:val="es-ES"/>
        </w:rPr>
      </w:pPr>
      <w:r w:rsidRPr="00827AD7">
        <w:rPr>
          <w:noProof/>
          <w:lang w:val="es-ES"/>
        </w:rPr>
        <w:t>Fecha</w:t>
      </w:r>
    </w:p>
    <w:p w14:paraId="3131EB29" w14:textId="77777777" w:rsidR="00DB5B80" w:rsidRPr="00827AD7" w:rsidRDefault="00DB5B80" w:rsidP="00DB5B80">
      <w:pPr>
        <w:pStyle w:val="Prrafodelista"/>
        <w:rPr>
          <w:noProof/>
          <w:lang w:val="es-ES"/>
        </w:rPr>
      </w:pPr>
      <w:r w:rsidRPr="00827AD7">
        <w:rPr>
          <w:noProof/>
          <w:lang w:val="es-ES"/>
        </w:rPr>
        <w:t>Arbitro asignado</w:t>
      </w:r>
    </w:p>
    <w:p w14:paraId="63175950" w14:textId="595E7B69" w:rsidR="00DB5B80" w:rsidRPr="00827AD7" w:rsidRDefault="00827AD7" w:rsidP="00D10ACF">
      <w:pPr>
        <w:pStyle w:val="Prrafodelista"/>
        <w:numPr>
          <w:ilvl w:val="0"/>
          <w:numId w:val="13"/>
        </w:numPr>
        <w:jc w:val="left"/>
        <w:rPr>
          <w:noProof/>
          <w:lang w:val="es-ES"/>
        </w:rPr>
      </w:pPr>
      <w:r>
        <w:rPr>
          <w:noProof/>
          <w:lang w:val="es-ES"/>
        </w:rPr>
        <w:t>DESPUÉ</w:t>
      </w:r>
      <w:r w:rsidR="00DB5B80" w:rsidRPr="00827AD7">
        <w:rPr>
          <w:noProof/>
          <w:lang w:val="es-ES"/>
        </w:rPr>
        <w:t>S:¿Que registran luego de cada partido?</w:t>
      </w:r>
    </w:p>
    <w:p w14:paraId="11CA2E9A" w14:textId="77777777" w:rsidR="00DB5B80" w:rsidRPr="00827AD7" w:rsidRDefault="00DB5B80" w:rsidP="00DB5B80">
      <w:pPr>
        <w:pStyle w:val="Prrafodelista"/>
        <w:rPr>
          <w:noProof/>
          <w:lang w:val="es-ES"/>
        </w:rPr>
      </w:pPr>
      <w:r w:rsidRPr="00827AD7">
        <w:rPr>
          <w:noProof/>
          <w:lang w:val="es-ES"/>
        </w:rPr>
        <w:t>-Resultado</w:t>
      </w:r>
    </w:p>
    <w:p w14:paraId="146A89F0" w14:textId="77777777" w:rsidR="00DB5B80" w:rsidRPr="00827AD7" w:rsidRDefault="00DB5B80" w:rsidP="00DB5B80">
      <w:pPr>
        <w:pStyle w:val="Prrafodelista"/>
        <w:rPr>
          <w:noProof/>
          <w:lang w:val="es-ES"/>
        </w:rPr>
      </w:pPr>
      <w:r w:rsidRPr="00827AD7">
        <w:rPr>
          <w:noProof/>
          <w:lang w:val="es-ES"/>
        </w:rPr>
        <w:lastRenderedPageBreak/>
        <w:t>-Sanciones al equipo</w:t>
      </w:r>
    </w:p>
    <w:p w14:paraId="563A744F" w14:textId="77777777" w:rsidR="00DB5B80" w:rsidRPr="00827AD7" w:rsidRDefault="00DB5B80" w:rsidP="00DB5B80">
      <w:pPr>
        <w:pStyle w:val="Prrafodelista"/>
        <w:rPr>
          <w:noProof/>
          <w:lang w:val="es-ES"/>
        </w:rPr>
      </w:pPr>
      <w:r w:rsidRPr="00827AD7">
        <w:rPr>
          <w:noProof/>
          <w:lang w:val="es-ES"/>
        </w:rPr>
        <w:t>-Observaciones</w:t>
      </w:r>
    </w:p>
    <w:p w14:paraId="1B8CD66A" w14:textId="77777777" w:rsidR="00DB5B80" w:rsidRPr="00827AD7" w:rsidRDefault="00DB5B80" w:rsidP="00DB5B80">
      <w:pPr>
        <w:pStyle w:val="Prrafodelista"/>
        <w:rPr>
          <w:noProof/>
          <w:lang w:val="es-ES"/>
        </w:rPr>
      </w:pPr>
      <w:r w:rsidRPr="00827AD7">
        <w:rPr>
          <w:noProof/>
          <w:lang w:val="es-ES"/>
        </w:rPr>
        <w:t>-Que jugadores Jugaron?</w:t>
      </w:r>
    </w:p>
    <w:p w14:paraId="050A6093" w14:textId="77777777" w:rsidR="00DB5B80" w:rsidRPr="00827AD7" w:rsidRDefault="00DB5B80" w:rsidP="00DB5B80">
      <w:pPr>
        <w:pStyle w:val="Prrafodelista"/>
        <w:rPr>
          <w:noProof/>
          <w:lang w:val="es-ES"/>
        </w:rPr>
      </w:pPr>
      <w:r w:rsidRPr="00827AD7">
        <w:rPr>
          <w:noProof/>
          <w:lang w:val="es-ES"/>
        </w:rPr>
        <w:t>-Registran capitanes en cada partido?</w:t>
      </w:r>
    </w:p>
    <w:p w14:paraId="7A27A67D" w14:textId="77777777" w:rsidR="00DB5B80" w:rsidRPr="00827AD7" w:rsidRDefault="00DB5B80" w:rsidP="00DB5B80">
      <w:pPr>
        <w:pStyle w:val="Prrafodelista"/>
        <w:rPr>
          <w:noProof/>
          <w:lang w:val="es-ES"/>
        </w:rPr>
      </w:pPr>
      <w:r w:rsidRPr="00827AD7">
        <w:rPr>
          <w:noProof/>
          <w:lang w:val="es-ES"/>
        </w:rPr>
        <w:t>-Tienen planillas? Pedirle una copia de las que tenga.</w:t>
      </w:r>
    </w:p>
    <w:p w14:paraId="5E2B075D" w14:textId="77777777" w:rsidR="00DB5B80" w:rsidRPr="00827AD7" w:rsidRDefault="00DB5B80" w:rsidP="00DB5B80">
      <w:pPr>
        <w:pStyle w:val="Prrafodelista"/>
        <w:rPr>
          <w:noProof/>
          <w:lang w:val="es-ES"/>
        </w:rPr>
      </w:pPr>
      <w:r w:rsidRPr="00827AD7">
        <w:rPr>
          <w:noProof/>
          <w:lang w:val="es-ES"/>
        </w:rPr>
        <w:t>-Mejor jugador? Algun dato subjetivo?</w:t>
      </w:r>
    </w:p>
    <w:p w14:paraId="33C661AA" w14:textId="77777777" w:rsidR="00DB5B80" w:rsidRPr="00827AD7" w:rsidRDefault="00DB5B80" w:rsidP="00D10ACF">
      <w:pPr>
        <w:pStyle w:val="Prrafodelista"/>
        <w:numPr>
          <w:ilvl w:val="0"/>
          <w:numId w:val="13"/>
        </w:numPr>
        <w:jc w:val="left"/>
        <w:rPr>
          <w:noProof/>
          <w:lang w:val="es-ES"/>
        </w:rPr>
      </w:pPr>
      <w:r w:rsidRPr="00827AD7">
        <w:rPr>
          <w:noProof/>
          <w:lang w:val="es-ES"/>
        </w:rPr>
        <w:t>Hasta que punto cargan detalles de la actuación de un jugador en un partido?</w:t>
      </w:r>
    </w:p>
    <w:p w14:paraId="5C9D794B" w14:textId="77777777" w:rsidR="00DB5B80" w:rsidRPr="00827AD7" w:rsidRDefault="00DB5B80" w:rsidP="00D10ACF">
      <w:pPr>
        <w:pStyle w:val="Prrafodelista"/>
        <w:numPr>
          <w:ilvl w:val="0"/>
          <w:numId w:val="14"/>
        </w:numPr>
        <w:jc w:val="left"/>
        <w:rPr>
          <w:noProof/>
          <w:lang w:val="es-ES"/>
        </w:rPr>
      </w:pPr>
      <w:r w:rsidRPr="00827AD7">
        <w:rPr>
          <w:noProof/>
          <w:lang w:val="es-ES"/>
        </w:rPr>
        <w:t>Goles</w:t>
      </w:r>
    </w:p>
    <w:p w14:paraId="2043177A" w14:textId="77777777" w:rsidR="00DB5B80" w:rsidRPr="00827AD7" w:rsidRDefault="00DB5B80" w:rsidP="00D10ACF">
      <w:pPr>
        <w:pStyle w:val="Prrafodelista"/>
        <w:numPr>
          <w:ilvl w:val="0"/>
          <w:numId w:val="14"/>
        </w:numPr>
        <w:jc w:val="left"/>
        <w:rPr>
          <w:noProof/>
          <w:lang w:val="es-ES"/>
        </w:rPr>
      </w:pPr>
      <w:r w:rsidRPr="00827AD7">
        <w:rPr>
          <w:noProof/>
          <w:lang w:val="es-ES"/>
        </w:rPr>
        <w:t>Tipo de gol</w:t>
      </w:r>
    </w:p>
    <w:p w14:paraId="48E86602" w14:textId="77777777" w:rsidR="00DB5B80" w:rsidRPr="00827AD7" w:rsidRDefault="00DB5B80" w:rsidP="00D10ACF">
      <w:pPr>
        <w:pStyle w:val="Prrafodelista"/>
        <w:numPr>
          <w:ilvl w:val="0"/>
          <w:numId w:val="14"/>
        </w:numPr>
        <w:jc w:val="left"/>
        <w:rPr>
          <w:noProof/>
          <w:lang w:val="es-ES"/>
        </w:rPr>
      </w:pPr>
      <w:r w:rsidRPr="00827AD7">
        <w:rPr>
          <w:noProof/>
          <w:lang w:val="es-ES"/>
        </w:rPr>
        <w:t>Cantidad de minutos jugados</w:t>
      </w:r>
    </w:p>
    <w:p w14:paraId="169E2788" w14:textId="77777777" w:rsidR="00DB5B80" w:rsidRPr="00827AD7" w:rsidRDefault="00DB5B80" w:rsidP="00D10ACF">
      <w:pPr>
        <w:pStyle w:val="Prrafodelista"/>
        <w:numPr>
          <w:ilvl w:val="0"/>
          <w:numId w:val="14"/>
        </w:numPr>
        <w:jc w:val="left"/>
        <w:rPr>
          <w:noProof/>
          <w:lang w:val="es-ES"/>
        </w:rPr>
      </w:pPr>
      <w:r w:rsidRPr="00827AD7">
        <w:rPr>
          <w:noProof/>
          <w:lang w:val="es-ES"/>
        </w:rPr>
        <w:t>Tarjetas</w:t>
      </w:r>
    </w:p>
    <w:p w14:paraId="4C5F46DA" w14:textId="77777777" w:rsidR="00DB5B80" w:rsidRPr="00827AD7" w:rsidRDefault="00DB5B80" w:rsidP="00D10ACF">
      <w:pPr>
        <w:pStyle w:val="Prrafodelista"/>
        <w:numPr>
          <w:ilvl w:val="0"/>
          <w:numId w:val="14"/>
        </w:numPr>
        <w:jc w:val="left"/>
        <w:rPr>
          <w:noProof/>
          <w:lang w:val="es-ES"/>
        </w:rPr>
      </w:pPr>
      <w:r w:rsidRPr="00827AD7">
        <w:rPr>
          <w:noProof/>
          <w:lang w:val="es-ES"/>
        </w:rPr>
        <w:t>Sanciones al jugador (trabajan con sanciones diferenciadas de las tarjetas)</w:t>
      </w:r>
    </w:p>
    <w:p w14:paraId="7E2DE6BE" w14:textId="77777777" w:rsidR="00DB5B80" w:rsidRPr="00827AD7" w:rsidRDefault="00DB5B80" w:rsidP="00D10ACF">
      <w:pPr>
        <w:pStyle w:val="Prrafodelista"/>
        <w:numPr>
          <w:ilvl w:val="0"/>
          <w:numId w:val="13"/>
        </w:numPr>
        <w:jc w:val="left"/>
        <w:rPr>
          <w:noProof/>
          <w:lang w:val="es-ES"/>
        </w:rPr>
      </w:pPr>
      <w:r w:rsidRPr="00827AD7">
        <w:rPr>
          <w:noProof/>
          <w:lang w:val="es-ES"/>
        </w:rPr>
        <w:t>Trabajan con arbitros? Se asignan previamente a cada partido?</w:t>
      </w:r>
    </w:p>
    <w:p w14:paraId="41FA0727" w14:textId="77777777" w:rsidR="00DB5B80" w:rsidRPr="00827AD7" w:rsidRDefault="00DB5B80" w:rsidP="00DB5B80">
      <w:pPr>
        <w:pStyle w:val="Prrafodelista"/>
        <w:rPr>
          <w:noProof/>
          <w:lang w:val="es-ES"/>
        </w:rPr>
      </w:pPr>
      <w:r w:rsidRPr="00827AD7">
        <w:rPr>
          <w:noProof/>
          <w:lang w:val="es-ES"/>
        </w:rPr>
        <w:t>9.1 Registran un comentario de los equipos acerca del arbitro?</w:t>
      </w:r>
    </w:p>
    <w:p w14:paraId="2FF12E06" w14:textId="77777777" w:rsidR="00DB5B80" w:rsidRPr="00827AD7" w:rsidRDefault="00DB5B80" w:rsidP="00DB5B80">
      <w:pPr>
        <w:pStyle w:val="Prrafodelista"/>
        <w:rPr>
          <w:noProof/>
          <w:lang w:val="es-ES"/>
        </w:rPr>
      </w:pPr>
      <w:r w:rsidRPr="00827AD7">
        <w:rPr>
          <w:noProof/>
          <w:lang w:val="es-ES"/>
        </w:rPr>
        <w:tab/>
        <w:t>Van a querer guardar este comentario en el sistema?</w:t>
      </w:r>
    </w:p>
    <w:p w14:paraId="527F6143" w14:textId="77777777" w:rsidR="00DB5B80" w:rsidRPr="00827AD7" w:rsidRDefault="00DB5B80" w:rsidP="00D10ACF">
      <w:pPr>
        <w:pStyle w:val="Prrafodelista"/>
        <w:numPr>
          <w:ilvl w:val="0"/>
          <w:numId w:val="13"/>
        </w:numPr>
        <w:jc w:val="left"/>
        <w:rPr>
          <w:noProof/>
          <w:lang w:val="es-ES"/>
        </w:rPr>
      </w:pPr>
      <w:r w:rsidRPr="00827AD7">
        <w:rPr>
          <w:noProof/>
          <w:lang w:val="es-ES"/>
        </w:rPr>
        <w:t>Hay distintas fases? Clasificación, por grupos,etc y luego cambia</w:t>
      </w:r>
    </w:p>
    <w:p w14:paraId="7BC3334F" w14:textId="77777777" w:rsidR="00DB5B80" w:rsidRPr="00827AD7" w:rsidRDefault="00DB5B80" w:rsidP="00D10ACF">
      <w:pPr>
        <w:pStyle w:val="Prrafodelista"/>
        <w:numPr>
          <w:ilvl w:val="0"/>
          <w:numId w:val="13"/>
        </w:numPr>
        <w:jc w:val="left"/>
        <w:rPr>
          <w:noProof/>
          <w:lang w:val="es-ES"/>
        </w:rPr>
      </w:pPr>
      <w:r w:rsidRPr="00827AD7">
        <w:rPr>
          <w:noProof/>
          <w:lang w:val="es-ES"/>
        </w:rPr>
        <w:t>Que estadisticas le gustaria que muestre el sistema?</w:t>
      </w:r>
    </w:p>
    <w:p w14:paraId="0A945417" w14:textId="77777777" w:rsidR="00DB5B80" w:rsidRPr="00827AD7" w:rsidRDefault="00DB5B80" w:rsidP="00D10ACF">
      <w:pPr>
        <w:pStyle w:val="Prrafodelista"/>
        <w:numPr>
          <w:ilvl w:val="0"/>
          <w:numId w:val="14"/>
        </w:numPr>
        <w:jc w:val="left"/>
        <w:rPr>
          <w:noProof/>
          <w:lang w:val="es-ES"/>
        </w:rPr>
      </w:pPr>
      <w:r w:rsidRPr="00827AD7">
        <w:rPr>
          <w:noProof/>
          <w:lang w:val="es-ES"/>
        </w:rPr>
        <w:t>Equipos mas goleadores</w:t>
      </w:r>
    </w:p>
    <w:p w14:paraId="776AA987" w14:textId="77777777" w:rsidR="00DB5B80" w:rsidRPr="00827AD7" w:rsidRDefault="00DB5B80" w:rsidP="00D10ACF">
      <w:pPr>
        <w:pStyle w:val="Prrafodelista"/>
        <w:numPr>
          <w:ilvl w:val="0"/>
          <w:numId w:val="14"/>
        </w:numPr>
        <w:jc w:val="left"/>
        <w:rPr>
          <w:noProof/>
          <w:lang w:val="es-ES"/>
        </w:rPr>
      </w:pPr>
      <w:r w:rsidRPr="00827AD7">
        <w:rPr>
          <w:noProof/>
          <w:lang w:val="es-ES"/>
        </w:rPr>
        <w:t>Goleadores por equipos</w:t>
      </w:r>
    </w:p>
    <w:p w14:paraId="51F6A291" w14:textId="77777777" w:rsidR="00DB5B80" w:rsidRPr="00827AD7" w:rsidRDefault="00DB5B80" w:rsidP="00D10ACF">
      <w:pPr>
        <w:pStyle w:val="Prrafodelista"/>
        <w:numPr>
          <w:ilvl w:val="0"/>
          <w:numId w:val="14"/>
        </w:numPr>
        <w:jc w:val="left"/>
        <w:rPr>
          <w:noProof/>
          <w:lang w:val="es-ES"/>
        </w:rPr>
      </w:pPr>
      <w:r w:rsidRPr="00827AD7">
        <w:rPr>
          <w:noProof/>
          <w:lang w:val="es-ES"/>
        </w:rPr>
        <w:t>Tabla de goleadores</w:t>
      </w:r>
    </w:p>
    <w:p w14:paraId="7DC77EB2" w14:textId="77777777" w:rsidR="00DB5B80" w:rsidRPr="00827AD7" w:rsidRDefault="00DB5B80" w:rsidP="00D10ACF">
      <w:pPr>
        <w:pStyle w:val="Prrafodelista"/>
        <w:numPr>
          <w:ilvl w:val="0"/>
          <w:numId w:val="14"/>
        </w:numPr>
        <w:jc w:val="left"/>
        <w:rPr>
          <w:noProof/>
          <w:lang w:val="es-ES"/>
        </w:rPr>
      </w:pPr>
      <w:r w:rsidRPr="00827AD7">
        <w:rPr>
          <w:noProof/>
          <w:lang w:val="es-ES"/>
        </w:rPr>
        <w:t>Valla menos vencida</w:t>
      </w:r>
    </w:p>
    <w:p w14:paraId="695473B0" w14:textId="77777777" w:rsidR="00DB5B80" w:rsidRPr="00827AD7" w:rsidRDefault="00DB5B80" w:rsidP="00D10ACF">
      <w:pPr>
        <w:pStyle w:val="Prrafodelista"/>
        <w:numPr>
          <w:ilvl w:val="0"/>
          <w:numId w:val="14"/>
        </w:numPr>
        <w:jc w:val="left"/>
        <w:rPr>
          <w:noProof/>
          <w:lang w:val="es-ES"/>
        </w:rPr>
      </w:pPr>
      <w:r w:rsidRPr="00827AD7">
        <w:rPr>
          <w:noProof/>
          <w:lang w:val="es-ES"/>
        </w:rPr>
        <w:t>Etc!</w:t>
      </w:r>
    </w:p>
    <w:p w14:paraId="4D5F853F" w14:textId="2D3BA2E7" w:rsidR="004A2E20" w:rsidRPr="003133FA" w:rsidRDefault="003133FA" w:rsidP="003133FA">
      <w:pPr>
        <w:pStyle w:val="Ttulo2"/>
      </w:pPr>
      <w:bookmarkStart w:id="13" w:name="_Toc421793160"/>
      <w:r>
        <w:rPr>
          <w:lang w:val="es-AR"/>
        </w:rPr>
        <w:t>Meta Prevista</w:t>
      </w:r>
      <w:bookmarkEnd w:id="13"/>
    </w:p>
    <w:p w14:paraId="648797FB" w14:textId="77777777" w:rsidR="004A2E20" w:rsidRDefault="004A2E20" w:rsidP="004A2E20">
      <w:pPr>
        <w:rPr>
          <w:noProof/>
          <w:lang w:val="es-AR"/>
        </w:rPr>
      </w:pPr>
      <w:r w:rsidRPr="00EC7366">
        <w:rPr>
          <w:noProof/>
          <w:lang w:val="es-AR"/>
        </w:rPr>
        <w:t>Con la realización e implementación de nuestro producto, tenemos como principal meta  que los actuales torneos amateurs que tienen lugar en la Ciudad de Córdoba hagan uso de nuestro sistema, con la posibilidad de crecimiento a cualquier torneo oficial de fútbol de distintas envergaduras.</w:t>
      </w:r>
    </w:p>
    <w:p w14:paraId="386CB4B6" w14:textId="7D135394" w:rsidR="0091413D" w:rsidRPr="008C0D89" w:rsidRDefault="003133FA" w:rsidP="003133FA">
      <w:pPr>
        <w:pStyle w:val="Ttulo2"/>
        <w:rPr>
          <w:lang w:val="es-ES"/>
        </w:rPr>
      </w:pPr>
      <w:bookmarkStart w:id="14" w:name="_Toc421793161"/>
      <w:r w:rsidRPr="008C0D89">
        <w:rPr>
          <w:lang w:val="es-ES"/>
        </w:rPr>
        <w:t>Alcances Del Sistema</w:t>
      </w:r>
      <w:bookmarkEnd w:id="14"/>
    </w:p>
    <w:p w14:paraId="3215B22E" w14:textId="1BB42A24" w:rsidR="00236B19" w:rsidRDefault="00A009E1" w:rsidP="00236B19">
      <w:pPr>
        <w:rPr>
          <w:lang w:val="es-ES"/>
        </w:rPr>
      </w:pPr>
      <w:r>
        <w:rPr>
          <w:lang w:val="es-ES"/>
        </w:rPr>
        <w:t>Nuestro sistema está conformado por dos grandes módulos: MÓDULO ADMINISTRADOR y SITIO WEB.</w:t>
      </w:r>
    </w:p>
    <w:p w14:paraId="01882BB4" w14:textId="0BDB7908" w:rsidR="00A009E1" w:rsidRDefault="00A009E1" w:rsidP="00236B19">
      <w:pPr>
        <w:rPr>
          <w:b/>
          <w:color w:val="31521B" w:themeColor="text2" w:themeShade="80"/>
          <w:lang w:val="es-ES"/>
        </w:rPr>
      </w:pPr>
      <w:r w:rsidRPr="00A009E1">
        <w:rPr>
          <w:b/>
          <w:color w:val="31521B" w:themeColor="text2" w:themeShade="80"/>
          <w:lang w:val="es-ES"/>
        </w:rPr>
        <w:t>MÓDULO ADMINISTRADOR:</w:t>
      </w:r>
    </w:p>
    <w:p w14:paraId="69C16CD6" w14:textId="75D203CB" w:rsidR="00A009E1" w:rsidRPr="00A009E1" w:rsidRDefault="00A009E1" w:rsidP="00D10ACF">
      <w:pPr>
        <w:pStyle w:val="Prrafodelista"/>
        <w:numPr>
          <w:ilvl w:val="0"/>
          <w:numId w:val="15"/>
        </w:numPr>
        <w:rPr>
          <w:lang w:val="es-ES"/>
        </w:rPr>
      </w:pPr>
      <w:r w:rsidRPr="00A009E1">
        <w:rPr>
          <w:lang w:val="es-ES"/>
        </w:rPr>
        <w:t>Gestión de Usuarios y Seguridad</w:t>
      </w:r>
    </w:p>
    <w:p w14:paraId="2B339B1A" w14:textId="22E56E62" w:rsidR="00A009E1" w:rsidRPr="00A009E1" w:rsidRDefault="00A009E1" w:rsidP="00D10ACF">
      <w:pPr>
        <w:pStyle w:val="Prrafodelista"/>
        <w:numPr>
          <w:ilvl w:val="0"/>
          <w:numId w:val="15"/>
        </w:numPr>
        <w:rPr>
          <w:lang w:val="es-ES"/>
        </w:rPr>
      </w:pPr>
      <w:r w:rsidRPr="00A009E1">
        <w:rPr>
          <w:lang w:val="es-ES"/>
        </w:rPr>
        <w:t>Administración de Torneos</w:t>
      </w:r>
    </w:p>
    <w:p w14:paraId="3342C0A6" w14:textId="2EC7567D" w:rsidR="00A009E1" w:rsidRPr="00A009E1" w:rsidRDefault="00A009E1" w:rsidP="00D10ACF">
      <w:pPr>
        <w:pStyle w:val="Prrafodelista"/>
        <w:numPr>
          <w:ilvl w:val="0"/>
          <w:numId w:val="15"/>
        </w:numPr>
        <w:rPr>
          <w:lang w:val="es-ES"/>
        </w:rPr>
      </w:pPr>
      <w:r w:rsidRPr="00A009E1">
        <w:rPr>
          <w:lang w:val="es-ES"/>
        </w:rPr>
        <w:t>Administración de Ediciones</w:t>
      </w:r>
    </w:p>
    <w:p w14:paraId="609AD417" w14:textId="7CF92D9B" w:rsidR="00A009E1" w:rsidRPr="00A009E1" w:rsidRDefault="00A009E1" w:rsidP="00D10ACF">
      <w:pPr>
        <w:pStyle w:val="Prrafodelista"/>
        <w:numPr>
          <w:ilvl w:val="0"/>
          <w:numId w:val="15"/>
        </w:numPr>
        <w:rPr>
          <w:lang w:val="es-ES"/>
        </w:rPr>
      </w:pPr>
      <w:r w:rsidRPr="00A009E1">
        <w:rPr>
          <w:lang w:val="es-ES"/>
        </w:rPr>
        <w:t>Administración de Equipos</w:t>
      </w:r>
    </w:p>
    <w:p w14:paraId="34F02CF3" w14:textId="133E6A0D" w:rsidR="00A009E1" w:rsidRPr="00A009E1" w:rsidRDefault="00A009E1" w:rsidP="00D10ACF">
      <w:pPr>
        <w:pStyle w:val="Prrafodelista"/>
        <w:numPr>
          <w:ilvl w:val="0"/>
          <w:numId w:val="15"/>
        </w:numPr>
        <w:rPr>
          <w:lang w:val="es-ES"/>
        </w:rPr>
      </w:pPr>
      <w:r w:rsidRPr="00A009E1">
        <w:rPr>
          <w:lang w:val="es-ES"/>
        </w:rPr>
        <w:t>Administración de Jugadores</w:t>
      </w:r>
    </w:p>
    <w:p w14:paraId="004FDF84" w14:textId="5E517CA3" w:rsidR="00A009E1" w:rsidRPr="00A009E1" w:rsidRDefault="00A009E1" w:rsidP="00D10ACF">
      <w:pPr>
        <w:pStyle w:val="Prrafodelista"/>
        <w:numPr>
          <w:ilvl w:val="0"/>
          <w:numId w:val="15"/>
        </w:numPr>
        <w:rPr>
          <w:lang w:val="es-ES"/>
        </w:rPr>
      </w:pPr>
      <w:r w:rsidRPr="00A009E1">
        <w:rPr>
          <w:lang w:val="es-ES"/>
        </w:rPr>
        <w:t>Administración de Árbitros</w:t>
      </w:r>
    </w:p>
    <w:p w14:paraId="66E79BD1" w14:textId="29792CAE" w:rsidR="00A009E1" w:rsidRPr="00A009E1" w:rsidRDefault="00A009E1" w:rsidP="00D10ACF">
      <w:pPr>
        <w:pStyle w:val="Prrafodelista"/>
        <w:numPr>
          <w:ilvl w:val="0"/>
          <w:numId w:val="15"/>
        </w:numPr>
        <w:rPr>
          <w:lang w:val="es-ES"/>
        </w:rPr>
      </w:pPr>
      <w:r w:rsidRPr="00A009E1">
        <w:rPr>
          <w:lang w:val="es-ES"/>
        </w:rPr>
        <w:t>Administración de Canchas</w:t>
      </w:r>
    </w:p>
    <w:p w14:paraId="07AD96A7" w14:textId="634B4D4C" w:rsidR="00A009E1" w:rsidRPr="00A009E1" w:rsidRDefault="00A009E1" w:rsidP="00D10ACF">
      <w:pPr>
        <w:pStyle w:val="Prrafodelista"/>
        <w:numPr>
          <w:ilvl w:val="0"/>
          <w:numId w:val="15"/>
        </w:numPr>
        <w:rPr>
          <w:lang w:val="es-ES"/>
        </w:rPr>
      </w:pPr>
      <w:r w:rsidRPr="00A009E1">
        <w:rPr>
          <w:lang w:val="es-ES"/>
        </w:rPr>
        <w:t>Administración de Sanciones</w:t>
      </w:r>
    </w:p>
    <w:p w14:paraId="18FAA9A8" w14:textId="4E19BC3A" w:rsidR="00A009E1" w:rsidRPr="00A009E1" w:rsidRDefault="00A009E1" w:rsidP="00D10ACF">
      <w:pPr>
        <w:pStyle w:val="Prrafodelista"/>
        <w:numPr>
          <w:ilvl w:val="0"/>
          <w:numId w:val="15"/>
        </w:numPr>
        <w:rPr>
          <w:lang w:val="es-ES"/>
        </w:rPr>
      </w:pPr>
      <w:r w:rsidRPr="00A009E1">
        <w:rPr>
          <w:lang w:val="es-ES"/>
        </w:rPr>
        <w:t>Configuración de Fixture</w:t>
      </w:r>
    </w:p>
    <w:p w14:paraId="10D81E94" w14:textId="3B9E8201" w:rsidR="00A009E1" w:rsidRPr="00A009E1" w:rsidRDefault="00A009E1" w:rsidP="00D10ACF">
      <w:pPr>
        <w:pStyle w:val="Prrafodelista"/>
        <w:numPr>
          <w:ilvl w:val="0"/>
          <w:numId w:val="15"/>
        </w:numPr>
        <w:rPr>
          <w:lang w:val="es-ES"/>
        </w:rPr>
      </w:pPr>
      <w:r w:rsidRPr="00A009E1">
        <w:rPr>
          <w:lang w:val="es-ES"/>
        </w:rPr>
        <w:t>Administración de Partidos</w:t>
      </w:r>
    </w:p>
    <w:p w14:paraId="30F68628" w14:textId="11DCDC83" w:rsidR="00A009E1" w:rsidRPr="00A009E1" w:rsidRDefault="00A009E1" w:rsidP="00D10ACF">
      <w:pPr>
        <w:pStyle w:val="Prrafodelista"/>
        <w:numPr>
          <w:ilvl w:val="0"/>
          <w:numId w:val="15"/>
        </w:numPr>
        <w:rPr>
          <w:lang w:val="es-ES"/>
        </w:rPr>
      </w:pPr>
      <w:r w:rsidRPr="00A009E1">
        <w:rPr>
          <w:lang w:val="es-ES"/>
        </w:rPr>
        <w:lastRenderedPageBreak/>
        <w:t>Administración de Portal de Noticias</w:t>
      </w:r>
    </w:p>
    <w:p w14:paraId="61044675" w14:textId="0AB1F85A" w:rsidR="00A009E1" w:rsidRPr="00A009E1" w:rsidRDefault="00A009E1" w:rsidP="00D10ACF">
      <w:pPr>
        <w:pStyle w:val="Prrafodelista"/>
        <w:numPr>
          <w:ilvl w:val="0"/>
          <w:numId w:val="15"/>
        </w:numPr>
        <w:rPr>
          <w:lang w:val="es-ES"/>
        </w:rPr>
      </w:pPr>
      <w:r w:rsidRPr="00A009E1">
        <w:rPr>
          <w:lang w:val="es-ES"/>
        </w:rPr>
        <w:t>Personalización visual de Torneos</w:t>
      </w:r>
    </w:p>
    <w:p w14:paraId="6891579B" w14:textId="4BBDD32D" w:rsidR="00A009E1" w:rsidRDefault="00A009E1" w:rsidP="00A009E1">
      <w:pPr>
        <w:rPr>
          <w:b/>
          <w:color w:val="31521B" w:themeColor="text2" w:themeShade="80"/>
          <w:lang w:val="es-ES"/>
        </w:rPr>
      </w:pPr>
      <w:r>
        <w:rPr>
          <w:b/>
          <w:color w:val="31521B" w:themeColor="text2" w:themeShade="80"/>
          <w:lang w:val="es-ES"/>
        </w:rPr>
        <w:t>SITIO WEB:</w:t>
      </w:r>
    </w:p>
    <w:p w14:paraId="0635745D" w14:textId="06E1B6F8" w:rsidR="00A009E1" w:rsidRPr="00A009E1" w:rsidRDefault="00A009E1" w:rsidP="00D10ACF">
      <w:pPr>
        <w:pStyle w:val="Prrafodelista"/>
        <w:numPr>
          <w:ilvl w:val="0"/>
          <w:numId w:val="16"/>
        </w:numPr>
        <w:rPr>
          <w:lang w:val="es-ES"/>
        </w:rPr>
      </w:pPr>
      <w:r w:rsidRPr="00A009E1">
        <w:rPr>
          <w:lang w:val="es-ES"/>
        </w:rPr>
        <w:t>Estadísticas de Edición</w:t>
      </w:r>
    </w:p>
    <w:p w14:paraId="2A7C8AB3" w14:textId="2F15C541" w:rsidR="00A009E1" w:rsidRPr="00A009E1" w:rsidRDefault="00A009E1" w:rsidP="00D10ACF">
      <w:pPr>
        <w:pStyle w:val="Prrafodelista"/>
        <w:numPr>
          <w:ilvl w:val="0"/>
          <w:numId w:val="16"/>
        </w:numPr>
        <w:rPr>
          <w:lang w:val="es-ES"/>
        </w:rPr>
      </w:pPr>
      <w:r w:rsidRPr="00A009E1">
        <w:rPr>
          <w:lang w:val="es-ES"/>
        </w:rPr>
        <w:t>Estadísticas de Equipos</w:t>
      </w:r>
    </w:p>
    <w:p w14:paraId="36BDEC0F" w14:textId="0DC70D05" w:rsidR="00A009E1" w:rsidRPr="00A009E1" w:rsidRDefault="00A009E1" w:rsidP="00D10ACF">
      <w:pPr>
        <w:pStyle w:val="Prrafodelista"/>
        <w:numPr>
          <w:ilvl w:val="0"/>
          <w:numId w:val="16"/>
        </w:numPr>
        <w:rPr>
          <w:lang w:val="es-ES"/>
        </w:rPr>
      </w:pPr>
      <w:r w:rsidRPr="00A009E1">
        <w:rPr>
          <w:lang w:val="es-ES"/>
        </w:rPr>
        <w:t>Estadísticas de Jugadores</w:t>
      </w:r>
    </w:p>
    <w:p w14:paraId="526F2ABA" w14:textId="3A12CC4D" w:rsidR="00A009E1" w:rsidRPr="00A009E1" w:rsidRDefault="00A009E1" w:rsidP="00D10ACF">
      <w:pPr>
        <w:pStyle w:val="Prrafodelista"/>
        <w:numPr>
          <w:ilvl w:val="0"/>
          <w:numId w:val="16"/>
        </w:numPr>
        <w:rPr>
          <w:lang w:val="es-ES"/>
        </w:rPr>
      </w:pPr>
      <w:r w:rsidRPr="00A009E1">
        <w:rPr>
          <w:lang w:val="es-ES"/>
        </w:rPr>
        <w:t>Estadísticas de Partidos</w:t>
      </w:r>
    </w:p>
    <w:p w14:paraId="69A6AB9E" w14:textId="4FBED0D2" w:rsidR="00A009E1" w:rsidRPr="00A009E1" w:rsidRDefault="00A009E1" w:rsidP="00D10ACF">
      <w:pPr>
        <w:pStyle w:val="Prrafodelista"/>
        <w:numPr>
          <w:ilvl w:val="0"/>
          <w:numId w:val="16"/>
        </w:numPr>
        <w:rPr>
          <w:lang w:val="es-ES"/>
        </w:rPr>
      </w:pPr>
      <w:r w:rsidRPr="00A009E1">
        <w:rPr>
          <w:lang w:val="es-ES"/>
        </w:rPr>
        <w:t>Estadísticas de Sanciones</w:t>
      </w:r>
    </w:p>
    <w:p w14:paraId="762049DE" w14:textId="3C009FB7" w:rsidR="00A009E1" w:rsidRPr="00A009E1" w:rsidRDefault="00A009E1" w:rsidP="00D10ACF">
      <w:pPr>
        <w:pStyle w:val="Prrafodelista"/>
        <w:numPr>
          <w:ilvl w:val="0"/>
          <w:numId w:val="16"/>
        </w:numPr>
        <w:rPr>
          <w:lang w:val="es-ES"/>
        </w:rPr>
      </w:pPr>
      <w:r w:rsidRPr="00A009E1">
        <w:rPr>
          <w:lang w:val="es-ES"/>
        </w:rPr>
        <w:t>Fixture de Edición</w:t>
      </w:r>
    </w:p>
    <w:p w14:paraId="38E172DF" w14:textId="7EFC0CFD" w:rsidR="00A009E1" w:rsidRPr="00A009E1" w:rsidRDefault="00A009E1" w:rsidP="00D10ACF">
      <w:pPr>
        <w:pStyle w:val="Prrafodelista"/>
        <w:numPr>
          <w:ilvl w:val="0"/>
          <w:numId w:val="16"/>
        </w:numPr>
        <w:rPr>
          <w:lang w:val="es-ES"/>
        </w:rPr>
      </w:pPr>
      <w:r w:rsidRPr="00A009E1">
        <w:rPr>
          <w:lang w:val="es-ES"/>
        </w:rPr>
        <w:t>Portal de Noticias</w:t>
      </w:r>
    </w:p>
    <w:p w14:paraId="66BDE49F" w14:textId="33E7D778" w:rsidR="00236B19" w:rsidRPr="003133FA" w:rsidRDefault="003133FA" w:rsidP="003133FA">
      <w:pPr>
        <w:pStyle w:val="Ttulo2"/>
      </w:pPr>
      <w:bookmarkStart w:id="15" w:name="_Toc421793162"/>
      <w:r>
        <w:rPr>
          <w:lang w:val="es-ES"/>
        </w:rPr>
        <w:t>Tecnologias Y Herramientas Utilizadas</w:t>
      </w:r>
      <w:bookmarkEnd w:id="15"/>
    </w:p>
    <w:p w14:paraId="1CCFDE12" w14:textId="1711F0B9" w:rsidR="002A5CC1" w:rsidRDefault="002A5CC1" w:rsidP="002A5CC1">
      <w:pPr>
        <w:rPr>
          <w:lang w:val="es-ES"/>
        </w:rPr>
      </w:pPr>
      <w:r>
        <w:rPr>
          <w:lang w:val="es-ES"/>
        </w:rPr>
        <w:t>Las tecnologías y herramientas utilizadas son las siguientes. Se detalla los recursos de hardware y software que fueron usados para el desarrollo e implementación del producto:</w:t>
      </w:r>
    </w:p>
    <w:tbl>
      <w:tblPr>
        <w:tblStyle w:val="Tabladecuadrcula1clara-nfasis1"/>
        <w:tblW w:w="0" w:type="auto"/>
        <w:tblLook w:val="04A0" w:firstRow="1" w:lastRow="0" w:firstColumn="1" w:lastColumn="0" w:noHBand="0" w:noVBand="1"/>
      </w:tblPr>
      <w:tblGrid>
        <w:gridCol w:w="1838"/>
        <w:gridCol w:w="7512"/>
      </w:tblGrid>
      <w:tr w:rsidR="002A5CC1" w:rsidRPr="00A07B76" w14:paraId="77C13704" w14:textId="77777777" w:rsidTr="00F819F0">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6D871BD2" w14:textId="77777777" w:rsidR="002A5CC1" w:rsidRPr="002F7E45" w:rsidRDefault="002A5CC1" w:rsidP="00D42C65">
            <w:pPr>
              <w:spacing w:line="276" w:lineRule="auto"/>
              <w:jc w:val="left"/>
              <w:rPr>
                <w:b w:val="0"/>
                <w:lang w:val="es-ES"/>
              </w:rPr>
            </w:pPr>
            <w:r w:rsidRPr="002F7E45">
              <w:rPr>
                <w:sz w:val="20"/>
                <w:lang w:val="es-ES"/>
              </w:rPr>
              <w:t>RECURSOS DE HARDWARE PARA EL DESARROLLO</w:t>
            </w:r>
          </w:p>
        </w:tc>
        <w:tc>
          <w:tcPr>
            <w:tcW w:w="7512" w:type="dxa"/>
          </w:tcPr>
          <w:p w14:paraId="73434BD6" w14:textId="77777777" w:rsidR="002A5CC1" w:rsidRPr="002F7E45" w:rsidRDefault="002A5CC1" w:rsidP="00D10ACF">
            <w:pPr>
              <w:pStyle w:val="Prrafodelista"/>
              <w:numPr>
                <w:ilvl w:val="0"/>
                <w:numId w:val="17"/>
              </w:numPr>
              <w:spacing w:line="276" w:lineRule="auto"/>
              <w:ind w:left="318" w:hanging="284"/>
              <w:jc w:val="left"/>
              <w:cnfStyle w:val="100000000000" w:firstRow="1" w:lastRow="0" w:firstColumn="0" w:lastColumn="0" w:oddVBand="0" w:evenVBand="0" w:oddHBand="0" w:evenHBand="0" w:firstRowFirstColumn="0" w:firstRowLastColumn="0" w:lastRowFirstColumn="0" w:lastRowLastColumn="0"/>
              <w:rPr>
                <w:lang w:val="es-ES"/>
              </w:rPr>
            </w:pPr>
            <w:r w:rsidRPr="002F7E45">
              <w:rPr>
                <w:lang w:val="es-ES"/>
              </w:rPr>
              <w:t>4 equipos con Sistema Operativo Windows 7 o superior</w:t>
            </w:r>
          </w:p>
        </w:tc>
      </w:tr>
      <w:tr w:rsidR="002A5CC1" w:rsidRPr="00A07B76" w14:paraId="3CCBC3EE" w14:textId="77777777" w:rsidTr="00F819F0">
        <w:trPr>
          <w:trHeight w:val="417"/>
        </w:trPr>
        <w:tc>
          <w:tcPr>
            <w:cnfStyle w:val="001000000000" w:firstRow="0" w:lastRow="0" w:firstColumn="1" w:lastColumn="0" w:oddVBand="0" w:evenVBand="0" w:oddHBand="0" w:evenHBand="0" w:firstRowFirstColumn="0" w:firstRowLastColumn="0" w:lastRowFirstColumn="0" w:lastRowLastColumn="0"/>
            <w:tcW w:w="1838" w:type="dxa"/>
            <w:vMerge/>
          </w:tcPr>
          <w:p w14:paraId="4A689268" w14:textId="77777777" w:rsidR="002A5CC1" w:rsidRPr="002F7E45" w:rsidRDefault="002A5CC1" w:rsidP="00D42C65">
            <w:pPr>
              <w:spacing w:line="276" w:lineRule="auto"/>
              <w:rPr>
                <w:lang w:val="es-ES"/>
              </w:rPr>
            </w:pPr>
          </w:p>
        </w:tc>
        <w:tc>
          <w:tcPr>
            <w:tcW w:w="7512" w:type="dxa"/>
          </w:tcPr>
          <w:p w14:paraId="28C586A9"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Hosting para alojar el Proyecto</w:t>
            </w:r>
          </w:p>
        </w:tc>
      </w:tr>
      <w:tr w:rsidR="002A5CC1" w:rsidRPr="00A07B76" w14:paraId="4A2DF4DC" w14:textId="77777777" w:rsidTr="00F819F0">
        <w:trPr>
          <w:trHeight w:val="661"/>
        </w:trPr>
        <w:tc>
          <w:tcPr>
            <w:cnfStyle w:val="001000000000" w:firstRow="0" w:lastRow="0" w:firstColumn="1" w:lastColumn="0" w:oddVBand="0" w:evenVBand="0" w:oddHBand="0" w:evenHBand="0" w:firstRowFirstColumn="0" w:firstRowLastColumn="0" w:lastRowFirstColumn="0" w:lastRowLastColumn="0"/>
            <w:tcW w:w="1838" w:type="dxa"/>
            <w:vMerge/>
          </w:tcPr>
          <w:p w14:paraId="702866B0" w14:textId="77777777" w:rsidR="002A5CC1" w:rsidRPr="002F7E45" w:rsidRDefault="002A5CC1" w:rsidP="00D42C65">
            <w:pPr>
              <w:spacing w:line="276" w:lineRule="auto"/>
              <w:rPr>
                <w:lang w:val="es-ES"/>
              </w:rPr>
            </w:pPr>
          </w:p>
        </w:tc>
        <w:tc>
          <w:tcPr>
            <w:tcW w:w="7512" w:type="dxa"/>
          </w:tcPr>
          <w:p w14:paraId="58F856FC"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Hosting IIS para alojar el Sistema y la Base de Datos</w:t>
            </w:r>
          </w:p>
        </w:tc>
      </w:tr>
    </w:tbl>
    <w:p w14:paraId="60178AAA" w14:textId="77777777" w:rsidR="002A5CC1" w:rsidRDefault="002A5CC1" w:rsidP="002A5CC1">
      <w:pPr>
        <w:rPr>
          <w:lang w:val="es-ES"/>
        </w:rPr>
      </w:pPr>
    </w:p>
    <w:tbl>
      <w:tblPr>
        <w:tblStyle w:val="Tabladecuadrcula1clara-nfasis1"/>
        <w:tblW w:w="9351" w:type="dxa"/>
        <w:tblLayout w:type="fixed"/>
        <w:tblLook w:val="04A0" w:firstRow="1" w:lastRow="0" w:firstColumn="1" w:lastColumn="0" w:noHBand="0" w:noVBand="1"/>
      </w:tblPr>
      <w:tblGrid>
        <w:gridCol w:w="1838"/>
        <w:gridCol w:w="7513"/>
      </w:tblGrid>
      <w:tr w:rsidR="002A5CC1" w:rsidRPr="00A07B76" w14:paraId="568748FB" w14:textId="77777777" w:rsidTr="00F819F0">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022F876F" w14:textId="77777777" w:rsidR="002A5CC1" w:rsidRPr="002F7E45" w:rsidRDefault="002A5CC1" w:rsidP="00D42C65">
            <w:pPr>
              <w:spacing w:line="276" w:lineRule="auto"/>
              <w:jc w:val="left"/>
              <w:rPr>
                <w:b w:val="0"/>
                <w:lang w:val="es-ES"/>
              </w:rPr>
            </w:pPr>
            <w:r w:rsidRPr="002F7E45">
              <w:rPr>
                <w:sz w:val="20"/>
                <w:lang w:val="es-ES"/>
              </w:rPr>
              <w:t>RECURSOS DE SOFTWARE PARA EL DESARROLLO</w:t>
            </w:r>
          </w:p>
        </w:tc>
        <w:tc>
          <w:tcPr>
            <w:tcW w:w="7513" w:type="dxa"/>
          </w:tcPr>
          <w:p w14:paraId="746B6179" w14:textId="77777777" w:rsidR="002A5CC1" w:rsidRPr="002F7E45" w:rsidRDefault="002A5CC1" w:rsidP="00D10ACF">
            <w:pPr>
              <w:pStyle w:val="Prrafodelista"/>
              <w:numPr>
                <w:ilvl w:val="0"/>
                <w:numId w:val="17"/>
              </w:numPr>
              <w:spacing w:line="276" w:lineRule="auto"/>
              <w:ind w:left="318" w:hanging="284"/>
              <w:jc w:val="left"/>
              <w:cnfStyle w:val="100000000000" w:firstRow="1" w:lastRow="0" w:firstColumn="0" w:lastColumn="0" w:oddVBand="0" w:evenVBand="0" w:oddHBand="0" w:evenHBand="0" w:firstRowFirstColumn="0" w:firstRowLastColumn="0" w:lastRowFirstColumn="0" w:lastRowLastColumn="0"/>
              <w:rPr>
                <w:lang w:val="es-ES"/>
              </w:rPr>
            </w:pPr>
            <w:r w:rsidRPr="002F7E45">
              <w:rPr>
                <w:lang w:val="es-ES"/>
              </w:rPr>
              <w:t>IDE de Desarrollo: Visual Studio 2012</w:t>
            </w:r>
          </w:p>
        </w:tc>
      </w:tr>
      <w:tr w:rsidR="002A5CC1" w:rsidRPr="00A07B76" w14:paraId="12295FD2" w14:textId="77777777" w:rsidTr="00F819F0">
        <w:trPr>
          <w:trHeight w:val="417"/>
        </w:trPr>
        <w:tc>
          <w:tcPr>
            <w:cnfStyle w:val="001000000000" w:firstRow="0" w:lastRow="0" w:firstColumn="1" w:lastColumn="0" w:oddVBand="0" w:evenVBand="0" w:oddHBand="0" w:evenHBand="0" w:firstRowFirstColumn="0" w:firstRowLastColumn="0" w:lastRowFirstColumn="0" w:lastRowLastColumn="0"/>
            <w:tcW w:w="1838" w:type="dxa"/>
            <w:vMerge/>
          </w:tcPr>
          <w:p w14:paraId="1F07B6DA" w14:textId="77777777" w:rsidR="002A5CC1" w:rsidRPr="002F7E45" w:rsidRDefault="002A5CC1" w:rsidP="00D42C65">
            <w:pPr>
              <w:spacing w:line="276" w:lineRule="auto"/>
              <w:rPr>
                <w:lang w:val="es-ES"/>
              </w:rPr>
            </w:pPr>
          </w:p>
        </w:tc>
        <w:tc>
          <w:tcPr>
            <w:tcW w:w="7513" w:type="dxa"/>
          </w:tcPr>
          <w:p w14:paraId="05FE91BB"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 xml:space="preserve">Lenguaje de Programación: </w:t>
            </w:r>
            <w:r w:rsidRPr="00A01796">
              <w:rPr>
                <w:b/>
                <w:bCs/>
                <w:iCs/>
                <w:szCs w:val="20"/>
                <w:lang w:val="es-AR"/>
              </w:rPr>
              <w:t>C# (Framework .net).</w:t>
            </w:r>
          </w:p>
        </w:tc>
      </w:tr>
      <w:tr w:rsidR="002A5CC1" w:rsidRPr="00A07B76" w14:paraId="3B4DB1CF" w14:textId="77777777" w:rsidTr="00F819F0">
        <w:trPr>
          <w:trHeight w:val="423"/>
        </w:trPr>
        <w:tc>
          <w:tcPr>
            <w:cnfStyle w:val="001000000000" w:firstRow="0" w:lastRow="0" w:firstColumn="1" w:lastColumn="0" w:oddVBand="0" w:evenVBand="0" w:oddHBand="0" w:evenHBand="0" w:firstRowFirstColumn="0" w:firstRowLastColumn="0" w:lastRowFirstColumn="0" w:lastRowLastColumn="0"/>
            <w:tcW w:w="1838" w:type="dxa"/>
            <w:vMerge/>
          </w:tcPr>
          <w:p w14:paraId="584DA732" w14:textId="77777777" w:rsidR="002A5CC1" w:rsidRPr="002F7E45" w:rsidRDefault="002A5CC1" w:rsidP="00D42C65">
            <w:pPr>
              <w:spacing w:line="276" w:lineRule="auto"/>
              <w:rPr>
                <w:lang w:val="es-ES"/>
              </w:rPr>
            </w:pPr>
          </w:p>
        </w:tc>
        <w:tc>
          <w:tcPr>
            <w:tcW w:w="7513" w:type="dxa"/>
          </w:tcPr>
          <w:p w14:paraId="361413F0"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 xml:space="preserve">Base de Datos: </w:t>
            </w:r>
            <w:r w:rsidRPr="00A01796">
              <w:rPr>
                <w:b/>
                <w:bCs/>
                <w:iCs/>
                <w:szCs w:val="20"/>
                <w:lang w:val="es-AR"/>
              </w:rPr>
              <w:t>SQL Server 2012 y SQL Management Studio.</w:t>
            </w:r>
          </w:p>
        </w:tc>
      </w:tr>
      <w:tr w:rsidR="002A5CC1" w:rsidRPr="00A07B76" w14:paraId="267E4AE9" w14:textId="77777777" w:rsidTr="00F819F0">
        <w:trPr>
          <w:trHeight w:val="423"/>
        </w:trPr>
        <w:tc>
          <w:tcPr>
            <w:cnfStyle w:val="001000000000" w:firstRow="0" w:lastRow="0" w:firstColumn="1" w:lastColumn="0" w:oddVBand="0" w:evenVBand="0" w:oddHBand="0" w:evenHBand="0" w:firstRowFirstColumn="0" w:firstRowLastColumn="0" w:lastRowFirstColumn="0" w:lastRowLastColumn="0"/>
            <w:tcW w:w="1838" w:type="dxa"/>
            <w:vMerge/>
          </w:tcPr>
          <w:p w14:paraId="2EAB20F3" w14:textId="77777777" w:rsidR="002A5CC1" w:rsidRPr="002F7E45" w:rsidRDefault="002A5CC1" w:rsidP="00D42C65">
            <w:pPr>
              <w:spacing w:line="276" w:lineRule="auto"/>
              <w:rPr>
                <w:lang w:val="es-ES"/>
              </w:rPr>
            </w:pPr>
          </w:p>
        </w:tc>
        <w:tc>
          <w:tcPr>
            <w:tcW w:w="7513" w:type="dxa"/>
          </w:tcPr>
          <w:p w14:paraId="761BE071"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 xml:space="preserve">Herramienta de versionado: </w:t>
            </w:r>
            <w:r w:rsidRPr="00A01796">
              <w:rPr>
                <w:b/>
                <w:bCs/>
                <w:iCs/>
                <w:szCs w:val="20"/>
                <w:lang w:val="es-AR"/>
              </w:rPr>
              <w:t>Tortoise SVN y Ankh SVN.</w:t>
            </w:r>
          </w:p>
        </w:tc>
      </w:tr>
      <w:tr w:rsidR="002A5CC1" w:rsidRPr="00A07B76" w14:paraId="521ECE00" w14:textId="77777777" w:rsidTr="00F819F0">
        <w:trPr>
          <w:trHeight w:val="423"/>
        </w:trPr>
        <w:tc>
          <w:tcPr>
            <w:cnfStyle w:val="001000000000" w:firstRow="0" w:lastRow="0" w:firstColumn="1" w:lastColumn="0" w:oddVBand="0" w:evenVBand="0" w:oddHBand="0" w:evenHBand="0" w:firstRowFirstColumn="0" w:firstRowLastColumn="0" w:lastRowFirstColumn="0" w:lastRowLastColumn="0"/>
            <w:tcW w:w="1838" w:type="dxa"/>
            <w:vMerge/>
          </w:tcPr>
          <w:p w14:paraId="560C89DC" w14:textId="77777777" w:rsidR="002A5CC1" w:rsidRPr="002F7E45" w:rsidRDefault="002A5CC1" w:rsidP="00D42C65">
            <w:pPr>
              <w:spacing w:line="276" w:lineRule="auto"/>
              <w:rPr>
                <w:lang w:val="es-ES"/>
              </w:rPr>
            </w:pPr>
          </w:p>
        </w:tc>
        <w:tc>
          <w:tcPr>
            <w:tcW w:w="7513" w:type="dxa"/>
          </w:tcPr>
          <w:p w14:paraId="3A11A61F"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 xml:space="preserve">Repositorio de Código: </w:t>
            </w:r>
            <w:r w:rsidRPr="002F7E45">
              <w:rPr>
                <w:b/>
                <w:lang w:val="es-ES"/>
              </w:rPr>
              <w:t>Google Code</w:t>
            </w:r>
          </w:p>
        </w:tc>
      </w:tr>
      <w:tr w:rsidR="002A5CC1" w:rsidRPr="00A07B76" w14:paraId="6D054F8B" w14:textId="77777777" w:rsidTr="00F819F0">
        <w:trPr>
          <w:trHeight w:val="423"/>
        </w:trPr>
        <w:tc>
          <w:tcPr>
            <w:cnfStyle w:val="001000000000" w:firstRow="0" w:lastRow="0" w:firstColumn="1" w:lastColumn="0" w:oddVBand="0" w:evenVBand="0" w:oddHBand="0" w:evenHBand="0" w:firstRowFirstColumn="0" w:firstRowLastColumn="0" w:lastRowFirstColumn="0" w:lastRowLastColumn="0"/>
            <w:tcW w:w="1838" w:type="dxa"/>
            <w:vMerge/>
          </w:tcPr>
          <w:p w14:paraId="02D1AE92" w14:textId="77777777" w:rsidR="002A5CC1" w:rsidRPr="002F7E45" w:rsidRDefault="002A5CC1" w:rsidP="00D42C65">
            <w:pPr>
              <w:spacing w:line="276" w:lineRule="auto"/>
              <w:rPr>
                <w:lang w:val="es-ES"/>
              </w:rPr>
            </w:pPr>
          </w:p>
        </w:tc>
        <w:tc>
          <w:tcPr>
            <w:tcW w:w="7513" w:type="dxa"/>
          </w:tcPr>
          <w:p w14:paraId="4122BEFA"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 xml:space="preserve">Repositorio de Documentación: </w:t>
            </w:r>
            <w:r w:rsidRPr="002F7E45">
              <w:rPr>
                <w:b/>
                <w:lang w:val="es-ES"/>
              </w:rPr>
              <w:t>Google Code</w:t>
            </w:r>
          </w:p>
        </w:tc>
      </w:tr>
      <w:tr w:rsidR="002A5CC1" w14:paraId="10A0A7CD" w14:textId="77777777" w:rsidTr="00F819F0">
        <w:trPr>
          <w:trHeight w:val="423"/>
        </w:trPr>
        <w:tc>
          <w:tcPr>
            <w:cnfStyle w:val="001000000000" w:firstRow="0" w:lastRow="0" w:firstColumn="1" w:lastColumn="0" w:oddVBand="0" w:evenVBand="0" w:oddHBand="0" w:evenHBand="0" w:firstRowFirstColumn="0" w:firstRowLastColumn="0" w:lastRowFirstColumn="0" w:lastRowLastColumn="0"/>
            <w:tcW w:w="1838" w:type="dxa"/>
            <w:vMerge/>
          </w:tcPr>
          <w:p w14:paraId="7FC9665A" w14:textId="77777777" w:rsidR="002A5CC1" w:rsidRPr="002F7E45" w:rsidRDefault="002A5CC1" w:rsidP="00D42C65">
            <w:pPr>
              <w:spacing w:line="276" w:lineRule="auto"/>
              <w:rPr>
                <w:lang w:val="es-ES"/>
              </w:rPr>
            </w:pPr>
          </w:p>
        </w:tc>
        <w:tc>
          <w:tcPr>
            <w:tcW w:w="7513" w:type="dxa"/>
          </w:tcPr>
          <w:p w14:paraId="6C688966"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 xml:space="preserve">Diseño de Interfaces de Usuario: </w:t>
            </w:r>
          </w:p>
          <w:p w14:paraId="016BEDE4" w14:textId="77777777" w:rsidR="002A5CC1" w:rsidRPr="00D017D2" w:rsidRDefault="002A5CC1" w:rsidP="00D42C65">
            <w:pPr>
              <w:pStyle w:val="Prrafodelista"/>
              <w:spacing w:line="276" w:lineRule="auto"/>
              <w:ind w:left="318"/>
              <w:jc w:val="left"/>
              <w:cnfStyle w:val="000000000000" w:firstRow="0" w:lastRow="0" w:firstColumn="0" w:lastColumn="0" w:oddVBand="0" w:evenVBand="0" w:oddHBand="0" w:evenHBand="0" w:firstRowFirstColumn="0" w:firstRowLastColumn="0" w:lastRowFirstColumn="0" w:lastRowLastColumn="0"/>
            </w:pPr>
            <w:r w:rsidRPr="00D017D2">
              <w:t>Framework Front End:</w:t>
            </w:r>
            <w:r w:rsidRPr="00D017D2">
              <w:rPr>
                <w:b/>
                <w:szCs w:val="20"/>
              </w:rPr>
              <w:t xml:space="preserve"> Bootstrap</w:t>
            </w:r>
          </w:p>
          <w:p w14:paraId="24920398" w14:textId="77777777" w:rsidR="002A5CC1" w:rsidRPr="00D017D2" w:rsidRDefault="002A5CC1" w:rsidP="00D42C65">
            <w:pPr>
              <w:pStyle w:val="Prrafodelista"/>
              <w:spacing w:line="276" w:lineRule="auto"/>
              <w:ind w:left="318"/>
              <w:jc w:val="left"/>
              <w:cnfStyle w:val="000000000000" w:firstRow="0" w:lastRow="0" w:firstColumn="0" w:lastColumn="0" w:oddVBand="0" w:evenVBand="0" w:oddHBand="0" w:evenHBand="0" w:firstRowFirstColumn="0" w:firstRowLastColumn="0" w:lastRowFirstColumn="0" w:lastRowLastColumn="0"/>
            </w:pPr>
            <w:r w:rsidRPr="00D017D2">
              <w:t xml:space="preserve">IDE Front End: </w:t>
            </w:r>
            <w:r w:rsidRPr="00D017D2">
              <w:rPr>
                <w:b/>
              </w:rPr>
              <w:t>Brackets</w:t>
            </w:r>
          </w:p>
        </w:tc>
      </w:tr>
      <w:tr w:rsidR="002A5CC1" w:rsidRPr="00A07B76" w14:paraId="75020E25" w14:textId="77777777" w:rsidTr="00F819F0">
        <w:trPr>
          <w:trHeight w:val="423"/>
        </w:trPr>
        <w:tc>
          <w:tcPr>
            <w:cnfStyle w:val="001000000000" w:firstRow="0" w:lastRow="0" w:firstColumn="1" w:lastColumn="0" w:oddVBand="0" w:evenVBand="0" w:oddHBand="0" w:evenHBand="0" w:firstRowFirstColumn="0" w:firstRowLastColumn="0" w:lastRowFirstColumn="0" w:lastRowLastColumn="0"/>
            <w:tcW w:w="1838" w:type="dxa"/>
            <w:vMerge/>
          </w:tcPr>
          <w:p w14:paraId="7E5230AF" w14:textId="77777777" w:rsidR="002A5CC1" w:rsidRPr="00D017D2" w:rsidRDefault="002A5CC1" w:rsidP="00D42C65">
            <w:pPr>
              <w:spacing w:line="276" w:lineRule="auto"/>
            </w:pPr>
          </w:p>
        </w:tc>
        <w:tc>
          <w:tcPr>
            <w:tcW w:w="7513" w:type="dxa"/>
          </w:tcPr>
          <w:p w14:paraId="32229D87"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 xml:space="preserve">Soporte para la Comunicación: </w:t>
            </w:r>
            <w:r w:rsidRPr="00A01796">
              <w:rPr>
                <w:b/>
                <w:szCs w:val="20"/>
                <w:lang w:val="es-AR"/>
              </w:rPr>
              <w:t>Skipe, Teamviewer 9, Facebook</w:t>
            </w:r>
            <w:r>
              <w:rPr>
                <w:b/>
                <w:szCs w:val="20"/>
                <w:lang w:val="es-AR"/>
              </w:rPr>
              <w:t>, WhatsApp, Gmail.</w:t>
            </w:r>
          </w:p>
        </w:tc>
      </w:tr>
      <w:tr w:rsidR="002A5CC1" w14:paraId="4B3C9682" w14:textId="77777777" w:rsidTr="00F819F0">
        <w:trPr>
          <w:trHeight w:val="423"/>
        </w:trPr>
        <w:tc>
          <w:tcPr>
            <w:cnfStyle w:val="001000000000" w:firstRow="0" w:lastRow="0" w:firstColumn="1" w:lastColumn="0" w:oddVBand="0" w:evenVBand="0" w:oddHBand="0" w:evenHBand="0" w:firstRowFirstColumn="0" w:firstRowLastColumn="0" w:lastRowFirstColumn="0" w:lastRowLastColumn="0"/>
            <w:tcW w:w="1838" w:type="dxa"/>
            <w:vMerge/>
          </w:tcPr>
          <w:p w14:paraId="6AE593EE" w14:textId="77777777" w:rsidR="002A5CC1" w:rsidRPr="002F7E45" w:rsidRDefault="002A5CC1" w:rsidP="00D42C65">
            <w:pPr>
              <w:spacing w:line="276" w:lineRule="auto"/>
              <w:rPr>
                <w:lang w:val="es-ES"/>
              </w:rPr>
            </w:pPr>
          </w:p>
        </w:tc>
        <w:tc>
          <w:tcPr>
            <w:tcW w:w="7513" w:type="dxa"/>
          </w:tcPr>
          <w:p w14:paraId="04690049" w14:textId="77777777" w:rsidR="002A5CC1"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pPr>
            <w:r>
              <w:t xml:space="preserve">Respaldo de Información: </w:t>
            </w:r>
            <w:r w:rsidRPr="00FB3AFF">
              <w:rPr>
                <w:b/>
              </w:rPr>
              <w:t>GoogleDrive</w:t>
            </w:r>
          </w:p>
        </w:tc>
      </w:tr>
      <w:tr w:rsidR="002A5CC1" w:rsidRPr="00A07B76" w14:paraId="7C004327" w14:textId="77777777" w:rsidTr="00F819F0">
        <w:trPr>
          <w:trHeight w:val="423"/>
        </w:trPr>
        <w:tc>
          <w:tcPr>
            <w:cnfStyle w:val="001000000000" w:firstRow="0" w:lastRow="0" w:firstColumn="1" w:lastColumn="0" w:oddVBand="0" w:evenVBand="0" w:oddHBand="0" w:evenHBand="0" w:firstRowFirstColumn="0" w:firstRowLastColumn="0" w:lastRowFirstColumn="0" w:lastRowLastColumn="0"/>
            <w:tcW w:w="1838" w:type="dxa"/>
            <w:vMerge/>
          </w:tcPr>
          <w:p w14:paraId="6E66D696" w14:textId="77777777" w:rsidR="002A5CC1" w:rsidRDefault="002A5CC1" w:rsidP="00D42C65">
            <w:pPr>
              <w:spacing w:line="276" w:lineRule="auto"/>
            </w:pPr>
          </w:p>
        </w:tc>
        <w:tc>
          <w:tcPr>
            <w:tcW w:w="7513" w:type="dxa"/>
          </w:tcPr>
          <w:p w14:paraId="7A431EC4"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 xml:space="preserve">Herramientas para Gestión de Documentos: </w:t>
            </w:r>
            <w:r w:rsidRPr="002F7E45">
              <w:rPr>
                <w:b/>
                <w:lang w:val="es-ES"/>
              </w:rPr>
              <w:t>Word, Excel, Power Point, Project</w:t>
            </w:r>
          </w:p>
        </w:tc>
      </w:tr>
      <w:tr w:rsidR="002A5CC1" w:rsidRPr="00A07B76" w14:paraId="1877BA50" w14:textId="77777777" w:rsidTr="00F819F0">
        <w:trPr>
          <w:trHeight w:val="423"/>
        </w:trPr>
        <w:tc>
          <w:tcPr>
            <w:cnfStyle w:val="001000000000" w:firstRow="0" w:lastRow="0" w:firstColumn="1" w:lastColumn="0" w:oddVBand="0" w:evenVBand="0" w:oddHBand="0" w:evenHBand="0" w:firstRowFirstColumn="0" w:firstRowLastColumn="0" w:lastRowFirstColumn="0" w:lastRowLastColumn="0"/>
            <w:tcW w:w="1838" w:type="dxa"/>
            <w:vMerge/>
          </w:tcPr>
          <w:p w14:paraId="311D3C69" w14:textId="77777777" w:rsidR="002A5CC1" w:rsidRPr="002F7E45" w:rsidRDefault="002A5CC1" w:rsidP="00D42C65">
            <w:pPr>
              <w:spacing w:line="276" w:lineRule="auto"/>
              <w:rPr>
                <w:lang w:val="es-ES"/>
              </w:rPr>
            </w:pPr>
          </w:p>
        </w:tc>
        <w:tc>
          <w:tcPr>
            <w:tcW w:w="7513" w:type="dxa"/>
          </w:tcPr>
          <w:p w14:paraId="49A34AC1" w14:textId="77777777" w:rsidR="002A5CC1" w:rsidRPr="002F7E45" w:rsidRDefault="002A5CC1" w:rsidP="00D10ACF">
            <w:pPr>
              <w:pStyle w:val="Prrafodelista"/>
              <w:numPr>
                <w:ilvl w:val="0"/>
                <w:numId w:val="17"/>
              </w:numPr>
              <w:spacing w:line="276" w:lineRule="auto"/>
              <w:ind w:left="318" w:hanging="284"/>
              <w:jc w:val="left"/>
              <w:cnfStyle w:val="000000000000" w:firstRow="0" w:lastRow="0" w:firstColumn="0" w:lastColumn="0" w:oddVBand="0" w:evenVBand="0" w:oddHBand="0" w:evenHBand="0" w:firstRowFirstColumn="0" w:firstRowLastColumn="0" w:lastRowFirstColumn="0" w:lastRowLastColumn="0"/>
              <w:rPr>
                <w:lang w:val="es-ES"/>
              </w:rPr>
            </w:pPr>
            <w:r w:rsidRPr="002F7E45">
              <w:rPr>
                <w:lang w:val="es-ES"/>
              </w:rPr>
              <w:t xml:space="preserve">Herramienta de Modelado: </w:t>
            </w:r>
            <w:r w:rsidRPr="002F7E45">
              <w:rPr>
                <w:b/>
                <w:lang w:val="es-ES"/>
              </w:rPr>
              <w:t>Start UML</w:t>
            </w:r>
          </w:p>
        </w:tc>
      </w:tr>
    </w:tbl>
    <w:p w14:paraId="06EB97E9" w14:textId="77777777" w:rsidR="00236B19" w:rsidRPr="00236B19" w:rsidRDefault="00236B19" w:rsidP="00236B19">
      <w:pPr>
        <w:rPr>
          <w:lang w:val="es-ES"/>
        </w:rPr>
      </w:pPr>
    </w:p>
    <w:p w14:paraId="41F855BB" w14:textId="77777777" w:rsidR="00286BA7" w:rsidRDefault="00286BA7">
      <w:pPr>
        <w:jc w:val="left"/>
        <w:rPr>
          <w:rFonts w:eastAsiaTheme="majorEastAsia" w:cstheme="majorBidi"/>
          <w:b/>
          <w:color w:val="FFFFFF" w:themeColor="background1"/>
          <w:spacing w:val="15"/>
          <w:lang w:val="es-ES"/>
        </w:rPr>
      </w:pPr>
      <w:r>
        <w:rPr>
          <w:caps/>
          <w:lang w:val="es-ES"/>
        </w:rPr>
        <w:br w:type="page"/>
      </w:r>
    </w:p>
    <w:p w14:paraId="277D3446" w14:textId="77777777" w:rsidR="004D28CD" w:rsidRDefault="004D28CD" w:rsidP="004D28CD">
      <w:pPr>
        <w:rPr>
          <w:lang w:val="es-ES"/>
        </w:rPr>
      </w:pPr>
    </w:p>
    <w:p w14:paraId="094B3A73" w14:textId="77777777" w:rsidR="004D28CD" w:rsidRDefault="004D28CD" w:rsidP="004D28CD">
      <w:pPr>
        <w:rPr>
          <w:lang w:val="es-ES"/>
        </w:rPr>
      </w:pPr>
    </w:p>
    <w:p w14:paraId="260DF92A" w14:textId="77777777" w:rsidR="004D28CD" w:rsidRDefault="004D28CD" w:rsidP="004D28CD">
      <w:pPr>
        <w:rPr>
          <w:lang w:val="es-ES"/>
        </w:rPr>
      </w:pPr>
    </w:p>
    <w:p w14:paraId="011C7A42" w14:textId="77777777" w:rsidR="004D28CD" w:rsidRDefault="004D28CD" w:rsidP="004D28CD">
      <w:pPr>
        <w:rPr>
          <w:lang w:val="es-ES"/>
        </w:rPr>
      </w:pPr>
    </w:p>
    <w:p w14:paraId="3C8AD9B8" w14:textId="77777777" w:rsidR="004D28CD" w:rsidRDefault="004D28CD" w:rsidP="004D28CD">
      <w:pPr>
        <w:rPr>
          <w:lang w:val="es-ES"/>
        </w:rPr>
      </w:pPr>
    </w:p>
    <w:p w14:paraId="35CF33F9" w14:textId="77777777" w:rsidR="004D28CD" w:rsidRDefault="004D28CD" w:rsidP="004D28CD">
      <w:pPr>
        <w:rPr>
          <w:lang w:val="es-ES"/>
        </w:rPr>
      </w:pPr>
    </w:p>
    <w:p w14:paraId="6909AB60" w14:textId="545F893C" w:rsidR="004D28CD" w:rsidRDefault="004D28CD" w:rsidP="004D28CD">
      <w:pPr>
        <w:rPr>
          <w:lang w:val="es-ES"/>
        </w:rPr>
      </w:pPr>
      <w:r w:rsidRPr="00DF2DCE">
        <w:rPr>
          <w:noProof/>
          <w:lang w:val="es-ES" w:eastAsia="es-ES"/>
        </w:rPr>
        <mc:AlternateContent>
          <mc:Choice Requires="wps">
            <w:drawing>
              <wp:anchor distT="0" distB="0" distL="114300" distR="114300" simplePos="0" relativeHeight="251719680" behindDoc="0" locked="0" layoutInCell="1" allowOverlap="1" wp14:anchorId="1376196B" wp14:editId="500FD97B">
                <wp:simplePos x="0" y="0"/>
                <wp:positionH relativeFrom="margin">
                  <wp:posOffset>425166</wp:posOffset>
                </wp:positionH>
                <wp:positionV relativeFrom="paragraph">
                  <wp:posOffset>296545</wp:posOffset>
                </wp:positionV>
                <wp:extent cx="5173345" cy="1708150"/>
                <wp:effectExtent l="0" t="0" r="8255" b="6350"/>
                <wp:wrapNone/>
                <wp:docPr id="188"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73345" cy="1708150"/>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0" y="0"/>
                              </a:moveTo>
                              <a:lnTo>
                                <a:pt x="21599" y="0"/>
                              </a:lnTo>
                              <a:lnTo>
                                <a:pt x="21599" y="21600"/>
                              </a:lnTo>
                              <a:lnTo>
                                <a:pt x="0" y="21600"/>
                              </a:lnTo>
                              <a:close/>
                            </a:path>
                          </a:pathLst>
                        </a:custGeom>
                        <a:solidFill>
                          <a:schemeClr val="tx2"/>
                        </a:solid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w="12700" cap="flat" cmpd="sng">
                              <a:solidFill>
                                <a:srgbClr val="000000"/>
                              </a:solidFill>
                              <a:prstDash val="solid"/>
                              <a:miter lim="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effectLst>
                                <a:outerShdw blurRad="63500" dist="38099" dir="2700000" algn="ctr" rotWithShape="0">
                                  <a:srgbClr val="000000">
                                    <a:alpha val="74998"/>
                                  </a:srgbClr>
                                </a:outerShdw>
                              </a:effectLst>
                            </a14:hiddenEffects>
                          </a:ext>
                        </a:extLst>
                      </wps:spPr>
                      <wps:txbx>
                        <w:txbxContent>
                          <w:p w14:paraId="1D9BCFB8" w14:textId="7AC7EFEE" w:rsidR="00A737E3" w:rsidRPr="004D28CD" w:rsidRDefault="00A737E3" w:rsidP="004D28CD">
                            <w:pPr>
                              <w:pStyle w:val="NormalWeb"/>
                              <w:spacing w:before="0" w:after="0"/>
                              <w:jc w:val="center"/>
                              <w:rPr>
                                <w:color w:val="FFFFFF" w:themeColor="background1"/>
                                <w:sz w:val="72"/>
                                <w:szCs w:val="80"/>
                                <w:lang w:val="es-ES"/>
                              </w:rPr>
                            </w:pPr>
                            <w:r>
                              <w:rPr>
                                <w:rFonts w:ascii="League Gothic" w:eastAsia="MS PGothic" w:hAnsi="League Gothic" w:cs="League Gothic"/>
                                <w:color w:val="FFFFFF" w:themeColor="background1"/>
                                <w:spacing w:val="28"/>
                                <w:kern w:val="24"/>
                                <w:sz w:val="72"/>
                                <w:szCs w:val="80"/>
                                <w:lang w:val="es-ES"/>
                              </w:rPr>
                              <w:t>FUNCIONALIDADES DEL SISTEMA</w:t>
                            </w:r>
                          </w:p>
                        </w:txbxContent>
                      </wps:txbx>
                      <wps:bodyPr wrap="square" lIns="50800" tIns="50800" rIns="50800" bIns="50800" anchor="ctr">
                        <a:noAutofit/>
                      </wps:bodyPr>
                    </wps:wsp>
                  </a:graphicData>
                </a:graphic>
                <wp14:sizeRelH relativeFrom="margin">
                  <wp14:pctWidth>0</wp14:pctWidth>
                </wp14:sizeRelH>
                <wp14:sizeRelV relativeFrom="margin">
                  <wp14:pctHeight>0</wp14:pctHeight>
                </wp14:sizeRelV>
              </wp:anchor>
            </w:drawing>
          </mc:Choice>
          <mc:Fallback>
            <w:pict>
              <v:shape w14:anchorId="1376196B" id="_x0000_s1056" style="position:absolute;left:0;text-align:left;margin-left:33.5pt;margin-top:23.35pt;width:407.35pt;height:134.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" adj="-11796480,,5400" path="m,l21599,r,21600l,21600,,xe" fillcolor="#63a537 [3215]" stroked="f">
                <v:stroke joinstyle="miter"/>
                <v:formulas/>
                <v:path arrowok="t" o:connecttype="custom" o:connectlocs="2586673,854075;2586673,854075;2586673,854075;2586673,854075" o:connectangles="0,0,0,0" textboxrect="0,0,21600,21600"/>
                <v:textbox inset="4pt,4pt,4pt,4pt">
                  <w:txbxContent>
                    <w:p w14:paraId="1D9BCFB8" w14:textId="7AC7EFEE" w:rsidR="00A737E3" w:rsidRPr="004D28CD" w:rsidRDefault="00A737E3" w:rsidP="004D28CD">
                      <w:pPr>
                        <w:pStyle w:val="NormalWeb"/>
                        <w:spacing w:before="0" w:after="0"/>
                        <w:jc w:val="center"/>
                        <w:rPr>
                          <w:color w:val="FFFFFF" w:themeColor="background1"/>
                          <w:sz w:val="72"/>
                          <w:szCs w:val="80"/>
                          <w:lang w:val="es-ES"/>
                        </w:rPr>
                      </w:pPr>
                      <w:r>
                        <w:rPr>
                          <w:rFonts w:ascii="League Gothic" w:eastAsia="MS PGothic" w:hAnsi="League Gothic" w:cs="League Gothic"/>
                          <w:color w:val="FFFFFF" w:themeColor="background1"/>
                          <w:spacing w:val="28"/>
                          <w:kern w:val="24"/>
                          <w:sz w:val="72"/>
                          <w:szCs w:val="80"/>
                          <w:lang w:val="es-ES"/>
                        </w:rPr>
                        <w:t>FUNCIONALIDADES DEL SISTEMA</w:t>
                      </w:r>
                    </w:p>
                  </w:txbxContent>
                </v:textbox>
                <w10:wrap anchorx="margin"/>
              </v:shape>
            </w:pict>
          </mc:Fallback>
        </mc:AlternateContent>
      </w:r>
    </w:p>
    <w:p w14:paraId="33006C80" w14:textId="3253D001" w:rsidR="004D28CD" w:rsidRDefault="004D28CD" w:rsidP="004D28CD">
      <w:pPr>
        <w:rPr>
          <w:lang w:val="es-ES"/>
        </w:rPr>
      </w:pPr>
    </w:p>
    <w:p w14:paraId="324F302F" w14:textId="77777777" w:rsidR="004D28CD" w:rsidRDefault="004D28CD" w:rsidP="004D28CD">
      <w:pPr>
        <w:rPr>
          <w:lang w:val="es-ES"/>
        </w:rPr>
      </w:pPr>
    </w:p>
    <w:p w14:paraId="22F85211" w14:textId="2F8AF532" w:rsidR="004D28CD" w:rsidRDefault="004D28CD" w:rsidP="004D28CD">
      <w:pPr>
        <w:rPr>
          <w:lang w:val="es-ES"/>
        </w:rPr>
      </w:pPr>
    </w:p>
    <w:p w14:paraId="2B712B98" w14:textId="024AFEB2" w:rsidR="004D28CD" w:rsidRDefault="004D28CD" w:rsidP="004D28CD">
      <w:pPr>
        <w:rPr>
          <w:lang w:val="es-ES"/>
        </w:rPr>
      </w:pPr>
    </w:p>
    <w:p w14:paraId="2FA242C2" w14:textId="77777777" w:rsidR="004D28CD" w:rsidRDefault="004D28CD" w:rsidP="004D28CD">
      <w:pPr>
        <w:rPr>
          <w:lang w:val="es-ES"/>
        </w:rPr>
      </w:pPr>
    </w:p>
    <w:p w14:paraId="7EE7CC76" w14:textId="77777777" w:rsidR="004D28CD" w:rsidRDefault="004D28CD" w:rsidP="004D28CD">
      <w:pPr>
        <w:rPr>
          <w:lang w:val="es-ES"/>
        </w:rPr>
      </w:pPr>
    </w:p>
    <w:p w14:paraId="447B6515" w14:textId="0348A63E" w:rsidR="00236B19" w:rsidRPr="008C0D89" w:rsidRDefault="003133FA" w:rsidP="003133FA">
      <w:pPr>
        <w:pStyle w:val="Ttulo1"/>
        <w:jc w:val="center"/>
        <w:rPr>
          <w:lang w:val="es-ES"/>
        </w:rPr>
      </w:pPr>
      <w:bookmarkStart w:id="16" w:name="_Toc421793163"/>
      <w:r w:rsidRPr="008C0D89">
        <w:rPr>
          <w:lang w:val="es-ES"/>
        </w:rPr>
        <w:t>Funcionalidades Del Sistema</w:t>
      </w:r>
      <w:bookmarkEnd w:id="16"/>
    </w:p>
    <w:p w14:paraId="2F535E4C" w14:textId="1D0C86D4" w:rsidR="002A5CC1" w:rsidRPr="002A5CC1" w:rsidRDefault="002A5CC1" w:rsidP="002A5CC1">
      <w:pPr>
        <w:rPr>
          <w:lang w:val="es-ES"/>
        </w:rPr>
      </w:pPr>
      <w:r>
        <w:rPr>
          <w:lang w:val="es-ES"/>
        </w:rPr>
        <w:t>En esta sección, se detallarán las funcionalidades que presenta nuestro producto.</w:t>
      </w:r>
    </w:p>
    <w:p w14:paraId="54359AB7" w14:textId="77777777" w:rsidR="004D28CD" w:rsidRDefault="004D28CD">
      <w:pPr>
        <w:jc w:val="left"/>
        <w:rPr>
          <w:rFonts w:eastAsiaTheme="majorEastAsia" w:cstheme="majorBidi"/>
          <w:b/>
          <w:caps/>
          <w:spacing w:val="15"/>
          <w:sz w:val="20"/>
          <w:lang w:val="es-ES"/>
        </w:rPr>
      </w:pPr>
      <w:r>
        <w:rPr>
          <w:lang w:val="es-ES"/>
        </w:rPr>
        <w:br w:type="page"/>
      </w:r>
    </w:p>
    <w:p w14:paraId="7BD9F568" w14:textId="26276568" w:rsidR="00236B19" w:rsidRDefault="003133FA" w:rsidP="003133FA">
      <w:pPr>
        <w:pStyle w:val="Ttulo2"/>
        <w:rPr>
          <w:lang w:val="es-ES"/>
        </w:rPr>
      </w:pPr>
      <w:bookmarkStart w:id="17" w:name="_Toc421793164"/>
      <w:r>
        <w:rPr>
          <w:lang w:val="es-ES"/>
        </w:rPr>
        <w:lastRenderedPageBreak/>
        <w:t>Especificación De Requerimientos De Software</w:t>
      </w:r>
      <w:bookmarkEnd w:id="17"/>
    </w:p>
    <w:p w14:paraId="2865C77F" w14:textId="6BC1733A" w:rsidR="002A5CC1" w:rsidRDefault="002A5CC1" w:rsidP="002A5CC1">
      <w:pPr>
        <w:rPr>
          <w:lang w:val="es-ES"/>
        </w:rPr>
      </w:pPr>
      <w:r>
        <w:rPr>
          <w:lang w:val="es-ES"/>
        </w:rPr>
        <w:t>La Especificación de Requerimientos de Software (ERS), consiste en una descripción general de la funcionalidad que tendrá el sistema a desarrollar. Se reflejarán en la ERS todos los requerimientos funcionales que nuestro producto contempla.</w:t>
      </w:r>
    </w:p>
    <w:p w14:paraId="63A30DBB" w14:textId="081623BC" w:rsidR="002A5CC1" w:rsidRPr="003133FA" w:rsidRDefault="003133FA" w:rsidP="003133FA">
      <w:pPr>
        <w:pStyle w:val="Ttulo3"/>
      </w:pPr>
      <w:bookmarkStart w:id="18" w:name="_Toc118013928"/>
      <w:bookmarkStart w:id="19" w:name="_Toc118027376"/>
      <w:bookmarkStart w:id="20" w:name="_Toc118281331"/>
      <w:bookmarkStart w:id="21" w:name="_Toc219621175"/>
      <w:bookmarkStart w:id="22" w:name="_Toc224346012"/>
      <w:bookmarkStart w:id="23" w:name="_Toc388973277"/>
      <w:bookmarkStart w:id="24" w:name="_Toc420324486"/>
      <w:bookmarkStart w:id="25" w:name="_Toc421793165"/>
      <w:r w:rsidRPr="003133FA">
        <w:t>Definiciones, Acrónimos Y Abreviaturas</w:t>
      </w:r>
      <w:bookmarkEnd w:id="18"/>
      <w:bookmarkEnd w:id="19"/>
      <w:bookmarkEnd w:id="20"/>
      <w:bookmarkEnd w:id="21"/>
      <w:bookmarkEnd w:id="22"/>
      <w:bookmarkEnd w:id="23"/>
      <w:bookmarkEnd w:id="24"/>
      <w:bookmarkEnd w:id="25"/>
    </w:p>
    <w:p w14:paraId="2C23F938" w14:textId="77777777" w:rsidR="003133FA" w:rsidRPr="003133FA" w:rsidRDefault="003133FA" w:rsidP="003133FA"/>
    <w:tbl>
      <w:tblPr>
        <w:tblStyle w:val="Tabladecuadrcula6concolores-nfasis31"/>
        <w:tblW w:w="0" w:type="auto"/>
        <w:tblLook w:val="04A0" w:firstRow="1" w:lastRow="0" w:firstColumn="1" w:lastColumn="0" w:noHBand="0" w:noVBand="1"/>
      </w:tblPr>
      <w:tblGrid>
        <w:gridCol w:w="4675"/>
        <w:gridCol w:w="4675"/>
      </w:tblGrid>
      <w:tr w:rsidR="002A5CC1" w14:paraId="2E3FC7EF" w14:textId="77777777" w:rsidTr="00ED6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FFFFFF" w:themeFill="background1"/>
            <w:vAlign w:val="center"/>
          </w:tcPr>
          <w:p w14:paraId="01529A6D" w14:textId="77777777" w:rsidR="002A5CC1" w:rsidRPr="00277E3A" w:rsidRDefault="002A5CC1" w:rsidP="00D42C65">
            <w:pPr>
              <w:rPr>
                <w:color w:val="1B5337" w:themeColor="accent3" w:themeShade="80"/>
                <w:lang w:val="es-ES"/>
              </w:rPr>
            </w:pPr>
            <w:r w:rsidRPr="00277E3A">
              <w:rPr>
                <w:color w:val="1B5337" w:themeColor="accent3" w:themeShade="80"/>
                <w:lang w:val="es-ES"/>
              </w:rPr>
              <w:t>Sigla/Concepto</w:t>
            </w:r>
          </w:p>
        </w:tc>
        <w:tc>
          <w:tcPr>
            <w:tcW w:w="4675" w:type="dxa"/>
            <w:shd w:val="clear" w:color="auto" w:fill="FFFFFF" w:themeFill="background1"/>
            <w:vAlign w:val="center"/>
          </w:tcPr>
          <w:p w14:paraId="58FAF2C1" w14:textId="77777777" w:rsidR="002A5CC1" w:rsidRPr="00277E3A" w:rsidRDefault="002A5CC1" w:rsidP="00D42C65">
            <w:pPr>
              <w:cnfStyle w:val="100000000000" w:firstRow="1" w:lastRow="0" w:firstColumn="0" w:lastColumn="0" w:oddVBand="0" w:evenVBand="0" w:oddHBand="0" w:evenHBand="0" w:firstRowFirstColumn="0" w:firstRowLastColumn="0" w:lastRowFirstColumn="0" w:lastRowLastColumn="0"/>
              <w:rPr>
                <w:color w:val="1B5337" w:themeColor="accent3" w:themeShade="80"/>
                <w:lang w:val="es-ES"/>
              </w:rPr>
            </w:pPr>
            <w:r w:rsidRPr="00277E3A">
              <w:rPr>
                <w:color w:val="1B5337" w:themeColor="accent3" w:themeShade="80"/>
                <w:lang w:val="es-ES"/>
              </w:rPr>
              <w:t>Descripción</w:t>
            </w:r>
          </w:p>
        </w:tc>
      </w:tr>
      <w:tr w:rsidR="002A5CC1" w14:paraId="7C77D585" w14:textId="77777777" w:rsidTr="00ED6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FFFFFF" w:themeFill="background1"/>
            <w:vAlign w:val="center"/>
          </w:tcPr>
          <w:p w14:paraId="5FE5D764" w14:textId="77777777" w:rsidR="002A5CC1" w:rsidRPr="003C43E8" w:rsidRDefault="002A5CC1" w:rsidP="00D42C65">
            <w:pPr>
              <w:rPr>
                <w:color w:val="auto"/>
                <w:lang w:val="es-ES"/>
              </w:rPr>
            </w:pPr>
            <w:r w:rsidRPr="003C43E8">
              <w:rPr>
                <w:color w:val="auto"/>
                <w:lang w:val="es-ES"/>
              </w:rPr>
              <w:t>Torneo</w:t>
            </w:r>
          </w:p>
        </w:tc>
        <w:tc>
          <w:tcPr>
            <w:tcW w:w="4675" w:type="dxa"/>
            <w:shd w:val="clear" w:color="auto" w:fill="FFFFFF" w:themeFill="background1"/>
            <w:vAlign w:val="center"/>
          </w:tcPr>
          <w:p w14:paraId="0F8500AE" w14:textId="77777777" w:rsidR="002A5CC1" w:rsidRPr="003D5D93" w:rsidRDefault="002A5CC1" w:rsidP="00D42C65">
            <w:pPr>
              <w:cnfStyle w:val="000000100000" w:firstRow="0" w:lastRow="0" w:firstColumn="0" w:lastColumn="0" w:oddVBand="0" w:evenVBand="0" w:oddHBand="1" w:evenHBand="0" w:firstRowFirstColumn="0" w:firstRowLastColumn="0" w:lastRowFirstColumn="0" w:lastRowLastColumn="0"/>
              <w:rPr>
                <w:color w:val="auto"/>
                <w:lang w:val="es-ES"/>
              </w:rPr>
            </w:pPr>
            <w:r w:rsidRPr="003D5D93">
              <w:rPr>
                <w:color w:val="auto"/>
                <w:lang w:val="es-ES"/>
              </w:rPr>
              <w:t>Sinónimo de Campeonato</w:t>
            </w:r>
          </w:p>
        </w:tc>
      </w:tr>
      <w:tr w:rsidR="002A5CC1" w14:paraId="67D3A52F" w14:textId="77777777" w:rsidTr="00ED6A64">
        <w:tc>
          <w:tcPr>
            <w:cnfStyle w:val="001000000000" w:firstRow="0" w:lastRow="0" w:firstColumn="1" w:lastColumn="0" w:oddVBand="0" w:evenVBand="0" w:oddHBand="0" w:evenHBand="0" w:firstRowFirstColumn="0" w:firstRowLastColumn="0" w:lastRowFirstColumn="0" w:lastRowLastColumn="0"/>
            <w:tcW w:w="4675" w:type="dxa"/>
            <w:shd w:val="clear" w:color="auto" w:fill="FFFFFF" w:themeFill="background1"/>
            <w:vAlign w:val="center"/>
          </w:tcPr>
          <w:p w14:paraId="1C474601" w14:textId="77777777" w:rsidR="002A5CC1" w:rsidRPr="003C43E8" w:rsidRDefault="002A5CC1" w:rsidP="00D42C65">
            <w:pPr>
              <w:rPr>
                <w:color w:val="auto"/>
                <w:lang w:val="es-ES"/>
              </w:rPr>
            </w:pPr>
            <w:r w:rsidRPr="003C43E8">
              <w:rPr>
                <w:color w:val="auto"/>
                <w:lang w:val="es-ES"/>
              </w:rPr>
              <w:t>Fixture</w:t>
            </w:r>
          </w:p>
        </w:tc>
        <w:tc>
          <w:tcPr>
            <w:tcW w:w="4675" w:type="dxa"/>
            <w:shd w:val="clear" w:color="auto" w:fill="FFFFFF" w:themeFill="background1"/>
            <w:vAlign w:val="center"/>
          </w:tcPr>
          <w:p w14:paraId="75556369" w14:textId="77777777" w:rsidR="002A5CC1" w:rsidRPr="003D5D93" w:rsidRDefault="002A5CC1" w:rsidP="00D42C65">
            <w:pPr>
              <w:cnfStyle w:val="000000000000" w:firstRow="0" w:lastRow="0" w:firstColumn="0" w:lastColumn="0" w:oddVBand="0" w:evenVBand="0" w:oddHBand="0" w:evenHBand="0" w:firstRowFirstColumn="0" w:firstRowLastColumn="0" w:lastRowFirstColumn="0" w:lastRowLastColumn="0"/>
              <w:rPr>
                <w:color w:val="auto"/>
                <w:lang w:val="es-ES"/>
              </w:rPr>
            </w:pPr>
            <w:r w:rsidRPr="003D5D93">
              <w:rPr>
                <w:color w:val="auto"/>
                <w:lang w:val="es-ES"/>
              </w:rPr>
              <w:t>Diagramación de Campeonato</w:t>
            </w:r>
          </w:p>
        </w:tc>
      </w:tr>
      <w:tr w:rsidR="002A5CC1" w:rsidRPr="00A07B76" w14:paraId="2CFDE1CC" w14:textId="77777777" w:rsidTr="00ED6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FFFFFF" w:themeFill="background1"/>
            <w:vAlign w:val="center"/>
          </w:tcPr>
          <w:p w14:paraId="3D74E799" w14:textId="77777777" w:rsidR="002A5CC1" w:rsidRPr="003C43E8" w:rsidRDefault="002A5CC1" w:rsidP="00D42C65">
            <w:pPr>
              <w:rPr>
                <w:color w:val="auto"/>
                <w:lang w:val="es-ES"/>
              </w:rPr>
            </w:pPr>
            <w:r w:rsidRPr="003C43E8">
              <w:rPr>
                <w:color w:val="auto"/>
                <w:lang w:val="es-ES"/>
              </w:rPr>
              <w:t>Tipo de Fixture</w:t>
            </w:r>
          </w:p>
        </w:tc>
        <w:tc>
          <w:tcPr>
            <w:tcW w:w="4675" w:type="dxa"/>
            <w:shd w:val="clear" w:color="auto" w:fill="FFFFFF" w:themeFill="background1"/>
            <w:vAlign w:val="center"/>
          </w:tcPr>
          <w:p w14:paraId="48E5A529" w14:textId="77777777" w:rsidR="002A5CC1" w:rsidRPr="003D5D93" w:rsidRDefault="002A5CC1" w:rsidP="00D42C65">
            <w:pPr>
              <w:cnfStyle w:val="000000100000" w:firstRow="0" w:lastRow="0" w:firstColumn="0" w:lastColumn="0" w:oddVBand="0" w:evenVBand="0" w:oddHBand="1" w:evenHBand="0" w:firstRowFirstColumn="0" w:firstRowLastColumn="0" w:lastRowFirstColumn="0" w:lastRowLastColumn="0"/>
              <w:rPr>
                <w:color w:val="auto"/>
                <w:lang w:val="es-ES"/>
              </w:rPr>
            </w:pPr>
            <w:r w:rsidRPr="003D5D93">
              <w:rPr>
                <w:color w:val="auto"/>
                <w:lang w:val="es-ES"/>
              </w:rPr>
              <w:t>Disposición de fechas y partidos. Por ejemplo: todos contra todos, eliminatorias, por fase, mixto.</w:t>
            </w:r>
          </w:p>
        </w:tc>
      </w:tr>
      <w:tr w:rsidR="002A5CC1" w:rsidRPr="00A07B76" w14:paraId="1CEF848F" w14:textId="77777777" w:rsidTr="00ED6A64">
        <w:tc>
          <w:tcPr>
            <w:cnfStyle w:val="001000000000" w:firstRow="0" w:lastRow="0" w:firstColumn="1" w:lastColumn="0" w:oddVBand="0" w:evenVBand="0" w:oddHBand="0" w:evenHBand="0" w:firstRowFirstColumn="0" w:firstRowLastColumn="0" w:lastRowFirstColumn="0" w:lastRowLastColumn="0"/>
            <w:tcW w:w="4675" w:type="dxa"/>
            <w:shd w:val="clear" w:color="auto" w:fill="FFFFFF" w:themeFill="background1"/>
            <w:vAlign w:val="center"/>
          </w:tcPr>
          <w:p w14:paraId="22CC2907" w14:textId="77777777" w:rsidR="002A5CC1" w:rsidRPr="003C43E8" w:rsidRDefault="002A5CC1" w:rsidP="00D42C65">
            <w:pPr>
              <w:rPr>
                <w:color w:val="auto"/>
                <w:lang w:val="es-ES"/>
              </w:rPr>
            </w:pPr>
            <w:r w:rsidRPr="003C43E8">
              <w:rPr>
                <w:color w:val="auto"/>
                <w:lang w:val="es-ES"/>
              </w:rPr>
              <w:t>Edición</w:t>
            </w:r>
          </w:p>
        </w:tc>
        <w:tc>
          <w:tcPr>
            <w:tcW w:w="4675" w:type="dxa"/>
            <w:shd w:val="clear" w:color="auto" w:fill="FFFFFF" w:themeFill="background1"/>
            <w:vAlign w:val="center"/>
          </w:tcPr>
          <w:p w14:paraId="0D4EA3D3" w14:textId="77777777" w:rsidR="002A5CC1" w:rsidRPr="003D5D93" w:rsidRDefault="002A5CC1" w:rsidP="00D42C65">
            <w:pPr>
              <w:cnfStyle w:val="000000000000" w:firstRow="0" w:lastRow="0" w:firstColumn="0" w:lastColumn="0" w:oddVBand="0" w:evenVBand="0" w:oddHBand="0" w:evenHBand="0" w:firstRowFirstColumn="0" w:firstRowLastColumn="0" w:lastRowFirstColumn="0" w:lastRowLastColumn="0"/>
              <w:rPr>
                <w:lang w:val="es-ES"/>
              </w:rPr>
            </w:pPr>
            <w:r w:rsidRPr="005A6221">
              <w:rPr>
                <w:color w:val="auto"/>
                <w:lang w:val="es-ES"/>
              </w:rPr>
              <w:t>Se refiere a cada instancia de un campeonato.</w:t>
            </w:r>
            <w:r>
              <w:rPr>
                <w:lang w:val="es-ES"/>
              </w:rPr>
              <w:t xml:space="preserve"> </w:t>
            </w:r>
          </w:p>
        </w:tc>
      </w:tr>
    </w:tbl>
    <w:p w14:paraId="2BBD308D" w14:textId="77777777" w:rsidR="002A5CC1" w:rsidRDefault="002A5CC1" w:rsidP="002A5CC1">
      <w:pPr>
        <w:rPr>
          <w:lang w:val="es-ES"/>
        </w:rPr>
      </w:pPr>
    </w:p>
    <w:p w14:paraId="13FC5975" w14:textId="5D22C6AC" w:rsidR="002A5CC1" w:rsidRPr="008C0D89" w:rsidRDefault="003133FA" w:rsidP="003133FA">
      <w:pPr>
        <w:pStyle w:val="Ttulo3"/>
        <w:rPr>
          <w:lang w:val="es-ES"/>
        </w:rPr>
      </w:pPr>
      <w:bookmarkStart w:id="26" w:name="_Toc420324487"/>
      <w:bookmarkStart w:id="27" w:name="_Toc421793166"/>
      <w:r w:rsidRPr="008C0D89">
        <w:rPr>
          <w:lang w:val="es-ES"/>
        </w:rPr>
        <w:t>Límite Y Alcance</w:t>
      </w:r>
      <w:bookmarkEnd w:id="26"/>
      <w:bookmarkEnd w:id="27"/>
    </w:p>
    <w:p w14:paraId="530094E0" w14:textId="77777777" w:rsidR="002A5CC1" w:rsidRDefault="002A5CC1" w:rsidP="002A5CC1">
      <w:pPr>
        <w:rPr>
          <w:lang w:val="es-ES"/>
        </w:rPr>
      </w:pPr>
      <w:r w:rsidRPr="006C3380">
        <w:rPr>
          <w:lang w:val="es-ES"/>
        </w:rPr>
        <w:t>La presente ERS contempla los siguientes requerimientos funcionales:</w:t>
      </w:r>
    </w:p>
    <w:p w14:paraId="585C3821" w14:textId="6ED268F6" w:rsidR="002A5CC1" w:rsidRDefault="00374CEC" w:rsidP="002A5CC1">
      <w:pPr>
        <w:pStyle w:val="Ttulo4"/>
        <w:rPr>
          <w:lang w:val="es-ES"/>
        </w:rPr>
      </w:pPr>
      <w:bookmarkStart w:id="28" w:name="_Toc420324488"/>
      <w:r w:rsidRPr="00E83315">
        <w:rPr>
          <w:caps w:val="0"/>
          <w:lang w:val="es-ES"/>
        </w:rPr>
        <w:t>MÓDULO DE ADMINISTRADOR</w:t>
      </w:r>
      <w:bookmarkEnd w:id="28"/>
    </w:p>
    <w:p w14:paraId="64E23343" w14:textId="77777777" w:rsidR="002A5CC1" w:rsidRPr="00872D9B" w:rsidRDefault="002A5CC1" w:rsidP="002A5CC1">
      <w:pPr>
        <w:rPr>
          <w:lang w:val="es-ES"/>
        </w:rPr>
      </w:pPr>
      <w:r>
        <w:rPr>
          <w:lang w:val="es-ES"/>
        </w:rPr>
        <w:t>El Módulo de Administrador contempla los siguientes componentes:</w:t>
      </w:r>
    </w:p>
    <w:p w14:paraId="54D5730C" w14:textId="77777777" w:rsidR="002A5CC1" w:rsidRPr="00DE2079" w:rsidRDefault="002A5CC1" w:rsidP="00D10ACF">
      <w:pPr>
        <w:pStyle w:val="Prrafodelista"/>
        <w:numPr>
          <w:ilvl w:val="0"/>
          <w:numId w:val="3"/>
        </w:numPr>
        <w:ind w:left="567" w:hanging="207"/>
        <w:rPr>
          <w:lang w:val="es-ES"/>
        </w:rPr>
      </w:pPr>
      <w:r w:rsidRPr="00DE2079">
        <w:rPr>
          <w:lang w:val="es-ES"/>
        </w:rPr>
        <w:t>Gestión de Torneos</w:t>
      </w:r>
    </w:p>
    <w:p w14:paraId="1BAB67CE" w14:textId="77777777" w:rsidR="002A5CC1" w:rsidRPr="00DE2079" w:rsidRDefault="002A5CC1" w:rsidP="00D10ACF">
      <w:pPr>
        <w:pStyle w:val="Prrafodelista"/>
        <w:numPr>
          <w:ilvl w:val="0"/>
          <w:numId w:val="3"/>
        </w:numPr>
        <w:ind w:left="567" w:hanging="207"/>
        <w:rPr>
          <w:lang w:val="es-ES"/>
        </w:rPr>
      </w:pPr>
      <w:r w:rsidRPr="00DE2079">
        <w:rPr>
          <w:lang w:val="es-ES"/>
        </w:rPr>
        <w:t>Gestión de Ediciones.</w:t>
      </w:r>
    </w:p>
    <w:p w14:paraId="19BA1883" w14:textId="77777777" w:rsidR="002A5CC1" w:rsidRPr="00DE2079" w:rsidRDefault="002A5CC1" w:rsidP="00D10ACF">
      <w:pPr>
        <w:pStyle w:val="Prrafodelista"/>
        <w:numPr>
          <w:ilvl w:val="0"/>
          <w:numId w:val="3"/>
        </w:numPr>
        <w:ind w:left="567" w:hanging="207"/>
        <w:rPr>
          <w:lang w:val="es-ES"/>
        </w:rPr>
      </w:pPr>
      <w:r w:rsidRPr="00DE2079">
        <w:rPr>
          <w:lang w:val="es-ES"/>
        </w:rPr>
        <w:t>Gestión de Ediciones – Configuración de Edición</w:t>
      </w:r>
    </w:p>
    <w:p w14:paraId="134B28CB" w14:textId="77777777" w:rsidR="002A5CC1" w:rsidRPr="00DE2079" w:rsidRDefault="002A5CC1" w:rsidP="00D10ACF">
      <w:pPr>
        <w:pStyle w:val="Prrafodelista"/>
        <w:numPr>
          <w:ilvl w:val="0"/>
          <w:numId w:val="3"/>
        </w:numPr>
        <w:ind w:left="567" w:hanging="207"/>
        <w:rPr>
          <w:lang w:val="es-ES"/>
        </w:rPr>
      </w:pPr>
      <w:r w:rsidRPr="00DE2079">
        <w:rPr>
          <w:lang w:val="es-ES"/>
        </w:rPr>
        <w:t>Gestión de Equipos</w:t>
      </w:r>
    </w:p>
    <w:p w14:paraId="4568A6FF" w14:textId="77777777" w:rsidR="002A5CC1" w:rsidRPr="00DE2079" w:rsidRDefault="002A5CC1" w:rsidP="00D10ACF">
      <w:pPr>
        <w:pStyle w:val="Prrafodelista"/>
        <w:numPr>
          <w:ilvl w:val="0"/>
          <w:numId w:val="3"/>
        </w:numPr>
        <w:ind w:left="567" w:hanging="207"/>
        <w:rPr>
          <w:lang w:val="es-ES"/>
        </w:rPr>
      </w:pPr>
      <w:r w:rsidRPr="00DE2079">
        <w:rPr>
          <w:lang w:val="es-ES"/>
        </w:rPr>
        <w:t>Gestión de Jugadores</w:t>
      </w:r>
    </w:p>
    <w:p w14:paraId="5ADB67C4" w14:textId="77777777" w:rsidR="002A5CC1" w:rsidRPr="00DE2079" w:rsidRDefault="002A5CC1" w:rsidP="00D10ACF">
      <w:pPr>
        <w:pStyle w:val="Prrafodelista"/>
        <w:numPr>
          <w:ilvl w:val="0"/>
          <w:numId w:val="3"/>
        </w:numPr>
        <w:ind w:left="567" w:hanging="207"/>
        <w:rPr>
          <w:lang w:val="es-ES"/>
        </w:rPr>
      </w:pPr>
      <w:r w:rsidRPr="00DE2079">
        <w:rPr>
          <w:lang w:val="es-ES"/>
        </w:rPr>
        <w:t>Gestión de Árbitros</w:t>
      </w:r>
    </w:p>
    <w:p w14:paraId="2E28AFF5" w14:textId="77777777" w:rsidR="002A5CC1" w:rsidRPr="00DE2079" w:rsidRDefault="002A5CC1" w:rsidP="00D10ACF">
      <w:pPr>
        <w:pStyle w:val="Prrafodelista"/>
        <w:numPr>
          <w:ilvl w:val="0"/>
          <w:numId w:val="3"/>
        </w:numPr>
        <w:ind w:left="567" w:hanging="207"/>
        <w:rPr>
          <w:lang w:val="es-ES"/>
        </w:rPr>
      </w:pPr>
      <w:r w:rsidRPr="00DE2079">
        <w:rPr>
          <w:lang w:val="es-ES"/>
        </w:rPr>
        <w:t>Gestión de Canchas/Complejos</w:t>
      </w:r>
    </w:p>
    <w:p w14:paraId="69F3171A" w14:textId="77777777" w:rsidR="002A5CC1" w:rsidRPr="00DE2079" w:rsidRDefault="002A5CC1" w:rsidP="00D10ACF">
      <w:pPr>
        <w:pStyle w:val="Prrafodelista"/>
        <w:numPr>
          <w:ilvl w:val="0"/>
          <w:numId w:val="3"/>
        </w:numPr>
        <w:ind w:left="567" w:hanging="207"/>
        <w:rPr>
          <w:lang w:val="es-ES"/>
        </w:rPr>
      </w:pPr>
      <w:r w:rsidRPr="00DE2079">
        <w:rPr>
          <w:lang w:val="es-ES"/>
        </w:rPr>
        <w:t>Gestión de Fixture (Fases/Fechas/Partidos)</w:t>
      </w:r>
    </w:p>
    <w:p w14:paraId="2DCA3D21" w14:textId="77777777" w:rsidR="002A5CC1" w:rsidRPr="00DE2079" w:rsidRDefault="002A5CC1" w:rsidP="00D10ACF">
      <w:pPr>
        <w:pStyle w:val="Prrafodelista"/>
        <w:numPr>
          <w:ilvl w:val="0"/>
          <w:numId w:val="3"/>
        </w:numPr>
        <w:ind w:left="567" w:hanging="207"/>
        <w:rPr>
          <w:lang w:val="es-ES"/>
        </w:rPr>
      </w:pPr>
      <w:r w:rsidRPr="00DE2079">
        <w:rPr>
          <w:lang w:val="es-ES"/>
        </w:rPr>
        <w:t>Gestión de Partidos</w:t>
      </w:r>
    </w:p>
    <w:p w14:paraId="4297D80E" w14:textId="77777777" w:rsidR="002A5CC1" w:rsidRPr="00DE2079" w:rsidRDefault="002A5CC1" w:rsidP="00D10ACF">
      <w:pPr>
        <w:pStyle w:val="Prrafodelista"/>
        <w:numPr>
          <w:ilvl w:val="0"/>
          <w:numId w:val="3"/>
        </w:numPr>
        <w:ind w:left="567" w:hanging="207"/>
        <w:rPr>
          <w:lang w:val="es-ES"/>
        </w:rPr>
      </w:pPr>
      <w:r w:rsidRPr="00DE2079">
        <w:rPr>
          <w:lang w:val="es-ES"/>
        </w:rPr>
        <w:t>Gestión de Sanciones</w:t>
      </w:r>
    </w:p>
    <w:p w14:paraId="56486C59" w14:textId="77777777" w:rsidR="002A5CC1" w:rsidRPr="00DE2079" w:rsidRDefault="002A5CC1" w:rsidP="00D10ACF">
      <w:pPr>
        <w:pStyle w:val="Prrafodelista"/>
        <w:numPr>
          <w:ilvl w:val="0"/>
          <w:numId w:val="3"/>
        </w:numPr>
        <w:ind w:left="567" w:hanging="207"/>
        <w:rPr>
          <w:lang w:val="es-ES"/>
        </w:rPr>
      </w:pPr>
      <w:r w:rsidRPr="00DE2079">
        <w:rPr>
          <w:lang w:val="es-ES"/>
        </w:rPr>
        <w:t>Gestión de Noticias.</w:t>
      </w:r>
    </w:p>
    <w:p w14:paraId="33717550" w14:textId="77777777" w:rsidR="002A5CC1" w:rsidRPr="00DE2079" w:rsidRDefault="002A5CC1" w:rsidP="00D10ACF">
      <w:pPr>
        <w:pStyle w:val="Prrafodelista"/>
        <w:numPr>
          <w:ilvl w:val="0"/>
          <w:numId w:val="3"/>
        </w:numPr>
        <w:ind w:left="567" w:hanging="207"/>
        <w:rPr>
          <w:lang w:val="es-ES"/>
        </w:rPr>
      </w:pPr>
      <w:r w:rsidRPr="00DE2079">
        <w:rPr>
          <w:lang w:val="es-ES"/>
        </w:rPr>
        <w:t>Gestión de Estadísticas de Administrador.</w:t>
      </w:r>
    </w:p>
    <w:p w14:paraId="22AE55E1" w14:textId="77777777" w:rsidR="002A5CC1" w:rsidRPr="00DE2079" w:rsidRDefault="002A5CC1" w:rsidP="00D10ACF">
      <w:pPr>
        <w:pStyle w:val="Prrafodelista"/>
        <w:numPr>
          <w:ilvl w:val="0"/>
          <w:numId w:val="3"/>
        </w:numPr>
        <w:ind w:left="567" w:hanging="207"/>
        <w:rPr>
          <w:lang w:val="es-ES"/>
        </w:rPr>
      </w:pPr>
      <w:r w:rsidRPr="00DE2079">
        <w:rPr>
          <w:lang w:val="es-ES"/>
        </w:rPr>
        <w:t>Gestión de Usuarios.</w:t>
      </w:r>
    </w:p>
    <w:p w14:paraId="15216E16" w14:textId="77777777" w:rsidR="002A5CC1" w:rsidRPr="00DE2079" w:rsidRDefault="002A5CC1" w:rsidP="00D10ACF">
      <w:pPr>
        <w:pStyle w:val="Prrafodelista"/>
        <w:numPr>
          <w:ilvl w:val="0"/>
          <w:numId w:val="3"/>
        </w:numPr>
        <w:ind w:left="567" w:hanging="207"/>
        <w:rPr>
          <w:lang w:val="es-ES"/>
        </w:rPr>
      </w:pPr>
      <w:r w:rsidRPr="00DE2079">
        <w:rPr>
          <w:lang w:val="es-ES"/>
        </w:rPr>
        <w:t>Gestión de la Seguridad.</w:t>
      </w:r>
    </w:p>
    <w:p w14:paraId="3E88F133" w14:textId="77777777" w:rsidR="002A5CC1" w:rsidRPr="00DE2079" w:rsidRDefault="002A5CC1" w:rsidP="00D10ACF">
      <w:pPr>
        <w:pStyle w:val="Prrafodelista"/>
        <w:numPr>
          <w:ilvl w:val="0"/>
          <w:numId w:val="3"/>
        </w:numPr>
        <w:ind w:left="567" w:hanging="207"/>
        <w:rPr>
          <w:lang w:val="es-ES"/>
        </w:rPr>
      </w:pPr>
      <w:r w:rsidRPr="00DE2079">
        <w:rPr>
          <w:lang w:val="es-ES"/>
        </w:rPr>
        <w:t>Gestión de Ediciones – Personalización Visual de Edición</w:t>
      </w:r>
    </w:p>
    <w:p w14:paraId="7B714C52" w14:textId="3BDDF2BF" w:rsidR="002A5CC1" w:rsidRDefault="00374CEC" w:rsidP="002A5CC1">
      <w:pPr>
        <w:pStyle w:val="Ttulo4"/>
        <w:rPr>
          <w:noProof/>
          <w:lang w:val="es-ES"/>
        </w:rPr>
      </w:pPr>
      <w:bookmarkStart w:id="29" w:name="_Toc420324489"/>
      <w:r>
        <w:rPr>
          <w:caps w:val="0"/>
          <w:lang w:val="es-ES"/>
        </w:rPr>
        <w:t>SITIO WEB</w:t>
      </w:r>
      <w:r w:rsidRPr="00E83315">
        <w:rPr>
          <w:caps w:val="0"/>
          <w:noProof/>
          <w:lang w:val="es-ES"/>
        </w:rPr>
        <w:t xml:space="preserve"> DE TORNEO</w:t>
      </w:r>
      <w:bookmarkEnd w:id="29"/>
    </w:p>
    <w:p w14:paraId="4489EB63" w14:textId="77777777" w:rsidR="002A5CC1" w:rsidRPr="00872D9B" w:rsidRDefault="002A5CC1" w:rsidP="002A5CC1">
      <w:pPr>
        <w:rPr>
          <w:lang w:val="es-ES"/>
        </w:rPr>
      </w:pPr>
      <w:r>
        <w:rPr>
          <w:lang w:val="es-ES"/>
        </w:rPr>
        <w:t>El Sitio Web de Torneo contempla los siguientes componentes:</w:t>
      </w:r>
    </w:p>
    <w:p w14:paraId="7A1809B5" w14:textId="77777777" w:rsidR="002A5CC1" w:rsidRPr="00DE2079" w:rsidRDefault="002A5CC1" w:rsidP="00D10ACF">
      <w:pPr>
        <w:pStyle w:val="Prrafodelista"/>
        <w:numPr>
          <w:ilvl w:val="0"/>
          <w:numId w:val="32"/>
        </w:numPr>
        <w:rPr>
          <w:noProof/>
          <w:color w:val="000000" w:themeColor="text1"/>
          <w:lang w:val="es-ES"/>
        </w:rPr>
      </w:pPr>
      <w:r w:rsidRPr="00DE2079">
        <w:rPr>
          <w:noProof/>
          <w:color w:val="000000" w:themeColor="text1"/>
          <w:lang w:val="es-ES"/>
        </w:rPr>
        <w:lastRenderedPageBreak/>
        <w:t>Gestión de Consulta Torneo y sus Ediciones</w:t>
      </w:r>
    </w:p>
    <w:p w14:paraId="07394F4E" w14:textId="77777777" w:rsidR="002A5CC1" w:rsidRPr="00DE2079" w:rsidRDefault="002A5CC1" w:rsidP="00D10ACF">
      <w:pPr>
        <w:pStyle w:val="Prrafodelista"/>
        <w:numPr>
          <w:ilvl w:val="0"/>
          <w:numId w:val="32"/>
        </w:numPr>
        <w:rPr>
          <w:noProof/>
          <w:color w:val="000000" w:themeColor="text1"/>
          <w:lang w:val="es-ES"/>
        </w:rPr>
      </w:pPr>
      <w:r w:rsidRPr="00DE2079">
        <w:rPr>
          <w:noProof/>
          <w:color w:val="000000" w:themeColor="text1"/>
          <w:lang w:val="es-ES"/>
        </w:rPr>
        <w:t>Gestión de Consulta de Edición</w:t>
      </w:r>
    </w:p>
    <w:p w14:paraId="3CA42234" w14:textId="77777777" w:rsidR="002A5CC1" w:rsidRPr="00DE2079" w:rsidRDefault="002A5CC1" w:rsidP="00D10ACF">
      <w:pPr>
        <w:pStyle w:val="Prrafodelista"/>
        <w:numPr>
          <w:ilvl w:val="0"/>
          <w:numId w:val="32"/>
        </w:numPr>
        <w:rPr>
          <w:noProof/>
          <w:color w:val="000000" w:themeColor="text1"/>
          <w:lang w:val="es-ES"/>
        </w:rPr>
      </w:pPr>
      <w:r w:rsidRPr="00DE2079">
        <w:rPr>
          <w:noProof/>
          <w:color w:val="000000" w:themeColor="text1"/>
          <w:lang w:val="es-ES"/>
        </w:rPr>
        <w:t>Gestión de Portal de Noticias</w:t>
      </w:r>
    </w:p>
    <w:p w14:paraId="7FC0E793" w14:textId="77777777" w:rsidR="002A5CC1" w:rsidRPr="00DE2079" w:rsidRDefault="002A5CC1" w:rsidP="00D10ACF">
      <w:pPr>
        <w:pStyle w:val="Prrafodelista"/>
        <w:numPr>
          <w:ilvl w:val="0"/>
          <w:numId w:val="32"/>
        </w:numPr>
        <w:rPr>
          <w:noProof/>
          <w:color w:val="000000" w:themeColor="text1"/>
          <w:lang w:val="es-ES"/>
        </w:rPr>
      </w:pPr>
      <w:r w:rsidRPr="00DE2079">
        <w:rPr>
          <w:noProof/>
          <w:color w:val="000000" w:themeColor="text1"/>
          <w:lang w:val="es-ES"/>
        </w:rPr>
        <w:t>Gestión de Consulta de Datos de Equipo</w:t>
      </w:r>
    </w:p>
    <w:p w14:paraId="2680E592" w14:textId="77777777" w:rsidR="002A5CC1" w:rsidRPr="00DE2079" w:rsidRDefault="002A5CC1" w:rsidP="00D10ACF">
      <w:pPr>
        <w:pStyle w:val="Prrafodelista"/>
        <w:numPr>
          <w:ilvl w:val="0"/>
          <w:numId w:val="32"/>
        </w:numPr>
        <w:rPr>
          <w:noProof/>
          <w:color w:val="000000" w:themeColor="text1"/>
          <w:lang w:val="es-ES"/>
        </w:rPr>
      </w:pPr>
      <w:r w:rsidRPr="00DE2079">
        <w:rPr>
          <w:noProof/>
          <w:color w:val="000000" w:themeColor="text1"/>
          <w:lang w:val="es-ES"/>
        </w:rPr>
        <w:t>Gestión de Consulta de Jugadores</w:t>
      </w:r>
    </w:p>
    <w:p w14:paraId="39F3CC8F" w14:textId="77777777" w:rsidR="002A5CC1" w:rsidRPr="00DE2079" w:rsidRDefault="002A5CC1" w:rsidP="00D10ACF">
      <w:pPr>
        <w:pStyle w:val="Prrafodelista"/>
        <w:numPr>
          <w:ilvl w:val="0"/>
          <w:numId w:val="32"/>
        </w:numPr>
        <w:rPr>
          <w:noProof/>
          <w:color w:val="000000" w:themeColor="text1"/>
          <w:lang w:val="es-ES"/>
        </w:rPr>
      </w:pPr>
      <w:r w:rsidRPr="00DE2079">
        <w:rPr>
          <w:noProof/>
          <w:color w:val="000000" w:themeColor="text1"/>
          <w:lang w:val="es-ES"/>
        </w:rPr>
        <w:t>Gestión de Consulta de Fixture/Fases/Fechas</w:t>
      </w:r>
    </w:p>
    <w:p w14:paraId="58FB5E78" w14:textId="77777777" w:rsidR="002A5CC1" w:rsidRPr="00DE2079" w:rsidRDefault="002A5CC1" w:rsidP="00D10ACF">
      <w:pPr>
        <w:pStyle w:val="Prrafodelista"/>
        <w:numPr>
          <w:ilvl w:val="0"/>
          <w:numId w:val="32"/>
        </w:numPr>
        <w:rPr>
          <w:noProof/>
          <w:color w:val="000000" w:themeColor="text1"/>
          <w:lang w:val="es-ES"/>
        </w:rPr>
      </w:pPr>
      <w:r w:rsidRPr="00DE2079">
        <w:rPr>
          <w:noProof/>
          <w:color w:val="000000" w:themeColor="text1"/>
          <w:lang w:val="es-ES"/>
        </w:rPr>
        <w:t>Gestión de Consulta de Ficha de Partido</w:t>
      </w:r>
    </w:p>
    <w:p w14:paraId="3E63F73D" w14:textId="77777777" w:rsidR="002A5CC1" w:rsidRDefault="002A5CC1" w:rsidP="00D10ACF">
      <w:pPr>
        <w:pStyle w:val="Prrafodelista"/>
        <w:numPr>
          <w:ilvl w:val="0"/>
          <w:numId w:val="32"/>
        </w:numPr>
        <w:rPr>
          <w:noProof/>
          <w:color w:val="000000" w:themeColor="text1"/>
          <w:lang w:val="es-ES"/>
        </w:rPr>
      </w:pPr>
      <w:r>
        <w:rPr>
          <w:noProof/>
          <w:color w:val="000000" w:themeColor="text1"/>
          <w:lang w:val="es-ES"/>
        </w:rPr>
        <w:t>Gestión de Consulta de Goleadores</w:t>
      </w:r>
    </w:p>
    <w:p w14:paraId="1C10AA3E" w14:textId="77777777" w:rsidR="002A5CC1" w:rsidRPr="00872D9B" w:rsidRDefault="002A5CC1" w:rsidP="00D10ACF">
      <w:pPr>
        <w:pStyle w:val="Prrafodelista"/>
        <w:numPr>
          <w:ilvl w:val="0"/>
          <w:numId w:val="32"/>
        </w:numPr>
        <w:rPr>
          <w:noProof/>
          <w:color w:val="000000" w:themeColor="text1"/>
          <w:lang w:val="es-ES"/>
        </w:rPr>
      </w:pPr>
      <w:r w:rsidRPr="00872D9B">
        <w:rPr>
          <w:noProof/>
          <w:color w:val="000000" w:themeColor="text1"/>
          <w:lang w:val="es-ES"/>
        </w:rPr>
        <w:t>Gestión de Consulta de Tabla de Posiciones</w:t>
      </w:r>
    </w:p>
    <w:p w14:paraId="465FC026" w14:textId="77777777" w:rsidR="002A5CC1" w:rsidRPr="00872D9B" w:rsidRDefault="002A5CC1" w:rsidP="00D10ACF">
      <w:pPr>
        <w:pStyle w:val="Prrafodelista"/>
        <w:numPr>
          <w:ilvl w:val="0"/>
          <w:numId w:val="32"/>
        </w:numPr>
        <w:rPr>
          <w:noProof/>
          <w:color w:val="000000" w:themeColor="text1"/>
          <w:lang w:val="es-ES"/>
        </w:rPr>
      </w:pPr>
      <w:r w:rsidRPr="00872D9B">
        <w:rPr>
          <w:noProof/>
          <w:color w:val="000000" w:themeColor="text1"/>
          <w:lang w:val="es-ES"/>
        </w:rPr>
        <w:t>Gestión de Consulta de Misceláneas</w:t>
      </w:r>
    </w:p>
    <w:p w14:paraId="625B5169" w14:textId="77777777" w:rsidR="002A5CC1" w:rsidRPr="00872D9B" w:rsidRDefault="002A5CC1" w:rsidP="00D10ACF">
      <w:pPr>
        <w:pStyle w:val="Prrafodelista"/>
        <w:numPr>
          <w:ilvl w:val="0"/>
          <w:numId w:val="32"/>
        </w:numPr>
        <w:rPr>
          <w:noProof/>
          <w:color w:val="000000" w:themeColor="text1"/>
          <w:lang w:val="es-ES"/>
        </w:rPr>
      </w:pPr>
      <w:r w:rsidRPr="00872D9B">
        <w:rPr>
          <w:noProof/>
          <w:color w:val="000000" w:themeColor="text1"/>
          <w:lang w:val="es-ES"/>
        </w:rPr>
        <w:t>Gestión Consulta de Sanciones</w:t>
      </w:r>
    </w:p>
    <w:p w14:paraId="644F20A7" w14:textId="77777777" w:rsidR="002A5CC1" w:rsidRPr="00872D9B" w:rsidRDefault="002A5CC1" w:rsidP="00D10ACF">
      <w:pPr>
        <w:pStyle w:val="Prrafodelista"/>
        <w:numPr>
          <w:ilvl w:val="0"/>
          <w:numId w:val="32"/>
        </w:numPr>
        <w:rPr>
          <w:noProof/>
          <w:color w:val="000000" w:themeColor="text1"/>
          <w:lang w:val="es-ES"/>
        </w:rPr>
      </w:pPr>
      <w:r w:rsidRPr="00872D9B">
        <w:rPr>
          <w:noProof/>
          <w:color w:val="000000" w:themeColor="text1"/>
          <w:lang w:val="es-ES"/>
        </w:rPr>
        <w:t>Gestión de Consulta de Equipos Participantes</w:t>
      </w:r>
    </w:p>
    <w:p w14:paraId="4AA49C01" w14:textId="77777777" w:rsidR="002A5CC1" w:rsidRPr="00EC7366" w:rsidRDefault="002A5CC1" w:rsidP="002A5CC1">
      <w:pPr>
        <w:pStyle w:val="Prrafodelista"/>
        <w:ind w:left="1440"/>
        <w:rPr>
          <w:lang w:val="es-AR"/>
        </w:rPr>
      </w:pPr>
    </w:p>
    <w:p w14:paraId="2801BD70" w14:textId="0C8F51D4" w:rsidR="002A5CC1" w:rsidRPr="008C0D89" w:rsidRDefault="003133FA" w:rsidP="003133FA">
      <w:pPr>
        <w:pStyle w:val="Ttulo3"/>
        <w:rPr>
          <w:lang w:val="es-ES"/>
        </w:rPr>
      </w:pPr>
      <w:bookmarkStart w:id="30" w:name="_Toc420324490"/>
      <w:bookmarkStart w:id="31" w:name="_Toc421793167"/>
      <w:r w:rsidRPr="008C0D89">
        <w:rPr>
          <w:lang w:val="es-ES"/>
        </w:rPr>
        <w:t>El Sistema No Se Contempla</w:t>
      </w:r>
      <w:bookmarkEnd w:id="30"/>
      <w:bookmarkEnd w:id="31"/>
    </w:p>
    <w:p w14:paraId="65CD3AD1" w14:textId="77777777" w:rsidR="002A5CC1" w:rsidRPr="006C3380" w:rsidRDefault="002A5CC1" w:rsidP="002A5CC1">
      <w:pPr>
        <w:rPr>
          <w:lang w:val="es-ES"/>
        </w:rPr>
      </w:pPr>
      <w:r w:rsidRPr="006C3380">
        <w:rPr>
          <w:lang w:val="es-ES"/>
        </w:rPr>
        <w:t>El sistema</w:t>
      </w:r>
      <w:r>
        <w:rPr>
          <w:lang w:val="es-ES"/>
        </w:rPr>
        <w:t xml:space="preserve"> de gestión de torneos de fútbol</w:t>
      </w:r>
      <w:r w:rsidRPr="006C3380">
        <w:rPr>
          <w:lang w:val="es-ES"/>
        </w:rPr>
        <w:t xml:space="preserve"> no contemplará las siguientes funciones:</w:t>
      </w:r>
    </w:p>
    <w:p w14:paraId="0D56488F" w14:textId="77777777" w:rsidR="002A5CC1" w:rsidRPr="006C3380" w:rsidRDefault="002A5CC1" w:rsidP="00D10ACF">
      <w:pPr>
        <w:pStyle w:val="Prrafodelista"/>
        <w:numPr>
          <w:ilvl w:val="0"/>
          <w:numId w:val="26"/>
        </w:numPr>
        <w:ind w:left="567" w:hanging="141"/>
        <w:rPr>
          <w:lang w:val="es-ES"/>
        </w:rPr>
      </w:pPr>
      <w:r>
        <w:rPr>
          <w:lang w:val="es-ES"/>
        </w:rPr>
        <w:t xml:space="preserve">Inscripciones </w:t>
      </w:r>
      <w:r w:rsidRPr="006C3380">
        <w:rPr>
          <w:lang w:val="es-ES"/>
        </w:rPr>
        <w:t>al campeonato</w:t>
      </w:r>
      <w:r>
        <w:rPr>
          <w:lang w:val="es-ES"/>
        </w:rPr>
        <w:t>: no se maneja inscripciones de equipos a ediciones. El administrador del campeonato inscribirá de manera manual los distintos equipos que participarán y luego los cargará al sistema.</w:t>
      </w:r>
    </w:p>
    <w:p w14:paraId="422A4741" w14:textId="77777777" w:rsidR="002A5CC1" w:rsidRDefault="002A5CC1" w:rsidP="00D10ACF">
      <w:pPr>
        <w:pStyle w:val="Prrafodelista"/>
        <w:numPr>
          <w:ilvl w:val="0"/>
          <w:numId w:val="26"/>
        </w:numPr>
        <w:ind w:left="567" w:hanging="141"/>
        <w:rPr>
          <w:lang w:val="es-ES"/>
        </w:rPr>
      </w:pPr>
      <w:r w:rsidRPr="006C3380">
        <w:rPr>
          <w:lang w:val="es-ES"/>
        </w:rPr>
        <w:t>Gestión de clubes</w:t>
      </w:r>
      <w:r>
        <w:rPr>
          <w:lang w:val="es-ES"/>
        </w:rPr>
        <w:t>: no se administra a nivel de clubes, sólo se manipulan datos a nivel de equipos.</w:t>
      </w:r>
    </w:p>
    <w:p w14:paraId="6AFC5005" w14:textId="77777777" w:rsidR="002A5CC1" w:rsidRPr="00CE4F78" w:rsidRDefault="002A5CC1" w:rsidP="00D10ACF">
      <w:pPr>
        <w:pStyle w:val="Prrafodelista"/>
        <w:numPr>
          <w:ilvl w:val="0"/>
          <w:numId w:val="26"/>
        </w:numPr>
        <w:ind w:left="567" w:hanging="141"/>
        <w:rPr>
          <w:lang w:val="es-ES"/>
        </w:rPr>
      </w:pPr>
      <w:r>
        <w:rPr>
          <w:lang w:val="es-ES"/>
        </w:rPr>
        <w:t>Gestión de cobros.</w:t>
      </w:r>
    </w:p>
    <w:p w14:paraId="6C96ADA0" w14:textId="294DBFA9" w:rsidR="002A5CC1" w:rsidRPr="003133FA" w:rsidRDefault="003133FA" w:rsidP="003133FA">
      <w:pPr>
        <w:pStyle w:val="Ttulo3"/>
      </w:pPr>
      <w:bookmarkStart w:id="32" w:name="_Toc420324491"/>
      <w:bookmarkStart w:id="33" w:name="_Toc421793168"/>
      <w:r w:rsidRPr="003133FA">
        <w:t>Supuestos</w:t>
      </w:r>
      <w:bookmarkEnd w:id="32"/>
      <w:bookmarkEnd w:id="33"/>
    </w:p>
    <w:p w14:paraId="6B8FBCD9" w14:textId="77777777" w:rsidR="002A5CC1" w:rsidRPr="007C730B" w:rsidRDefault="002A5CC1" w:rsidP="002A5CC1">
      <w:pPr>
        <w:rPr>
          <w:lang w:val="es-ES"/>
        </w:rPr>
      </w:pPr>
      <w:r>
        <w:rPr>
          <w:lang w:val="es-ES"/>
        </w:rPr>
        <w:t>Algunos de los supuestos para la implementación del sistema identificado</w:t>
      </w:r>
      <w:r w:rsidRPr="007C730B">
        <w:rPr>
          <w:lang w:val="es-ES"/>
        </w:rPr>
        <w:t xml:space="preserve"> son:</w:t>
      </w:r>
    </w:p>
    <w:p w14:paraId="044CB610" w14:textId="77777777" w:rsidR="002A5CC1" w:rsidRDefault="002A5CC1" w:rsidP="00D10ACF">
      <w:pPr>
        <w:pStyle w:val="Prrafodelista"/>
        <w:numPr>
          <w:ilvl w:val="0"/>
          <w:numId w:val="27"/>
        </w:numPr>
        <w:ind w:left="567" w:hanging="207"/>
        <w:rPr>
          <w:lang w:val="es-ES"/>
        </w:rPr>
      </w:pPr>
      <w:r w:rsidRPr="007C730B">
        <w:rPr>
          <w:lang w:val="es-ES"/>
        </w:rPr>
        <w:t>Los usuarios</w:t>
      </w:r>
      <w:r>
        <w:rPr>
          <w:lang w:val="es-ES"/>
        </w:rPr>
        <w:t xml:space="preserve"> (administradores de los torneos de fútbol, jugadores, público en Gral.)</w:t>
      </w:r>
      <w:r w:rsidRPr="007C730B">
        <w:rPr>
          <w:lang w:val="es-ES"/>
        </w:rPr>
        <w:t xml:space="preserve"> disponen de acceso a internet</w:t>
      </w:r>
      <w:r>
        <w:rPr>
          <w:lang w:val="es-ES"/>
        </w:rPr>
        <w:t xml:space="preserve"> para poder acceder a nuestro módulo web.</w:t>
      </w:r>
    </w:p>
    <w:p w14:paraId="0DF14694" w14:textId="77777777" w:rsidR="002A5CC1" w:rsidRDefault="002A5CC1" w:rsidP="00D10ACF">
      <w:pPr>
        <w:pStyle w:val="Prrafodelista"/>
        <w:numPr>
          <w:ilvl w:val="0"/>
          <w:numId w:val="27"/>
        </w:numPr>
        <w:ind w:left="567" w:hanging="207"/>
        <w:rPr>
          <w:lang w:val="es-ES"/>
        </w:rPr>
      </w:pPr>
      <w:r w:rsidRPr="00B21EF9">
        <w:rPr>
          <w:lang w:val="es-ES"/>
        </w:rPr>
        <w:t xml:space="preserve">El servidor web cumple con las características necesarias </w:t>
      </w:r>
      <w:r>
        <w:rPr>
          <w:lang w:val="es-ES"/>
        </w:rPr>
        <w:t>(ver Restricciones).</w:t>
      </w:r>
    </w:p>
    <w:p w14:paraId="7C2D492B" w14:textId="77777777" w:rsidR="002A5CC1" w:rsidRPr="00B21EF9" w:rsidRDefault="002A5CC1" w:rsidP="002A5CC1">
      <w:pPr>
        <w:pStyle w:val="Prrafodelista"/>
        <w:ind w:left="567"/>
        <w:rPr>
          <w:lang w:val="es-ES"/>
        </w:rPr>
      </w:pPr>
    </w:p>
    <w:p w14:paraId="705CF9AB" w14:textId="60AA19CC" w:rsidR="002A5CC1" w:rsidRPr="008C0D89" w:rsidRDefault="003133FA" w:rsidP="003133FA">
      <w:pPr>
        <w:pStyle w:val="Ttulo3"/>
        <w:rPr>
          <w:lang w:val="es-ES"/>
        </w:rPr>
      </w:pPr>
      <w:bookmarkStart w:id="34" w:name="_Toc420324492"/>
      <w:bookmarkStart w:id="35" w:name="_Toc421793169"/>
      <w:r w:rsidRPr="008C0D89">
        <w:rPr>
          <w:lang w:val="es-ES"/>
        </w:rPr>
        <w:t>Restricciones</w:t>
      </w:r>
      <w:bookmarkEnd w:id="34"/>
      <w:bookmarkEnd w:id="35"/>
    </w:p>
    <w:p w14:paraId="39E3097C" w14:textId="77777777" w:rsidR="002A5CC1" w:rsidRPr="00114B2B" w:rsidRDefault="002A5CC1" w:rsidP="002A5CC1">
      <w:pPr>
        <w:rPr>
          <w:lang w:val="es-ES"/>
        </w:rPr>
      </w:pPr>
      <w:r w:rsidRPr="00114B2B">
        <w:rPr>
          <w:lang w:val="es-ES"/>
        </w:rPr>
        <w:t>El sistema debe ser montado en un servidor web de Internet para que cualquiera tenga acceso al mismo. Este servidor debe cumplir con las siguientes características:</w:t>
      </w:r>
    </w:p>
    <w:p w14:paraId="55EFB755" w14:textId="77777777" w:rsidR="002A5CC1" w:rsidRPr="00114B2B" w:rsidRDefault="002A5CC1" w:rsidP="00D10ACF">
      <w:pPr>
        <w:pStyle w:val="Prrafodelista"/>
        <w:numPr>
          <w:ilvl w:val="0"/>
          <w:numId w:val="27"/>
        </w:numPr>
        <w:ind w:left="567" w:hanging="207"/>
        <w:rPr>
          <w:lang w:val="es-ES"/>
        </w:rPr>
      </w:pPr>
      <w:r w:rsidRPr="00114B2B">
        <w:rPr>
          <w:lang w:val="es-ES"/>
        </w:rPr>
        <w:t>ISS (Internet Information Service)</w:t>
      </w:r>
      <w:r>
        <w:rPr>
          <w:lang w:val="es-ES"/>
        </w:rPr>
        <w:t>.</w:t>
      </w:r>
    </w:p>
    <w:p w14:paraId="68591730" w14:textId="77777777" w:rsidR="002A5CC1" w:rsidRPr="00114B2B" w:rsidRDefault="002A5CC1" w:rsidP="00D10ACF">
      <w:pPr>
        <w:pStyle w:val="Prrafodelista"/>
        <w:numPr>
          <w:ilvl w:val="0"/>
          <w:numId w:val="27"/>
        </w:numPr>
        <w:ind w:left="567" w:hanging="207"/>
        <w:rPr>
          <w:lang w:val="es-ES"/>
        </w:rPr>
      </w:pPr>
      <w:r w:rsidRPr="00114B2B">
        <w:rPr>
          <w:lang w:val="es-ES"/>
        </w:rPr>
        <w:t>SQL Server 2012</w:t>
      </w:r>
      <w:r>
        <w:rPr>
          <w:lang w:val="es-ES"/>
        </w:rPr>
        <w:t>.</w:t>
      </w:r>
    </w:p>
    <w:p w14:paraId="3CDB6813" w14:textId="77777777" w:rsidR="002A5CC1" w:rsidRDefault="002A5CC1" w:rsidP="00D10ACF">
      <w:pPr>
        <w:pStyle w:val="Prrafodelista"/>
        <w:numPr>
          <w:ilvl w:val="0"/>
          <w:numId w:val="27"/>
        </w:numPr>
        <w:ind w:left="567" w:hanging="207"/>
        <w:rPr>
          <w:lang w:val="es-ES"/>
        </w:rPr>
      </w:pPr>
      <w:r w:rsidRPr="00114B2B">
        <w:rPr>
          <w:lang w:val="es-ES"/>
        </w:rPr>
        <w:t>ASP .Net</w:t>
      </w:r>
      <w:r>
        <w:rPr>
          <w:lang w:val="es-ES"/>
        </w:rPr>
        <w:t>.</w:t>
      </w:r>
    </w:p>
    <w:p w14:paraId="4834805C" w14:textId="77777777" w:rsidR="002A5CC1" w:rsidRPr="00114B2B" w:rsidRDefault="002A5CC1" w:rsidP="002A5CC1">
      <w:pPr>
        <w:pStyle w:val="Prrafodelista"/>
        <w:ind w:left="567"/>
        <w:rPr>
          <w:lang w:val="es-ES"/>
        </w:rPr>
      </w:pPr>
    </w:p>
    <w:p w14:paraId="4FD26144" w14:textId="77777777" w:rsidR="00A07B76" w:rsidRDefault="00A07B76">
      <w:pPr>
        <w:jc w:val="left"/>
        <w:rPr>
          <w:rFonts w:eastAsiaTheme="majorEastAsia" w:cstheme="majorBidi"/>
          <w:b/>
          <w:caps/>
          <w:color w:val="31521B" w:themeColor="text2" w:themeShade="80"/>
          <w:spacing w:val="15"/>
          <w:lang w:val="es-ES"/>
        </w:rPr>
      </w:pPr>
      <w:bookmarkStart w:id="36" w:name="_Toc420324493"/>
      <w:r>
        <w:rPr>
          <w:lang w:val="es-ES"/>
        </w:rPr>
        <w:br w:type="page"/>
      </w:r>
    </w:p>
    <w:p w14:paraId="212D32FF" w14:textId="3CF9A241" w:rsidR="002A5CC1" w:rsidRPr="00617332" w:rsidRDefault="003133FA" w:rsidP="003133FA">
      <w:pPr>
        <w:pStyle w:val="Ttulo3"/>
      </w:pPr>
      <w:bookmarkStart w:id="37" w:name="_Toc421793170"/>
      <w:r w:rsidRPr="001B31CE">
        <w:rPr>
          <w:lang w:val="es-ES"/>
        </w:rPr>
        <w:lastRenderedPageBreak/>
        <w:t>Roles</w:t>
      </w:r>
      <w:bookmarkEnd w:id="36"/>
      <w:bookmarkEnd w:id="37"/>
    </w:p>
    <w:p w14:paraId="5E0A37DA" w14:textId="77777777" w:rsidR="002A5CC1" w:rsidRDefault="002A5CC1" w:rsidP="002A5CC1">
      <w:pPr>
        <w:rPr>
          <w:lang w:val="es-ES"/>
        </w:rPr>
      </w:pPr>
      <w:r w:rsidRPr="00AA61FC">
        <w:rPr>
          <w:lang w:val="es-ES"/>
        </w:rPr>
        <w:t xml:space="preserve">Referirse a </w:t>
      </w:r>
      <w:r>
        <w:rPr>
          <w:lang w:val="es-ES"/>
        </w:rPr>
        <w:t>Requerimientos Funcionales</w:t>
      </w:r>
      <w:r w:rsidRPr="00AA61FC">
        <w:rPr>
          <w:lang w:val="es-ES"/>
        </w:rPr>
        <w:t xml:space="preserve"> / Gest</w:t>
      </w:r>
      <w:r>
        <w:rPr>
          <w:lang w:val="es-ES"/>
        </w:rPr>
        <w:t>ión de la Seguridad. En estos apartados se describen los distintos perfiles de usuario existentes: Administrador y Visitante, que corresponden a los roles involucrados en el sistema.</w:t>
      </w:r>
    </w:p>
    <w:p w14:paraId="490D9085" w14:textId="71EB0659" w:rsidR="002A5CC1" w:rsidRPr="008C0D89" w:rsidRDefault="003133FA" w:rsidP="003133FA">
      <w:pPr>
        <w:pStyle w:val="Ttulo3"/>
        <w:rPr>
          <w:lang w:val="es-ES"/>
        </w:rPr>
      </w:pPr>
      <w:bookmarkStart w:id="38" w:name="_Toc420324494"/>
      <w:bookmarkStart w:id="39" w:name="_Toc421793171"/>
      <w:r w:rsidRPr="008C0D89">
        <w:rPr>
          <w:lang w:val="es-ES"/>
        </w:rPr>
        <w:t>Requerimientos Funcionales</w:t>
      </w:r>
      <w:bookmarkEnd w:id="38"/>
      <w:bookmarkEnd w:id="39"/>
    </w:p>
    <w:p w14:paraId="286E0E7E" w14:textId="04BB9C97" w:rsidR="002A5CC1" w:rsidRDefault="002A5CC1" w:rsidP="002A5CC1">
      <w:pPr>
        <w:rPr>
          <w:lang w:val="es-ES"/>
        </w:rPr>
      </w:pPr>
      <w:r w:rsidRPr="00B21EF9">
        <w:rPr>
          <w:lang w:val="es-ES"/>
        </w:rPr>
        <w:t xml:space="preserve">A continuación se </w:t>
      </w:r>
      <w:r w:rsidR="003133FA" w:rsidRPr="00B21EF9">
        <w:rPr>
          <w:lang w:val="es-ES"/>
        </w:rPr>
        <w:t xml:space="preserve">describen </w:t>
      </w:r>
      <w:r w:rsidRPr="00B21EF9">
        <w:rPr>
          <w:lang w:val="es-ES"/>
        </w:rPr>
        <w:t xml:space="preserve">las funcionalidades que debe incluir el sistema. Se muestran agrupadas por módulos. Los mismos se corresponden con las épicas contempladas en el Product Backlog. </w:t>
      </w:r>
    </w:p>
    <w:p w14:paraId="212EB8E3" w14:textId="3E773648" w:rsidR="002A5CC1" w:rsidRPr="008C0D89" w:rsidRDefault="003133FA" w:rsidP="003133FA">
      <w:pPr>
        <w:pStyle w:val="Ttulo4"/>
        <w:rPr>
          <w:lang w:val="es-ES"/>
        </w:rPr>
      </w:pPr>
      <w:bookmarkStart w:id="40" w:name="_Toc420324495"/>
      <w:r w:rsidRPr="008C0D89">
        <w:rPr>
          <w:lang w:val="es-ES"/>
        </w:rPr>
        <w:t>Módulo De Administrador</w:t>
      </w:r>
      <w:bookmarkEnd w:id="40"/>
    </w:p>
    <w:p w14:paraId="1877B063" w14:textId="77777777" w:rsidR="002A5CC1" w:rsidRPr="004800C0" w:rsidRDefault="002A5CC1" w:rsidP="002A5CC1">
      <w:pPr>
        <w:rPr>
          <w:lang w:val="es-ES"/>
        </w:rPr>
      </w:pPr>
      <w:r>
        <w:rPr>
          <w:lang w:val="es-ES"/>
        </w:rPr>
        <w:t>Este módulo abarca los siguientes componentes:</w:t>
      </w:r>
    </w:p>
    <w:p w14:paraId="42B68A3A" w14:textId="7515D47F" w:rsidR="002A5CC1" w:rsidRPr="008C0D89" w:rsidRDefault="003133FA" w:rsidP="003133FA">
      <w:pPr>
        <w:pStyle w:val="Ttulo4"/>
        <w:rPr>
          <w:lang w:val="es-ES"/>
        </w:rPr>
      </w:pPr>
      <w:bookmarkStart w:id="41" w:name="_Toc385506773"/>
      <w:bookmarkStart w:id="42" w:name="_Toc388704931"/>
      <w:r w:rsidRPr="008C0D89">
        <w:rPr>
          <w:lang w:val="es-ES"/>
        </w:rPr>
        <w:t xml:space="preserve">Gestión De </w:t>
      </w:r>
      <w:bookmarkEnd w:id="41"/>
      <w:bookmarkEnd w:id="42"/>
      <w:r w:rsidRPr="008C0D89">
        <w:rPr>
          <w:lang w:val="es-ES"/>
        </w:rPr>
        <w:t>Torneos</w:t>
      </w:r>
    </w:p>
    <w:p w14:paraId="6FE198C0" w14:textId="77777777" w:rsidR="002A5CC1" w:rsidRPr="007B1FF7" w:rsidRDefault="002A5CC1" w:rsidP="002A5CC1">
      <w:pPr>
        <w:spacing w:after="0"/>
        <w:rPr>
          <w:lang w:val="es-AR"/>
        </w:rPr>
      </w:pPr>
      <w:r w:rsidRPr="007B1FF7">
        <w:rPr>
          <w:lang w:val="es-AR"/>
        </w:rPr>
        <w:t>El sistema debe contemplar las siguientes funcion</w:t>
      </w:r>
      <w:r>
        <w:rPr>
          <w:lang w:val="es-AR"/>
        </w:rPr>
        <w:t>alidades</w:t>
      </w:r>
      <w:r w:rsidRPr="007B1FF7">
        <w:rPr>
          <w:lang w:val="es-AR"/>
        </w:rPr>
        <w:t>:</w:t>
      </w:r>
    </w:p>
    <w:p w14:paraId="3CADFB1B" w14:textId="77777777" w:rsidR="002A5CC1" w:rsidRPr="00B21EF9" w:rsidRDefault="002A5CC1" w:rsidP="00D10ACF">
      <w:pPr>
        <w:pStyle w:val="Prrafodelista"/>
        <w:numPr>
          <w:ilvl w:val="0"/>
          <w:numId w:val="1"/>
        </w:numPr>
        <w:ind w:hanging="218"/>
        <w:rPr>
          <w:lang w:val="es-AR"/>
        </w:rPr>
      </w:pPr>
      <w:r>
        <w:rPr>
          <w:lang w:val="es-AR"/>
        </w:rPr>
        <w:t>Creación de un Torneo</w:t>
      </w:r>
      <w:r w:rsidRPr="00B21EF9">
        <w:rPr>
          <w:lang w:val="es-AR"/>
        </w:rPr>
        <w:t>:</w:t>
      </w:r>
      <w:r>
        <w:rPr>
          <w:lang w:val="es-AR"/>
        </w:rPr>
        <w:t xml:space="preserve"> </w:t>
      </w:r>
    </w:p>
    <w:p w14:paraId="7987104C" w14:textId="77777777" w:rsidR="002A5CC1" w:rsidRDefault="002A5CC1" w:rsidP="00D10ACF">
      <w:pPr>
        <w:pStyle w:val="Prrafodelista"/>
        <w:numPr>
          <w:ilvl w:val="1"/>
          <w:numId w:val="1"/>
        </w:numPr>
        <w:ind w:left="993" w:hanging="273"/>
        <w:rPr>
          <w:lang w:val="es-AR"/>
        </w:rPr>
      </w:pPr>
      <w:r>
        <w:rPr>
          <w:lang w:val="es-AR"/>
        </w:rPr>
        <w:t>Nombre del Torneo.</w:t>
      </w:r>
    </w:p>
    <w:p w14:paraId="4D893D7A" w14:textId="77777777" w:rsidR="002A5CC1" w:rsidRDefault="002A5CC1" w:rsidP="00D10ACF">
      <w:pPr>
        <w:pStyle w:val="Prrafodelista"/>
        <w:numPr>
          <w:ilvl w:val="1"/>
          <w:numId w:val="1"/>
        </w:numPr>
        <w:ind w:left="993" w:hanging="273"/>
        <w:rPr>
          <w:lang w:val="es-AR"/>
        </w:rPr>
      </w:pPr>
      <w:r>
        <w:rPr>
          <w:lang w:val="es-AR"/>
        </w:rPr>
        <w:t>Descripción del Torneo.</w:t>
      </w:r>
    </w:p>
    <w:p w14:paraId="2508538E" w14:textId="77777777" w:rsidR="002A5CC1" w:rsidRDefault="002A5CC1" w:rsidP="00D10ACF">
      <w:pPr>
        <w:pStyle w:val="Prrafodelista"/>
        <w:numPr>
          <w:ilvl w:val="1"/>
          <w:numId w:val="1"/>
        </w:numPr>
        <w:ind w:left="993" w:hanging="273"/>
        <w:rPr>
          <w:lang w:val="es-AR"/>
        </w:rPr>
      </w:pPr>
      <w:r>
        <w:rPr>
          <w:lang w:val="es-AR"/>
        </w:rPr>
        <w:t>Logo del Torneo.</w:t>
      </w:r>
    </w:p>
    <w:p w14:paraId="4B7A2715" w14:textId="77777777" w:rsidR="002A5CC1" w:rsidRPr="009027B9" w:rsidRDefault="002A5CC1" w:rsidP="00D10ACF">
      <w:pPr>
        <w:pStyle w:val="Prrafodelista"/>
        <w:numPr>
          <w:ilvl w:val="1"/>
          <w:numId w:val="1"/>
        </w:numPr>
        <w:ind w:left="993" w:hanging="273"/>
        <w:rPr>
          <w:lang w:val="es-AR"/>
        </w:rPr>
      </w:pPr>
      <w:r w:rsidRPr="009027B9">
        <w:rPr>
          <w:lang w:val="es-AR"/>
        </w:rPr>
        <w:t>Nick para la creación de sitio web. Nombre o Alias con el cual se accederá a la página web del campeonato, dentro del sitio web.</w:t>
      </w:r>
    </w:p>
    <w:p w14:paraId="283A28D2" w14:textId="77777777" w:rsidR="002A5CC1" w:rsidRPr="00B21EF9" w:rsidRDefault="002A5CC1" w:rsidP="00D10ACF">
      <w:pPr>
        <w:pStyle w:val="Prrafodelista"/>
        <w:numPr>
          <w:ilvl w:val="0"/>
          <w:numId w:val="1"/>
        </w:numPr>
        <w:ind w:hanging="218"/>
        <w:rPr>
          <w:lang w:val="es-AR"/>
        </w:rPr>
      </w:pPr>
      <w:r w:rsidRPr="00B21EF9">
        <w:rPr>
          <w:lang w:val="es-AR"/>
        </w:rPr>
        <w:t xml:space="preserve">Modificación de un </w:t>
      </w:r>
      <w:r>
        <w:rPr>
          <w:lang w:val="es-AR"/>
        </w:rPr>
        <w:t>Torneo</w:t>
      </w:r>
      <w:r w:rsidRPr="00B21EF9">
        <w:rPr>
          <w:lang w:val="es-AR"/>
        </w:rPr>
        <w:t>:</w:t>
      </w:r>
      <w:r>
        <w:rPr>
          <w:lang w:val="es-AR"/>
        </w:rPr>
        <w:t xml:space="preserve"> </w:t>
      </w:r>
    </w:p>
    <w:p w14:paraId="5A3CD21C" w14:textId="77777777" w:rsidR="002A5CC1" w:rsidRPr="00CC502D" w:rsidRDefault="002A5CC1" w:rsidP="00D10ACF">
      <w:pPr>
        <w:pStyle w:val="Prrafodelista"/>
        <w:numPr>
          <w:ilvl w:val="1"/>
          <w:numId w:val="1"/>
        </w:numPr>
        <w:ind w:left="993" w:hanging="273"/>
        <w:rPr>
          <w:lang w:val="es-AR"/>
        </w:rPr>
      </w:pPr>
      <w:r>
        <w:rPr>
          <w:lang w:val="es-AR"/>
        </w:rPr>
        <w:t>Se podrán modificar todos los datos del torneo, excepto el Nick.</w:t>
      </w:r>
    </w:p>
    <w:p w14:paraId="6A55637F" w14:textId="77777777" w:rsidR="002A5CC1" w:rsidRPr="00257610" w:rsidRDefault="002A5CC1" w:rsidP="00D10ACF">
      <w:pPr>
        <w:pStyle w:val="Prrafodelista"/>
        <w:numPr>
          <w:ilvl w:val="0"/>
          <w:numId w:val="1"/>
        </w:numPr>
        <w:ind w:hanging="218"/>
        <w:rPr>
          <w:lang w:val="es-AR"/>
        </w:rPr>
      </w:pPr>
      <w:r w:rsidRPr="00B21EF9">
        <w:rPr>
          <w:lang w:val="es-AR"/>
        </w:rPr>
        <w:t xml:space="preserve">Eliminación de un </w:t>
      </w:r>
      <w:r>
        <w:rPr>
          <w:lang w:val="es-AR"/>
        </w:rPr>
        <w:t>Torneo</w:t>
      </w:r>
      <w:r w:rsidRPr="00B21EF9">
        <w:rPr>
          <w:lang w:val="es-AR"/>
        </w:rPr>
        <w:t>:</w:t>
      </w:r>
      <w:r>
        <w:rPr>
          <w:lang w:val="es-AR"/>
        </w:rPr>
        <w:t xml:space="preserve"> se realizará el borrado físico de un campeonato cuando no tenga ediciones creadas. </w:t>
      </w:r>
    </w:p>
    <w:p w14:paraId="68D6EB7B" w14:textId="77777777" w:rsidR="002A5CC1" w:rsidRDefault="002A5CC1" w:rsidP="00D10ACF">
      <w:pPr>
        <w:pStyle w:val="Prrafodelista"/>
        <w:numPr>
          <w:ilvl w:val="0"/>
          <w:numId w:val="1"/>
        </w:numPr>
        <w:ind w:hanging="218"/>
        <w:rPr>
          <w:lang w:val="es-AR"/>
        </w:rPr>
      </w:pPr>
      <w:r>
        <w:rPr>
          <w:lang w:val="es-AR"/>
        </w:rPr>
        <w:t xml:space="preserve">Administración de Torneo </w:t>
      </w:r>
    </w:p>
    <w:p w14:paraId="1814C08D" w14:textId="77777777" w:rsidR="002A5CC1" w:rsidRPr="0042385E" w:rsidRDefault="002A5CC1" w:rsidP="00D10ACF">
      <w:pPr>
        <w:pStyle w:val="Prrafodelista"/>
        <w:numPr>
          <w:ilvl w:val="0"/>
          <w:numId w:val="1"/>
        </w:numPr>
        <w:ind w:hanging="218"/>
        <w:rPr>
          <w:lang w:val="es-AR"/>
        </w:rPr>
      </w:pPr>
      <w:r>
        <w:rPr>
          <w:lang w:val="es-AR"/>
        </w:rPr>
        <w:t xml:space="preserve">Consulta de Torneos: se podrá consultar los Torneos que tiene creados un administrador en particular con sus respectivas ediciones. </w:t>
      </w:r>
    </w:p>
    <w:p w14:paraId="6F2BA627" w14:textId="74D7D148" w:rsidR="002A5CC1" w:rsidRPr="008C0D89" w:rsidRDefault="003133FA" w:rsidP="003133FA">
      <w:pPr>
        <w:pStyle w:val="Ttulo4"/>
        <w:rPr>
          <w:lang w:val="es-ES"/>
        </w:rPr>
      </w:pPr>
      <w:r w:rsidRPr="008C0D89">
        <w:rPr>
          <w:lang w:val="es-ES"/>
        </w:rPr>
        <w:t>Gestión De Ediciones</w:t>
      </w:r>
    </w:p>
    <w:p w14:paraId="78922A90" w14:textId="77777777" w:rsidR="002A5CC1" w:rsidRPr="007B1FF7" w:rsidRDefault="002A5CC1" w:rsidP="002A5CC1">
      <w:pPr>
        <w:spacing w:after="0"/>
        <w:rPr>
          <w:lang w:val="es-AR"/>
        </w:rPr>
      </w:pPr>
      <w:r w:rsidRPr="007B1FF7">
        <w:rPr>
          <w:lang w:val="es-AR"/>
        </w:rPr>
        <w:t>El sistema debe co</w:t>
      </w:r>
      <w:r>
        <w:rPr>
          <w:lang w:val="es-AR"/>
        </w:rPr>
        <w:t>ntemplar las siguientes funcionalidades</w:t>
      </w:r>
      <w:r w:rsidRPr="007B1FF7">
        <w:rPr>
          <w:lang w:val="es-AR"/>
        </w:rPr>
        <w:t>:</w:t>
      </w:r>
    </w:p>
    <w:p w14:paraId="1A77D505" w14:textId="77777777" w:rsidR="002A5CC1" w:rsidRDefault="002A5CC1" w:rsidP="00D10ACF">
      <w:pPr>
        <w:pStyle w:val="Prrafodelista"/>
        <w:numPr>
          <w:ilvl w:val="0"/>
          <w:numId w:val="1"/>
        </w:numPr>
        <w:ind w:hanging="218"/>
        <w:rPr>
          <w:lang w:val="es-AR"/>
        </w:rPr>
      </w:pPr>
      <w:r>
        <w:rPr>
          <w:lang w:val="es-AR"/>
        </w:rPr>
        <w:t xml:space="preserve">Creación de una Edición: </w:t>
      </w:r>
    </w:p>
    <w:p w14:paraId="0233DA4A" w14:textId="77777777" w:rsidR="002A5CC1" w:rsidRDefault="002A5CC1" w:rsidP="00D10ACF">
      <w:pPr>
        <w:pStyle w:val="Prrafodelista"/>
        <w:numPr>
          <w:ilvl w:val="1"/>
          <w:numId w:val="1"/>
        </w:numPr>
        <w:ind w:left="993" w:hanging="273"/>
        <w:rPr>
          <w:lang w:val="es-AR"/>
        </w:rPr>
      </w:pPr>
      <w:r>
        <w:rPr>
          <w:lang w:val="es-AR"/>
        </w:rPr>
        <w:t>Nombre de la Edición.</w:t>
      </w:r>
    </w:p>
    <w:p w14:paraId="1A4A0893" w14:textId="77777777" w:rsidR="002A5CC1" w:rsidRDefault="002A5CC1" w:rsidP="00D10ACF">
      <w:pPr>
        <w:pStyle w:val="Prrafodelista"/>
        <w:numPr>
          <w:ilvl w:val="1"/>
          <w:numId w:val="1"/>
        </w:numPr>
        <w:ind w:left="993" w:hanging="273"/>
        <w:rPr>
          <w:lang w:val="es-AR"/>
        </w:rPr>
      </w:pPr>
      <w:r>
        <w:rPr>
          <w:lang w:val="es-AR"/>
        </w:rPr>
        <w:t xml:space="preserve">Tamaño de cancha: </w:t>
      </w:r>
      <w:r w:rsidRPr="00EC7366">
        <w:rPr>
          <w:lang w:val="es-AR"/>
        </w:rPr>
        <w:t xml:space="preserve">fútbol 5, </w:t>
      </w:r>
      <w:r>
        <w:rPr>
          <w:lang w:val="es-AR"/>
        </w:rPr>
        <w:t>6,</w:t>
      </w:r>
      <w:r w:rsidRPr="00EC7366">
        <w:rPr>
          <w:lang w:val="es-AR"/>
        </w:rPr>
        <w:t>7,</w:t>
      </w:r>
      <w:r>
        <w:rPr>
          <w:lang w:val="es-AR"/>
        </w:rPr>
        <w:t xml:space="preserve"> 8,</w:t>
      </w:r>
      <w:r w:rsidRPr="00EC7366">
        <w:rPr>
          <w:lang w:val="es-AR"/>
        </w:rPr>
        <w:t xml:space="preserve"> 9,</w:t>
      </w:r>
      <w:r>
        <w:rPr>
          <w:lang w:val="es-AR"/>
        </w:rPr>
        <w:t>10,</w:t>
      </w:r>
      <w:r w:rsidRPr="00EC7366">
        <w:rPr>
          <w:lang w:val="es-AR"/>
        </w:rPr>
        <w:t xml:space="preserve"> 11</w:t>
      </w:r>
      <w:r>
        <w:rPr>
          <w:lang w:val="es-AR"/>
        </w:rPr>
        <w:t>.</w:t>
      </w:r>
    </w:p>
    <w:p w14:paraId="2537B205" w14:textId="77777777" w:rsidR="002A5CC1" w:rsidRPr="00BB6195" w:rsidRDefault="002A5CC1" w:rsidP="00D10ACF">
      <w:pPr>
        <w:pStyle w:val="Prrafodelista"/>
        <w:numPr>
          <w:ilvl w:val="1"/>
          <w:numId w:val="1"/>
        </w:numPr>
        <w:ind w:left="993" w:hanging="273"/>
        <w:rPr>
          <w:lang w:val="es-AR"/>
        </w:rPr>
      </w:pPr>
      <w:r>
        <w:rPr>
          <w:lang w:val="es-AR"/>
        </w:rPr>
        <w:t xml:space="preserve">Tipo de superficie: </w:t>
      </w:r>
      <w:r>
        <w:rPr>
          <w:noProof/>
          <w:lang w:val="es-ES"/>
        </w:rPr>
        <w:t>Césped Natural, Césped Sintético, Tierra, Futsal.</w:t>
      </w:r>
    </w:p>
    <w:p w14:paraId="64B5204A" w14:textId="77777777" w:rsidR="002A5CC1" w:rsidRPr="00BB6195" w:rsidRDefault="002A5CC1" w:rsidP="00D10ACF">
      <w:pPr>
        <w:pStyle w:val="Prrafodelista"/>
        <w:numPr>
          <w:ilvl w:val="1"/>
          <w:numId w:val="1"/>
        </w:numPr>
        <w:ind w:left="993" w:hanging="273"/>
        <w:rPr>
          <w:lang w:val="es-AR"/>
        </w:rPr>
      </w:pPr>
      <w:r>
        <w:rPr>
          <w:noProof/>
          <w:lang w:val="es-ES"/>
        </w:rPr>
        <w:t>Género: Masculino o Femenino</w:t>
      </w:r>
    </w:p>
    <w:p w14:paraId="13A492BF" w14:textId="77777777" w:rsidR="002A5CC1" w:rsidRPr="00BB6195" w:rsidRDefault="002A5CC1" w:rsidP="00D10ACF">
      <w:pPr>
        <w:pStyle w:val="Prrafodelista"/>
        <w:numPr>
          <w:ilvl w:val="1"/>
          <w:numId w:val="1"/>
        </w:numPr>
        <w:ind w:left="993" w:hanging="273"/>
        <w:rPr>
          <w:lang w:val="es-AR"/>
        </w:rPr>
      </w:pPr>
      <w:r w:rsidRPr="00BB6195">
        <w:rPr>
          <w:noProof/>
          <w:lang w:val="es-ES"/>
        </w:rPr>
        <w:t>Sistema de Puntuación (Puntos a asignar a partido Ganado, Empatado y Perdido)</w:t>
      </w:r>
    </w:p>
    <w:p w14:paraId="2B9E7763" w14:textId="77777777" w:rsidR="002A5CC1" w:rsidRDefault="002A5CC1" w:rsidP="002A5CC1">
      <w:pPr>
        <w:pStyle w:val="Prrafodelista"/>
        <w:ind w:left="360"/>
        <w:rPr>
          <w:lang w:val="es-AR"/>
        </w:rPr>
      </w:pPr>
    </w:p>
    <w:p w14:paraId="7956EE2C" w14:textId="77777777" w:rsidR="002A5CC1" w:rsidRPr="00B21EF9" w:rsidRDefault="002A5CC1" w:rsidP="00D10ACF">
      <w:pPr>
        <w:pStyle w:val="Prrafodelista"/>
        <w:numPr>
          <w:ilvl w:val="0"/>
          <w:numId w:val="1"/>
        </w:numPr>
        <w:ind w:hanging="218"/>
        <w:rPr>
          <w:lang w:val="es-AR"/>
        </w:rPr>
      </w:pPr>
      <w:r>
        <w:rPr>
          <w:lang w:val="es-AR"/>
        </w:rPr>
        <w:t>Modificación de una Edición</w:t>
      </w:r>
      <w:r w:rsidRPr="00B21EF9">
        <w:rPr>
          <w:lang w:val="es-AR"/>
        </w:rPr>
        <w:t>:</w:t>
      </w:r>
      <w:r>
        <w:rPr>
          <w:lang w:val="es-AR"/>
        </w:rPr>
        <w:t xml:space="preserve"> </w:t>
      </w:r>
    </w:p>
    <w:p w14:paraId="16FC0CB1" w14:textId="77777777" w:rsidR="002A5CC1" w:rsidRPr="00CC502D" w:rsidRDefault="002A5CC1" w:rsidP="00D10ACF">
      <w:pPr>
        <w:pStyle w:val="Prrafodelista"/>
        <w:numPr>
          <w:ilvl w:val="1"/>
          <w:numId w:val="1"/>
        </w:numPr>
        <w:ind w:left="993" w:hanging="273"/>
        <w:rPr>
          <w:lang w:val="es-AR"/>
        </w:rPr>
      </w:pPr>
      <w:r>
        <w:rPr>
          <w:lang w:val="es-AR"/>
        </w:rPr>
        <w:t>Se podrán modificar todos los datos de la edición.</w:t>
      </w:r>
    </w:p>
    <w:p w14:paraId="5E7F9BC5" w14:textId="77777777" w:rsidR="002A5CC1" w:rsidRDefault="002A5CC1" w:rsidP="00D10ACF">
      <w:pPr>
        <w:pStyle w:val="Prrafodelista"/>
        <w:numPr>
          <w:ilvl w:val="0"/>
          <w:numId w:val="1"/>
        </w:numPr>
        <w:ind w:hanging="218"/>
        <w:rPr>
          <w:lang w:val="es-AR"/>
        </w:rPr>
      </w:pPr>
      <w:r w:rsidRPr="00B21EF9">
        <w:rPr>
          <w:lang w:val="es-AR"/>
        </w:rPr>
        <w:t>Eliminación de u</w:t>
      </w:r>
      <w:r>
        <w:rPr>
          <w:lang w:val="es-AR"/>
        </w:rPr>
        <w:t>na Edición:</w:t>
      </w:r>
      <w:r w:rsidRPr="00E45706">
        <w:rPr>
          <w:noProof/>
          <w:color w:val="000000" w:themeColor="text1"/>
          <w:lang w:val="es-ES"/>
        </w:rPr>
        <w:t xml:space="preserve"> </w:t>
      </w:r>
      <w:r>
        <w:rPr>
          <w:noProof/>
          <w:color w:val="000000" w:themeColor="text1"/>
          <w:lang w:val="es-ES"/>
        </w:rPr>
        <w:t>no se podrá eliminar una edición que se encuentre en estado Finalizada ni Cancelada. Se podrá eliminar una edición siempre que esté Registrada, Configurada e Iniciada</w:t>
      </w:r>
      <w:r>
        <w:rPr>
          <w:lang w:val="es-AR"/>
        </w:rPr>
        <w:t xml:space="preserve">. </w:t>
      </w:r>
    </w:p>
    <w:p w14:paraId="6087BA9E" w14:textId="77777777" w:rsidR="002A5CC1" w:rsidRPr="00073CBA" w:rsidRDefault="002A5CC1" w:rsidP="00D10ACF">
      <w:pPr>
        <w:pStyle w:val="Prrafodelista"/>
        <w:numPr>
          <w:ilvl w:val="0"/>
          <w:numId w:val="1"/>
        </w:numPr>
        <w:ind w:hanging="218"/>
        <w:rPr>
          <w:lang w:val="es-AR"/>
        </w:rPr>
      </w:pPr>
      <w:r w:rsidRPr="006B77E3">
        <w:rPr>
          <w:lang w:val="es-AR"/>
        </w:rPr>
        <w:lastRenderedPageBreak/>
        <w:t xml:space="preserve">Consulta de </w:t>
      </w:r>
      <w:r>
        <w:rPr>
          <w:lang w:val="es-AR"/>
        </w:rPr>
        <w:t>Edición</w:t>
      </w:r>
      <w:r w:rsidRPr="006B77E3">
        <w:rPr>
          <w:lang w:val="es-AR"/>
        </w:rPr>
        <w:t>:</w:t>
      </w:r>
      <w:r>
        <w:rPr>
          <w:lang w:val="es-AR"/>
        </w:rPr>
        <w:t xml:space="preserve"> se podrá c</w:t>
      </w:r>
      <w:r w:rsidRPr="00EC7366">
        <w:rPr>
          <w:lang w:val="es-AR"/>
        </w:rPr>
        <w:t xml:space="preserve">onsultar </w:t>
      </w:r>
      <w:r>
        <w:rPr>
          <w:lang w:val="es-AR"/>
        </w:rPr>
        <w:t>las Ediciones creadas</w:t>
      </w:r>
      <w:r w:rsidRPr="00EC7366">
        <w:rPr>
          <w:lang w:val="es-AR"/>
        </w:rPr>
        <w:t xml:space="preserve"> para un Campeonato en particular</w:t>
      </w:r>
      <w:r>
        <w:rPr>
          <w:lang w:val="es-AR"/>
        </w:rPr>
        <w:t>.</w:t>
      </w:r>
    </w:p>
    <w:p w14:paraId="520F285F" w14:textId="77777777" w:rsidR="002A5CC1" w:rsidRPr="003F3053" w:rsidRDefault="002A5CC1" w:rsidP="00D10ACF">
      <w:pPr>
        <w:pStyle w:val="Prrafodelista"/>
        <w:numPr>
          <w:ilvl w:val="0"/>
          <w:numId w:val="18"/>
        </w:numPr>
        <w:rPr>
          <w:lang w:val="es-AR"/>
        </w:rPr>
      </w:pPr>
      <w:r w:rsidRPr="00073CBA">
        <w:rPr>
          <w:lang w:val="es-AR"/>
        </w:rPr>
        <w:t>Cancelar Edición.</w:t>
      </w:r>
      <w:r>
        <w:rPr>
          <w:lang w:val="es-AR"/>
        </w:rPr>
        <w:t xml:space="preserve"> </w:t>
      </w:r>
    </w:p>
    <w:p w14:paraId="2A8CB0B6" w14:textId="77777777" w:rsidR="002A5CC1" w:rsidRPr="003F3053" w:rsidRDefault="002A5CC1" w:rsidP="00D10ACF">
      <w:pPr>
        <w:pStyle w:val="Prrafodelista"/>
        <w:numPr>
          <w:ilvl w:val="0"/>
          <w:numId w:val="18"/>
        </w:numPr>
        <w:rPr>
          <w:lang w:val="es-AR"/>
        </w:rPr>
      </w:pPr>
      <w:r w:rsidRPr="003F3053">
        <w:rPr>
          <w:lang w:val="es-AR"/>
        </w:rPr>
        <w:t>Finalizar Edición.</w:t>
      </w:r>
      <w:r>
        <w:rPr>
          <w:lang w:val="es-AR"/>
        </w:rPr>
        <w:t xml:space="preserve"> </w:t>
      </w:r>
      <w:r w:rsidRPr="003F3053">
        <w:rPr>
          <w:noProof/>
          <w:color w:val="000000" w:themeColor="text1"/>
          <w:lang w:val="es-ES"/>
        </w:rPr>
        <w:t>Para poder finalizar la edición, debe al menos haberse jugado un partido. Se deberá mostrar la tabla de posiciones final, con posibilidad de cambiarla como el usuario desee</w:t>
      </w:r>
      <w:r>
        <w:rPr>
          <w:noProof/>
          <w:color w:val="000000" w:themeColor="text1"/>
          <w:lang w:val="es-ES"/>
        </w:rPr>
        <w:t xml:space="preserve">. </w:t>
      </w:r>
      <w:r w:rsidRPr="003F3053">
        <w:rPr>
          <w:noProof/>
          <w:color w:val="000000" w:themeColor="text1"/>
          <w:lang w:val="es-ES"/>
        </w:rPr>
        <w:t>Una vez finalizada, la edición adoptará el estado Finalizada.</w:t>
      </w:r>
    </w:p>
    <w:p w14:paraId="7263F4AE" w14:textId="77777777" w:rsidR="002A5CC1" w:rsidRPr="00B45702" w:rsidRDefault="002A5CC1" w:rsidP="00D10ACF">
      <w:pPr>
        <w:pStyle w:val="Prrafodelista"/>
        <w:numPr>
          <w:ilvl w:val="0"/>
          <w:numId w:val="18"/>
        </w:numPr>
        <w:rPr>
          <w:lang w:val="es-AR"/>
        </w:rPr>
      </w:pPr>
      <w:r w:rsidRPr="00B45702">
        <w:rPr>
          <w:lang w:val="es-AR"/>
        </w:rPr>
        <w:t xml:space="preserve">Ediciones desarrollándose simultáneamente: se admite concurrencia de ediciones dentro de un mismo campeonato. </w:t>
      </w:r>
    </w:p>
    <w:p w14:paraId="7FAEAABF" w14:textId="2EFB6B34" w:rsidR="002A5CC1" w:rsidRPr="008C0D89" w:rsidRDefault="003133FA" w:rsidP="003133FA">
      <w:pPr>
        <w:pStyle w:val="Ttulo4"/>
        <w:rPr>
          <w:lang w:val="es-ES"/>
        </w:rPr>
      </w:pPr>
      <w:r w:rsidRPr="008C0D89">
        <w:rPr>
          <w:lang w:val="es-ES"/>
        </w:rPr>
        <w:t>Gestión De Ediciones - Configuración De Edición</w:t>
      </w:r>
    </w:p>
    <w:p w14:paraId="6AD9652F" w14:textId="77777777" w:rsidR="002A5CC1" w:rsidRDefault="002A5CC1" w:rsidP="002A5CC1">
      <w:pPr>
        <w:rPr>
          <w:lang w:val="es-AR"/>
        </w:rPr>
      </w:pPr>
      <w:r>
        <w:rPr>
          <w:lang w:val="es-AR"/>
        </w:rPr>
        <w:t>El sistema debe permitir al usuario determinar la configuración para la administración de su edición.</w:t>
      </w:r>
    </w:p>
    <w:p w14:paraId="310BA965" w14:textId="77777777" w:rsidR="002A5CC1" w:rsidRPr="00574BE0" w:rsidRDefault="002A5CC1" w:rsidP="00D10ACF">
      <w:pPr>
        <w:pStyle w:val="Prrafodelista"/>
        <w:numPr>
          <w:ilvl w:val="0"/>
          <w:numId w:val="35"/>
        </w:numPr>
        <w:rPr>
          <w:lang w:val="es-AR"/>
        </w:rPr>
      </w:pPr>
      <w:r w:rsidRPr="00574BE0">
        <w:rPr>
          <w:noProof/>
          <w:lang w:val="es-ES"/>
        </w:rPr>
        <w:t>Configurar preferencias de edición:</w:t>
      </w:r>
      <w:r w:rsidRPr="00574BE0">
        <w:rPr>
          <w:b/>
          <w:noProof/>
          <w:lang w:val="es-ES"/>
        </w:rPr>
        <w:t xml:space="preserve"> </w:t>
      </w:r>
      <w:r w:rsidRPr="00574BE0">
        <w:rPr>
          <w:lang w:val="es-AR"/>
        </w:rPr>
        <w:t>Para la personalización de la edición el sistema realizará una serie de preguntas para contemplar los distintos aspectos que el administrador desee administrar en la edición. En el momento de configurar una edición, se le abrirá un asistente, donde la configuración de preferencias es el primer paso. Se le realizará una serie de preguntas para definir su administración.</w:t>
      </w:r>
    </w:p>
    <w:p w14:paraId="276E6222" w14:textId="77777777" w:rsidR="002A5CC1" w:rsidRPr="00C61713" w:rsidRDefault="002A5CC1" w:rsidP="002A5CC1">
      <w:pPr>
        <w:rPr>
          <w:lang w:val="es-AR"/>
        </w:rPr>
      </w:pPr>
      <w:r>
        <w:rPr>
          <w:lang w:val="es-AR"/>
        </w:rPr>
        <w:t>Las preguntas que el sistema debe contemplar son:</w:t>
      </w:r>
    </w:p>
    <w:p w14:paraId="50B76F0B" w14:textId="77777777" w:rsidR="002A5CC1" w:rsidRPr="00B7231F" w:rsidRDefault="002A5CC1" w:rsidP="00D10ACF">
      <w:pPr>
        <w:pStyle w:val="Prrafodelista"/>
        <w:numPr>
          <w:ilvl w:val="0"/>
          <w:numId w:val="25"/>
        </w:numPr>
        <w:rPr>
          <w:b/>
          <w:lang w:val="es-AR"/>
        </w:rPr>
      </w:pPr>
      <w:r>
        <w:rPr>
          <w:b/>
          <w:lang w:val="es-AR"/>
        </w:rPr>
        <w:t>¿Registrará</w:t>
      </w:r>
      <w:r w:rsidRPr="00B7231F">
        <w:rPr>
          <w:b/>
          <w:lang w:val="es-AR"/>
        </w:rPr>
        <w:t xml:space="preserve"> jugadores?</w:t>
      </w:r>
    </w:p>
    <w:p w14:paraId="282BD7C8" w14:textId="77777777" w:rsidR="002A5CC1" w:rsidRPr="00345411" w:rsidRDefault="002A5CC1" w:rsidP="00D10ACF">
      <w:pPr>
        <w:pStyle w:val="Prrafodelista"/>
        <w:numPr>
          <w:ilvl w:val="1"/>
          <w:numId w:val="25"/>
        </w:numPr>
        <w:ind w:left="1701" w:hanging="261"/>
        <w:rPr>
          <w:lang w:val="es-AR"/>
        </w:rPr>
      </w:pPr>
      <w:r>
        <w:rPr>
          <w:lang w:val="es-AR"/>
        </w:rPr>
        <w:t>¿Registra qué jugador juega</w:t>
      </w:r>
      <w:r w:rsidRPr="00345411">
        <w:rPr>
          <w:lang w:val="es-AR"/>
        </w:rPr>
        <w:t xml:space="preserve"> cada partido?</w:t>
      </w:r>
    </w:p>
    <w:p w14:paraId="3501E4E1" w14:textId="77777777" w:rsidR="002A5CC1" w:rsidRPr="00345411" w:rsidRDefault="002A5CC1" w:rsidP="00D10ACF">
      <w:pPr>
        <w:pStyle w:val="Prrafodelista"/>
        <w:numPr>
          <w:ilvl w:val="1"/>
          <w:numId w:val="25"/>
        </w:numPr>
        <w:ind w:left="1701" w:hanging="261"/>
        <w:rPr>
          <w:lang w:val="es-AR"/>
        </w:rPr>
      </w:pPr>
      <w:r>
        <w:rPr>
          <w:lang w:val="es-AR"/>
        </w:rPr>
        <w:t>¿</w:t>
      </w:r>
      <w:r w:rsidRPr="00345411">
        <w:rPr>
          <w:lang w:val="es-AR"/>
        </w:rPr>
        <w:t>Registra los cambios</w:t>
      </w:r>
      <w:r>
        <w:rPr>
          <w:lang w:val="es-AR"/>
        </w:rPr>
        <w:t xml:space="preserve"> de jugadores que se hagan durante el</w:t>
      </w:r>
      <w:r w:rsidRPr="00345411">
        <w:rPr>
          <w:lang w:val="es-AR"/>
        </w:rPr>
        <w:t xml:space="preserve"> partido?</w:t>
      </w:r>
    </w:p>
    <w:p w14:paraId="24B661AF" w14:textId="77777777" w:rsidR="002A5CC1" w:rsidRPr="00345411" w:rsidRDefault="002A5CC1" w:rsidP="00D10ACF">
      <w:pPr>
        <w:pStyle w:val="Prrafodelista"/>
        <w:numPr>
          <w:ilvl w:val="1"/>
          <w:numId w:val="25"/>
        </w:numPr>
        <w:ind w:left="1701" w:hanging="261"/>
        <w:rPr>
          <w:lang w:val="es-AR"/>
        </w:rPr>
      </w:pPr>
      <w:r>
        <w:rPr>
          <w:lang w:val="es-AR"/>
        </w:rPr>
        <w:t>¿Registra qué jugador hizo</w:t>
      </w:r>
      <w:r w:rsidRPr="00345411">
        <w:rPr>
          <w:lang w:val="es-AR"/>
        </w:rPr>
        <w:t xml:space="preserve"> los goles?</w:t>
      </w:r>
    </w:p>
    <w:p w14:paraId="03CE372B" w14:textId="77777777" w:rsidR="002A5CC1" w:rsidRDefault="002A5CC1" w:rsidP="00D10ACF">
      <w:pPr>
        <w:pStyle w:val="Prrafodelista"/>
        <w:numPr>
          <w:ilvl w:val="1"/>
          <w:numId w:val="25"/>
        </w:numPr>
        <w:ind w:left="1701" w:hanging="261"/>
        <w:rPr>
          <w:lang w:val="es-AR"/>
        </w:rPr>
      </w:pPr>
      <w:r>
        <w:rPr>
          <w:lang w:val="es-AR"/>
        </w:rPr>
        <w:t>¿</w:t>
      </w:r>
      <w:r w:rsidRPr="00345411">
        <w:rPr>
          <w:lang w:val="es-AR"/>
        </w:rPr>
        <w:t xml:space="preserve">Registra tarjetas </w:t>
      </w:r>
      <w:r>
        <w:rPr>
          <w:lang w:val="es-AR"/>
        </w:rPr>
        <w:t xml:space="preserve">aplicadas </w:t>
      </w:r>
      <w:r w:rsidRPr="00345411">
        <w:rPr>
          <w:lang w:val="es-AR"/>
        </w:rPr>
        <w:t>a cada jugador?</w:t>
      </w:r>
    </w:p>
    <w:p w14:paraId="19270FC4" w14:textId="77777777" w:rsidR="002A5CC1" w:rsidRPr="00525DFA" w:rsidRDefault="002A5CC1" w:rsidP="00D10ACF">
      <w:pPr>
        <w:pStyle w:val="Prrafodelista"/>
        <w:numPr>
          <w:ilvl w:val="0"/>
          <w:numId w:val="29"/>
        </w:numPr>
        <w:ind w:left="1134" w:hanging="425"/>
        <w:rPr>
          <w:lang w:val="es-AR"/>
        </w:rPr>
      </w:pPr>
      <w:r w:rsidRPr="00525DFA">
        <w:rPr>
          <w:b/>
          <w:lang w:val="es-AR"/>
        </w:rPr>
        <w:t>¿</w:t>
      </w:r>
      <w:r>
        <w:rPr>
          <w:b/>
          <w:lang w:val="es-AR"/>
        </w:rPr>
        <w:t>Registrará</w:t>
      </w:r>
      <w:r w:rsidRPr="00525DFA">
        <w:rPr>
          <w:b/>
          <w:lang w:val="es-AR"/>
        </w:rPr>
        <w:t xml:space="preserve"> sanciones?</w:t>
      </w:r>
    </w:p>
    <w:p w14:paraId="0A948CF3" w14:textId="77777777" w:rsidR="002A5CC1" w:rsidRPr="00B7231F" w:rsidRDefault="002A5CC1" w:rsidP="00D10ACF">
      <w:pPr>
        <w:pStyle w:val="Prrafodelista"/>
        <w:numPr>
          <w:ilvl w:val="1"/>
          <w:numId w:val="25"/>
        </w:numPr>
        <w:ind w:left="1701" w:hanging="261"/>
        <w:rPr>
          <w:lang w:val="es-AR"/>
        </w:rPr>
      </w:pPr>
      <w:r w:rsidRPr="00B7231F">
        <w:rPr>
          <w:lang w:val="es-AR"/>
        </w:rPr>
        <w:t>¿Registra sanciones a equipos?</w:t>
      </w:r>
    </w:p>
    <w:p w14:paraId="7FF00956" w14:textId="77777777" w:rsidR="002A5CC1" w:rsidRPr="00B7231F" w:rsidRDefault="002A5CC1" w:rsidP="00D10ACF">
      <w:pPr>
        <w:pStyle w:val="Prrafodelista"/>
        <w:numPr>
          <w:ilvl w:val="1"/>
          <w:numId w:val="25"/>
        </w:numPr>
        <w:ind w:left="1701" w:hanging="261"/>
        <w:rPr>
          <w:lang w:val="es-AR"/>
        </w:rPr>
      </w:pPr>
      <w:r w:rsidRPr="00B7231F">
        <w:rPr>
          <w:lang w:val="es-AR"/>
        </w:rPr>
        <w:t>¿Registra sanciones a jugadores?</w:t>
      </w:r>
    </w:p>
    <w:p w14:paraId="36A317E3" w14:textId="77777777" w:rsidR="002A5CC1" w:rsidRDefault="002A5CC1" w:rsidP="00D10ACF">
      <w:pPr>
        <w:pStyle w:val="Prrafodelista"/>
        <w:numPr>
          <w:ilvl w:val="0"/>
          <w:numId w:val="25"/>
        </w:numPr>
        <w:rPr>
          <w:b/>
          <w:lang w:val="es-AR"/>
        </w:rPr>
      </w:pPr>
      <w:r w:rsidRPr="007A6C4F">
        <w:rPr>
          <w:b/>
          <w:lang w:val="es-AR"/>
        </w:rPr>
        <w:t>¿</w:t>
      </w:r>
      <w:r>
        <w:rPr>
          <w:b/>
          <w:lang w:val="es-AR"/>
        </w:rPr>
        <w:t>Registrará</w:t>
      </w:r>
      <w:r w:rsidRPr="007A6C4F">
        <w:rPr>
          <w:b/>
          <w:lang w:val="es-AR"/>
        </w:rPr>
        <w:t xml:space="preserve"> árbitros?</w:t>
      </w:r>
    </w:p>
    <w:p w14:paraId="29D82BD2" w14:textId="77777777" w:rsidR="002A5CC1" w:rsidRPr="00525DFA" w:rsidRDefault="002A5CC1" w:rsidP="00D10ACF">
      <w:pPr>
        <w:pStyle w:val="Prrafodelista"/>
        <w:numPr>
          <w:ilvl w:val="1"/>
          <w:numId w:val="25"/>
        </w:numPr>
        <w:ind w:left="1701" w:hanging="261"/>
        <w:rPr>
          <w:b/>
          <w:lang w:val="es-AR"/>
        </w:rPr>
      </w:pPr>
      <w:r w:rsidRPr="00525DFA">
        <w:rPr>
          <w:lang w:val="es-AR"/>
        </w:rPr>
        <w:t>¿Asignará árbitros en particular a cada partido?</w:t>
      </w:r>
    </w:p>
    <w:p w14:paraId="6515CE49" w14:textId="77777777" w:rsidR="002A5CC1" w:rsidRPr="00345411" w:rsidRDefault="002A5CC1" w:rsidP="00D10ACF">
      <w:pPr>
        <w:pStyle w:val="Prrafodelista"/>
        <w:numPr>
          <w:ilvl w:val="1"/>
          <w:numId w:val="25"/>
        </w:numPr>
        <w:ind w:left="1701" w:hanging="261"/>
        <w:rPr>
          <w:lang w:val="es-AR"/>
        </w:rPr>
      </w:pPr>
      <w:r>
        <w:rPr>
          <w:lang w:val="es-AR"/>
        </w:rPr>
        <w:t>¿</w:t>
      </w:r>
      <w:r w:rsidRPr="00345411">
        <w:rPr>
          <w:lang w:val="es-AR"/>
        </w:rPr>
        <w:t>Registra el desempeño del árbitro</w:t>
      </w:r>
      <w:r>
        <w:rPr>
          <w:lang w:val="es-AR"/>
        </w:rPr>
        <w:t xml:space="preserve"> por cada partido</w:t>
      </w:r>
      <w:r w:rsidRPr="00345411">
        <w:rPr>
          <w:lang w:val="es-AR"/>
        </w:rPr>
        <w:t>?</w:t>
      </w:r>
    </w:p>
    <w:p w14:paraId="1097ACCD" w14:textId="77777777" w:rsidR="002A5CC1" w:rsidRPr="007A6C4F" w:rsidRDefault="002A5CC1" w:rsidP="00D10ACF">
      <w:pPr>
        <w:pStyle w:val="Prrafodelista"/>
        <w:numPr>
          <w:ilvl w:val="0"/>
          <w:numId w:val="25"/>
        </w:numPr>
        <w:rPr>
          <w:b/>
          <w:lang w:val="es-AR"/>
        </w:rPr>
      </w:pPr>
      <w:r>
        <w:rPr>
          <w:b/>
          <w:lang w:val="es-AR"/>
        </w:rPr>
        <w:t>¿Registrará Canchas o Complejos?</w:t>
      </w:r>
    </w:p>
    <w:p w14:paraId="25CCE5A1" w14:textId="77777777" w:rsidR="002A5CC1" w:rsidRDefault="002A5CC1" w:rsidP="00D10ACF">
      <w:pPr>
        <w:pStyle w:val="Prrafodelista"/>
        <w:numPr>
          <w:ilvl w:val="1"/>
          <w:numId w:val="25"/>
        </w:numPr>
        <w:ind w:left="1701" w:hanging="283"/>
        <w:rPr>
          <w:lang w:val="es-AR"/>
        </w:rPr>
      </w:pPr>
      <w:r>
        <w:rPr>
          <w:lang w:val="es-AR"/>
        </w:rPr>
        <w:t xml:space="preserve">¿Dónde se jugarán los partidos? </w:t>
      </w:r>
      <w:r w:rsidRPr="00525DFA">
        <w:rPr>
          <w:lang w:val="es-ES"/>
        </w:rPr>
        <w:t>Complejo/s propios del torneo</w:t>
      </w:r>
      <w:r w:rsidRPr="00525DFA">
        <w:rPr>
          <w:rStyle w:val="apple-converted-space"/>
          <w:shd w:val="clear" w:color="auto" w:fill="FFFFFF"/>
          <w:lang w:val="es-ES"/>
        </w:rPr>
        <w:t xml:space="preserve"> o </w:t>
      </w:r>
      <w:r w:rsidRPr="00525DFA">
        <w:rPr>
          <w:shd w:val="clear" w:color="auto" w:fill="FFFFFF"/>
          <w:lang w:val="es-ES"/>
        </w:rPr>
        <w:t>Canchas de los equipos participantes</w:t>
      </w:r>
      <w:r w:rsidRPr="00525DFA">
        <w:rPr>
          <w:lang w:val="es-AR"/>
        </w:rPr>
        <w:t xml:space="preserve"> </w:t>
      </w:r>
    </w:p>
    <w:p w14:paraId="40920AF5" w14:textId="77777777" w:rsidR="002A5CC1" w:rsidRDefault="002A5CC1" w:rsidP="002A5CC1">
      <w:pPr>
        <w:pStyle w:val="Prrafodelista"/>
        <w:rPr>
          <w:b/>
          <w:noProof/>
          <w:color w:val="31521B" w:themeColor="accent2" w:themeShade="80"/>
          <w:lang w:val="es-ES"/>
        </w:rPr>
      </w:pPr>
    </w:p>
    <w:p w14:paraId="3DBB3F0F" w14:textId="77777777" w:rsidR="002A5CC1" w:rsidRPr="00D7057D" w:rsidRDefault="002A5CC1" w:rsidP="00D10ACF">
      <w:pPr>
        <w:pStyle w:val="Prrafodelista"/>
        <w:numPr>
          <w:ilvl w:val="0"/>
          <w:numId w:val="34"/>
        </w:numPr>
        <w:rPr>
          <w:b/>
          <w:noProof/>
          <w:color w:val="31521B" w:themeColor="accent2" w:themeShade="80"/>
          <w:lang w:val="es-ES"/>
        </w:rPr>
      </w:pPr>
      <w:r w:rsidRPr="00D7057D">
        <w:rPr>
          <w:noProof/>
          <w:lang w:val="es-ES"/>
        </w:rPr>
        <w:t>Seleccionar equipos a participar en la edición:</w:t>
      </w:r>
      <w:r w:rsidRPr="00D7057D">
        <w:rPr>
          <w:b/>
          <w:noProof/>
          <w:lang w:val="es-ES"/>
        </w:rPr>
        <w:t xml:space="preserve"> </w:t>
      </w:r>
    </w:p>
    <w:p w14:paraId="536EE50F" w14:textId="77777777" w:rsidR="002A5CC1" w:rsidRPr="00D7057D" w:rsidRDefault="002A5CC1" w:rsidP="002A5CC1">
      <w:pPr>
        <w:pStyle w:val="Prrafodelista"/>
        <w:rPr>
          <w:lang w:val="es-AR"/>
        </w:rPr>
      </w:pPr>
      <w:r w:rsidRPr="00D7057D">
        <w:rPr>
          <w:lang w:val="es-AR"/>
        </w:rPr>
        <w:t xml:space="preserve">Los Equipos que fueron registrados para un Torneo en particular, deben ser asignados a una Edición para participar. </w:t>
      </w:r>
    </w:p>
    <w:p w14:paraId="60565CA5" w14:textId="77777777" w:rsidR="002A5CC1" w:rsidRDefault="002A5CC1" w:rsidP="002A5CC1">
      <w:pPr>
        <w:pStyle w:val="Prrafodelista"/>
        <w:rPr>
          <w:b/>
          <w:noProof/>
          <w:color w:val="31521B" w:themeColor="accent2" w:themeShade="80"/>
          <w:lang w:val="es-ES"/>
        </w:rPr>
      </w:pPr>
    </w:p>
    <w:p w14:paraId="6C2D0ADE" w14:textId="77777777" w:rsidR="002A5CC1" w:rsidRDefault="002A5CC1" w:rsidP="00D10ACF">
      <w:pPr>
        <w:pStyle w:val="Prrafodelista"/>
        <w:numPr>
          <w:ilvl w:val="0"/>
          <w:numId w:val="34"/>
        </w:numPr>
        <w:rPr>
          <w:b/>
          <w:noProof/>
          <w:color w:val="31521B" w:themeColor="accent2" w:themeShade="80"/>
          <w:lang w:val="es-ES"/>
        </w:rPr>
      </w:pPr>
      <w:r w:rsidRPr="00EF631F">
        <w:rPr>
          <w:noProof/>
          <w:color w:val="000000" w:themeColor="text1"/>
          <w:lang w:val="es-ES"/>
        </w:rPr>
        <w:t>Configurar fases (generación de fixture):</w:t>
      </w:r>
      <w:r>
        <w:rPr>
          <w:b/>
          <w:noProof/>
          <w:color w:val="000000" w:themeColor="text1"/>
          <w:lang w:val="es-ES"/>
        </w:rPr>
        <w:t xml:space="preserve"> </w:t>
      </w:r>
    </w:p>
    <w:p w14:paraId="1706DA31" w14:textId="77777777" w:rsidR="002A5CC1" w:rsidRPr="00EF631F" w:rsidRDefault="002A5CC1" w:rsidP="002A5CC1">
      <w:pPr>
        <w:pStyle w:val="Prrafodelista"/>
        <w:rPr>
          <w:lang w:val="es-AR"/>
        </w:rPr>
      </w:pPr>
      <w:r w:rsidRPr="00EF631F">
        <w:rPr>
          <w:lang w:val="es-AR"/>
        </w:rPr>
        <w:t>La generación de las distintas fases del fixture.</w:t>
      </w:r>
    </w:p>
    <w:p w14:paraId="7CED40DF" w14:textId="77777777" w:rsidR="002A5CC1" w:rsidRPr="004D0D72" w:rsidRDefault="002A5CC1" w:rsidP="00D10ACF">
      <w:pPr>
        <w:pStyle w:val="Prrafodelista"/>
        <w:numPr>
          <w:ilvl w:val="0"/>
          <w:numId w:val="34"/>
        </w:numPr>
        <w:rPr>
          <w:b/>
          <w:noProof/>
          <w:color w:val="31521B" w:themeColor="accent2" w:themeShade="80"/>
          <w:lang w:val="es-ES"/>
        </w:rPr>
      </w:pPr>
      <w:r w:rsidRPr="00EF631F">
        <w:rPr>
          <w:color w:val="000000" w:themeColor="text1"/>
          <w:lang w:val="es-AR"/>
        </w:rPr>
        <w:t>Confirmar configuración de edición:</w:t>
      </w:r>
      <w:r>
        <w:rPr>
          <w:b/>
          <w:color w:val="000000" w:themeColor="text1"/>
          <w:lang w:val="es-AR"/>
        </w:rPr>
        <w:t xml:space="preserve"> </w:t>
      </w:r>
    </w:p>
    <w:p w14:paraId="34DE9842" w14:textId="77777777" w:rsidR="002A5CC1" w:rsidRPr="00EF631F" w:rsidRDefault="002A5CC1" w:rsidP="00D10ACF">
      <w:pPr>
        <w:pStyle w:val="Prrafodelista"/>
        <w:numPr>
          <w:ilvl w:val="0"/>
          <w:numId w:val="34"/>
        </w:numPr>
        <w:rPr>
          <w:color w:val="000000" w:themeColor="text1"/>
          <w:lang w:val="es-AR"/>
        </w:rPr>
      </w:pPr>
      <w:r w:rsidRPr="00EF631F">
        <w:rPr>
          <w:color w:val="000000" w:themeColor="text1"/>
          <w:lang w:val="es-AR"/>
        </w:rPr>
        <w:t>Se puede editar toda la configuración de la edición antes de que haya iniciado la misma.</w:t>
      </w:r>
    </w:p>
    <w:p w14:paraId="5A83EF85" w14:textId="77777777" w:rsidR="002A5CC1" w:rsidRDefault="002A5CC1" w:rsidP="002A5CC1">
      <w:pPr>
        <w:rPr>
          <w:lang w:val="es-AR"/>
        </w:rPr>
      </w:pPr>
    </w:p>
    <w:p w14:paraId="1288AF77" w14:textId="590B106D" w:rsidR="002A5CC1" w:rsidRPr="008C0D89" w:rsidRDefault="003133FA" w:rsidP="003133FA">
      <w:pPr>
        <w:pStyle w:val="Ttulo4"/>
        <w:rPr>
          <w:lang w:val="es-ES"/>
        </w:rPr>
      </w:pPr>
      <w:bookmarkStart w:id="43" w:name="_Toc385506774"/>
      <w:bookmarkStart w:id="44" w:name="_Toc388704932"/>
      <w:r w:rsidRPr="008C0D89">
        <w:rPr>
          <w:lang w:val="es-ES"/>
        </w:rPr>
        <w:lastRenderedPageBreak/>
        <w:t>Gestión De Equipos</w:t>
      </w:r>
      <w:bookmarkEnd w:id="43"/>
      <w:bookmarkEnd w:id="44"/>
    </w:p>
    <w:p w14:paraId="20C01C28" w14:textId="77777777" w:rsidR="002A5CC1" w:rsidRPr="007B1FF7" w:rsidRDefault="002A5CC1" w:rsidP="002A5CC1">
      <w:pPr>
        <w:spacing w:after="0"/>
        <w:rPr>
          <w:lang w:val="es-AR"/>
        </w:rPr>
      </w:pPr>
      <w:r w:rsidRPr="007B1FF7">
        <w:rPr>
          <w:lang w:val="es-AR"/>
        </w:rPr>
        <w:t>El sistema debe contemplar las siguientes funciones:</w:t>
      </w:r>
    </w:p>
    <w:p w14:paraId="0504FFA7" w14:textId="77777777" w:rsidR="002A5CC1" w:rsidRDefault="002A5CC1" w:rsidP="00D10ACF">
      <w:pPr>
        <w:pStyle w:val="Prrafodelista"/>
        <w:numPr>
          <w:ilvl w:val="0"/>
          <w:numId w:val="19"/>
        </w:numPr>
        <w:ind w:hanging="218"/>
        <w:rPr>
          <w:lang w:val="es-AR"/>
        </w:rPr>
      </w:pPr>
      <w:r w:rsidRPr="006B77E3">
        <w:rPr>
          <w:lang w:val="es-AR"/>
        </w:rPr>
        <w:t>Alta de Equipos de un</w:t>
      </w:r>
      <w:r>
        <w:rPr>
          <w:lang w:val="es-AR"/>
        </w:rPr>
        <w:t xml:space="preserve"> Torneo</w:t>
      </w:r>
      <w:r w:rsidRPr="006B77E3">
        <w:rPr>
          <w:lang w:val="es-AR"/>
        </w:rPr>
        <w:t>:</w:t>
      </w:r>
      <w:r w:rsidRPr="005F1A98">
        <w:rPr>
          <w:lang w:val="es-AR"/>
        </w:rPr>
        <w:t xml:space="preserve"> </w:t>
      </w:r>
    </w:p>
    <w:p w14:paraId="2BD06A55" w14:textId="77777777" w:rsidR="002A5CC1" w:rsidRDefault="002A5CC1" w:rsidP="002A5CC1">
      <w:pPr>
        <w:pStyle w:val="Prrafodelista"/>
        <w:ind w:left="360"/>
        <w:rPr>
          <w:lang w:val="es-AR"/>
        </w:rPr>
      </w:pPr>
      <w:r w:rsidRPr="005F1A98">
        <w:rPr>
          <w:lang w:val="es-AR"/>
        </w:rPr>
        <w:t xml:space="preserve">Los equipos se registran para un </w:t>
      </w:r>
      <w:r>
        <w:rPr>
          <w:lang w:val="es-AR"/>
        </w:rPr>
        <w:t>Torneo</w:t>
      </w:r>
      <w:r w:rsidRPr="005F1A98">
        <w:rPr>
          <w:lang w:val="es-AR"/>
        </w:rPr>
        <w:t xml:space="preserve"> en particular, es decir no puedo dar el alta de un equipo sin asociarlo a un </w:t>
      </w:r>
      <w:r>
        <w:rPr>
          <w:lang w:val="es-AR"/>
        </w:rPr>
        <w:t>Torneo</w:t>
      </w:r>
      <w:r w:rsidRPr="005F1A98">
        <w:rPr>
          <w:lang w:val="es-AR"/>
        </w:rPr>
        <w:t xml:space="preserve"> específico. Cuando se registra un nuevo equipo, por lo tanto, se debe seleccionar el Campeonato al que jugará. </w:t>
      </w:r>
    </w:p>
    <w:p w14:paraId="758C0F59" w14:textId="77777777" w:rsidR="002A5CC1" w:rsidRDefault="002A5CC1" w:rsidP="002A5CC1">
      <w:pPr>
        <w:pStyle w:val="Prrafodelista"/>
        <w:ind w:left="360"/>
        <w:rPr>
          <w:lang w:val="es-AR"/>
        </w:rPr>
      </w:pPr>
      <w:r w:rsidRPr="005F1A98">
        <w:rPr>
          <w:lang w:val="es-AR"/>
        </w:rPr>
        <w:t>Datos para registrar un nuevo Equipo:</w:t>
      </w:r>
    </w:p>
    <w:p w14:paraId="1935CCAF" w14:textId="77777777" w:rsidR="002A5CC1" w:rsidRDefault="002A5CC1" w:rsidP="00D10ACF">
      <w:pPr>
        <w:pStyle w:val="Prrafodelista"/>
        <w:numPr>
          <w:ilvl w:val="2"/>
          <w:numId w:val="19"/>
        </w:numPr>
        <w:ind w:left="1134" w:hanging="283"/>
        <w:rPr>
          <w:lang w:val="es-AR"/>
        </w:rPr>
      </w:pPr>
      <w:r w:rsidRPr="005F1A98">
        <w:rPr>
          <w:lang w:val="es-AR"/>
        </w:rPr>
        <w:t xml:space="preserve">Nombre del equipo (único: no puede existir dos equipos con el mismo nombre dentro de un mismo campeonato), </w:t>
      </w:r>
    </w:p>
    <w:p w14:paraId="3FFA1916" w14:textId="77777777" w:rsidR="002A5CC1" w:rsidRDefault="002A5CC1" w:rsidP="00D10ACF">
      <w:pPr>
        <w:pStyle w:val="Prrafodelista"/>
        <w:numPr>
          <w:ilvl w:val="2"/>
          <w:numId w:val="19"/>
        </w:numPr>
        <w:ind w:left="1134" w:hanging="283"/>
        <w:rPr>
          <w:lang w:val="es-AR"/>
        </w:rPr>
      </w:pPr>
      <w:r>
        <w:rPr>
          <w:lang w:val="es-AR"/>
        </w:rPr>
        <w:t>Logo del equipo (el usuario podrá guardar una imagen de logo para su equipo en formato jpg, png, o gif)</w:t>
      </w:r>
    </w:p>
    <w:p w14:paraId="78A12DB7" w14:textId="77777777" w:rsidR="002A5CC1" w:rsidRDefault="002A5CC1" w:rsidP="00D10ACF">
      <w:pPr>
        <w:pStyle w:val="Prrafodelista"/>
        <w:numPr>
          <w:ilvl w:val="2"/>
          <w:numId w:val="19"/>
        </w:numPr>
        <w:ind w:left="1134" w:hanging="283"/>
        <w:rPr>
          <w:lang w:val="es-AR"/>
        </w:rPr>
      </w:pPr>
      <w:r>
        <w:rPr>
          <w:lang w:val="es-AR"/>
        </w:rPr>
        <w:t>Color de camiseta primaria y</w:t>
      </w:r>
      <w:r w:rsidRPr="005F1A98">
        <w:rPr>
          <w:lang w:val="es-AR"/>
        </w:rPr>
        <w:t xml:space="preserve"> </w:t>
      </w:r>
      <w:r>
        <w:rPr>
          <w:lang w:val="es-AR"/>
        </w:rPr>
        <w:t>color de camiseta secundaria.</w:t>
      </w:r>
    </w:p>
    <w:p w14:paraId="5A63C5AE" w14:textId="77777777" w:rsidR="002A5CC1" w:rsidRDefault="002A5CC1" w:rsidP="00D10ACF">
      <w:pPr>
        <w:pStyle w:val="Prrafodelista"/>
        <w:numPr>
          <w:ilvl w:val="2"/>
          <w:numId w:val="19"/>
        </w:numPr>
        <w:ind w:left="1134" w:hanging="283"/>
        <w:rPr>
          <w:lang w:val="es-AR"/>
        </w:rPr>
      </w:pPr>
      <w:r>
        <w:rPr>
          <w:lang w:val="es-AR"/>
        </w:rPr>
        <w:t>D</w:t>
      </w:r>
      <w:r w:rsidRPr="005F1A98">
        <w:rPr>
          <w:lang w:val="es-AR"/>
        </w:rPr>
        <w:t>irector técnico.</w:t>
      </w:r>
    </w:p>
    <w:p w14:paraId="40A39C52" w14:textId="77777777" w:rsidR="002A5CC1" w:rsidRPr="005F1A98" w:rsidRDefault="002A5CC1" w:rsidP="00D10ACF">
      <w:pPr>
        <w:pStyle w:val="Prrafodelista"/>
        <w:numPr>
          <w:ilvl w:val="2"/>
          <w:numId w:val="19"/>
        </w:numPr>
        <w:ind w:left="1134" w:hanging="283"/>
        <w:rPr>
          <w:lang w:val="es-AR"/>
        </w:rPr>
      </w:pPr>
      <w:r w:rsidRPr="006B77E3">
        <w:rPr>
          <w:lang w:val="es-AR"/>
        </w:rPr>
        <w:t>Datos de los delegados del equipo:</w:t>
      </w:r>
      <w:r w:rsidRPr="005F1A98">
        <w:rPr>
          <w:lang w:val="es-AR"/>
        </w:rPr>
        <w:t xml:space="preserve"> nombre, e-mail, teléfono y domicilio.</w:t>
      </w:r>
      <w:r>
        <w:rPr>
          <w:lang w:val="es-AR"/>
        </w:rPr>
        <w:t xml:space="preserve"> Por equipo, se manejarán dos delegados, uno obligatorio y otro opcional.</w:t>
      </w:r>
    </w:p>
    <w:p w14:paraId="5FB0D625" w14:textId="77777777" w:rsidR="002A5CC1" w:rsidRDefault="002A5CC1" w:rsidP="00D10ACF">
      <w:pPr>
        <w:pStyle w:val="Prrafodelista"/>
        <w:numPr>
          <w:ilvl w:val="0"/>
          <w:numId w:val="19"/>
        </w:numPr>
        <w:ind w:hanging="218"/>
        <w:rPr>
          <w:lang w:val="es-ES"/>
        </w:rPr>
      </w:pPr>
      <w:r w:rsidRPr="006B77E3">
        <w:rPr>
          <w:lang w:val="es-ES"/>
        </w:rPr>
        <w:t xml:space="preserve">Modificar Datos de un Equipo: </w:t>
      </w:r>
    </w:p>
    <w:p w14:paraId="1E1439E9" w14:textId="77777777" w:rsidR="002A5CC1" w:rsidRPr="005845F9" w:rsidRDefault="002A5CC1" w:rsidP="002A5CC1">
      <w:pPr>
        <w:pStyle w:val="Prrafodelista"/>
        <w:ind w:left="360"/>
        <w:rPr>
          <w:lang w:val="es-ES"/>
        </w:rPr>
      </w:pPr>
      <w:r>
        <w:rPr>
          <w:lang w:val="es-ES"/>
        </w:rPr>
        <w:t>Los datos de los equipos que fueron ingresados en el momento del alta de un nuevo equipo, podrán ser modificados.</w:t>
      </w:r>
    </w:p>
    <w:p w14:paraId="08FE6BC6" w14:textId="77777777" w:rsidR="002A5CC1" w:rsidRDefault="002A5CC1" w:rsidP="00D10ACF">
      <w:pPr>
        <w:pStyle w:val="Prrafodelista"/>
        <w:numPr>
          <w:ilvl w:val="0"/>
          <w:numId w:val="19"/>
        </w:numPr>
        <w:ind w:hanging="218"/>
        <w:rPr>
          <w:lang w:val="es-AR"/>
        </w:rPr>
      </w:pPr>
      <w:r w:rsidRPr="006B77E3">
        <w:rPr>
          <w:lang w:val="es-AR"/>
        </w:rPr>
        <w:t>Dar de Baja un Equipo:</w:t>
      </w:r>
      <w:r>
        <w:rPr>
          <w:lang w:val="es-AR"/>
        </w:rPr>
        <w:t xml:space="preserve"> Los equipos podrán ser dados de baja.</w:t>
      </w:r>
    </w:p>
    <w:p w14:paraId="23795363" w14:textId="77777777" w:rsidR="002A5CC1" w:rsidRPr="00EC7366" w:rsidRDefault="002A5CC1" w:rsidP="00D10ACF">
      <w:pPr>
        <w:pStyle w:val="Prrafodelista"/>
        <w:numPr>
          <w:ilvl w:val="0"/>
          <w:numId w:val="19"/>
        </w:numPr>
        <w:ind w:hanging="218"/>
        <w:rPr>
          <w:lang w:val="es-AR"/>
        </w:rPr>
      </w:pPr>
      <w:r>
        <w:rPr>
          <w:lang w:val="es-AR"/>
        </w:rPr>
        <w:t xml:space="preserve">Eliminar Equipo: Los equipos podrán ser eliminados físicamente en caso que no esté asignado a ninguna edición. </w:t>
      </w:r>
    </w:p>
    <w:p w14:paraId="0080C93F" w14:textId="77777777" w:rsidR="002A5CC1" w:rsidRPr="00F4217B" w:rsidRDefault="002A5CC1" w:rsidP="00D10ACF">
      <w:pPr>
        <w:pStyle w:val="Prrafodelista"/>
        <w:numPr>
          <w:ilvl w:val="0"/>
          <w:numId w:val="19"/>
        </w:numPr>
        <w:ind w:hanging="218"/>
        <w:rPr>
          <w:lang w:val="es-AR"/>
        </w:rPr>
      </w:pPr>
      <w:r w:rsidRPr="006B77E3">
        <w:rPr>
          <w:lang w:val="es-AR"/>
        </w:rPr>
        <w:t>Consulta de Equipos:</w:t>
      </w:r>
      <w:r>
        <w:rPr>
          <w:lang w:val="es-AR"/>
        </w:rPr>
        <w:t xml:space="preserve"> se podrá c</w:t>
      </w:r>
      <w:r w:rsidRPr="00EC7366">
        <w:rPr>
          <w:lang w:val="es-AR"/>
        </w:rPr>
        <w:t>onsultar Equipos registrados para un Campeonato en particular.</w:t>
      </w:r>
      <w:r w:rsidRPr="00125AB7">
        <w:rPr>
          <w:b/>
          <w:lang w:val="es-ES"/>
        </w:rPr>
        <w:t xml:space="preserve"> </w:t>
      </w:r>
    </w:p>
    <w:p w14:paraId="67B525EA" w14:textId="77777777" w:rsidR="002A5CC1" w:rsidRDefault="002A5CC1" w:rsidP="002A5CC1">
      <w:pPr>
        <w:pStyle w:val="Prrafodelista"/>
        <w:rPr>
          <w:lang w:val="es-AR"/>
        </w:rPr>
      </w:pPr>
    </w:p>
    <w:p w14:paraId="2B7C6C69" w14:textId="77777777" w:rsidR="002A5CC1" w:rsidRPr="007F3C50" w:rsidRDefault="002A5CC1" w:rsidP="00D10ACF">
      <w:pPr>
        <w:pStyle w:val="Prrafodelista"/>
        <w:numPr>
          <w:ilvl w:val="0"/>
          <w:numId w:val="31"/>
        </w:numPr>
        <w:ind w:left="426" w:hanging="284"/>
        <w:rPr>
          <w:b/>
          <w:lang w:val="es-AR"/>
        </w:rPr>
      </w:pPr>
      <w:r w:rsidRPr="007F3C50">
        <w:rPr>
          <w:b/>
          <w:lang w:val="es-AR"/>
        </w:rPr>
        <w:t>Registrar Delegado:</w:t>
      </w:r>
      <w:r>
        <w:rPr>
          <w:b/>
          <w:lang w:val="es-AR"/>
        </w:rPr>
        <w:t xml:space="preserve"> </w:t>
      </w:r>
    </w:p>
    <w:p w14:paraId="5F57B463" w14:textId="77777777" w:rsidR="002A5CC1" w:rsidRDefault="002A5CC1" w:rsidP="002A5CC1">
      <w:pPr>
        <w:rPr>
          <w:noProof/>
          <w:color w:val="000000" w:themeColor="text1"/>
          <w:lang w:val="es-AR"/>
        </w:rPr>
      </w:pPr>
      <w:r>
        <w:rPr>
          <w:noProof/>
          <w:color w:val="000000" w:themeColor="text1"/>
          <w:lang w:val="es-AR"/>
        </w:rPr>
        <w:t>Datos del delegado:</w:t>
      </w:r>
    </w:p>
    <w:p w14:paraId="42B0154D" w14:textId="77777777" w:rsidR="002A5CC1" w:rsidRPr="007F3C50" w:rsidRDefault="002A5CC1" w:rsidP="00D10ACF">
      <w:pPr>
        <w:pStyle w:val="Prrafodelista"/>
        <w:numPr>
          <w:ilvl w:val="0"/>
          <w:numId w:val="31"/>
        </w:numPr>
        <w:rPr>
          <w:noProof/>
          <w:lang w:val="es-AR"/>
        </w:rPr>
      </w:pPr>
      <w:r w:rsidRPr="007F3C50">
        <w:rPr>
          <w:noProof/>
          <w:lang w:val="es-AR"/>
        </w:rPr>
        <w:t xml:space="preserve">Nombre </w:t>
      </w:r>
    </w:p>
    <w:p w14:paraId="782E14EB" w14:textId="77777777" w:rsidR="002A5CC1" w:rsidRPr="007F3C50" w:rsidRDefault="002A5CC1" w:rsidP="00D10ACF">
      <w:pPr>
        <w:pStyle w:val="Prrafodelista"/>
        <w:numPr>
          <w:ilvl w:val="0"/>
          <w:numId w:val="31"/>
        </w:numPr>
        <w:rPr>
          <w:noProof/>
          <w:lang w:val="es-AR"/>
        </w:rPr>
      </w:pPr>
      <w:r w:rsidRPr="007F3C50">
        <w:rPr>
          <w:noProof/>
          <w:lang w:val="es-AR"/>
        </w:rPr>
        <w:t>Email</w:t>
      </w:r>
    </w:p>
    <w:p w14:paraId="1AE5756F" w14:textId="77777777" w:rsidR="002A5CC1" w:rsidRPr="007F3C50" w:rsidRDefault="002A5CC1" w:rsidP="00D10ACF">
      <w:pPr>
        <w:pStyle w:val="Prrafodelista"/>
        <w:numPr>
          <w:ilvl w:val="0"/>
          <w:numId w:val="31"/>
        </w:numPr>
        <w:rPr>
          <w:noProof/>
          <w:lang w:val="es-AR"/>
        </w:rPr>
      </w:pPr>
      <w:r w:rsidRPr="007F3C50">
        <w:rPr>
          <w:noProof/>
          <w:lang w:val="es-AR"/>
        </w:rPr>
        <w:t>Teléfono</w:t>
      </w:r>
    </w:p>
    <w:p w14:paraId="6FD6D2C0" w14:textId="77777777" w:rsidR="002A5CC1" w:rsidRDefault="002A5CC1" w:rsidP="00D10ACF">
      <w:pPr>
        <w:pStyle w:val="Prrafodelista"/>
        <w:numPr>
          <w:ilvl w:val="0"/>
          <w:numId w:val="31"/>
        </w:numPr>
        <w:rPr>
          <w:lang w:val="es-AR"/>
        </w:rPr>
      </w:pPr>
      <w:r w:rsidRPr="006120FD">
        <w:rPr>
          <w:noProof/>
          <w:lang w:val="es-AR"/>
        </w:rPr>
        <w:t>Dirección</w:t>
      </w:r>
    </w:p>
    <w:p w14:paraId="1F600F21" w14:textId="368CB03C" w:rsidR="002A5CC1" w:rsidRPr="003133FA" w:rsidRDefault="003133FA" w:rsidP="003133FA">
      <w:pPr>
        <w:pStyle w:val="Ttulo4"/>
      </w:pPr>
      <w:r w:rsidRPr="003133FA">
        <w:t>Gestión De Jugadores</w:t>
      </w:r>
    </w:p>
    <w:p w14:paraId="433136BC" w14:textId="77777777" w:rsidR="002A5CC1" w:rsidRPr="001337E4" w:rsidRDefault="002A5CC1" w:rsidP="002A5CC1">
      <w:pPr>
        <w:rPr>
          <w:lang w:val="es-AR"/>
        </w:rPr>
      </w:pPr>
      <w:r w:rsidRPr="001337E4">
        <w:rPr>
          <w:lang w:val="es-AR"/>
        </w:rPr>
        <w:t>El sistema debe contemplar las siguientes funciones:</w:t>
      </w:r>
    </w:p>
    <w:p w14:paraId="520DAAA7" w14:textId="77777777" w:rsidR="002A5CC1" w:rsidRDefault="002A5CC1" w:rsidP="00D10ACF">
      <w:pPr>
        <w:pStyle w:val="Prrafodelista"/>
        <w:numPr>
          <w:ilvl w:val="0"/>
          <w:numId w:val="21"/>
        </w:numPr>
        <w:ind w:hanging="218"/>
        <w:rPr>
          <w:lang w:val="es-AR"/>
        </w:rPr>
      </w:pPr>
      <w:r w:rsidRPr="00EC7366">
        <w:rPr>
          <w:lang w:val="es-AR"/>
        </w:rPr>
        <w:t xml:space="preserve">Dar de alta a los jugadores que pertenecen a un equipo de un </w:t>
      </w:r>
      <w:r>
        <w:rPr>
          <w:lang w:val="es-AR"/>
        </w:rPr>
        <w:t xml:space="preserve">Torneo. </w:t>
      </w:r>
    </w:p>
    <w:p w14:paraId="7158B922" w14:textId="77777777" w:rsidR="002A5CC1" w:rsidRDefault="002A5CC1" w:rsidP="002A5CC1">
      <w:pPr>
        <w:pStyle w:val="Prrafodelista"/>
        <w:ind w:left="360"/>
        <w:rPr>
          <w:lang w:val="es-AR"/>
        </w:rPr>
      </w:pPr>
      <w:r>
        <w:rPr>
          <w:lang w:val="es-AR"/>
        </w:rPr>
        <w:t>Datos de Jugadores:</w:t>
      </w:r>
    </w:p>
    <w:p w14:paraId="73C33FD7" w14:textId="77777777" w:rsidR="002A5CC1" w:rsidRDefault="002A5CC1" w:rsidP="00D10ACF">
      <w:pPr>
        <w:pStyle w:val="Prrafodelista"/>
        <w:numPr>
          <w:ilvl w:val="2"/>
          <w:numId w:val="21"/>
        </w:numPr>
        <w:ind w:left="1701" w:hanging="261"/>
        <w:rPr>
          <w:lang w:val="es-AR"/>
        </w:rPr>
      </w:pPr>
      <w:r>
        <w:rPr>
          <w:lang w:val="es-AR"/>
        </w:rPr>
        <w:t>Nombre</w:t>
      </w:r>
    </w:p>
    <w:p w14:paraId="247509ED" w14:textId="77777777" w:rsidR="002A5CC1" w:rsidRDefault="002A5CC1" w:rsidP="00D10ACF">
      <w:pPr>
        <w:pStyle w:val="Prrafodelista"/>
        <w:numPr>
          <w:ilvl w:val="2"/>
          <w:numId w:val="21"/>
        </w:numPr>
        <w:ind w:left="1701" w:hanging="261"/>
        <w:rPr>
          <w:lang w:val="es-AR"/>
        </w:rPr>
      </w:pPr>
      <w:r>
        <w:rPr>
          <w:lang w:val="es-AR"/>
        </w:rPr>
        <w:t>DNI</w:t>
      </w:r>
    </w:p>
    <w:p w14:paraId="390A9573" w14:textId="77777777" w:rsidR="002A5CC1" w:rsidRDefault="002A5CC1" w:rsidP="00D10ACF">
      <w:pPr>
        <w:pStyle w:val="Prrafodelista"/>
        <w:numPr>
          <w:ilvl w:val="2"/>
          <w:numId w:val="21"/>
        </w:numPr>
        <w:ind w:left="1701" w:hanging="261"/>
        <w:rPr>
          <w:lang w:val="es-AR"/>
        </w:rPr>
      </w:pPr>
      <w:r>
        <w:rPr>
          <w:lang w:val="es-AR"/>
        </w:rPr>
        <w:t>Número de Camiseta</w:t>
      </w:r>
    </w:p>
    <w:p w14:paraId="66143A23" w14:textId="77777777" w:rsidR="002A5CC1" w:rsidRDefault="002A5CC1" w:rsidP="00D10ACF">
      <w:pPr>
        <w:pStyle w:val="Prrafodelista"/>
        <w:numPr>
          <w:ilvl w:val="2"/>
          <w:numId w:val="21"/>
        </w:numPr>
        <w:ind w:left="1701" w:hanging="261"/>
        <w:rPr>
          <w:lang w:val="es-AR"/>
        </w:rPr>
      </w:pPr>
      <w:r>
        <w:rPr>
          <w:lang w:val="es-AR"/>
        </w:rPr>
        <w:t>Fecha de Nacimiento</w:t>
      </w:r>
    </w:p>
    <w:p w14:paraId="310736FE" w14:textId="77777777" w:rsidR="002A5CC1" w:rsidRDefault="002A5CC1" w:rsidP="00D10ACF">
      <w:pPr>
        <w:pStyle w:val="Prrafodelista"/>
        <w:numPr>
          <w:ilvl w:val="2"/>
          <w:numId w:val="21"/>
        </w:numPr>
        <w:ind w:left="1701" w:hanging="261"/>
        <w:rPr>
          <w:lang w:val="es-AR"/>
        </w:rPr>
      </w:pPr>
      <w:r>
        <w:rPr>
          <w:lang w:val="es-AR"/>
        </w:rPr>
        <w:t>Teléfono</w:t>
      </w:r>
    </w:p>
    <w:p w14:paraId="7CD585C9" w14:textId="77777777" w:rsidR="002A5CC1" w:rsidRDefault="002A5CC1" w:rsidP="00D10ACF">
      <w:pPr>
        <w:pStyle w:val="Prrafodelista"/>
        <w:numPr>
          <w:ilvl w:val="2"/>
          <w:numId w:val="21"/>
        </w:numPr>
        <w:ind w:left="1701" w:hanging="261"/>
        <w:rPr>
          <w:lang w:val="es-AR"/>
        </w:rPr>
      </w:pPr>
      <w:r>
        <w:rPr>
          <w:lang w:val="es-AR"/>
        </w:rPr>
        <w:lastRenderedPageBreak/>
        <w:t>E-Mail</w:t>
      </w:r>
    </w:p>
    <w:p w14:paraId="267A7638" w14:textId="77777777" w:rsidR="002A5CC1" w:rsidRDefault="002A5CC1" w:rsidP="00D10ACF">
      <w:pPr>
        <w:pStyle w:val="Prrafodelista"/>
        <w:numPr>
          <w:ilvl w:val="2"/>
          <w:numId w:val="21"/>
        </w:numPr>
        <w:ind w:left="1701" w:hanging="261"/>
        <w:rPr>
          <w:lang w:val="es-AR"/>
        </w:rPr>
      </w:pPr>
      <w:r>
        <w:rPr>
          <w:lang w:val="es-AR"/>
        </w:rPr>
        <w:t>Facebook</w:t>
      </w:r>
    </w:p>
    <w:p w14:paraId="4316021C" w14:textId="77777777" w:rsidR="002A5CC1" w:rsidRDefault="002A5CC1" w:rsidP="00D10ACF">
      <w:pPr>
        <w:pStyle w:val="Prrafodelista"/>
        <w:numPr>
          <w:ilvl w:val="2"/>
          <w:numId w:val="21"/>
        </w:numPr>
        <w:ind w:left="1701" w:hanging="261"/>
        <w:rPr>
          <w:lang w:val="es-AR"/>
        </w:rPr>
      </w:pPr>
      <w:r>
        <w:rPr>
          <w:lang w:val="es-AR"/>
        </w:rPr>
        <w:t>Sexo</w:t>
      </w:r>
    </w:p>
    <w:p w14:paraId="3E5BB5C0" w14:textId="77777777" w:rsidR="002A5CC1" w:rsidRDefault="002A5CC1" w:rsidP="00D10ACF">
      <w:pPr>
        <w:pStyle w:val="Prrafodelista"/>
        <w:numPr>
          <w:ilvl w:val="2"/>
          <w:numId w:val="21"/>
        </w:numPr>
        <w:ind w:left="1701" w:hanging="261"/>
        <w:rPr>
          <w:lang w:val="es-AR"/>
        </w:rPr>
      </w:pPr>
      <w:r>
        <w:rPr>
          <w:lang w:val="es-AR"/>
        </w:rPr>
        <w:t>Presentó ficha médica.</w:t>
      </w:r>
    </w:p>
    <w:p w14:paraId="5F586ED3" w14:textId="77777777" w:rsidR="002A5CC1" w:rsidRPr="00B03751" w:rsidRDefault="002A5CC1" w:rsidP="00D10ACF">
      <w:pPr>
        <w:pStyle w:val="Prrafodelista"/>
        <w:numPr>
          <w:ilvl w:val="2"/>
          <w:numId w:val="21"/>
        </w:numPr>
        <w:ind w:left="1701" w:hanging="261"/>
        <w:rPr>
          <w:lang w:val="es-AR"/>
        </w:rPr>
      </w:pPr>
      <w:r>
        <w:rPr>
          <w:lang w:val="es-AR"/>
        </w:rPr>
        <w:t>Imagen</w:t>
      </w:r>
    </w:p>
    <w:p w14:paraId="5EA079F4" w14:textId="77777777" w:rsidR="002A5CC1" w:rsidRPr="00EC7366" w:rsidRDefault="002A5CC1" w:rsidP="00D10ACF">
      <w:pPr>
        <w:pStyle w:val="Prrafodelista"/>
        <w:numPr>
          <w:ilvl w:val="0"/>
          <w:numId w:val="21"/>
        </w:numPr>
        <w:ind w:hanging="218"/>
        <w:rPr>
          <w:lang w:val="es-AR"/>
        </w:rPr>
      </w:pPr>
      <w:r>
        <w:rPr>
          <w:lang w:val="es-AR"/>
        </w:rPr>
        <w:t>Modificación de datos de un jugador: se podrán modificar todos los datos de un jugador.</w:t>
      </w:r>
      <w:r w:rsidRPr="006F1688">
        <w:rPr>
          <w:b/>
          <w:lang w:val="es-ES"/>
        </w:rPr>
        <w:t xml:space="preserve"> </w:t>
      </w:r>
    </w:p>
    <w:p w14:paraId="4D7375A8" w14:textId="77777777" w:rsidR="002A5CC1" w:rsidRDefault="002A5CC1" w:rsidP="00D10ACF">
      <w:pPr>
        <w:pStyle w:val="Prrafodelista"/>
        <w:numPr>
          <w:ilvl w:val="0"/>
          <w:numId w:val="21"/>
        </w:numPr>
        <w:ind w:hanging="218"/>
        <w:rPr>
          <w:lang w:val="es-AR"/>
        </w:rPr>
      </w:pPr>
      <w:r w:rsidRPr="00617332">
        <w:rPr>
          <w:lang w:val="es-AR"/>
        </w:rPr>
        <w:t>Dar de baja un jugador: será la baja lógica del jugador.</w:t>
      </w:r>
    </w:p>
    <w:p w14:paraId="61759D13" w14:textId="77777777" w:rsidR="002A5CC1" w:rsidRPr="00D263C6" w:rsidRDefault="002A5CC1" w:rsidP="00D10ACF">
      <w:pPr>
        <w:pStyle w:val="Prrafodelista"/>
        <w:numPr>
          <w:ilvl w:val="0"/>
          <w:numId w:val="21"/>
        </w:numPr>
        <w:ind w:hanging="218"/>
        <w:rPr>
          <w:lang w:val="es-AR"/>
        </w:rPr>
      </w:pPr>
      <w:r w:rsidRPr="00D263C6">
        <w:rPr>
          <w:lang w:val="es-AR"/>
        </w:rPr>
        <w:t xml:space="preserve">Eliminar </w:t>
      </w:r>
      <w:r>
        <w:rPr>
          <w:lang w:val="es-AR"/>
        </w:rPr>
        <w:t>Jugador: Los jugadores</w:t>
      </w:r>
      <w:r w:rsidRPr="00D263C6">
        <w:rPr>
          <w:lang w:val="es-AR"/>
        </w:rPr>
        <w:t xml:space="preserve"> podrán ser eliminados físicamente en caso que no esté asignado a ninguna edición. </w:t>
      </w:r>
    </w:p>
    <w:p w14:paraId="7817C315" w14:textId="77777777" w:rsidR="002A5CC1" w:rsidRPr="00277E3A" w:rsidRDefault="002A5CC1" w:rsidP="00D10ACF">
      <w:pPr>
        <w:pStyle w:val="Prrafodelista"/>
        <w:numPr>
          <w:ilvl w:val="0"/>
          <w:numId w:val="21"/>
        </w:numPr>
        <w:ind w:hanging="218"/>
        <w:rPr>
          <w:lang w:val="es-AR"/>
        </w:rPr>
      </w:pPr>
      <w:r w:rsidRPr="00EC7366">
        <w:rPr>
          <w:lang w:val="es-AR"/>
        </w:rPr>
        <w:t>Consul</w:t>
      </w:r>
      <w:r>
        <w:rPr>
          <w:lang w:val="es-AR"/>
        </w:rPr>
        <w:t xml:space="preserve">tar Jugadores registrados para una edición de un campeonato. </w:t>
      </w:r>
    </w:p>
    <w:p w14:paraId="42A3ED06" w14:textId="77777777" w:rsidR="002A5CC1" w:rsidRPr="00F4217B" w:rsidRDefault="002A5CC1" w:rsidP="002A5CC1">
      <w:pPr>
        <w:pStyle w:val="Prrafodelista"/>
        <w:ind w:left="360"/>
        <w:rPr>
          <w:lang w:val="es-AR"/>
        </w:rPr>
      </w:pPr>
    </w:p>
    <w:p w14:paraId="25C8C457" w14:textId="4B81C23B" w:rsidR="002A5CC1" w:rsidRPr="008C0D89" w:rsidRDefault="003133FA" w:rsidP="003133FA">
      <w:pPr>
        <w:pStyle w:val="Ttulo4"/>
        <w:rPr>
          <w:lang w:val="es-ES"/>
        </w:rPr>
      </w:pPr>
      <w:r w:rsidRPr="008C0D89">
        <w:rPr>
          <w:lang w:val="es-ES"/>
        </w:rPr>
        <w:t>Gestión De Árbitros</w:t>
      </w:r>
    </w:p>
    <w:p w14:paraId="22210A2F" w14:textId="77777777" w:rsidR="002A5CC1" w:rsidRPr="007B1FF7" w:rsidRDefault="002A5CC1" w:rsidP="002A5CC1">
      <w:pPr>
        <w:spacing w:after="0"/>
        <w:rPr>
          <w:lang w:val="es-AR"/>
        </w:rPr>
      </w:pPr>
      <w:r w:rsidRPr="007B1FF7">
        <w:rPr>
          <w:lang w:val="es-AR"/>
        </w:rPr>
        <w:t>El sistema debe contemplar las siguientes funciones:</w:t>
      </w:r>
    </w:p>
    <w:p w14:paraId="689078F9" w14:textId="77777777" w:rsidR="002A5CC1" w:rsidRDefault="002A5CC1" w:rsidP="00D10ACF">
      <w:pPr>
        <w:pStyle w:val="Prrafodelista"/>
        <w:numPr>
          <w:ilvl w:val="0"/>
          <w:numId w:val="20"/>
        </w:numPr>
        <w:ind w:hanging="218"/>
        <w:rPr>
          <w:lang w:val="es-AR"/>
        </w:rPr>
      </w:pPr>
      <w:r w:rsidRPr="00EC7366">
        <w:rPr>
          <w:lang w:val="es-AR"/>
        </w:rPr>
        <w:t xml:space="preserve">Dar de alta árbitros que participarán en un </w:t>
      </w:r>
      <w:r>
        <w:rPr>
          <w:lang w:val="es-AR"/>
        </w:rPr>
        <w:t xml:space="preserve">Torneo. </w:t>
      </w:r>
    </w:p>
    <w:p w14:paraId="097DE8BD" w14:textId="77777777" w:rsidR="002A5CC1" w:rsidRPr="007B1FF7" w:rsidRDefault="002A5CC1" w:rsidP="002A5CC1">
      <w:pPr>
        <w:pStyle w:val="Prrafodelista"/>
        <w:ind w:left="360"/>
        <w:rPr>
          <w:lang w:val="es-AR"/>
        </w:rPr>
      </w:pPr>
      <w:r w:rsidRPr="007B1FF7">
        <w:rPr>
          <w:lang w:val="es-AR"/>
        </w:rPr>
        <w:t xml:space="preserve">Datos de árbitros: </w:t>
      </w:r>
    </w:p>
    <w:p w14:paraId="3E564CF0" w14:textId="77777777" w:rsidR="002A5CC1" w:rsidRPr="007B1FF7" w:rsidRDefault="002A5CC1" w:rsidP="00D10ACF">
      <w:pPr>
        <w:pStyle w:val="Prrafodelista"/>
        <w:numPr>
          <w:ilvl w:val="1"/>
          <w:numId w:val="20"/>
        </w:numPr>
        <w:ind w:left="993" w:hanging="273"/>
        <w:rPr>
          <w:lang w:val="es-AR"/>
        </w:rPr>
      </w:pPr>
      <w:r>
        <w:rPr>
          <w:lang w:val="es-AR"/>
        </w:rPr>
        <w:t>Nombre</w:t>
      </w:r>
    </w:p>
    <w:p w14:paraId="0FD26876" w14:textId="77777777" w:rsidR="002A5CC1" w:rsidRDefault="002A5CC1" w:rsidP="00D10ACF">
      <w:pPr>
        <w:pStyle w:val="Prrafodelista"/>
        <w:numPr>
          <w:ilvl w:val="1"/>
          <w:numId w:val="20"/>
        </w:numPr>
        <w:ind w:left="993" w:hanging="273"/>
        <w:rPr>
          <w:lang w:val="es-AR"/>
        </w:rPr>
      </w:pPr>
      <w:r>
        <w:rPr>
          <w:lang w:val="es-AR"/>
        </w:rPr>
        <w:t>Celular</w:t>
      </w:r>
    </w:p>
    <w:p w14:paraId="15FE1F1B" w14:textId="77777777" w:rsidR="002A5CC1" w:rsidRDefault="002A5CC1" w:rsidP="00D10ACF">
      <w:pPr>
        <w:pStyle w:val="Prrafodelista"/>
        <w:numPr>
          <w:ilvl w:val="1"/>
          <w:numId w:val="20"/>
        </w:numPr>
        <w:ind w:left="993" w:hanging="273"/>
        <w:rPr>
          <w:lang w:val="es-AR"/>
        </w:rPr>
      </w:pPr>
      <w:r>
        <w:rPr>
          <w:lang w:val="es-AR"/>
        </w:rPr>
        <w:t xml:space="preserve">E-mail. </w:t>
      </w:r>
    </w:p>
    <w:p w14:paraId="50FC170A" w14:textId="77777777" w:rsidR="002A5CC1" w:rsidRDefault="002A5CC1" w:rsidP="00D10ACF">
      <w:pPr>
        <w:pStyle w:val="Prrafodelista"/>
        <w:numPr>
          <w:ilvl w:val="1"/>
          <w:numId w:val="20"/>
        </w:numPr>
        <w:ind w:left="993" w:hanging="273"/>
        <w:rPr>
          <w:lang w:val="es-AR"/>
        </w:rPr>
      </w:pPr>
      <w:r>
        <w:rPr>
          <w:lang w:val="es-AR"/>
        </w:rPr>
        <w:t>Número de Matricula</w:t>
      </w:r>
    </w:p>
    <w:p w14:paraId="720CB85E" w14:textId="77777777" w:rsidR="002A5CC1" w:rsidRPr="00B03751" w:rsidRDefault="002A5CC1" w:rsidP="00D10ACF">
      <w:pPr>
        <w:pStyle w:val="Prrafodelista"/>
        <w:numPr>
          <w:ilvl w:val="1"/>
          <w:numId w:val="20"/>
        </w:numPr>
        <w:ind w:left="993" w:hanging="273"/>
        <w:rPr>
          <w:lang w:val="es-AR"/>
        </w:rPr>
      </w:pPr>
      <w:r>
        <w:rPr>
          <w:lang w:val="es-AR"/>
        </w:rPr>
        <w:t>Imagen</w:t>
      </w:r>
    </w:p>
    <w:p w14:paraId="6D09D0E7" w14:textId="77777777" w:rsidR="002A5CC1" w:rsidRPr="00EC7366" w:rsidRDefault="002A5CC1" w:rsidP="00D10ACF">
      <w:pPr>
        <w:pStyle w:val="Prrafodelista"/>
        <w:numPr>
          <w:ilvl w:val="0"/>
          <w:numId w:val="20"/>
        </w:numPr>
        <w:ind w:hanging="218"/>
        <w:rPr>
          <w:lang w:val="es-AR"/>
        </w:rPr>
      </w:pPr>
      <w:r>
        <w:rPr>
          <w:lang w:val="es-AR"/>
        </w:rPr>
        <w:t xml:space="preserve">Modificar datos de un árbitro: se podrán modificar todos los datos de un árbitro. </w:t>
      </w:r>
    </w:p>
    <w:p w14:paraId="2CA01758" w14:textId="77777777" w:rsidR="002A5CC1" w:rsidRDefault="002A5CC1" w:rsidP="00D10ACF">
      <w:pPr>
        <w:pStyle w:val="Prrafodelista"/>
        <w:numPr>
          <w:ilvl w:val="0"/>
          <w:numId w:val="20"/>
        </w:numPr>
        <w:ind w:hanging="218"/>
        <w:rPr>
          <w:lang w:val="es-AR"/>
        </w:rPr>
      </w:pPr>
      <w:r w:rsidRPr="00617332">
        <w:rPr>
          <w:lang w:val="es-AR"/>
        </w:rPr>
        <w:t>Dar de baja un árbitro: será la baja lógica de un árbitro.</w:t>
      </w:r>
    </w:p>
    <w:p w14:paraId="14AC5454" w14:textId="77777777" w:rsidR="002A5CC1" w:rsidRPr="00D263C6" w:rsidRDefault="002A5CC1" w:rsidP="00D10ACF">
      <w:pPr>
        <w:pStyle w:val="Prrafodelista"/>
        <w:numPr>
          <w:ilvl w:val="0"/>
          <w:numId w:val="20"/>
        </w:numPr>
        <w:ind w:hanging="218"/>
        <w:rPr>
          <w:lang w:val="es-AR"/>
        </w:rPr>
      </w:pPr>
      <w:r w:rsidRPr="00D263C6">
        <w:rPr>
          <w:lang w:val="es-AR"/>
        </w:rPr>
        <w:t xml:space="preserve">Eliminar </w:t>
      </w:r>
      <w:r>
        <w:rPr>
          <w:lang w:val="es-AR"/>
        </w:rPr>
        <w:t>Árbitro</w:t>
      </w:r>
      <w:r w:rsidRPr="00D263C6">
        <w:rPr>
          <w:lang w:val="es-AR"/>
        </w:rPr>
        <w:t xml:space="preserve">: Los </w:t>
      </w:r>
      <w:r>
        <w:rPr>
          <w:lang w:val="es-AR"/>
        </w:rPr>
        <w:t>árbitros</w:t>
      </w:r>
      <w:r w:rsidRPr="00D263C6">
        <w:rPr>
          <w:lang w:val="es-AR"/>
        </w:rPr>
        <w:t xml:space="preserve"> podrán ser eliminados físicamente en caso que no esté asignado a ninguna edición. </w:t>
      </w:r>
    </w:p>
    <w:p w14:paraId="322BC753" w14:textId="77777777" w:rsidR="002A5CC1" w:rsidRPr="00EC7366" w:rsidRDefault="002A5CC1" w:rsidP="00D10ACF">
      <w:pPr>
        <w:pStyle w:val="Prrafodelista"/>
        <w:numPr>
          <w:ilvl w:val="0"/>
          <w:numId w:val="20"/>
        </w:numPr>
        <w:ind w:hanging="218"/>
        <w:rPr>
          <w:lang w:val="es-AR"/>
        </w:rPr>
      </w:pPr>
      <w:r w:rsidRPr="00EC7366">
        <w:rPr>
          <w:lang w:val="es-AR"/>
        </w:rPr>
        <w:t>Consultar árbitros involucrados en un torneo en particular.</w:t>
      </w:r>
      <w:r w:rsidRPr="00E1495A">
        <w:rPr>
          <w:b/>
          <w:lang w:val="es-ES"/>
        </w:rPr>
        <w:t xml:space="preserve"> </w:t>
      </w:r>
    </w:p>
    <w:p w14:paraId="548A8674" w14:textId="77777777" w:rsidR="002A5CC1" w:rsidRDefault="002A5CC1" w:rsidP="00D10ACF">
      <w:pPr>
        <w:pStyle w:val="Prrafodelista"/>
        <w:numPr>
          <w:ilvl w:val="0"/>
          <w:numId w:val="20"/>
        </w:numPr>
        <w:ind w:hanging="218"/>
        <w:rPr>
          <w:lang w:val="es-AR"/>
        </w:rPr>
      </w:pPr>
      <w:r w:rsidRPr="00E1495A">
        <w:rPr>
          <w:lang w:val="es-AR"/>
        </w:rPr>
        <w:t>Los árbitros se definen para un Torneo. En las distintas Ediciones se asignarán los árbitros definidos para un Torneo.</w:t>
      </w:r>
    </w:p>
    <w:p w14:paraId="6154FF08" w14:textId="77777777" w:rsidR="002A5CC1" w:rsidRPr="00E1495A" w:rsidRDefault="002A5CC1" w:rsidP="002A5CC1">
      <w:pPr>
        <w:pStyle w:val="Prrafodelista"/>
        <w:ind w:left="360"/>
        <w:rPr>
          <w:lang w:val="es-AR"/>
        </w:rPr>
      </w:pPr>
    </w:p>
    <w:p w14:paraId="14C8CF85" w14:textId="41AA1AD9" w:rsidR="002A5CC1" w:rsidRPr="008C0D89" w:rsidRDefault="003133FA" w:rsidP="003133FA">
      <w:pPr>
        <w:pStyle w:val="Ttulo4"/>
        <w:rPr>
          <w:lang w:val="es-ES"/>
        </w:rPr>
      </w:pPr>
      <w:r w:rsidRPr="008C0D89">
        <w:rPr>
          <w:lang w:val="es-ES"/>
        </w:rPr>
        <w:t>Gestión De Canchas/Complejos</w:t>
      </w:r>
    </w:p>
    <w:p w14:paraId="76CDCD39" w14:textId="77777777" w:rsidR="002A5CC1" w:rsidRPr="007B1FF7" w:rsidRDefault="002A5CC1" w:rsidP="002A5CC1">
      <w:pPr>
        <w:spacing w:after="0"/>
        <w:rPr>
          <w:lang w:val="es-AR"/>
        </w:rPr>
      </w:pPr>
      <w:r w:rsidRPr="007B1FF7">
        <w:rPr>
          <w:lang w:val="es-AR"/>
        </w:rPr>
        <w:t>El sistema debe contemplar las siguientes funciones:</w:t>
      </w:r>
    </w:p>
    <w:p w14:paraId="5046EE7B" w14:textId="77777777" w:rsidR="002A5CC1" w:rsidRDefault="002A5CC1" w:rsidP="00D10ACF">
      <w:pPr>
        <w:pStyle w:val="Prrafodelista"/>
        <w:numPr>
          <w:ilvl w:val="0"/>
          <w:numId w:val="20"/>
        </w:numPr>
        <w:ind w:hanging="218"/>
        <w:rPr>
          <w:lang w:val="es-AR"/>
        </w:rPr>
      </w:pPr>
      <w:r w:rsidRPr="00EC7366">
        <w:rPr>
          <w:lang w:val="es-AR"/>
        </w:rPr>
        <w:t xml:space="preserve">Dar de alta </w:t>
      </w:r>
      <w:r>
        <w:rPr>
          <w:lang w:val="es-AR"/>
        </w:rPr>
        <w:t xml:space="preserve">canchas donde se jugarán los partidos de un Torneo. </w:t>
      </w:r>
    </w:p>
    <w:p w14:paraId="4C37B861" w14:textId="77777777" w:rsidR="002A5CC1" w:rsidRPr="007B1FF7" w:rsidRDefault="002A5CC1" w:rsidP="002A5CC1">
      <w:pPr>
        <w:pStyle w:val="Prrafodelista"/>
        <w:ind w:left="360"/>
        <w:rPr>
          <w:lang w:val="es-AR"/>
        </w:rPr>
      </w:pPr>
      <w:r w:rsidRPr="007B1FF7">
        <w:rPr>
          <w:lang w:val="es-AR"/>
        </w:rPr>
        <w:t xml:space="preserve">Datos de </w:t>
      </w:r>
      <w:r>
        <w:rPr>
          <w:lang w:val="es-AR"/>
        </w:rPr>
        <w:t>Canchas</w:t>
      </w:r>
      <w:r w:rsidRPr="007B1FF7">
        <w:rPr>
          <w:lang w:val="es-AR"/>
        </w:rPr>
        <w:t xml:space="preserve">: </w:t>
      </w:r>
    </w:p>
    <w:p w14:paraId="10A936F6" w14:textId="77777777" w:rsidR="002A5CC1" w:rsidRPr="007B1FF7" w:rsidRDefault="002A5CC1" w:rsidP="00D10ACF">
      <w:pPr>
        <w:pStyle w:val="Prrafodelista"/>
        <w:numPr>
          <w:ilvl w:val="1"/>
          <w:numId w:val="20"/>
        </w:numPr>
        <w:ind w:left="993" w:hanging="273"/>
        <w:rPr>
          <w:lang w:val="es-AR"/>
        </w:rPr>
      </w:pPr>
      <w:r>
        <w:rPr>
          <w:lang w:val="es-AR"/>
        </w:rPr>
        <w:t>Nombre</w:t>
      </w:r>
    </w:p>
    <w:p w14:paraId="46AE270D" w14:textId="77777777" w:rsidR="002A5CC1" w:rsidRDefault="002A5CC1" w:rsidP="00D10ACF">
      <w:pPr>
        <w:pStyle w:val="Prrafodelista"/>
        <w:numPr>
          <w:ilvl w:val="1"/>
          <w:numId w:val="20"/>
        </w:numPr>
        <w:ind w:left="993" w:hanging="273"/>
        <w:rPr>
          <w:lang w:val="es-AR"/>
        </w:rPr>
      </w:pPr>
      <w:r>
        <w:rPr>
          <w:lang w:val="es-AR"/>
        </w:rPr>
        <w:t>Domicilio</w:t>
      </w:r>
    </w:p>
    <w:p w14:paraId="221CF398" w14:textId="77777777" w:rsidR="002A5CC1" w:rsidRDefault="002A5CC1" w:rsidP="00D10ACF">
      <w:pPr>
        <w:pStyle w:val="Prrafodelista"/>
        <w:numPr>
          <w:ilvl w:val="1"/>
          <w:numId w:val="20"/>
        </w:numPr>
        <w:ind w:left="993" w:hanging="273"/>
        <w:rPr>
          <w:lang w:val="es-AR"/>
        </w:rPr>
      </w:pPr>
      <w:r>
        <w:rPr>
          <w:lang w:val="es-AR"/>
        </w:rPr>
        <w:t xml:space="preserve">Teléfono </w:t>
      </w:r>
    </w:p>
    <w:p w14:paraId="4BB9C7D7" w14:textId="77777777" w:rsidR="002A5CC1" w:rsidRPr="00B03751" w:rsidRDefault="002A5CC1" w:rsidP="00D10ACF">
      <w:pPr>
        <w:pStyle w:val="Prrafodelista"/>
        <w:numPr>
          <w:ilvl w:val="1"/>
          <w:numId w:val="20"/>
        </w:numPr>
        <w:ind w:left="993" w:hanging="273"/>
        <w:rPr>
          <w:lang w:val="es-AR"/>
        </w:rPr>
      </w:pPr>
      <w:r>
        <w:rPr>
          <w:lang w:val="es-AR"/>
        </w:rPr>
        <w:t>Imagen</w:t>
      </w:r>
    </w:p>
    <w:p w14:paraId="313450BB" w14:textId="77777777" w:rsidR="002A5CC1" w:rsidRPr="00EC7366" w:rsidRDefault="002A5CC1" w:rsidP="00D10ACF">
      <w:pPr>
        <w:pStyle w:val="Prrafodelista"/>
        <w:numPr>
          <w:ilvl w:val="0"/>
          <w:numId w:val="20"/>
        </w:numPr>
        <w:ind w:hanging="218"/>
        <w:rPr>
          <w:lang w:val="es-AR"/>
        </w:rPr>
      </w:pPr>
      <w:r>
        <w:rPr>
          <w:lang w:val="es-AR"/>
        </w:rPr>
        <w:t xml:space="preserve">Modificar datos de una cancha: se podrán modificar todos los datos de una cancha. </w:t>
      </w:r>
    </w:p>
    <w:p w14:paraId="3F09F6AB" w14:textId="77777777" w:rsidR="002A5CC1" w:rsidRDefault="002A5CC1" w:rsidP="00D10ACF">
      <w:pPr>
        <w:pStyle w:val="Prrafodelista"/>
        <w:numPr>
          <w:ilvl w:val="0"/>
          <w:numId w:val="20"/>
        </w:numPr>
        <w:ind w:hanging="218"/>
        <w:rPr>
          <w:lang w:val="es-AR"/>
        </w:rPr>
      </w:pPr>
      <w:r w:rsidRPr="00617332">
        <w:rPr>
          <w:lang w:val="es-AR"/>
        </w:rPr>
        <w:t>Dar de baja una cancha: será la baja lógica de una cancha</w:t>
      </w:r>
    </w:p>
    <w:p w14:paraId="7C48C4B3" w14:textId="77777777" w:rsidR="002A5CC1" w:rsidRPr="00D263C6" w:rsidRDefault="002A5CC1" w:rsidP="00D10ACF">
      <w:pPr>
        <w:pStyle w:val="Prrafodelista"/>
        <w:numPr>
          <w:ilvl w:val="0"/>
          <w:numId w:val="20"/>
        </w:numPr>
        <w:ind w:hanging="218"/>
        <w:rPr>
          <w:lang w:val="es-AR"/>
        </w:rPr>
      </w:pPr>
      <w:r w:rsidRPr="00D263C6">
        <w:rPr>
          <w:lang w:val="es-AR"/>
        </w:rPr>
        <w:lastRenderedPageBreak/>
        <w:t xml:space="preserve">Eliminar </w:t>
      </w:r>
      <w:r>
        <w:rPr>
          <w:lang w:val="es-AR"/>
        </w:rPr>
        <w:t>Cancha: Las canchas</w:t>
      </w:r>
      <w:r w:rsidRPr="00D263C6">
        <w:rPr>
          <w:lang w:val="es-AR"/>
        </w:rPr>
        <w:t xml:space="preserve"> podr</w:t>
      </w:r>
      <w:r>
        <w:rPr>
          <w:lang w:val="es-AR"/>
        </w:rPr>
        <w:t>án ser eliminada</w:t>
      </w:r>
      <w:r w:rsidRPr="00D263C6">
        <w:rPr>
          <w:lang w:val="es-AR"/>
        </w:rPr>
        <w:t>s físicamente en caso que no est</w:t>
      </w:r>
      <w:r>
        <w:rPr>
          <w:lang w:val="es-AR"/>
        </w:rPr>
        <w:t>é asignada</w:t>
      </w:r>
      <w:r w:rsidRPr="00D263C6">
        <w:rPr>
          <w:lang w:val="es-AR"/>
        </w:rPr>
        <w:t xml:space="preserve"> a ninguna edición</w:t>
      </w:r>
      <w:r>
        <w:rPr>
          <w:lang w:val="es-AR"/>
        </w:rPr>
        <w:t>.</w:t>
      </w:r>
    </w:p>
    <w:p w14:paraId="0EAF0B47" w14:textId="77777777" w:rsidR="002A5CC1" w:rsidRPr="00EC7366" w:rsidRDefault="002A5CC1" w:rsidP="00D10ACF">
      <w:pPr>
        <w:pStyle w:val="Prrafodelista"/>
        <w:numPr>
          <w:ilvl w:val="0"/>
          <w:numId w:val="20"/>
        </w:numPr>
        <w:ind w:hanging="218"/>
        <w:rPr>
          <w:lang w:val="es-AR"/>
        </w:rPr>
      </w:pPr>
      <w:r>
        <w:rPr>
          <w:lang w:val="es-AR"/>
        </w:rPr>
        <w:t>Consultar canchas de</w:t>
      </w:r>
      <w:r w:rsidRPr="00EC7366">
        <w:rPr>
          <w:lang w:val="es-AR"/>
        </w:rPr>
        <w:t xml:space="preserve"> un torneo en particular.</w:t>
      </w:r>
      <w:r w:rsidRPr="00E1495A">
        <w:rPr>
          <w:b/>
          <w:lang w:val="es-ES"/>
        </w:rPr>
        <w:t xml:space="preserve"> </w:t>
      </w:r>
    </w:p>
    <w:p w14:paraId="6C506D32" w14:textId="77777777" w:rsidR="002A5CC1" w:rsidRPr="00277E3A" w:rsidRDefault="002A5CC1" w:rsidP="00D10ACF">
      <w:pPr>
        <w:pStyle w:val="Prrafodelista"/>
        <w:numPr>
          <w:ilvl w:val="0"/>
          <w:numId w:val="20"/>
        </w:numPr>
        <w:ind w:hanging="218"/>
        <w:rPr>
          <w:lang w:val="es-AR"/>
        </w:rPr>
      </w:pPr>
      <w:r w:rsidRPr="00E0143F">
        <w:rPr>
          <w:lang w:val="es-AR"/>
        </w:rPr>
        <w:t>Las canchas se definen para un Torneo. En las distintas Ediciones se asignarán las canchas definidas para un Torneo.</w:t>
      </w:r>
      <w:r>
        <w:rPr>
          <w:b/>
          <w:lang w:val="es-ES"/>
        </w:rPr>
        <w:t xml:space="preserve"> </w:t>
      </w:r>
    </w:p>
    <w:p w14:paraId="6479FF2A" w14:textId="447C67E6" w:rsidR="002A5CC1" w:rsidRPr="008C0D89" w:rsidRDefault="003133FA" w:rsidP="003133FA">
      <w:pPr>
        <w:pStyle w:val="Ttulo4"/>
        <w:rPr>
          <w:lang w:val="es-ES"/>
        </w:rPr>
      </w:pPr>
      <w:r w:rsidRPr="008C0D89">
        <w:rPr>
          <w:lang w:val="es-ES"/>
        </w:rPr>
        <w:t>Gestión De Fixture (Fases / Fechas / Partidos)</w:t>
      </w:r>
    </w:p>
    <w:p w14:paraId="373ECC98" w14:textId="77777777" w:rsidR="002A5CC1" w:rsidRPr="004D5961" w:rsidRDefault="002A5CC1" w:rsidP="002A5CC1">
      <w:pPr>
        <w:rPr>
          <w:lang w:val="es-AR"/>
        </w:rPr>
      </w:pPr>
    </w:p>
    <w:tbl>
      <w:tblPr>
        <w:tblStyle w:val="Tabladecuadrcula6concolores-nfasis31"/>
        <w:tblW w:w="0" w:type="auto"/>
        <w:tblLook w:val="04A0" w:firstRow="1" w:lastRow="0" w:firstColumn="1" w:lastColumn="0" w:noHBand="0" w:noVBand="1"/>
      </w:tblPr>
      <w:tblGrid>
        <w:gridCol w:w="3035"/>
        <w:gridCol w:w="6193"/>
      </w:tblGrid>
      <w:tr w:rsidR="002A5CC1" w14:paraId="55387854" w14:textId="77777777" w:rsidTr="001B7A50">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3035" w:type="dxa"/>
            <w:shd w:val="clear" w:color="auto" w:fill="F2F2F2" w:themeFill="background1" w:themeFillShade="F2"/>
            <w:vAlign w:val="center"/>
          </w:tcPr>
          <w:p w14:paraId="7F3BB0FE" w14:textId="77777777" w:rsidR="002A5CC1" w:rsidRPr="003C43E8" w:rsidRDefault="002A5CC1" w:rsidP="00D42C65">
            <w:pPr>
              <w:rPr>
                <w:color w:val="auto"/>
                <w:lang w:val="es-ES"/>
              </w:rPr>
            </w:pPr>
            <w:r>
              <w:rPr>
                <w:color w:val="auto"/>
                <w:lang w:val="es-ES"/>
              </w:rPr>
              <w:t>TORNEO</w:t>
            </w:r>
          </w:p>
        </w:tc>
        <w:tc>
          <w:tcPr>
            <w:tcW w:w="6193" w:type="dxa"/>
            <w:shd w:val="clear" w:color="auto" w:fill="FFFFFF" w:themeFill="background1"/>
            <w:vAlign w:val="center"/>
          </w:tcPr>
          <w:p w14:paraId="3001EEF2" w14:textId="77777777" w:rsidR="002A5CC1" w:rsidRPr="003D5D93" w:rsidRDefault="002A5CC1" w:rsidP="00D42C65">
            <w:pPr>
              <w:cnfStyle w:val="100000000000" w:firstRow="1" w:lastRow="0" w:firstColumn="0" w:lastColumn="0" w:oddVBand="0" w:evenVBand="0" w:oddHBand="0" w:evenHBand="0" w:firstRowFirstColumn="0" w:firstRowLastColumn="0" w:lastRowFirstColumn="0" w:lastRowLastColumn="0"/>
              <w:rPr>
                <w:color w:val="auto"/>
                <w:lang w:val="es-ES"/>
              </w:rPr>
            </w:pPr>
            <w:r w:rsidRPr="00333ABC">
              <w:rPr>
                <w:b w:val="0"/>
                <w:bCs w:val="0"/>
                <w:color w:val="auto"/>
                <w:lang w:val="es-ES"/>
              </w:rPr>
              <w:t>Está formado por EDICIONES</w:t>
            </w:r>
          </w:p>
        </w:tc>
      </w:tr>
      <w:tr w:rsidR="002A5CC1" w:rsidRPr="00A07B76" w14:paraId="6DA68D14" w14:textId="77777777" w:rsidTr="001B7A50">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3035" w:type="dxa"/>
            <w:shd w:val="clear" w:color="auto" w:fill="F2F2F2" w:themeFill="background1" w:themeFillShade="F2"/>
            <w:vAlign w:val="center"/>
          </w:tcPr>
          <w:p w14:paraId="726D141E" w14:textId="77777777" w:rsidR="002A5CC1" w:rsidRPr="003C43E8" w:rsidRDefault="002A5CC1" w:rsidP="00D42C65">
            <w:pPr>
              <w:rPr>
                <w:color w:val="auto"/>
                <w:lang w:val="es-ES"/>
              </w:rPr>
            </w:pPr>
            <w:r>
              <w:rPr>
                <w:color w:val="auto"/>
                <w:lang w:val="es-ES"/>
              </w:rPr>
              <w:t xml:space="preserve">EDICIÓN </w:t>
            </w:r>
          </w:p>
        </w:tc>
        <w:tc>
          <w:tcPr>
            <w:tcW w:w="6193" w:type="dxa"/>
            <w:shd w:val="clear" w:color="auto" w:fill="FFFFFF" w:themeFill="background1"/>
            <w:vAlign w:val="center"/>
          </w:tcPr>
          <w:p w14:paraId="5DA9A86D" w14:textId="77777777" w:rsidR="002A5CC1" w:rsidRDefault="002A5CC1" w:rsidP="00D42C65">
            <w:pPr>
              <w:cnfStyle w:val="000000100000" w:firstRow="0" w:lastRow="0" w:firstColumn="0" w:lastColumn="0" w:oddVBand="0" w:evenVBand="0" w:oddHBand="1" w:evenHBand="0" w:firstRowFirstColumn="0" w:firstRowLastColumn="0" w:lastRowFirstColumn="0" w:lastRowLastColumn="0"/>
              <w:rPr>
                <w:color w:val="auto"/>
                <w:lang w:val="es-ES"/>
              </w:rPr>
            </w:pPr>
            <w:r>
              <w:rPr>
                <w:color w:val="auto"/>
                <w:lang w:val="es-ES"/>
              </w:rPr>
              <w:t>Instancia de un torneo</w:t>
            </w:r>
          </w:p>
          <w:p w14:paraId="50AF3C3B" w14:textId="77777777" w:rsidR="002A5CC1" w:rsidRPr="003D5D93" w:rsidRDefault="002A5CC1" w:rsidP="00D42C65">
            <w:pPr>
              <w:cnfStyle w:val="000000100000" w:firstRow="0" w:lastRow="0" w:firstColumn="0" w:lastColumn="0" w:oddVBand="0" w:evenVBand="0" w:oddHBand="1" w:evenHBand="0" w:firstRowFirstColumn="0" w:firstRowLastColumn="0" w:lastRowFirstColumn="0" w:lastRowLastColumn="0"/>
              <w:rPr>
                <w:color w:val="auto"/>
                <w:lang w:val="es-ES"/>
              </w:rPr>
            </w:pPr>
            <w:r>
              <w:rPr>
                <w:color w:val="auto"/>
                <w:lang w:val="es-ES"/>
              </w:rPr>
              <w:t xml:space="preserve">Tiene asociado un FIXTURE una vez que ésta se Configura. </w:t>
            </w:r>
          </w:p>
        </w:tc>
      </w:tr>
      <w:tr w:rsidR="002A5CC1" w14:paraId="4CE7589F" w14:textId="77777777" w:rsidTr="001B7A50">
        <w:trPr>
          <w:trHeight w:val="246"/>
        </w:trPr>
        <w:tc>
          <w:tcPr>
            <w:cnfStyle w:val="001000000000" w:firstRow="0" w:lastRow="0" w:firstColumn="1" w:lastColumn="0" w:oddVBand="0" w:evenVBand="0" w:oddHBand="0" w:evenHBand="0" w:firstRowFirstColumn="0" w:firstRowLastColumn="0" w:lastRowFirstColumn="0" w:lastRowLastColumn="0"/>
            <w:tcW w:w="3035" w:type="dxa"/>
            <w:shd w:val="clear" w:color="auto" w:fill="F2F2F2" w:themeFill="background1" w:themeFillShade="F2"/>
            <w:vAlign w:val="center"/>
          </w:tcPr>
          <w:p w14:paraId="297F3CD1" w14:textId="77777777" w:rsidR="002A5CC1" w:rsidRPr="004D5961" w:rsidRDefault="002A5CC1" w:rsidP="00D42C65">
            <w:pPr>
              <w:rPr>
                <w:color w:val="auto"/>
                <w:lang w:val="es-ES"/>
              </w:rPr>
            </w:pPr>
            <w:r w:rsidRPr="004D5961">
              <w:rPr>
                <w:color w:val="auto"/>
                <w:lang w:val="es-ES"/>
              </w:rPr>
              <w:t>FIXTURE</w:t>
            </w:r>
          </w:p>
        </w:tc>
        <w:tc>
          <w:tcPr>
            <w:tcW w:w="6193" w:type="dxa"/>
            <w:shd w:val="clear" w:color="auto" w:fill="FFFFFF" w:themeFill="background1"/>
            <w:vAlign w:val="center"/>
          </w:tcPr>
          <w:p w14:paraId="114CDDD8" w14:textId="77777777" w:rsidR="002A5CC1" w:rsidRDefault="002A5CC1" w:rsidP="00D42C65">
            <w:pPr>
              <w:cnfStyle w:val="000000000000" w:firstRow="0" w:lastRow="0" w:firstColumn="0" w:lastColumn="0" w:oddVBand="0" w:evenVBand="0" w:oddHBand="0" w:evenHBand="0" w:firstRowFirstColumn="0" w:firstRowLastColumn="0" w:lastRowFirstColumn="0" w:lastRowLastColumn="0"/>
              <w:rPr>
                <w:lang w:val="es-ES"/>
              </w:rPr>
            </w:pPr>
            <w:r>
              <w:rPr>
                <w:color w:val="auto"/>
                <w:lang w:val="es-ES"/>
              </w:rPr>
              <w:t>Está compuesta por FASES</w:t>
            </w:r>
          </w:p>
        </w:tc>
      </w:tr>
      <w:tr w:rsidR="002A5CC1" w:rsidRPr="00A07B76" w14:paraId="7CF75C0A" w14:textId="77777777" w:rsidTr="001B7A50">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3035" w:type="dxa"/>
            <w:shd w:val="clear" w:color="auto" w:fill="F2F2F2" w:themeFill="background1" w:themeFillShade="F2"/>
            <w:vAlign w:val="center"/>
          </w:tcPr>
          <w:p w14:paraId="623FAB98" w14:textId="77777777" w:rsidR="002A5CC1" w:rsidRPr="003C43E8" w:rsidRDefault="002A5CC1" w:rsidP="00D42C65">
            <w:pPr>
              <w:rPr>
                <w:color w:val="auto"/>
                <w:lang w:val="es-ES"/>
              </w:rPr>
            </w:pPr>
            <w:r>
              <w:rPr>
                <w:color w:val="auto"/>
                <w:lang w:val="es-ES"/>
              </w:rPr>
              <w:t>FASE</w:t>
            </w:r>
          </w:p>
        </w:tc>
        <w:tc>
          <w:tcPr>
            <w:tcW w:w="6193" w:type="dxa"/>
            <w:shd w:val="clear" w:color="auto" w:fill="FFFFFF" w:themeFill="background1"/>
            <w:vAlign w:val="center"/>
          </w:tcPr>
          <w:p w14:paraId="3FA6CC45" w14:textId="77777777" w:rsidR="002A5CC1" w:rsidRPr="003D5D93" w:rsidRDefault="002A5CC1" w:rsidP="00D42C65">
            <w:pPr>
              <w:cnfStyle w:val="000000100000" w:firstRow="0" w:lastRow="0" w:firstColumn="0" w:lastColumn="0" w:oddVBand="0" w:evenVBand="0" w:oddHBand="1" w:evenHBand="0" w:firstRowFirstColumn="0" w:firstRowLastColumn="0" w:lastRowFirstColumn="0" w:lastRowLastColumn="0"/>
              <w:rPr>
                <w:color w:val="auto"/>
                <w:lang w:val="es-ES"/>
              </w:rPr>
            </w:pPr>
            <w:r>
              <w:rPr>
                <w:color w:val="auto"/>
                <w:lang w:val="es-ES"/>
              </w:rPr>
              <w:t>Tiene un Tipo de Fixture asociado (Todos contra todos y eliminatoria) y un conjunto de fechas.</w:t>
            </w:r>
          </w:p>
        </w:tc>
      </w:tr>
      <w:tr w:rsidR="002A5CC1" w14:paraId="58864517" w14:textId="77777777" w:rsidTr="001B7A50">
        <w:trPr>
          <w:trHeight w:val="246"/>
        </w:trPr>
        <w:tc>
          <w:tcPr>
            <w:cnfStyle w:val="001000000000" w:firstRow="0" w:lastRow="0" w:firstColumn="1" w:lastColumn="0" w:oddVBand="0" w:evenVBand="0" w:oddHBand="0" w:evenHBand="0" w:firstRowFirstColumn="0" w:firstRowLastColumn="0" w:lastRowFirstColumn="0" w:lastRowLastColumn="0"/>
            <w:tcW w:w="3035" w:type="dxa"/>
            <w:shd w:val="clear" w:color="auto" w:fill="F2F2F2" w:themeFill="background1" w:themeFillShade="F2"/>
            <w:vAlign w:val="center"/>
          </w:tcPr>
          <w:p w14:paraId="3892D7D4" w14:textId="77777777" w:rsidR="002A5CC1" w:rsidRPr="00333ABC" w:rsidRDefault="002A5CC1" w:rsidP="00D42C65">
            <w:pPr>
              <w:rPr>
                <w:color w:val="auto"/>
                <w:lang w:val="es-ES"/>
              </w:rPr>
            </w:pPr>
            <w:r w:rsidRPr="00333ABC">
              <w:rPr>
                <w:color w:val="auto"/>
                <w:lang w:val="es-ES"/>
              </w:rPr>
              <w:t>FECHA</w:t>
            </w:r>
          </w:p>
        </w:tc>
        <w:tc>
          <w:tcPr>
            <w:tcW w:w="6193" w:type="dxa"/>
            <w:shd w:val="clear" w:color="auto" w:fill="FFFFFF" w:themeFill="background1"/>
            <w:vAlign w:val="center"/>
          </w:tcPr>
          <w:p w14:paraId="746EC4F1" w14:textId="77777777" w:rsidR="002A5CC1" w:rsidRDefault="002A5CC1" w:rsidP="00D42C65">
            <w:pPr>
              <w:cnfStyle w:val="000000000000" w:firstRow="0" w:lastRow="0" w:firstColumn="0" w:lastColumn="0" w:oddVBand="0" w:evenVBand="0" w:oddHBand="0" w:evenHBand="0" w:firstRowFirstColumn="0" w:firstRowLastColumn="0" w:lastRowFirstColumn="0" w:lastRowLastColumn="0"/>
              <w:rPr>
                <w:lang w:val="es-ES"/>
              </w:rPr>
            </w:pPr>
            <w:r w:rsidRPr="00333ABC">
              <w:rPr>
                <w:color w:val="auto"/>
                <w:lang w:val="es-ES"/>
              </w:rPr>
              <w:t>Conjunto de partidos</w:t>
            </w:r>
          </w:p>
        </w:tc>
      </w:tr>
      <w:tr w:rsidR="002A5CC1" w14:paraId="1DEA7DE3" w14:textId="77777777" w:rsidTr="001B7A5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3035" w:type="dxa"/>
            <w:shd w:val="clear" w:color="auto" w:fill="F2F2F2" w:themeFill="background1" w:themeFillShade="F2"/>
            <w:vAlign w:val="center"/>
          </w:tcPr>
          <w:p w14:paraId="321560CB" w14:textId="77777777" w:rsidR="002A5CC1" w:rsidRPr="004D5961" w:rsidRDefault="002A5CC1" w:rsidP="00D42C65">
            <w:pPr>
              <w:rPr>
                <w:color w:val="auto"/>
                <w:lang w:val="es-ES"/>
              </w:rPr>
            </w:pPr>
            <w:r w:rsidRPr="004D5961">
              <w:rPr>
                <w:color w:val="auto"/>
                <w:lang w:val="es-ES"/>
              </w:rPr>
              <w:t>PARTIDOS</w:t>
            </w:r>
          </w:p>
        </w:tc>
        <w:tc>
          <w:tcPr>
            <w:tcW w:w="6193" w:type="dxa"/>
            <w:shd w:val="clear" w:color="auto" w:fill="FFFFFF" w:themeFill="background1"/>
            <w:vAlign w:val="center"/>
          </w:tcPr>
          <w:p w14:paraId="792F12A0" w14:textId="77777777" w:rsidR="002A5CC1" w:rsidRPr="00333ABC" w:rsidRDefault="002A5CC1" w:rsidP="00D42C65">
            <w:pPr>
              <w:cnfStyle w:val="000000100000" w:firstRow="0" w:lastRow="0" w:firstColumn="0" w:lastColumn="0" w:oddVBand="0" w:evenVBand="0" w:oddHBand="1" w:evenHBand="0" w:firstRowFirstColumn="0" w:firstRowLastColumn="0" w:lastRowFirstColumn="0" w:lastRowLastColumn="0"/>
              <w:rPr>
                <w:lang w:val="es-ES"/>
              </w:rPr>
            </w:pPr>
            <w:r w:rsidRPr="004D5961">
              <w:rPr>
                <w:color w:val="auto"/>
                <w:lang w:val="es-ES"/>
              </w:rPr>
              <w:t>Equipo local y visitante.</w:t>
            </w:r>
          </w:p>
        </w:tc>
      </w:tr>
    </w:tbl>
    <w:p w14:paraId="47EC2762" w14:textId="77777777" w:rsidR="002A5CC1" w:rsidRDefault="002A5CC1" w:rsidP="002A5CC1">
      <w:pPr>
        <w:rPr>
          <w:lang w:val="es-AR"/>
        </w:rPr>
      </w:pPr>
      <w:r w:rsidRPr="00EC7366">
        <w:rPr>
          <w:noProof/>
          <w:lang w:val="es-AR"/>
        </w:rPr>
        <w:t>Los alcances del subsistema serán:</w:t>
      </w:r>
      <w:r w:rsidRPr="006B77E3">
        <w:rPr>
          <w:lang w:val="es-AR"/>
        </w:rPr>
        <w:t xml:space="preserve"> </w:t>
      </w:r>
    </w:p>
    <w:p w14:paraId="49AFC41A" w14:textId="77777777" w:rsidR="002A5CC1" w:rsidRDefault="002A5CC1" w:rsidP="00D10ACF">
      <w:pPr>
        <w:pStyle w:val="Prrafodelista"/>
        <w:numPr>
          <w:ilvl w:val="0"/>
          <w:numId w:val="28"/>
        </w:numPr>
        <w:ind w:left="284" w:hanging="284"/>
        <w:rPr>
          <w:lang w:val="es-AR"/>
        </w:rPr>
      </w:pPr>
      <w:r w:rsidRPr="00333ABC">
        <w:rPr>
          <w:lang w:val="es-AR"/>
        </w:rPr>
        <w:t>Generación de Fixture:</w:t>
      </w:r>
      <w:r>
        <w:rPr>
          <w:lang w:val="es-AR"/>
        </w:rPr>
        <w:t xml:space="preserve"> Para la generación de Fixture, se requiere en primer instancia el agregado de Fases. Un Fixture está compuesto por varias fases, cada fase tiene un tipo de Fixture asociado.</w:t>
      </w:r>
    </w:p>
    <w:p w14:paraId="7702E9B1" w14:textId="77777777" w:rsidR="002A5CC1" w:rsidRDefault="002A5CC1" w:rsidP="002A5CC1">
      <w:pPr>
        <w:pStyle w:val="Prrafodelista"/>
        <w:ind w:left="284"/>
        <w:rPr>
          <w:lang w:val="es-AR"/>
        </w:rPr>
      </w:pPr>
      <w:r>
        <w:rPr>
          <w:lang w:val="es-AR"/>
        </w:rPr>
        <w:t>FASES:</w:t>
      </w:r>
    </w:p>
    <w:p w14:paraId="45CC19BF" w14:textId="77777777" w:rsidR="002A5CC1" w:rsidRDefault="002A5CC1" w:rsidP="002A5CC1">
      <w:pPr>
        <w:pStyle w:val="Prrafodelista"/>
        <w:ind w:left="284"/>
        <w:rPr>
          <w:lang w:val="es-AR"/>
        </w:rPr>
      </w:pPr>
      <w:r>
        <w:rPr>
          <w:lang w:val="es-AR"/>
        </w:rPr>
        <w:t>Tipos de Fixture:</w:t>
      </w:r>
    </w:p>
    <w:p w14:paraId="42048456" w14:textId="77777777" w:rsidR="002A5CC1" w:rsidRDefault="002A5CC1" w:rsidP="00D10ACF">
      <w:pPr>
        <w:pStyle w:val="Prrafodelista"/>
        <w:numPr>
          <w:ilvl w:val="0"/>
          <w:numId w:val="28"/>
        </w:numPr>
        <w:rPr>
          <w:lang w:val="es-AR"/>
        </w:rPr>
      </w:pPr>
      <w:r>
        <w:rPr>
          <w:lang w:val="es-AR"/>
        </w:rPr>
        <w:t xml:space="preserve">Todos contra Todos (se requiere el ingreso de la cantidad de grupos) </w:t>
      </w:r>
    </w:p>
    <w:p w14:paraId="4255A9D0" w14:textId="77777777" w:rsidR="002A5CC1" w:rsidRDefault="002A5CC1" w:rsidP="00D10ACF">
      <w:pPr>
        <w:pStyle w:val="Prrafodelista"/>
        <w:numPr>
          <w:ilvl w:val="0"/>
          <w:numId w:val="28"/>
        </w:numPr>
        <w:rPr>
          <w:lang w:val="es-AR"/>
        </w:rPr>
      </w:pPr>
      <w:r>
        <w:rPr>
          <w:lang w:val="es-AR"/>
        </w:rPr>
        <w:t>Todos contra Todos, ida y vuelta (se requiere el ingreso de la cantidad de grupos)</w:t>
      </w:r>
    </w:p>
    <w:p w14:paraId="6B6070D8" w14:textId="77777777" w:rsidR="002A5CC1" w:rsidRPr="00A27A95" w:rsidRDefault="002A5CC1" w:rsidP="00D10ACF">
      <w:pPr>
        <w:pStyle w:val="Prrafodelista"/>
        <w:numPr>
          <w:ilvl w:val="0"/>
          <w:numId w:val="28"/>
        </w:numPr>
        <w:rPr>
          <w:lang w:val="es-ES"/>
        </w:rPr>
      </w:pPr>
      <w:r>
        <w:rPr>
          <w:lang w:val="es-AR"/>
        </w:rPr>
        <w:t>Eliminatori</w:t>
      </w:r>
      <w:r w:rsidRPr="002571A5">
        <w:rPr>
          <w:lang w:val="es-ES"/>
        </w:rPr>
        <w:t>o (solo se admiten 2,</w:t>
      </w:r>
      <w:r>
        <w:rPr>
          <w:lang w:val="es-ES"/>
        </w:rPr>
        <w:t xml:space="preserve"> </w:t>
      </w:r>
      <w:r w:rsidRPr="002571A5">
        <w:rPr>
          <w:lang w:val="es-ES"/>
        </w:rPr>
        <w:t>4,</w:t>
      </w:r>
      <w:r>
        <w:rPr>
          <w:lang w:val="es-ES"/>
        </w:rPr>
        <w:t xml:space="preserve"> </w:t>
      </w:r>
      <w:r w:rsidRPr="002571A5">
        <w:rPr>
          <w:lang w:val="es-ES"/>
        </w:rPr>
        <w:t>8,</w:t>
      </w:r>
      <w:r>
        <w:rPr>
          <w:lang w:val="es-ES"/>
        </w:rPr>
        <w:t xml:space="preserve"> </w:t>
      </w:r>
      <w:r w:rsidRPr="002571A5">
        <w:rPr>
          <w:lang w:val="es-ES"/>
        </w:rPr>
        <w:t>16,</w:t>
      </w:r>
      <w:r>
        <w:rPr>
          <w:lang w:val="es-ES"/>
        </w:rPr>
        <w:t xml:space="preserve"> </w:t>
      </w:r>
      <w:r w:rsidRPr="002571A5">
        <w:rPr>
          <w:lang w:val="es-ES"/>
        </w:rPr>
        <w:t>32,</w:t>
      </w:r>
      <w:r>
        <w:rPr>
          <w:lang w:val="es-ES"/>
        </w:rPr>
        <w:t xml:space="preserve"> </w:t>
      </w:r>
      <w:r w:rsidRPr="002571A5">
        <w:rPr>
          <w:lang w:val="es-ES"/>
        </w:rPr>
        <w:t>64 o 128 equipos.)</w:t>
      </w:r>
    </w:p>
    <w:p w14:paraId="6DD5F7F7" w14:textId="77777777" w:rsidR="002A5CC1" w:rsidRPr="00FB65CD" w:rsidRDefault="002A5CC1" w:rsidP="00D10ACF">
      <w:pPr>
        <w:pStyle w:val="Prrafodelista"/>
        <w:numPr>
          <w:ilvl w:val="0"/>
          <w:numId w:val="28"/>
        </w:numPr>
        <w:rPr>
          <w:lang w:val="es-AR"/>
        </w:rPr>
      </w:pPr>
      <w:r w:rsidRPr="006B77E3">
        <w:rPr>
          <w:lang w:val="es-ES"/>
        </w:rPr>
        <w:t xml:space="preserve"> Gestión de Fechas:</w:t>
      </w:r>
      <w:r w:rsidRPr="005845F9">
        <w:rPr>
          <w:lang w:val="es-ES"/>
        </w:rPr>
        <w:t xml:space="preserve"> </w:t>
      </w:r>
      <w:r>
        <w:rPr>
          <w:lang w:val="es-ES"/>
        </w:rPr>
        <w:t>Una vez generada la fecha, la misma tendrá asociado un número: “Fecha 1”, “Fecha 2” a “Fecha N”. Además, se debe indicar la duración de la fecha, es decir cuándo comenzará y cuándo terminará.</w:t>
      </w:r>
    </w:p>
    <w:p w14:paraId="4496B558" w14:textId="77777777" w:rsidR="002A5CC1" w:rsidRDefault="002A5CC1" w:rsidP="00D10ACF">
      <w:pPr>
        <w:pStyle w:val="Prrafodelista"/>
        <w:numPr>
          <w:ilvl w:val="0"/>
          <w:numId w:val="28"/>
        </w:numPr>
        <w:rPr>
          <w:lang w:val="es-AR"/>
        </w:rPr>
      </w:pPr>
      <w:r w:rsidRPr="002571A5">
        <w:rPr>
          <w:lang w:val="es-AR"/>
        </w:rPr>
        <w:t xml:space="preserve"> Consulta de Fechas: se podrá consultar las fechas de una fase en particular de la edición.</w:t>
      </w:r>
    </w:p>
    <w:p w14:paraId="64B7B91F" w14:textId="77777777" w:rsidR="002A5CC1" w:rsidRDefault="002A5CC1" w:rsidP="002A5CC1">
      <w:pPr>
        <w:pStyle w:val="Prrafodelista"/>
        <w:ind w:left="284"/>
        <w:rPr>
          <w:lang w:val="es-AR"/>
        </w:rPr>
      </w:pPr>
    </w:p>
    <w:p w14:paraId="7745D764" w14:textId="09F6FB31" w:rsidR="002A5CC1" w:rsidRPr="008C0D89" w:rsidRDefault="003133FA" w:rsidP="003133FA">
      <w:pPr>
        <w:pStyle w:val="Ttulo4"/>
        <w:rPr>
          <w:lang w:val="es-ES"/>
        </w:rPr>
      </w:pPr>
      <w:bookmarkStart w:id="45" w:name="_Toc385506777"/>
      <w:bookmarkStart w:id="46" w:name="_Toc388704935"/>
      <w:r w:rsidRPr="008C0D89">
        <w:rPr>
          <w:lang w:val="es-ES"/>
        </w:rPr>
        <w:t>Gestión De Partidos</w:t>
      </w:r>
      <w:bookmarkEnd w:id="45"/>
      <w:bookmarkEnd w:id="46"/>
    </w:p>
    <w:p w14:paraId="4D64FE34" w14:textId="77777777" w:rsidR="002A5CC1" w:rsidRDefault="002A5CC1" w:rsidP="002A5CC1">
      <w:pPr>
        <w:rPr>
          <w:lang w:val="es-AR"/>
        </w:rPr>
      </w:pPr>
      <w:r w:rsidRPr="00EC7366">
        <w:rPr>
          <w:lang w:val="es-AR"/>
        </w:rPr>
        <w:t>Los alcances de este subsistema serán:</w:t>
      </w:r>
    </w:p>
    <w:p w14:paraId="3678F9DE" w14:textId="77777777" w:rsidR="002A5CC1" w:rsidRPr="00993CF7" w:rsidRDefault="002A5CC1" w:rsidP="00D10ACF">
      <w:pPr>
        <w:pStyle w:val="Prrafodelista"/>
        <w:numPr>
          <w:ilvl w:val="0"/>
          <w:numId w:val="22"/>
        </w:numPr>
        <w:ind w:left="284" w:hanging="284"/>
        <w:rPr>
          <w:lang w:val="es-AR"/>
        </w:rPr>
      </w:pPr>
      <w:r w:rsidRPr="00F01197">
        <w:rPr>
          <w:b/>
          <w:lang w:val="es-AR"/>
        </w:rPr>
        <w:t>Creación de un Partido:</w:t>
      </w:r>
    </w:p>
    <w:p w14:paraId="5A167F7B" w14:textId="77777777" w:rsidR="002A5CC1" w:rsidRDefault="002A5CC1" w:rsidP="002A5CC1">
      <w:pPr>
        <w:pStyle w:val="Prrafodelista"/>
        <w:ind w:left="284"/>
        <w:rPr>
          <w:lang w:val="es-AR"/>
        </w:rPr>
      </w:pPr>
      <w:r>
        <w:rPr>
          <w:lang w:val="es-AR"/>
        </w:rPr>
        <w:t>Una vez generada una determinada fase, se podrán agregar los partidos. Para agregar un partido, se debe indicar lo siguiente:</w:t>
      </w:r>
    </w:p>
    <w:p w14:paraId="2C25769D" w14:textId="77777777" w:rsidR="002A5CC1" w:rsidRDefault="002A5CC1" w:rsidP="002A5CC1">
      <w:pPr>
        <w:pStyle w:val="Prrafodelista"/>
        <w:ind w:left="284"/>
        <w:rPr>
          <w:lang w:val="es-AR"/>
        </w:rPr>
      </w:pPr>
      <w:r>
        <w:rPr>
          <w:lang w:val="es-AR"/>
        </w:rPr>
        <w:t>Datos de Partido:</w:t>
      </w:r>
    </w:p>
    <w:p w14:paraId="34443236" w14:textId="77777777" w:rsidR="002A5CC1" w:rsidRDefault="002A5CC1" w:rsidP="00D10ACF">
      <w:pPr>
        <w:pStyle w:val="Prrafodelista"/>
        <w:numPr>
          <w:ilvl w:val="0"/>
          <w:numId w:val="30"/>
        </w:numPr>
        <w:rPr>
          <w:lang w:val="es-AR"/>
        </w:rPr>
      </w:pPr>
      <w:r>
        <w:rPr>
          <w:lang w:val="es-AR"/>
        </w:rPr>
        <w:t>Equipos participantes (Equipo 1 y Equipo 2)</w:t>
      </w:r>
    </w:p>
    <w:p w14:paraId="37471EE7" w14:textId="77777777" w:rsidR="002A5CC1" w:rsidRDefault="002A5CC1" w:rsidP="00D10ACF">
      <w:pPr>
        <w:pStyle w:val="Prrafodelista"/>
        <w:numPr>
          <w:ilvl w:val="0"/>
          <w:numId w:val="30"/>
        </w:numPr>
        <w:rPr>
          <w:lang w:val="es-AR"/>
        </w:rPr>
      </w:pPr>
      <w:r>
        <w:rPr>
          <w:lang w:val="es-AR"/>
        </w:rPr>
        <w:t>Fecha y Hora</w:t>
      </w:r>
    </w:p>
    <w:p w14:paraId="3E79633A" w14:textId="77777777" w:rsidR="002A5CC1" w:rsidRDefault="002A5CC1" w:rsidP="00D10ACF">
      <w:pPr>
        <w:pStyle w:val="Prrafodelista"/>
        <w:numPr>
          <w:ilvl w:val="0"/>
          <w:numId w:val="30"/>
        </w:numPr>
        <w:rPr>
          <w:lang w:val="es-AR"/>
        </w:rPr>
      </w:pPr>
      <w:r>
        <w:rPr>
          <w:lang w:val="es-AR"/>
        </w:rPr>
        <w:lastRenderedPageBreak/>
        <w:t>Árbitro asignado (en el caso que gestione árbitros)</w:t>
      </w:r>
    </w:p>
    <w:p w14:paraId="51E083B5" w14:textId="77777777" w:rsidR="002A5CC1" w:rsidRDefault="002A5CC1" w:rsidP="00D10ACF">
      <w:pPr>
        <w:pStyle w:val="Prrafodelista"/>
        <w:numPr>
          <w:ilvl w:val="0"/>
          <w:numId w:val="30"/>
        </w:numPr>
        <w:rPr>
          <w:lang w:val="es-AR"/>
        </w:rPr>
      </w:pPr>
      <w:r>
        <w:rPr>
          <w:lang w:val="es-AR"/>
        </w:rPr>
        <w:t>Cancha (en el caso que gestione canchas)</w:t>
      </w:r>
    </w:p>
    <w:p w14:paraId="2D299637" w14:textId="77777777" w:rsidR="002A5CC1" w:rsidRDefault="002A5CC1" w:rsidP="00D10ACF">
      <w:pPr>
        <w:pStyle w:val="Prrafodelista"/>
        <w:numPr>
          <w:ilvl w:val="0"/>
          <w:numId w:val="30"/>
        </w:numPr>
        <w:rPr>
          <w:lang w:val="es-AR"/>
        </w:rPr>
      </w:pPr>
      <w:r>
        <w:rPr>
          <w:lang w:val="es-AR"/>
        </w:rPr>
        <w:t xml:space="preserve">Titulares del Equipo 1 </w:t>
      </w:r>
    </w:p>
    <w:p w14:paraId="2F747F31" w14:textId="77777777" w:rsidR="002A5CC1" w:rsidRDefault="002A5CC1" w:rsidP="00D10ACF">
      <w:pPr>
        <w:pStyle w:val="Prrafodelista"/>
        <w:numPr>
          <w:ilvl w:val="0"/>
          <w:numId w:val="30"/>
        </w:numPr>
        <w:rPr>
          <w:lang w:val="es-AR"/>
        </w:rPr>
      </w:pPr>
      <w:r>
        <w:rPr>
          <w:lang w:val="es-AR"/>
        </w:rPr>
        <w:t>Titulares del Equipo 2</w:t>
      </w:r>
    </w:p>
    <w:p w14:paraId="23405205" w14:textId="77777777" w:rsidR="002A5CC1" w:rsidRDefault="002A5CC1" w:rsidP="00D10ACF">
      <w:pPr>
        <w:pStyle w:val="Prrafodelista"/>
        <w:numPr>
          <w:ilvl w:val="0"/>
          <w:numId w:val="30"/>
        </w:numPr>
        <w:rPr>
          <w:lang w:val="es-AR"/>
        </w:rPr>
      </w:pPr>
      <w:r>
        <w:rPr>
          <w:lang w:val="es-AR"/>
        </w:rPr>
        <w:t xml:space="preserve">Goles realizados </w:t>
      </w:r>
    </w:p>
    <w:p w14:paraId="75974DC6" w14:textId="77777777" w:rsidR="002A5CC1" w:rsidRDefault="002A5CC1" w:rsidP="00D10ACF">
      <w:pPr>
        <w:pStyle w:val="Prrafodelista"/>
        <w:numPr>
          <w:ilvl w:val="0"/>
          <w:numId w:val="30"/>
        </w:numPr>
        <w:rPr>
          <w:lang w:val="es-AR"/>
        </w:rPr>
      </w:pPr>
      <w:r>
        <w:rPr>
          <w:lang w:val="es-AR"/>
        </w:rPr>
        <w:t xml:space="preserve">Cambios </w:t>
      </w:r>
    </w:p>
    <w:p w14:paraId="488F9B77" w14:textId="77777777" w:rsidR="002A5CC1" w:rsidRPr="00F01197" w:rsidRDefault="002A5CC1" w:rsidP="00D10ACF">
      <w:pPr>
        <w:pStyle w:val="Prrafodelista"/>
        <w:numPr>
          <w:ilvl w:val="0"/>
          <w:numId w:val="30"/>
        </w:numPr>
        <w:rPr>
          <w:lang w:val="es-AR"/>
        </w:rPr>
      </w:pPr>
      <w:r w:rsidRPr="00F01197">
        <w:rPr>
          <w:lang w:val="es-AR"/>
        </w:rPr>
        <w:t xml:space="preserve">Tarjetas </w:t>
      </w:r>
    </w:p>
    <w:p w14:paraId="484C0BDB" w14:textId="77777777" w:rsidR="002A5CC1" w:rsidRDefault="002A5CC1" w:rsidP="00D10ACF">
      <w:pPr>
        <w:pStyle w:val="Prrafodelista"/>
        <w:numPr>
          <w:ilvl w:val="0"/>
          <w:numId w:val="30"/>
        </w:numPr>
        <w:rPr>
          <w:lang w:val="es-AR"/>
        </w:rPr>
      </w:pPr>
      <w:r>
        <w:rPr>
          <w:lang w:val="es-AR"/>
        </w:rPr>
        <w:t>Resultado</w:t>
      </w:r>
    </w:p>
    <w:p w14:paraId="286FB26B" w14:textId="77777777" w:rsidR="002A5CC1" w:rsidRDefault="002A5CC1" w:rsidP="002A5CC1">
      <w:pPr>
        <w:pStyle w:val="Prrafodelista"/>
        <w:ind w:left="1004"/>
        <w:rPr>
          <w:lang w:val="es-AR"/>
        </w:rPr>
      </w:pPr>
    </w:p>
    <w:p w14:paraId="601C6EE3" w14:textId="77777777" w:rsidR="002A5CC1" w:rsidRPr="00F35B70" w:rsidRDefault="002A5CC1" w:rsidP="00D10ACF">
      <w:pPr>
        <w:pStyle w:val="Prrafodelista"/>
        <w:numPr>
          <w:ilvl w:val="0"/>
          <w:numId w:val="30"/>
        </w:numPr>
        <w:ind w:left="284" w:hanging="284"/>
        <w:rPr>
          <w:noProof/>
          <w:color w:val="000000" w:themeColor="text1"/>
          <w:lang w:val="es-AR"/>
        </w:rPr>
      </w:pPr>
      <w:r w:rsidRPr="00F35B70">
        <w:rPr>
          <w:b/>
          <w:lang w:val="es-AR"/>
        </w:rPr>
        <w:t>Agregar Gol</w:t>
      </w:r>
      <w:r>
        <w:rPr>
          <w:b/>
          <w:lang w:val="es-AR"/>
        </w:rPr>
        <w:t>:</w:t>
      </w:r>
    </w:p>
    <w:p w14:paraId="3DD6E743" w14:textId="77777777" w:rsidR="002A5CC1" w:rsidRPr="00F35B70" w:rsidRDefault="002A5CC1" w:rsidP="002A5CC1">
      <w:pPr>
        <w:ind w:firstLine="284"/>
        <w:rPr>
          <w:noProof/>
          <w:color w:val="000000" w:themeColor="text1"/>
          <w:lang w:val="es-AR"/>
        </w:rPr>
      </w:pPr>
      <w:r w:rsidRPr="00F35B70">
        <w:rPr>
          <w:noProof/>
          <w:color w:val="000000" w:themeColor="text1"/>
          <w:lang w:val="es-AR"/>
        </w:rPr>
        <w:t>Datos del Gol:</w:t>
      </w:r>
    </w:p>
    <w:p w14:paraId="7872C549" w14:textId="77777777" w:rsidR="002A5CC1" w:rsidRPr="00F35B70" w:rsidRDefault="002A5CC1" w:rsidP="00D10ACF">
      <w:pPr>
        <w:pStyle w:val="Prrafodelista"/>
        <w:numPr>
          <w:ilvl w:val="1"/>
          <w:numId w:val="25"/>
        </w:numPr>
        <w:ind w:left="720" w:hanging="284"/>
        <w:rPr>
          <w:noProof/>
          <w:lang w:val="es-AR"/>
        </w:rPr>
      </w:pPr>
      <w:r w:rsidRPr="00F35B70">
        <w:rPr>
          <w:noProof/>
          <w:lang w:val="es-AR"/>
        </w:rPr>
        <w:t>Equipo</w:t>
      </w:r>
    </w:p>
    <w:p w14:paraId="66077A74" w14:textId="77777777" w:rsidR="002A5CC1" w:rsidRPr="00F35B70" w:rsidRDefault="002A5CC1" w:rsidP="00D10ACF">
      <w:pPr>
        <w:pStyle w:val="Prrafodelista"/>
        <w:numPr>
          <w:ilvl w:val="1"/>
          <w:numId w:val="25"/>
        </w:numPr>
        <w:ind w:left="720" w:hanging="284"/>
        <w:rPr>
          <w:noProof/>
          <w:lang w:val="es-AR"/>
        </w:rPr>
      </w:pPr>
      <w:r w:rsidRPr="00F35B70">
        <w:rPr>
          <w:noProof/>
          <w:lang w:val="es-AR"/>
        </w:rPr>
        <w:t>Jugador</w:t>
      </w:r>
    </w:p>
    <w:p w14:paraId="47F19493" w14:textId="77777777" w:rsidR="002A5CC1" w:rsidRPr="00F35B70" w:rsidRDefault="002A5CC1" w:rsidP="00D10ACF">
      <w:pPr>
        <w:pStyle w:val="Prrafodelista"/>
        <w:numPr>
          <w:ilvl w:val="1"/>
          <w:numId w:val="25"/>
        </w:numPr>
        <w:ind w:left="720" w:hanging="284"/>
        <w:rPr>
          <w:lang w:val="es-AR"/>
        </w:rPr>
      </w:pPr>
      <w:r>
        <w:rPr>
          <w:noProof/>
          <w:color w:val="000000" w:themeColor="text1"/>
          <w:lang w:val="es-AR"/>
        </w:rPr>
        <w:t>Tipo de Gol (Cabeza, Penal, Tiro Libre, Jugada, En Contra)</w:t>
      </w:r>
    </w:p>
    <w:p w14:paraId="19DD9C7A" w14:textId="77777777" w:rsidR="002A5CC1" w:rsidRPr="00F35B70" w:rsidRDefault="002A5CC1" w:rsidP="00D10ACF">
      <w:pPr>
        <w:pStyle w:val="Prrafodelista"/>
        <w:numPr>
          <w:ilvl w:val="1"/>
          <w:numId w:val="25"/>
        </w:numPr>
        <w:ind w:left="720" w:hanging="284"/>
        <w:rPr>
          <w:lang w:val="es-AR"/>
        </w:rPr>
      </w:pPr>
      <w:r>
        <w:rPr>
          <w:noProof/>
          <w:color w:val="000000" w:themeColor="text1"/>
          <w:lang w:val="es-AR"/>
        </w:rPr>
        <w:t xml:space="preserve"> Minuto</w:t>
      </w:r>
    </w:p>
    <w:p w14:paraId="65C8BC53" w14:textId="77777777" w:rsidR="002A5CC1" w:rsidRPr="00F35B70" w:rsidRDefault="002A5CC1" w:rsidP="002A5CC1">
      <w:pPr>
        <w:pStyle w:val="Prrafodelista"/>
        <w:rPr>
          <w:lang w:val="es-AR"/>
        </w:rPr>
      </w:pPr>
    </w:p>
    <w:p w14:paraId="60EDAB58" w14:textId="77777777" w:rsidR="002A5CC1" w:rsidRPr="00F35B70" w:rsidRDefault="002A5CC1" w:rsidP="00D10ACF">
      <w:pPr>
        <w:pStyle w:val="Prrafodelista"/>
        <w:numPr>
          <w:ilvl w:val="0"/>
          <w:numId w:val="30"/>
        </w:numPr>
        <w:ind w:left="284" w:hanging="284"/>
        <w:rPr>
          <w:lang w:val="es-AR"/>
        </w:rPr>
      </w:pPr>
      <w:r w:rsidRPr="00F35B70">
        <w:rPr>
          <w:b/>
          <w:lang w:val="es-AR"/>
        </w:rPr>
        <w:t>Agregar Tarjeta:</w:t>
      </w:r>
      <w:r>
        <w:rPr>
          <w:lang w:val="es-AR"/>
        </w:rPr>
        <w:t xml:space="preserve"> </w:t>
      </w:r>
    </w:p>
    <w:p w14:paraId="18D33E17" w14:textId="77777777" w:rsidR="002A5CC1" w:rsidRDefault="002A5CC1" w:rsidP="002A5CC1">
      <w:pPr>
        <w:rPr>
          <w:noProof/>
          <w:color w:val="000000" w:themeColor="text1"/>
          <w:lang w:val="es-AR"/>
        </w:rPr>
      </w:pPr>
      <w:r>
        <w:rPr>
          <w:noProof/>
          <w:color w:val="000000" w:themeColor="text1"/>
          <w:lang w:val="es-AR"/>
        </w:rPr>
        <w:t>Datos de la Tarjeta:</w:t>
      </w:r>
    </w:p>
    <w:p w14:paraId="7B01BA24" w14:textId="77777777" w:rsidR="002A5CC1" w:rsidRPr="00F35B70" w:rsidRDefault="002A5CC1" w:rsidP="00D10ACF">
      <w:pPr>
        <w:pStyle w:val="Prrafodelista"/>
        <w:numPr>
          <w:ilvl w:val="1"/>
          <w:numId w:val="25"/>
        </w:numPr>
        <w:ind w:left="436" w:hanging="284"/>
        <w:rPr>
          <w:noProof/>
          <w:lang w:val="es-AR"/>
        </w:rPr>
      </w:pPr>
      <w:r w:rsidRPr="00F35B70">
        <w:rPr>
          <w:noProof/>
          <w:lang w:val="es-AR"/>
        </w:rPr>
        <w:t>Equipo</w:t>
      </w:r>
    </w:p>
    <w:p w14:paraId="0C4EE35A" w14:textId="77777777" w:rsidR="002A5CC1" w:rsidRPr="00F35B70" w:rsidRDefault="002A5CC1" w:rsidP="00D10ACF">
      <w:pPr>
        <w:pStyle w:val="Prrafodelista"/>
        <w:numPr>
          <w:ilvl w:val="1"/>
          <w:numId w:val="25"/>
        </w:numPr>
        <w:ind w:left="436" w:hanging="284"/>
        <w:rPr>
          <w:noProof/>
          <w:lang w:val="es-AR"/>
        </w:rPr>
      </w:pPr>
      <w:r w:rsidRPr="00F35B70">
        <w:rPr>
          <w:noProof/>
          <w:lang w:val="es-AR"/>
        </w:rPr>
        <w:t>Jugador</w:t>
      </w:r>
    </w:p>
    <w:p w14:paraId="4974B94E" w14:textId="77777777" w:rsidR="002A5CC1" w:rsidRDefault="002A5CC1" w:rsidP="00D10ACF">
      <w:pPr>
        <w:pStyle w:val="Prrafodelista"/>
        <w:numPr>
          <w:ilvl w:val="1"/>
          <w:numId w:val="25"/>
        </w:numPr>
        <w:ind w:left="436" w:hanging="284"/>
        <w:rPr>
          <w:noProof/>
          <w:lang w:val="es-AR"/>
        </w:rPr>
      </w:pPr>
      <w:r w:rsidRPr="00F35B70">
        <w:rPr>
          <w:noProof/>
          <w:lang w:val="es-AR"/>
        </w:rPr>
        <w:t>Tipo (Amarilla, Roja)</w:t>
      </w:r>
    </w:p>
    <w:p w14:paraId="1DF5B55D" w14:textId="77777777" w:rsidR="002A5CC1" w:rsidRPr="00F35B70" w:rsidRDefault="002A5CC1" w:rsidP="00D10ACF">
      <w:pPr>
        <w:pStyle w:val="Prrafodelista"/>
        <w:numPr>
          <w:ilvl w:val="1"/>
          <w:numId w:val="25"/>
        </w:numPr>
        <w:ind w:left="436" w:hanging="284"/>
        <w:rPr>
          <w:noProof/>
          <w:lang w:val="es-AR"/>
        </w:rPr>
      </w:pPr>
      <w:r w:rsidRPr="00F35B70">
        <w:rPr>
          <w:noProof/>
          <w:color w:val="000000" w:themeColor="text1"/>
          <w:lang w:val="es-AR"/>
        </w:rPr>
        <w:t>Minuto</w:t>
      </w:r>
    </w:p>
    <w:p w14:paraId="763B63F5" w14:textId="77777777" w:rsidR="002A5CC1" w:rsidRPr="00F35B70" w:rsidRDefault="002A5CC1" w:rsidP="002A5CC1">
      <w:pPr>
        <w:pStyle w:val="Prrafodelista"/>
        <w:rPr>
          <w:lang w:val="es-AR"/>
        </w:rPr>
      </w:pPr>
    </w:p>
    <w:p w14:paraId="5F76B087" w14:textId="77777777" w:rsidR="002A5CC1" w:rsidRPr="00574BE0" w:rsidRDefault="002A5CC1" w:rsidP="00D10ACF">
      <w:pPr>
        <w:pStyle w:val="Prrafodelista"/>
        <w:numPr>
          <w:ilvl w:val="0"/>
          <w:numId w:val="30"/>
        </w:numPr>
        <w:ind w:left="284" w:hanging="284"/>
        <w:rPr>
          <w:noProof/>
          <w:color w:val="000000" w:themeColor="text1"/>
          <w:lang w:val="es-AR"/>
        </w:rPr>
      </w:pPr>
      <w:r w:rsidRPr="00574BE0">
        <w:rPr>
          <w:b/>
          <w:lang w:val="es-AR"/>
        </w:rPr>
        <w:t xml:space="preserve">Agregar Cambio: </w:t>
      </w:r>
    </w:p>
    <w:p w14:paraId="675F1510" w14:textId="77777777" w:rsidR="002A5CC1" w:rsidRPr="00574BE0" w:rsidRDefault="002A5CC1" w:rsidP="00D10ACF">
      <w:pPr>
        <w:pStyle w:val="Prrafodelista"/>
        <w:numPr>
          <w:ilvl w:val="0"/>
          <w:numId w:val="30"/>
        </w:numPr>
        <w:ind w:left="284" w:hanging="284"/>
        <w:rPr>
          <w:noProof/>
          <w:color w:val="000000" w:themeColor="text1"/>
          <w:lang w:val="es-AR"/>
        </w:rPr>
      </w:pPr>
      <w:r w:rsidRPr="00574BE0">
        <w:rPr>
          <w:noProof/>
          <w:color w:val="000000" w:themeColor="text1"/>
          <w:lang w:val="es-AR"/>
        </w:rPr>
        <w:t>Datos del Cambio:</w:t>
      </w:r>
    </w:p>
    <w:p w14:paraId="45B807D7" w14:textId="77777777" w:rsidR="002A5CC1" w:rsidRPr="00F35B70" w:rsidRDefault="002A5CC1" w:rsidP="00D10ACF">
      <w:pPr>
        <w:pStyle w:val="Prrafodelista"/>
        <w:numPr>
          <w:ilvl w:val="1"/>
          <w:numId w:val="25"/>
        </w:numPr>
        <w:ind w:left="436" w:hanging="284"/>
        <w:rPr>
          <w:noProof/>
          <w:lang w:val="es-AR"/>
        </w:rPr>
      </w:pPr>
      <w:r w:rsidRPr="00F35B70">
        <w:rPr>
          <w:noProof/>
          <w:lang w:val="es-AR"/>
        </w:rPr>
        <w:t>Equipo</w:t>
      </w:r>
    </w:p>
    <w:p w14:paraId="401194B4" w14:textId="77777777" w:rsidR="002A5CC1" w:rsidRPr="00F35B70" w:rsidRDefault="002A5CC1" w:rsidP="00D10ACF">
      <w:pPr>
        <w:pStyle w:val="Prrafodelista"/>
        <w:numPr>
          <w:ilvl w:val="1"/>
          <w:numId w:val="25"/>
        </w:numPr>
        <w:ind w:left="436" w:hanging="284"/>
        <w:rPr>
          <w:noProof/>
          <w:lang w:val="es-AR"/>
        </w:rPr>
      </w:pPr>
      <w:r w:rsidRPr="00F35B70">
        <w:rPr>
          <w:noProof/>
          <w:lang w:val="es-AR"/>
        </w:rPr>
        <w:t>Jugador Entra</w:t>
      </w:r>
    </w:p>
    <w:p w14:paraId="7D828FCF" w14:textId="77777777" w:rsidR="002A5CC1" w:rsidRDefault="002A5CC1" w:rsidP="00D10ACF">
      <w:pPr>
        <w:pStyle w:val="Prrafodelista"/>
        <w:numPr>
          <w:ilvl w:val="1"/>
          <w:numId w:val="25"/>
        </w:numPr>
        <w:ind w:left="436" w:hanging="284"/>
        <w:rPr>
          <w:noProof/>
          <w:lang w:val="es-AR"/>
        </w:rPr>
      </w:pPr>
      <w:r w:rsidRPr="00F35B70">
        <w:rPr>
          <w:noProof/>
          <w:lang w:val="es-AR"/>
        </w:rPr>
        <w:t>Jugador Sale</w:t>
      </w:r>
    </w:p>
    <w:p w14:paraId="14D3F0E9" w14:textId="77777777" w:rsidR="002A5CC1" w:rsidRPr="00F35B70" w:rsidRDefault="002A5CC1" w:rsidP="00D10ACF">
      <w:pPr>
        <w:pStyle w:val="Prrafodelista"/>
        <w:numPr>
          <w:ilvl w:val="1"/>
          <w:numId w:val="25"/>
        </w:numPr>
        <w:ind w:left="436" w:hanging="284"/>
        <w:rPr>
          <w:noProof/>
          <w:lang w:val="es-AR"/>
        </w:rPr>
      </w:pPr>
      <w:r w:rsidRPr="00F35B70">
        <w:rPr>
          <w:noProof/>
          <w:color w:val="000000" w:themeColor="text1"/>
          <w:lang w:val="es-AR"/>
        </w:rPr>
        <w:t>Minuto</w:t>
      </w:r>
    </w:p>
    <w:p w14:paraId="21CDE619" w14:textId="77777777" w:rsidR="002A5CC1" w:rsidRDefault="002A5CC1" w:rsidP="002A5CC1">
      <w:pPr>
        <w:pStyle w:val="Prrafodelista"/>
        <w:ind w:left="284"/>
        <w:rPr>
          <w:lang w:val="es-AR"/>
        </w:rPr>
      </w:pPr>
    </w:p>
    <w:p w14:paraId="7301238C" w14:textId="77777777" w:rsidR="002A5CC1" w:rsidRDefault="002A5CC1" w:rsidP="00D10ACF">
      <w:pPr>
        <w:pStyle w:val="Prrafodelista"/>
        <w:numPr>
          <w:ilvl w:val="0"/>
          <w:numId w:val="30"/>
        </w:numPr>
        <w:ind w:left="284" w:hanging="284"/>
        <w:rPr>
          <w:lang w:val="es-AR"/>
        </w:rPr>
      </w:pPr>
      <w:r w:rsidRPr="00287D20">
        <w:rPr>
          <w:b/>
          <w:lang w:val="es-AR"/>
        </w:rPr>
        <w:t>Gestión Resultados de los partidos:</w:t>
      </w:r>
      <w:r>
        <w:rPr>
          <w:lang w:val="es-AR"/>
        </w:rPr>
        <w:t xml:space="preserve"> se debe indicar el resultado de un partido, y se debe preguntar si se definió por penales, y en caso que se haya definido por penales, se debe indicar los penales convertidos por ambos equipos. </w:t>
      </w:r>
      <w:r w:rsidRPr="009661B8">
        <w:rPr>
          <w:lang w:val="es-AR"/>
        </w:rPr>
        <w:t xml:space="preserve"> </w:t>
      </w:r>
    </w:p>
    <w:p w14:paraId="0DBDA33B" w14:textId="77777777" w:rsidR="002A5CC1" w:rsidRPr="00277E3A" w:rsidRDefault="002A5CC1" w:rsidP="00D10ACF">
      <w:pPr>
        <w:pStyle w:val="Prrafodelista"/>
        <w:numPr>
          <w:ilvl w:val="0"/>
          <w:numId w:val="30"/>
        </w:numPr>
        <w:ind w:left="284" w:hanging="284"/>
        <w:rPr>
          <w:lang w:val="es-AR"/>
        </w:rPr>
      </w:pPr>
      <w:r w:rsidRPr="009661B8">
        <w:rPr>
          <w:lang w:val="es-AR"/>
        </w:rPr>
        <w:t>Consulta de Partidos: se podrá consultar los partidos jugados, o que estén programados para una fecha en particular.</w:t>
      </w:r>
      <w:r>
        <w:rPr>
          <w:lang w:val="es-AR"/>
        </w:rPr>
        <w:t xml:space="preserve"> </w:t>
      </w:r>
    </w:p>
    <w:p w14:paraId="3F2BBB2B" w14:textId="60924C76" w:rsidR="002A5CC1" w:rsidRPr="008C0D89" w:rsidRDefault="003133FA" w:rsidP="003133FA">
      <w:pPr>
        <w:pStyle w:val="Ttulo4"/>
        <w:rPr>
          <w:lang w:val="es-ES"/>
        </w:rPr>
      </w:pPr>
      <w:r w:rsidRPr="008C0D89">
        <w:rPr>
          <w:lang w:val="es-ES"/>
        </w:rPr>
        <w:t>Gestión De Sanciones</w:t>
      </w:r>
    </w:p>
    <w:p w14:paraId="0BB824F6" w14:textId="77777777" w:rsidR="002A5CC1" w:rsidRPr="007B1FF7" w:rsidRDefault="002A5CC1" w:rsidP="002A5CC1">
      <w:pPr>
        <w:spacing w:after="0"/>
        <w:rPr>
          <w:lang w:val="es-AR"/>
        </w:rPr>
      </w:pPr>
      <w:r w:rsidRPr="007B1FF7">
        <w:rPr>
          <w:lang w:val="es-AR"/>
        </w:rPr>
        <w:t>El sistema debe contemplar las siguientes funcion</w:t>
      </w:r>
      <w:r>
        <w:rPr>
          <w:lang w:val="es-AR"/>
        </w:rPr>
        <w:t>alidades</w:t>
      </w:r>
      <w:r w:rsidRPr="007B1FF7">
        <w:rPr>
          <w:lang w:val="es-AR"/>
        </w:rPr>
        <w:t>:</w:t>
      </w:r>
    </w:p>
    <w:p w14:paraId="326E97A8" w14:textId="77777777" w:rsidR="002A5CC1" w:rsidRPr="009027B9" w:rsidRDefault="002A5CC1" w:rsidP="00D10ACF">
      <w:pPr>
        <w:pStyle w:val="Prrafodelista"/>
        <w:numPr>
          <w:ilvl w:val="0"/>
          <w:numId w:val="1"/>
        </w:numPr>
        <w:ind w:hanging="218"/>
        <w:rPr>
          <w:lang w:val="es-AR"/>
        </w:rPr>
      </w:pPr>
      <w:r>
        <w:rPr>
          <w:lang w:val="es-AR"/>
        </w:rPr>
        <w:lastRenderedPageBreak/>
        <w:t>Creación de una Sanción</w:t>
      </w:r>
      <w:r w:rsidRPr="00B21EF9">
        <w:rPr>
          <w:lang w:val="es-AR"/>
        </w:rPr>
        <w:t>:</w:t>
      </w:r>
      <w:r>
        <w:rPr>
          <w:lang w:val="es-AR"/>
        </w:rPr>
        <w:t xml:space="preserve"> </w:t>
      </w:r>
      <w:r w:rsidRPr="00FB65CD">
        <w:rPr>
          <w:lang w:val="es-AR"/>
        </w:rPr>
        <w:t>la misma podrá estar asociada a un determinado Jugador o a un Equipo. A su vez, se podrá discriminar si la misma ocurrió en un partido en particular o no.</w:t>
      </w:r>
    </w:p>
    <w:p w14:paraId="57BCDAE7" w14:textId="77777777" w:rsidR="002A5CC1" w:rsidRPr="00CC502D" w:rsidRDefault="002A5CC1" w:rsidP="00D10ACF">
      <w:pPr>
        <w:pStyle w:val="Prrafodelista"/>
        <w:numPr>
          <w:ilvl w:val="0"/>
          <w:numId w:val="1"/>
        </w:numPr>
        <w:ind w:hanging="218"/>
        <w:rPr>
          <w:lang w:val="es-AR"/>
        </w:rPr>
      </w:pPr>
      <w:r w:rsidRPr="00B21EF9">
        <w:rPr>
          <w:lang w:val="es-AR"/>
        </w:rPr>
        <w:t>Modificación de un</w:t>
      </w:r>
      <w:r>
        <w:rPr>
          <w:lang w:val="es-AR"/>
        </w:rPr>
        <w:t>a Sanción</w:t>
      </w:r>
    </w:p>
    <w:p w14:paraId="0326A5B7" w14:textId="77777777" w:rsidR="002A5CC1" w:rsidRDefault="002A5CC1" w:rsidP="00D10ACF">
      <w:pPr>
        <w:pStyle w:val="Prrafodelista"/>
        <w:numPr>
          <w:ilvl w:val="0"/>
          <w:numId w:val="1"/>
        </w:numPr>
        <w:ind w:hanging="218"/>
        <w:rPr>
          <w:lang w:val="es-AR"/>
        </w:rPr>
      </w:pPr>
      <w:r w:rsidRPr="00B21EF9">
        <w:rPr>
          <w:lang w:val="es-AR"/>
        </w:rPr>
        <w:t xml:space="preserve">Eliminación de </w:t>
      </w:r>
      <w:r>
        <w:rPr>
          <w:lang w:val="es-AR"/>
        </w:rPr>
        <w:t>una Sanción</w:t>
      </w:r>
    </w:p>
    <w:p w14:paraId="7CB01021" w14:textId="77777777" w:rsidR="002A5CC1" w:rsidRPr="0042385E" w:rsidRDefault="002A5CC1" w:rsidP="00D10ACF">
      <w:pPr>
        <w:pStyle w:val="Prrafodelista"/>
        <w:numPr>
          <w:ilvl w:val="0"/>
          <w:numId w:val="1"/>
        </w:numPr>
        <w:ind w:hanging="218"/>
        <w:rPr>
          <w:lang w:val="es-AR"/>
        </w:rPr>
      </w:pPr>
      <w:r>
        <w:rPr>
          <w:lang w:val="es-AR"/>
        </w:rPr>
        <w:t>Consulta de Sanciones de una edición</w:t>
      </w:r>
    </w:p>
    <w:p w14:paraId="0967BA1B" w14:textId="1A531B28" w:rsidR="002A5CC1" w:rsidRPr="008C0D89" w:rsidRDefault="003133FA" w:rsidP="003133FA">
      <w:pPr>
        <w:pStyle w:val="Ttulo4"/>
        <w:rPr>
          <w:lang w:val="es-ES"/>
        </w:rPr>
      </w:pPr>
      <w:r w:rsidRPr="008C0D89">
        <w:rPr>
          <w:lang w:val="es-ES"/>
        </w:rPr>
        <w:t>Gestión De Noticias</w:t>
      </w:r>
    </w:p>
    <w:p w14:paraId="6B5B4871" w14:textId="77777777" w:rsidR="002A5CC1" w:rsidRPr="007B1FF7" w:rsidRDefault="002A5CC1" w:rsidP="002A5CC1">
      <w:pPr>
        <w:spacing w:after="0"/>
        <w:rPr>
          <w:lang w:val="es-AR"/>
        </w:rPr>
      </w:pPr>
      <w:r w:rsidRPr="007B1FF7">
        <w:rPr>
          <w:lang w:val="es-AR"/>
        </w:rPr>
        <w:t>El sistema debe contemplar las siguientes funcion</w:t>
      </w:r>
      <w:r>
        <w:rPr>
          <w:lang w:val="es-AR"/>
        </w:rPr>
        <w:t>alidades</w:t>
      </w:r>
      <w:r w:rsidRPr="007B1FF7">
        <w:rPr>
          <w:lang w:val="es-AR"/>
        </w:rPr>
        <w:t>:</w:t>
      </w:r>
    </w:p>
    <w:p w14:paraId="27F6FE74" w14:textId="77777777" w:rsidR="002A5CC1" w:rsidRPr="009027B9" w:rsidRDefault="002A5CC1" w:rsidP="00D10ACF">
      <w:pPr>
        <w:pStyle w:val="Prrafodelista"/>
        <w:numPr>
          <w:ilvl w:val="0"/>
          <w:numId w:val="1"/>
        </w:numPr>
        <w:ind w:hanging="218"/>
        <w:rPr>
          <w:lang w:val="es-AR"/>
        </w:rPr>
      </w:pPr>
      <w:r>
        <w:rPr>
          <w:lang w:val="es-AR"/>
        </w:rPr>
        <w:t>Creación de una Noticia</w:t>
      </w:r>
    </w:p>
    <w:p w14:paraId="498C7517" w14:textId="77777777" w:rsidR="002A5CC1" w:rsidRPr="00CC502D" w:rsidRDefault="002A5CC1" w:rsidP="00D10ACF">
      <w:pPr>
        <w:pStyle w:val="Prrafodelista"/>
        <w:numPr>
          <w:ilvl w:val="0"/>
          <w:numId w:val="1"/>
        </w:numPr>
        <w:ind w:hanging="218"/>
        <w:rPr>
          <w:lang w:val="es-AR"/>
        </w:rPr>
      </w:pPr>
      <w:r w:rsidRPr="00B21EF9">
        <w:rPr>
          <w:lang w:val="es-AR"/>
        </w:rPr>
        <w:t>Modificación de un</w:t>
      </w:r>
      <w:r>
        <w:rPr>
          <w:lang w:val="es-AR"/>
        </w:rPr>
        <w:t>a Noticia</w:t>
      </w:r>
    </w:p>
    <w:p w14:paraId="2C74E21A" w14:textId="77777777" w:rsidR="002A5CC1" w:rsidRDefault="002A5CC1" w:rsidP="00D10ACF">
      <w:pPr>
        <w:pStyle w:val="Prrafodelista"/>
        <w:numPr>
          <w:ilvl w:val="0"/>
          <w:numId w:val="1"/>
        </w:numPr>
        <w:ind w:hanging="218"/>
        <w:rPr>
          <w:lang w:val="es-AR"/>
        </w:rPr>
      </w:pPr>
      <w:r w:rsidRPr="00B21EF9">
        <w:rPr>
          <w:lang w:val="es-AR"/>
        </w:rPr>
        <w:t xml:space="preserve">Eliminación de </w:t>
      </w:r>
      <w:r>
        <w:rPr>
          <w:lang w:val="es-AR"/>
        </w:rPr>
        <w:t>una Noticia</w:t>
      </w:r>
    </w:p>
    <w:p w14:paraId="1B12C4C2" w14:textId="77777777" w:rsidR="002A5CC1" w:rsidRPr="004800C0" w:rsidRDefault="002A5CC1" w:rsidP="00D10ACF">
      <w:pPr>
        <w:pStyle w:val="Prrafodelista"/>
        <w:numPr>
          <w:ilvl w:val="0"/>
          <w:numId w:val="1"/>
        </w:numPr>
        <w:ind w:hanging="218"/>
        <w:rPr>
          <w:lang w:val="es-AR"/>
        </w:rPr>
      </w:pPr>
      <w:r>
        <w:rPr>
          <w:lang w:val="es-AR"/>
        </w:rPr>
        <w:t>Consulta de Noticia de una edición</w:t>
      </w:r>
    </w:p>
    <w:p w14:paraId="3A12FAA1" w14:textId="7D572478" w:rsidR="002A5CC1" w:rsidRPr="008C0D89" w:rsidRDefault="003133FA" w:rsidP="003133FA">
      <w:pPr>
        <w:pStyle w:val="Ttulo4"/>
        <w:rPr>
          <w:lang w:val="es-ES"/>
        </w:rPr>
      </w:pPr>
      <w:r w:rsidRPr="008C0D89">
        <w:rPr>
          <w:lang w:val="es-ES"/>
        </w:rPr>
        <w:t>Gestión De Estadísticas De Administrador</w:t>
      </w:r>
    </w:p>
    <w:p w14:paraId="0525B627" w14:textId="77777777" w:rsidR="002A5CC1" w:rsidRPr="00EC7366" w:rsidRDefault="002A5CC1" w:rsidP="002A5CC1">
      <w:pPr>
        <w:rPr>
          <w:lang w:val="es-AR"/>
        </w:rPr>
      </w:pPr>
      <w:r>
        <w:rPr>
          <w:lang w:val="es-AR"/>
        </w:rPr>
        <w:t xml:space="preserve">Los </w:t>
      </w:r>
      <w:r w:rsidRPr="00EC7366">
        <w:rPr>
          <w:lang w:val="es-AR"/>
        </w:rPr>
        <w:t>alcances de este subsistema serán:</w:t>
      </w:r>
    </w:p>
    <w:p w14:paraId="12C9AA79" w14:textId="77777777" w:rsidR="002A5CC1" w:rsidRPr="00EC7366" w:rsidRDefault="002A5CC1" w:rsidP="00D10ACF">
      <w:pPr>
        <w:pStyle w:val="Prrafodelista"/>
        <w:numPr>
          <w:ilvl w:val="0"/>
          <w:numId w:val="23"/>
        </w:numPr>
        <w:ind w:hanging="218"/>
        <w:rPr>
          <w:lang w:val="es-AR"/>
        </w:rPr>
      </w:pPr>
      <w:r w:rsidRPr="00EC7366">
        <w:rPr>
          <w:lang w:val="es-AR"/>
        </w:rPr>
        <w:t xml:space="preserve">Generación de estadísticas por equipo: tabla de posiciones (partidos jugados, partidos ganados, partidos empatados, partidos perdidos, goles a favor, goles en </w:t>
      </w:r>
      <w:r>
        <w:rPr>
          <w:lang w:val="es-AR"/>
        </w:rPr>
        <w:t xml:space="preserve">contra, puntos obtenidos), </w:t>
      </w:r>
      <w:r w:rsidRPr="00EC7366">
        <w:rPr>
          <w:lang w:val="es-AR"/>
        </w:rPr>
        <w:t xml:space="preserve"> resultados de local y de visitante. </w:t>
      </w:r>
    </w:p>
    <w:p w14:paraId="5D9D8F30" w14:textId="77777777" w:rsidR="002A5CC1" w:rsidRDefault="002A5CC1" w:rsidP="00D10ACF">
      <w:pPr>
        <w:pStyle w:val="Prrafodelista"/>
        <w:numPr>
          <w:ilvl w:val="0"/>
          <w:numId w:val="23"/>
        </w:numPr>
        <w:ind w:hanging="218"/>
        <w:rPr>
          <w:lang w:val="es-AR"/>
        </w:rPr>
      </w:pPr>
      <w:r w:rsidRPr="00EC7366">
        <w:rPr>
          <w:lang w:val="es-AR"/>
        </w:rPr>
        <w:t>Consultar resultados por cada fecha.</w:t>
      </w:r>
      <w:r>
        <w:rPr>
          <w:lang w:val="es-AR"/>
        </w:rPr>
        <w:t xml:space="preserve"> </w:t>
      </w:r>
    </w:p>
    <w:p w14:paraId="008B1D3A" w14:textId="005D3AB8" w:rsidR="002A5CC1" w:rsidRPr="008C0D89" w:rsidRDefault="003133FA" w:rsidP="003133FA">
      <w:pPr>
        <w:pStyle w:val="Ttulo4"/>
        <w:rPr>
          <w:lang w:val="es-ES"/>
        </w:rPr>
      </w:pPr>
      <w:bookmarkStart w:id="47" w:name="_Toc388704938"/>
      <w:r w:rsidRPr="008C0D89">
        <w:rPr>
          <w:lang w:val="es-ES"/>
        </w:rPr>
        <w:t>Gestión De Usuarios</w:t>
      </w:r>
      <w:bookmarkEnd w:id="47"/>
    </w:p>
    <w:p w14:paraId="73ECE60D" w14:textId="77777777" w:rsidR="002A5CC1" w:rsidRDefault="002A5CC1" w:rsidP="002A5CC1">
      <w:pPr>
        <w:spacing w:after="0"/>
        <w:rPr>
          <w:lang w:val="es-AR"/>
        </w:rPr>
      </w:pPr>
      <w:r>
        <w:rPr>
          <w:lang w:val="es-AR"/>
        </w:rPr>
        <w:t>El sistema debe contemplar las siguientes funciones</w:t>
      </w:r>
      <w:r w:rsidRPr="00EC7366">
        <w:rPr>
          <w:lang w:val="es-AR"/>
        </w:rPr>
        <w:t>:</w:t>
      </w:r>
    </w:p>
    <w:p w14:paraId="62427277" w14:textId="77777777" w:rsidR="002A5CC1" w:rsidRDefault="002A5CC1" w:rsidP="00D10ACF">
      <w:pPr>
        <w:pStyle w:val="Prrafodelista"/>
        <w:numPr>
          <w:ilvl w:val="0"/>
          <w:numId w:val="21"/>
        </w:numPr>
        <w:ind w:hanging="218"/>
        <w:rPr>
          <w:lang w:val="es-AR"/>
        </w:rPr>
      </w:pPr>
      <w:r>
        <w:rPr>
          <w:lang w:val="es-AR"/>
        </w:rPr>
        <w:t xml:space="preserve">Dar de alta los usuarios administradores: se permitirá registrar un nuevo usuario, generando una Cuenta asociada al mismo. </w:t>
      </w:r>
    </w:p>
    <w:p w14:paraId="2A2E1A45" w14:textId="77777777" w:rsidR="002A5CC1" w:rsidRDefault="002A5CC1" w:rsidP="002A5CC1">
      <w:pPr>
        <w:pStyle w:val="Prrafodelista"/>
        <w:ind w:left="360"/>
        <w:rPr>
          <w:lang w:val="es-AR"/>
        </w:rPr>
      </w:pPr>
      <w:r>
        <w:rPr>
          <w:lang w:val="es-AR"/>
        </w:rPr>
        <w:t xml:space="preserve">Se le pedirá los siguientes datos: nombre, apellido, email, contraseña (mínimo 6 caracteres). </w:t>
      </w:r>
    </w:p>
    <w:p w14:paraId="6344CC32" w14:textId="2800A851" w:rsidR="002A5CC1" w:rsidRPr="0058248E" w:rsidRDefault="002A5CC1" w:rsidP="002A5CC1">
      <w:pPr>
        <w:pStyle w:val="Prrafodelista"/>
        <w:ind w:left="360"/>
        <w:rPr>
          <w:b/>
          <w:lang w:val="es-AR"/>
        </w:rPr>
      </w:pPr>
      <w:r>
        <w:rPr>
          <w:lang w:val="es-AR"/>
        </w:rPr>
        <w:t>No podrán registrarse dos usuarios con el mismo email.</w:t>
      </w:r>
    </w:p>
    <w:p w14:paraId="615A7A4C" w14:textId="77777777" w:rsidR="002A5CC1" w:rsidRDefault="002A5CC1" w:rsidP="00D10ACF">
      <w:pPr>
        <w:pStyle w:val="Prrafodelista"/>
        <w:numPr>
          <w:ilvl w:val="0"/>
          <w:numId w:val="21"/>
        </w:numPr>
        <w:ind w:hanging="218"/>
        <w:rPr>
          <w:lang w:val="es-AR"/>
        </w:rPr>
      </w:pPr>
      <w:r>
        <w:rPr>
          <w:lang w:val="es-AR"/>
        </w:rPr>
        <w:t xml:space="preserve">Modificación de datos de un usuario: se podrán modificar todos los datos de un usuario en particular. En caso que quiera modificar su mail deberá activar nuevamente la cuenta en la dirección de correo nueva. </w:t>
      </w:r>
    </w:p>
    <w:p w14:paraId="6712912B" w14:textId="77777777" w:rsidR="002A5CC1" w:rsidRDefault="002A5CC1" w:rsidP="002A5CC1">
      <w:pPr>
        <w:pStyle w:val="Prrafodelista"/>
        <w:ind w:left="360"/>
        <w:rPr>
          <w:lang w:val="es-AR"/>
        </w:rPr>
      </w:pPr>
    </w:p>
    <w:p w14:paraId="4E581D79" w14:textId="0012773E" w:rsidR="002A5CC1" w:rsidRPr="008C0D89" w:rsidRDefault="003133FA" w:rsidP="003133FA">
      <w:pPr>
        <w:pStyle w:val="Ttulo4"/>
        <w:rPr>
          <w:lang w:val="es-ES"/>
        </w:rPr>
      </w:pPr>
      <w:bookmarkStart w:id="48" w:name="_Toc388704939"/>
      <w:r w:rsidRPr="008C0D89">
        <w:rPr>
          <w:lang w:val="es-ES"/>
        </w:rPr>
        <w:t>Gestión De La Seguridad</w:t>
      </w:r>
      <w:bookmarkEnd w:id="48"/>
    </w:p>
    <w:p w14:paraId="256F98A7" w14:textId="77777777" w:rsidR="002A5CC1" w:rsidRPr="00EC7366" w:rsidRDefault="002A5CC1" w:rsidP="002A5CC1">
      <w:pPr>
        <w:spacing w:before="0" w:after="0"/>
        <w:rPr>
          <w:lang w:val="es-AR"/>
        </w:rPr>
      </w:pPr>
      <w:r>
        <w:rPr>
          <w:lang w:val="es-AR"/>
        </w:rPr>
        <w:t>El sistema debe contemplar las siguientes funciones</w:t>
      </w:r>
      <w:r w:rsidRPr="00EC7366">
        <w:rPr>
          <w:lang w:val="es-AR"/>
        </w:rPr>
        <w:t>:</w:t>
      </w:r>
    </w:p>
    <w:p w14:paraId="45401583" w14:textId="77777777" w:rsidR="002A5CC1" w:rsidRDefault="002A5CC1" w:rsidP="00D10ACF">
      <w:pPr>
        <w:pStyle w:val="Prrafodelista"/>
        <w:numPr>
          <w:ilvl w:val="0"/>
          <w:numId w:val="24"/>
        </w:numPr>
        <w:rPr>
          <w:lang w:val="es-AR"/>
        </w:rPr>
      </w:pPr>
      <w:r>
        <w:rPr>
          <w:lang w:val="es-AR"/>
        </w:rPr>
        <w:t xml:space="preserve">Administración de </w:t>
      </w:r>
      <w:r w:rsidRPr="002C551A">
        <w:rPr>
          <w:lang w:val="es-AR"/>
        </w:rPr>
        <w:t>perfiles</w:t>
      </w:r>
      <w:r>
        <w:rPr>
          <w:lang w:val="es-AR"/>
        </w:rPr>
        <w:t>: Administrador y Visitante.</w:t>
      </w:r>
    </w:p>
    <w:p w14:paraId="46860A12" w14:textId="77777777" w:rsidR="002A5CC1" w:rsidRDefault="002A5CC1" w:rsidP="00D10ACF">
      <w:pPr>
        <w:pStyle w:val="Prrafodelista"/>
        <w:numPr>
          <w:ilvl w:val="0"/>
          <w:numId w:val="24"/>
        </w:numPr>
        <w:rPr>
          <w:lang w:val="es-AR"/>
        </w:rPr>
      </w:pPr>
      <w:r>
        <w:rPr>
          <w:lang w:val="es-AR"/>
        </w:rPr>
        <w:t xml:space="preserve">Iniciar Sesión </w:t>
      </w:r>
    </w:p>
    <w:p w14:paraId="1F3D3952" w14:textId="77777777" w:rsidR="002A5CC1" w:rsidRDefault="002A5CC1" w:rsidP="00D10ACF">
      <w:pPr>
        <w:pStyle w:val="Prrafodelista"/>
        <w:numPr>
          <w:ilvl w:val="0"/>
          <w:numId w:val="24"/>
        </w:numPr>
        <w:rPr>
          <w:lang w:val="es-AR"/>
        </w:rPr>
      </w:pPr>
      <w:r>
        <w:rPr>
          <w:lang w:val="es-AR"/>
        </w:rPr>
        <w:t xml:space="preserve">Cerrar Sesión </w:t>
      </w:r>
    </w:p>
    <w:p w14:paraId="0ACCBE08" w14:textId="77777777" w:rsidR="002A5CC1" w:rsidRDefault="002A5CC1" w:rsidP="00D10ACF">
      <w:pPr>
        <w:pStyle w:val="Prrafodelista"/>
        <w:numPr>
          <w:ilvl w:val="0"/>
          <w:numId w:val="24"/>
        </w:numPr>
        <w:rPr>
          <w:lang w:val="es-AR"/>
        </w:rPr>
      </w:pPr>
      <w:r>
        <w:rPr>
          <w:lang w:val="es-AR"/>
        </w:rPr>
        <w:t>Activación de cuenta de usuario: una</w:t>
      </w:r>
      <w:r>
        <w:rPr>
          <w:noProof/>
          <w:lang w:val="es-ES"/>
        </w:rPr>
        <w:t xml:space="preserve"> vez registrado el usuario, r</w:t>
      </w:r>
      <w:r w:rsidRPr="003A2810">
        <w:rPr>
          <w:noProof/>
          <w:lang w:val="es-ES"/>
        </w:rPr>
        <w:t>ecibirá un mail en la casilla d</w:t>
      </w:r>
      <w:r>
        <w:rPr>
          <w:noProof/>
          <w:lang w:val="es-ES"/>
        </w:rPr>
        <w:t xml:space="preserve">e correo especificada, y debe Activar la Cuenta. </w:t>
      </w:r>
    </w:p>
    <w:p w14:paraId="6BA2F812" w14:textId="77777777" w:rsidR="002A5CC1" w:rsidRDefault="002A5CC1" w:rsidP="00D10ACF">
      <w:pPr>
        <w:pStyle w:val="Prrafodelista"/>
        <w:numPr>
          <w:ilvl w:val="0"/>
          <w:numId w:val="24"/>
        </w:numPr>
        <w:rPr>
          <w:lang w:val="es-AR"/>
        </w:rPr>
      </w:pPr>
      <w:r>
        <w:rPr>
          <w:lang w:val="es-AR"/>
        </w:rPr>
        <w:t xml:space="preserve">Recuperación de contraseña: en caso que el usuario haya olvidado su contraseña, el sistema debe permitir poder recuperarla, para ello debe solicitar el ingreso de su mail y mandar un mail a ese correo para que pueda reintegrarla. </w:t>
      </w:r>
    </w:p>
    <w:p w14:paraId="6613A919" w14:textId="77777777" w:rsidR="002A5CC1" w:rsidRPr="008B2E22" w:rsidRDefault="002A5CC1" w:rsidP="002A5CC1">
      <w:pPr>
        <w:rPr>
          <w:b/>
          <w:lang w:val="es-AR"/>
        </w:rPr>
      </w:pPr>
      <w:r w:rsidRPr="008B2E22">
        <w:rPr>
          <w:b/>
          <w:lang w:val="es-AR"/>
        </w:rPr>
        <w:lastRenderedPageBreak/>
        <w:t>Permisos de usuarios:</w:t>
      </w:r>
    </w:p>
    <w:p w14:paraId="1B4B06EA" w14:textId="77777777" w:rsidR="002A5CC1" w:rsidRDefault="002A5CC1" w:rsidP="00D10ACF">
      <w:pPr>
        <w:pStyle w:val="Prrafodelista"/>
        <w:numPr>
          <w:ilvl w:val="1"/>
          <w:numId w:val="24"/>
        </w:numPr>
        <w:ind w:left="709" w:hanging="425"/>
        <w:rPr>
          <w:lang w:val="es-AR"/>
        </w:rPr>
      </w:pPr>
      <w:r>
        <w:rPr>
          <w:lang w:val="es-AR"/>
        </w:rPr>
        <w:t>Administrador: existirá un único administrador por Torneo, que tendrá permiso de edición de todas las ediciones del Campeonato.</w:t>
      </w:r>
    </w:p>
    <w:p w14:paraId="285508E4" w14:textId="77777777" w:rsidR="002A5CC1" w:rsidRDefault="002A5CC1" w:rsidP="00D10ACF">
      <w:pPr>
        <w:pStyle w:val="Prrafodelista"/>
        <w:numPr>
          <w:ilvl w:val="1"/>
          <w:numId w:val="24"/>
        </w:numPr>
        <w:ind w:left="709" w:hanging="425"/>
        <w:rPr>
          <w:lang w:val="es-AR"/>
        </w:rPr>
      </w:pPr>
      <w:r>
        <w:rPr>
          <w:lang w:val="es-AR"/>
        </w:rPr>
        <w:t>Visitante: usuarios que consultan la página. No se les solicitará que inicien sesión. Sólo tendrán permiso de consultar la página, no podrán modificar.</w:t>
      </w:r>
    </w:p>
    <w:p w14:paraId="6142CA0C" w14:textId="1E16F68A" w:rsidR="002A5CC1" w:rsidRPr="008C0D89" w:rsidRDefault="003133FA" w:rsidP="003133FA">
      <w:pPr>
        <w:pStyle w:val="Ttulo4"/>
        <w:rPr>
          <w:lang w:val="es-ES"/>
        </w:rPr>
      </w:pPr>
      <w:r w:rsidRPr="008C0D89">
        <w:rPr>
          <w:lang w:val="es-ES"/>
        </w:rPr>
        <w:t>Gestión De Ediciones – Personalización Visual De Edición</w:t>
      </w:r>
    </w:p>
    <w:p w14:paraId="5A4E298A" w14:textId="77777777" w:rsidR="002A5CC1" w:rsidRDefault="002A5CC1" w:rsidP="00D10ACF">
      <w:pPr>
        <w:pStyle w:val="Prrafodelista"/>
        <w:numPr>
          <w:ilvl w:val="0"/>
          <w:numId w:val="33"/>
        </w:numPr>
        <w:rPr>
          <w:lang w:val="es-AR"/>
        </w:rPr>
      </w:pPr>
      <w:r>
        <w:rPr>
          <w:lang w:val="es-AR"/>
        </w:rPr>
        <w:t>D</w:t>
      </w:r>
      <w:r w:rsidRPr="00BC0303">
        <w:rPr>
          <w:lang w:val="es-AR"/>
        </w:rPr>
        <w:t>efinición de estilo de la página</w:t>
      </w:r>
      <w:r>
        <w:rPr>
          <w:lang w:val="es-AR"/>
        </w:rPr>
        <w:t xml:space="preserve">. </w:t>
      </w:r>
    </w:p>
    <w:p w14:paraId="039C84A7" w14:textId="77777777" w:rsidR="002A5CC1" w:rsidRPr="00BC0303" w:rsidRDefault="002A5CC1" w:rsidP="00D10ACF">
      <w:pPr>
        <w:pStyle w:val="Prrafodelista"/>
        <w:numPr>
          <w:ilvl w:val="0"/>
          <w:numId w:val="33"/>
        </w:numPr>
        <w:rPr>
          <w:lang w:val="es-AR"/>
        </w:rPr>
      </w:pPr>
      <w:r>
        <w:rPr>
          <w:lang w:val="es-AR"/>
        </w:rPr>
        <w:t>D</w:t>
      </w:r>
      <w:r w:rsidRPr="00BC0303">
        <w:rPr>
          <w:lang w:val="es-AR"/>
        </w:rPr>
        <w:t>efinir color destacado</w:t>
      </w:r>
      <w:r>
        <w:rPr>
          <w:b/>
          <w:lang w:val="es-AR"/>
        </w:rPr>
        <w:t xml:space="preserve">. </w:t>
      </w:r>
    </w:p>
    <w:p w14:paraId="2699B544" w14:textId="77777777" w:rsidR="002A5CC1" w:rsidRPr="00BC0303" w:rsidRDefault="002A5CC1" w:rsidP="00D10ACF">
      <w:pPr>
        <w:pStyle w:val="Prrafodelista"/>
        <w:numPr>
          <w:ilvl w:val="0"/>
          <w:numId w:val="33"/>
        </w:numPr>
        <w:rPr>
          <w:lang w:val="es-AR"/>
        </w:rPr>
      </w:pPr>
      <w:r>
        <w:rPr>
          <w:lang w:val="es-AR"/>
        </w:rPr>
        <w:t>C</w:t>
      </w:r>
      <w:r w:rsidRPr="00BC0303">
        <w:rPr>
          <w:lang w:val="es-AR"/>
        </w:rPr>
        <w:t>onfiguración de patrones y colores de fondo.</w:t>
      </w:r>
      <w:r>
        <w:rPr>
          <w:lang w:val="es-AR"/>
        </w:rPr>
        <w:t xml:space="preserve"> </w:t>
      </w:r>
    </w:p>
    <w:p w14:paraId="71CBA6D3" w14:textId="77777777" w:rsidR="002A5CC1" w:rsidRPr="00BC0303" w:rsidRDefault="002A5CC1" w:rsidP="00D10ACF">
      <w:pPr>
        <w:pStyle w:val="Prrafodelista"/>
        <w:numPr>
          <w:ilvl w:val="0"/>
          <w:numId w:val="33"/>
        </w:numPr>
        <w:rPr>
          <w:lang w:val="es-AR"/>
        </w:rPr>
      </w:pPr>
      <w:r>
        <w:rPr>
          <w:lang w:val="es-AR"/>
        </w:rPr>
        <w:t>D</w:t>
      </w:r>
      <w:r w:rsidRPr="00BC0303">
        <w:rPr>
          <w:lang w:val="es-AR"/>
        </w:rPr>
        <w:t>efinición de formato de la página.</w:t>
      </w:r>
      <w:r>
        <w:rPr>
          <w:lang w:val="es-AR"/>
        </w:rPr>
        <w:t xml:space="preserve"> </w:t>
      </w:r>
    </w:p>
    <w:p w14:paraId="2CCBE48A" w14:textId="77777777" w:rsidR="002A5CC1" w:rsidRPr="00BC0303" w:rsidRDefault="002A5CC1" w:rsidP="00D10ACF">
      <w:pPr>
        <w:pStyle w:val="Prrafodelista"/>
        <w:numPr>
          <w:ilvl w:val="0"/>
          <w:numId w:val="33"/>
        </w:numPr>
        <w:rPr>
          <w:lang w:val="es-AR"/>
        </w:rPr>
      </w:pPr>
      <w:r>
        <w:rPr>
          <w:lang w:val="es-AR"/>
        </w:rPr>
        <w:t>C</w:t>
      </w:r>
      <w:r w:rsidRPr="00BC0303">
        <w:rPr>
          <w:lang w:val="es-AR"/>
        </w:rPr>
        <w:t xml:space="preserve">onfiguración de patrones y colores </w:t>
      </w:r>
      <w:r>
        <w:rPr>
          <w:lang w:val="es-AR"/>
        </w:rPr>
        <w:t xml:space="preserve">del encabezado. </w:t>
      </w:r>
    </w:p>
    <w:p w14:paraId="250B4D96" w14:textId="77777777" w:rsidR="002A5CC1" w:rsidRPr="00BC0303" w:rsidRDefault="002A5CC1" w:rsidP="00D10ACF">
      <w:pPr>
        <w:pStyle w:val="Prrafodelista"/>
        <w:numPr>
          <w:ilvl w:val="0"/>
          <w:numId w:val="33"/>
        </w:numPr>
        <w:rPr>
          <w:lang w:val="es-AR"/>
        </w:rPr>
      </w:pPr>
      <w:r>
        <w:rPr>
          <w:lang w:val="es-AR"/>
        </w:rPr>
        <w:t>C</w:t>
      </w:r>
      <w:r w:rsidRPr="00BC0303">
        <w:rPr>
          <w:lang w:val="es-AR"/>
        </w:rPr>
        <w:t>reación del tema.</w:t>
      </w:r>
      <w:r>
        <w:rPr>
          <w:lang w:val="es-AR"/>
        </w:rPr>
        <w:t xml:space="preserve"> </w:t>
      </w:r>
    </w:p>
    <w:p w14:paraId="3DAC49F6" w14:textId="77777777" w:rsidR="002A5CC1" w:rsidRPr="004800C0" w:rsidRDefault="002A5CC1" w:rsidP="00D10ACF">
      <w:pPr>
        <w:pStyle w:val="Prrafodelista"/>
        <w:numPr>
          <w:ilvl w:val="0"/>
          <w:numId w:val="33"/>
        </w:numPr>
        <w:rPr>
          <w:lang w:val="es-AR"/>
        </w:rPr>
      </w:pPr>
      <w:r>
        <w:rPr>
          <w:lang w:val="es-AR"/>
        </w:rPr>
        <w:t>P</w:t>
      </w:r>
      <w:r w:rsidRPr="00BC0303">
        <w:rPr>
          <w:lang w:val="es-AR"/>
        </w:rPr>
        <w:t>ersonalización visual del torneo</w:t>
      </w:r>
      <w:r>
        <w:rPr>
          <w:lang w:val="es-AR"/>
        </w:rPr>
        <w:t>.</w:t>
      </w:r>
    </w:p>
    <w:p w14:paraId="703F6888" w14:textId="3955F3FC" w:rsidR="002A5CC1" w:rsidRPr="003133FA" w:rsidRDefault="003133FA" w:rsidP="003133FA">
      <w:pPr>
        <w:pStyle w:val="Ttulo3"/>
      </w:pPr>
      <w:bookmarkStart w:id="49" w:name="_Toc420324496"/>
      <w:bookmarkStart w:id="50" w:name="_Toc421793172"/>
      <w:r w:rsidRPr="003133FA">
        <w:t>Sitio Web De Torneo</w:t>
      </w:r>
      <w:bookmarkEnd w:id="49"/>
      <w:bookmarkEnd w:id="50"/>
    </w:p>
    <w:p w14:paraId="4B9A0D23" w14:textId="77777777" w:rsidR="002A5CC1" w:rsidRPr="004800C0" w:rsidRDefault="002A5CC1" w:rsidP="002A5CC1">
      <w:pPr>
        <w:rPr>
          <w:lang w:val="es-ES"/>
        </w:rPr>
      </w:pPr>
      <w:bookmarkStart w:id="51" w:name="_Toc385506775"/>
      <w:bookmarkStart w:id="52" w:name="_Toc388704933"/>
      <w:r>
        <w:rPr>
          <w:lang w:val="es-ES"/>
        </w:rPr>
        <w:t>Este módulo abarca los siguientes componentes:</w:t>
      </w:r>
    </w:p>
    <w:p w14:paraId="6FF6C88F" w14:textId="3772F5AF" w:rsidR="002A5CC1" w:rsidRPr="008C0D89" w:rsidRDefault="003133FA" w:rsidP="003133FA">
      <w:pPr>
        <w:pStyle w:val="Ttulo4"/>
        <w:rPr>
          <w:lang w:val="es-ES"/>
        </w:rPr>
      </w:pPr>
      <w:r w:rsidRPr="008C0D89">
        <w:rPr>
          <w:lang w:val="es-ES"/>
        </w:rPr>
        <w:t>Gestión De Consulta Torneo Y Sus Ediciones</w:t>
      </w:r>
      <w:bookmarkEnd w:id="51"/>
      <w:bookmarkEnd w:id="52"/>
    </w:p>
    <w:p w14:paraId="697915C6" w14:textId="77777777" w:rsidR="002A5CC1" w:rsidRDefault="002A5CC1" w:rsidP="002A5CC1">
      <w:pPr>
        <w:rPr>
          <w:lang w:val="es-ES"/>
        </w:rPr>
      </w:pPr>
      <w:r>
        <w:rPr>
          <w:lang w:val="es-ES"/>
        </w:rPr>
        <w:t>Este componente permite visualizar un torneo en particular con sus determinadas ediciones para poder acceder a alguna de ellas.</w:t>
      </w:r>
    </w:p>
    <w:p w14:paraId="654548A2" w14:textId="474A4342" w:rsidR="002A5CC1" w:rsidRPr="008C0D89" w:rsidRDefault="003133FA" w:rsidP="003133FA">
      <w:pPr>
        <w:pStyle w:val="Ttulo4"/>
        <w:rPr>
          <w:lang w:val="es-ES"/>
        </w:rPr>
      </w:pPr>
      <w:r w:rsidRPr="008C0D89">
        <w:rPr>
          <w:lang w:val="es-ES"/>
        </w:rPr>
        <w:t>Gestión De Consulta De Edición</w:t>
      </w:r>
    </w:p>
    <w:p w14:paraId="2E006AC9" w14:textId="77777777" w:rsidR="002A5CC1" w:rsidRDefault="002A5CC1" w:rsidP="002A5CC1">
      <w:pPr>
        <w:rPr>
          <w:lang w:val="es-AR"/>
        </w:rPr>
      </w:pPr>
      <w:r>
        <w:rPr>
          <w:lang w:val="es-AR"/>
        </w:rPr>
        <w:t>Este componente permite visualizar:</w:t>
      </w:r>
    </w:p>
    <w:p w14:paraId="610D6521" w14:textId="77777777" w:rsidR="002A5CC1" w:rsidRPr="00F13249" w:rsidRDefault="002A5CC1" w:rsidP="00D10ACF">
      <w:pPr>
        <w:pStyle w:val="Prrafodelista"/>
        <w:numPr>
          <w:ilvl w:val="0"/>
          <w:numId w:val="37"/>
        </w:numPr>
        <w:rPr>
          <w:noProof/>
          <w:color w:val="000000" w:themeColor="text1"/>
          <w:lang w:val="es-ES"/>
        </w:rPr>
      </w:pPr>
      <w:r w:rsidRPr="00F13249">
        <w:rPr>
          <w:noProof/>
          <w:color w:val="000000" w:themeColor="text1"/>
          <w:lang w:val="es-ES"/>
        </w:rPr>
        <w:t>Estadísticas de la edición: cantidad de partidos jugados, goles convertidos, tarjetas rojas y amarillas.</w:t>
      </w:r>
      <w:r>
        <w:rPr>
          <w:noProof/>
          <w:color w:val="000000" w:themeColor="text1"/>
          <w:lang w:val="es-ES"/>
        </w:rPr>
        <w:t xml:space="preserve"> Además, </w:t>
      </w:r>
      <w:r w:rsidRPr="00F13249">
        <w:rPr>
          <w:noProof/>
          <w:color w:val="000000" w:themeColor="text1"/>
          <w:lang w:val="es-ES"/>
        </w:rPr>
        <w:t>visualizar los últimos goles convertidos, indicando el jugador que lo convirtió y las últimas tarjetas sancionadas.</w:t>
      </w:r>
    </w:p>
    <w:p w14:paraId="59ED8119" w14:textId="77777777" w:rsidR="002A5CC1" w:rsidRPr="002C5D99" w:rsidRDefault="002A5CC1" w:rsidP="00D10ACF">
      <w:pPr>
        <w:pStyle w:val="Prrafodelista"/>
        <w:numPr>
          <w:ilvl w:val="0"/>
          <w:numId w:val="36"/>
        </w:numPr>
        <w:rPr>
          <w:lang w:val="es-AR"/>
        </w:rPr>
      </w:pPr>
      <w:r>
        <w:rPr>
          <w:noProof/>
          <w:color w:val="000000" w:themeColor="text1"/>
          <w:lang w:val="es-ES"/>
        </w:rPr>
        <w:t>E</w:t>
      </w:r>
      <w:r w:rsidRPr="002C5D99">
        <w:rPr>
          <w:noProof/>
          <w:color w:val="000000" w:themeColor="text1"/>
          <w:lang w:val="es-ES"/>
        </w:rPr>
        <w:t>quipos participantes</w:t>
      </w:r>
    </w:p>
    <w:p w14:paraId="077E7B52" w14:textId="77777777" w:rsidR="002A5CC1" w:rsidRPr="002C5D99" w:rsidRDefault="002A5CC1" w:rsidP="00D10ACF">
      <w:pPr>
        <w:pStyle w:val="Prrafodelista"/>
        <w:numPr>
          <w:ilvl w:val="0"/>
          <w:numId w:val="36"/>
        </w:numPr>
        <w:rPr>
          <w:lang w:val="es-AR"/>
        </w:rPr>
      </w:pPr>
      <w:r>
        <w:rPr>
          <w:noProof/>
          <w:color w:val="000000" w:themeColor="text1"/>
          <w:lang w:val="es-ES"/>
        </w:rPr>
        <w:t>Próximo</w:t>
      </w:r>
      <w:r w:rsidRPr="002C5D99">
        <w:rPr>
          <w:noProof/>
          <w:color w:val="000000" w:themeColor="text1"/>
          <w:lang w:val="es-ES"/>
        </w:rPr>
        <w:t xml:space="preserve"> partido</w:t>
      </w:r>
    </w:p>
    <w:p w14:paraId="1A4DA719" w14:textId="77777777" w:rsidR="002A5CC1" w:rsidRPr="00776506" w:rsidRDefault="002A5CC1" w:rsidP="00D10ACF">
      <w:pPr>
        <w:pStyle w:val="Prrafodelista"/>
        <w:numPr>
          <w:ilvl w:val="0"/>
          <w:numId w:val="36"/>
        </w:numPr>
        <w:rPr>
          <w:lang w:val="es-AR"/>
        </w:rPr>
      </w:pPr>
      <w:r>
        <w:rPr>
          <w:noProof/>
          <w:color w:val="000000" w:themeColor="text1"/>
          <w:lang w:val="es-ES"/>
        </w:rPr>
        <w:t>Podio de la edició</w:t>
      </w:r>
      <w:r w:rsidRPr="002C5D99">
        <w:rPr>
          <w:noProof/>
          <w:color w:val="000000" w:themeColor="text1"/>
          <w:lang w:val="es-ES"/>
        </w:rPr>
        <w:t>n</w:t>
      </w:r>
      <w:r>
        <w:rPr>
          <w:noProof/>
          <w:color w:val="000000" w:themeColor="text1"/>
          <w:lang w:val="es-ES"/>
        </w:rPr>
        <w:t>, en caso que la edición se encuentre finalizada.</w:t>
      </w:r>
    </w:p>
    <w:p w14:paraId="76C077CE" w14:textId="104769B5" w:rsidR="002A5CC1" w:rsidRPr="008C0D89" w:rsidRDefault="003133FA" w:rsidP="003133FA">
      <w:pPr>
        <w:pStyle w:val="Ttulo4"/>
        <w:rPr>
          <w:lang w:val="es-ES"/>
        </w:rPr>
      </w:pPr>
      <w:r w:rsidRPr="008C0D89">
        <w:rPr>
          <w:lang w:val="es-ES"/>
        </w:rPr>
        <w:t>Gestión De Portal De Noticia</w:t>
      </w:r>
    </w:p>
    <w:p w14:paraId="50C11AF0" w14:textId="77777777" w:rsidR="002A5CC1" w:rsidRDefault="002A5CC1" w:rsidP="002A5CC1">
      <w:pPr>
        <w:rPr>
          <w:lang w:val="es-AR"/>
        </w:rPr>
      </w:pPr>
      <w:r>
        <w:rPr>
          <w:lang w:val="es-AR"/>
        </w:rPr>
        <w:t>Este componente permite visualizar las noticias de una terminada edición.</w:t>
      </w:r>
    </w:p>
    <w:p w14:paraId="1B3341D5" w14:textId="76DCF566" w:rsidR="002A5CC1" w:rsidRPr="008C0D89" w:rsidRDefault="003133FA" w:rsidP="003133FA">
      <w:pPr>
        <w:pStyle w:val="Ttulo4"/>
        <w:rPr>
          <w:lang w:val="es-ES"/>
        </w:rPr>
      </w:pPr>
      <w:r w:rsidRPr="008C0D89">
        <w:rPr>
          <w:lang w:val="es-ES"/>
        </w:rPr>
        <w:t>Gestión De Consulta De Datos De Equipo</w:t>
      </w:r>
    </w:p>
    <w:p w14:paraId="18713749" w14:textId="77777777" w:rsidR="002A5CC1" w:rsidRDefault="002A5CC1" w:rsidP="002A5CC1">
      <w:pPr>
        <w:rPr>
          <w:lang w:val="es-AR"/>
        </w:rPr>
      </w:pPr>
      <w:r>
        <w:rPr>
          <w:lang w:val="es-AR"/>
        </w:rPr>
        <w:t>Este componente permite visualizar:</w:t>
      </w:r>
    </w:p>
    <w:p w14:paraId="4A62BA1E" w14:textId="77777777" w:rsidR="002A5CC1" w:rsidRPr="00776506" w:rsidRDefault="002A5CC1" w:rsidP="00D10ACF">
      <w:pPr>
        <w:pStyle w:val="Prrafodelista"/>
        <w:numPr>
          <w:ilvl w:val="0"/>
          <w:numId w:val="38"/>
        </w:numPr>
        <w:rPr>
          <w:lang w:val="es-AR"/>
        </w:rPr>
      </w:pPr>
      <w:r>
        <w:rPr>
          <w:noProof/>
          <w:color w:val="000000" w:themeColor="text1"/>
          <w:lang w:val="es-ES"/>
        </w:rPr>
        <w:t>I</w:t>
      </w:r>
      <w:r w:rsidRPr="00776506">
        <w:rPr>
          <w:noProof/>
          <w:color w:val="000000" w:themeColor="text1"/>
          <w:lang w:val="es-ES"/>
        </w:rPr>
        <w:t>nformación de equipo</w:t>
      </w:r>
    </w:p>
    <w:p w14:paraId="488AFF7E" w14:textId="77777777" w:rsidR="002A5CC1" w:rsidRPr="00776506" w:rsidRDefault="002A5CC1" w:rsidP="00D10ACF">
      <w:pPr>
        <w:pStyle w:val="Prrafodelista"/>
        <w:numPr>
          <w:ilvl w:val="0"/>
          <w:numId w:val="38"/>
        </w:numPr>
        <w:rPr>
          <w:lang w:val="es-AR"/>
        </w:rPr>
      </w:pPr>
      <w:r>
        <w:rPr>
          <w:noProof/>
          <w:color w:val="000000" w:themeColor="text1"/>
          <w:lang w:val="es-ES"/>
        </w:rPr>
        <w:t>J</w:t>
      </w:r>
      <w:r w:rsidRPr="00776506">
        <w:rPr>
          <w:noProof/>
          <w:color w:val="000000" w:themeColor="text1"/>
          <w:lang w:val="es-ES"/>
        </w:rPr>
        <w:t>ugadores de equipo</w:t>
      </w:r>
    </w:p>
    <w:p w14:paraId="17786283" w14:textId="77777777" w:rsidR="002A5CC1" w:rsidRPr="00776506" w:rsidRDefault="002A5CC1" w:rsidP="00D10ACF">
      <w:pPr>
        <w:pStyle w:val="Prrafodelista"/>
        <w:numPr>
          <w:ilvl w:val="0"/>
          <w:numId w:val="38"/>
        </w:numPr>
        <w:rPr>
          <w:lang w:val="es-AR"/>
        </w:rPr>
      </w:pPr>
      <w:r>
        <w:rPr>
          <w:noProof/>
          <w:color w:val="000000" w:themeColor="text1"/>
          <w:lang w:val="es-ES"/>
        </w:rPr>
        <w:t>E</w:t>
      </w:r>
      <w:r w:rsidRPr="00776506">
        <w:rPr>
          <w:noProof/>
          <w:color w:val="000000" w:themeColor="text1"/>
          <w:lang w:val="es-ES"/>
        </w:rPr>
        <w:t>stadísticas de equipo</w:t>
      </w:r>
    </w:p>
    <w:p w14:paraId="0067F7FC" w14:textId="77777777" w:rsidR="002A5CC1" w:rsidRPr="00776506" w:rsidRDefault="002A5CC1" w:rsidP="00D10ACF">
      <w:pPr>
        <w:pStyle w:val="Prrafodelista"/>
        <w:numPr>
          <w:ilvl w:val="0"/>
          <w:numId w:val="38"/>
        </w:numPr>
        <w:rPr>
          <w:lang w:val="es-AR"/>
        </w:rPr>
      </w:pPr>
      <w:r>
        <w:rPr>
          <w:noProof/>
          <w:color w:val="000000" w:themeColor="text1"/>
          <w:lang w:val="es-ES"/>
        </w:rPr>
        <w:lastRenderedPageBreak/>
        <w:t>H</w:t>
      </w:r>
      <w:r w:rsidRPr="00776506">
        <w:rPr>
          <w:noProof/>
          <w:color w:val="000000" w:themeColor="text1"/>
          <w:lang w:val="es-ES"/>
        </w:rPr>
        <w:t>istorial de partidos de un equipo</w:t>
      </w:r>
    </w:p>
    <w:p w14:paraId="2FA14176" w14:textId="77777777" w:rsidR="002A5CC1" w:rsidRPr="009C0B33" w:rsidRDefault="002A5CC1" w:rsidP="00D10ACF">
      <w:pPr>
        <w:pStyle w:val="Prrafodelista"/>
        <w:numPr>
          <w:ilvl w:val="0"/>
          <w:numId w:val="38"/>
        </w:numPr>
        <w:rPr>
          <w:lang w:val="es-AR"/>
        </w:rPr>
      </w:pPr>
      <w:r>
        <w:rPr>
          <w:noProof/>
          <w:color w:val="000000" w:themeColor="text1"/>
          <w:lang w:val="es-ES"/>
        </w:rPr>
        <w:t>G</w:t>
      </w:r>
      <w:r w:rsidRPr="00776506">
        <w:rPr>
          <w:noProof/>
          <w:color w:val="000000" w:themeColor="text1"/>
          <w:lang w:val="es-ES"/>
        </w:rPr>
        <w:t>oleadores de un equipo</w:t>
      </w:r>
    </w:p>
    <w:p w14:paraId="58590736" w14:textId="6700B8FD" w:rsidR="002A5CC1" w:rsidRPr="003133FA" w:rsidRDefault="003133FA" w:rsidP="003133FA">
      <w:pPr>
        <w:pStyle w:val="Ttulo4"/>
      </w:pPr>
      <w:r w:rsidRPr="003133FA">
        <w:t>Gestión De Consulta De Jugadores</w:t>
      </w:r>
    </w:p>
    <w:p w14:paraId="6A768572" w14:textId="77777777" w:rsidR="002A5CC1" w:rsidRDefault="002A5CC1" w:rsidP="002A5CC1">
      <w:pPr>
        <w:rPr>
          <w:lang w:val="es-AR"/>
        </w:rPr>
      </w:pPr>
      <w:r>
        <w:rPr>
          <w:lang w:val="es-AR"/>
        </w:rPr>
        <w:t>Este componente permite visualizar:</w:t>
      </w:r>
    </w:p>
    <w:p w14:paraId="5FEA56A8" w14:textId="77777777" w:rsidR="002A5CC1" w:rsidRPr="009C0B33" w:rsidRDefault="002A5CC1" w:rsidP="00D10ACF">
      <w:pPr>
        <w:pStyle w:val="Prrafodelista"/>
        <w:numPr>
          <w:ilvl w:val="0"/>
          <w:numId w:val="39"/>
        </w:numPr>
        <w:rPr>
          <w:lang w:val="es-AR"/>
        </w:rPr>
      </w:pPr>
      <w:r>
        <w:rPr>
          <w:noProof/>
          <w:color w:val="000000" w:themeColor="text1"/>
          <w:lang w:val="es-ES"/>
        </w:rPr>
        <w:t>I</w:t>
      </w:r>
      <w:r w:rsidRPr="009C0B33">
        <w:rPr>
          <w:noProof/>
          <w:color w:val="000000" w:themeColor="text1"/>
          <w:lang w:val="es-ES"/>
        </w:rPr>
        <w:t>nformación de un jugador</w:t>
      </w:r>
    </w:p>
    <w:p w14:paraId="3C0B489E" w14:textId="77777777" w:rsidR="002A5CC1" w:rsidRPr="009C0B33" w:rsidRDefault="002A5CC1" w:rsidP="00D10ACF">
      <w:pPr>
        <w:pStyle w:val="Prrafodelista"/>
        <w:numPr>
          <w:ilvl w:val="0"/>
          <w:numId w:val="39"/>
        </w:numPr>
        <w:rPr>
          <w:lang w:val="es-AR"/>
        </w:rPr>
      </w:pPr>
      <w:r>
        <w:rPr>
          <w:noProof/>
          <w:color w:val="000000" w:themeColor="text1"/>
          <w:lang w:val="es-ES"/>
        </w:rPr>
        <w:t>H</w:t>
      </w:r>
      <w:r w:rsidRPr="009C0B33">
        <w:rPr>
          <w:noProof/>
          <w:color w:val="000000" w:themeColor="text1"/>
          <w:lang w:val="es-ES"/>
        </w:rPr>
        <w:t>istorial de partidos de un jugador</w:t>
      </w:r>
    </w:p>
    <w:p w14:paraId="17EDAA38" w14:textId="77777777" w:rsidR="002A5CC1" w:rsidRPr="00ED4AE2" w:rsidRDefault="002A5CC1" w:rsidP="00D10ACF">
      <w:pPr>
        <w:pStyle w:val="Prrafodelista"/>
        <w:numPr>
          <w:ilvl w:val="0"/>
          <w:numId w:val="39"/>
        </w:numPr>
        <w:rPr>
          <w:lang w:val="es-AR"/>
        </w:rPr>
      </w:pPr>
      <w:r>
        <w:rPr>
          <w:noProof/>
          <w:color w:val="000000" w:themeColor="text1"/>
          <w:lang w:val="es-ES"/>
        </w:rPr>
        <w:t>G</w:t>
      </w:r>
      <w:r w:rsidRPr="009C0B33">
        <w:rPr>
          <w:noProof/>
          <w:color w:val="000000" w:themeColor="text1"/>
          <w:lang w:val="es-ES"/>
        </w:rPr>
        <w:t>oles de un jugador</w:t>
      </w:r>
    </w:p>
    <w:p w14:paraId="13A7F180" w14:textId="77777777" w:rsidR="002A5CC1" w:rsidRDefault="002A5CC1" w:rsidP="002A5CC1">
      <w:pPr>
        <w:pStyle w:val="Prrafodelista"/>
        <w:rPr>
          <w:noProof/>
          <w:color w:val="000000" w:themeColor="text1"/>
          <w:lang w:val="es-ES"/>
        </w:rPr>
      </w:pPr>
    </w:p>
    <w:p w14:paraId="2CE87618" w14:textId="77777777" w:rsidR="002A5CC1" w:rsidRPr="00ED4AE2" w:rsidRDefault="002A5CC1" w:rsidP="002A5CC1">
      <w:pPr>
        <w:pStyle w:val="Ttulo4"/>
        <w:rPr>
          <w:noProof/>
          <w:lang w:val="es-ES"/>
        </w:rPr>
      </w:pPr>
      <w:r>
        <w:rPr>
          <w:noProof/>
          <w:lang w:val="es-ES"/>
        </w:rPr>
        <w:t>G</w:t>
      </w:r>
      <w:r w:rsidRPr="00ED4AE2">
        <w:rPr>
          <w:noProof/>
          <w:lang w:val="es-ES"/>
        </w:rPr>
        <w:t>estión de Consulta de Fixture</w:t>
      </w:r>
      <w:r>
        <w:rPr>
          <w:noProof/>
          <w:lang w:val="es-ES"/>
        </w:rPr>
        <w:t xml:space="preserve"> </w:t>
      </w:r>
      <w:r w:rsidRPr="00ED4AE2">
        <w:rPr>
          <w:noProof/>
          <w:lang w:val="es-ES"/>
        </w:rPr>
        <w:t>/</w:t>
      </w:r>
      <w:r>
        <w:rPr>
          <w:noProof/>
          <w:lang w:val="es-ES"/>
        </w:rPr>
        <w:t xml:space="preserve"> </w:t>
      </w:r>
      <w:r w:rsidRPr="00ED4AE2">
        <w:rPr>
          <w:noProof/>
          <w:lang w:val="es-ES"/>
        </w:rPr>
        <w:t>Fases</w:t>
      </w:r>
      <w:r>
        <w:rPr>
          <w:noProof/>
          <w:lang w:val="es-ES"/>
        </w:rPr>
        <w:t xml:space="preserve"> </w:t>
      </w:r>
      <w:r w:rsidRPr="00ED4AE2">
        <w:rPr>
          <w:noProof/>
          <w:lang w:val="es-ES"/>
        </w:rPr>
        <w:t>/</w:t>
      </w:r>
      <w:r>
        <w:rPr>
          <w:noProof/>
          <w:lang w:val="es-ES"/>
        </w:rPr>
        <w:t xml:space="preserve"> </w:t>
      </w:r>
      <w:r w:rsidRPr="00ED4AE2">
        <w:rPr>
          <w:noProof/>
          <w:lang w:val="es-ES"/>
        </w:rPr>
        <w:t>Fechas</w:t>
      </w:r>
    </w:p>
    <w:p w14:paraId="6D075234" w14:textId="77777777" w:rsidR="002A5CC1" w:rsidRDefault="002A5CC1" w:rsidP="002A5CC1">
      <w:pPr>
        <w:rPr>
          <w:b/>
          <w:noProof/>
          <w:color w:val="000000" w:themeColor="text1"/>
          <w:lang w:val="es-ES"/>
        </w:rPr>
      </w:pPr>
      <w:r>
        <w:rPr>
          <w:lang w:val="es-AR"/>
        </w:rPr>
        <w:t>Este componente permite visualizar el Fixture de la edición mostrando las fases de la edición con sus respectivas fechas y partidos asociados.</w:t>
      </w:r>
    </w:p>
    <w:p w14:paraId="4CE98CC7" w14:textId="77777777" w:rsidR="002A5CC1" w:rsidRPr="00E83315" w:rsidRDefault="002A5CC1" w:rsidP="002A5CC1">
      <w:pPr>
        <w:pStyle w:val="Ttulo4"/>
        <w:rPr>
          <w:noProof/>
          <w:lang w:val="es-ES"/>
        </w:rPr>
      </w:pPr>
      <w:r>
        <w:rPr>
          <w:noProof/>
          <w:lang w:val="es-ES"/>
        </w:rPr>
        <w:t xml:space="preserve">Gestión de </w:t>
      </w:r>
      <w:r w:rsidRPr="00E83315">
        <w:rPr>
          <w:noProof/>
          <w:lang w:val="es-ES"/>
        </w:rPr>
        <w:t>Consulta de Ficha de Partido</w:t>
      </w:r>
    </w:p>
    <w:p w14:paraId="36CA79BF" w14:textId="77777777" w:rsidR="002A5CC1" w:rsidRDefault="002A5CC1" w:rsidP="002A5CC1">
      <w:pPr>
        <w:rPr>
          <w:lang w:val="es-AR"/>
        </w:rPr>
      </w:pPr>
      <w:r>
        <w:rPr>
          <w:lang w:val="es-AR"/>
        </w:rPr>
        <w:t>Este componente permite visualizar:</w:t>
      </w:r>
    </w:p>
    <w:p w14:paraId="10AD6ADB" w14:textId="77777777" w:rsidR="002A5CC1" w:rsidRPr="005B1535" w:rsidRDefault="002A5CC1" w:rsidP="00D10ACF">
      <w:pPr>
        <w:pStyle w:val="Prrafodelista"/>
        <w:numPr>
          <w:ilvl w:val="0"/>
          <w:numId w:val="40"/>
        </w:numPr>
        <w:rPr>
          <w:noProof/>
          <w:color w:val="000000" w:themeColor="text1"/>
          <w:lang w:val="es-ES"/>
        </w:rPr>
      </w:pPr>
      <w:r>
        <w:rPr>
          <w:noProof/>
          <w:color w:val="000000" w:themeColor="text1"/>
          <w:lang w:val="es-ES"/>
        </w:rPr>
        <w:t>I</w:t>
      </w:r>
      <w:r w:rsidRPr="005B1535">
        <w:rPr>
          <w:noProof/>
          <w:color w:val="000000" w:themeColor="text1"/>
          <w:lang w:val="es-ES"/>
        </w:rPr>
        <w:t>nformación de partido</w:t>
      </w:r>
    </w:p>
    <w:p w14:paraId="67E91E8F" w14:textId="77777777" w:rsidR="002A5CC1" w:rsidRPr="005B1535" w:rsidRDefault="002A5CC1" w:rsidP="00D10ACF">
      <w:pPr>
        <w:pStyle w:val="Prrafodelista"/>
        <w:numPr>
          <w:ilvl w:val="0"/>
          <w:numId w:val="40"/>
        </w:numPr>
        <w:rPr>
          <w:noProof/>
          <w:color w:val="000000" w:themeColor="text1"/>
          <w:lang w:val="es-ES"/>
        </w:rPr>
      </w:pPr>
      <w:r>
        <w:rPr>
          <w:noProof/>
          <w:color w:val="000000" w:themeColor="text1"/>
          <w:lang w:val="es-ES"/>
        </w:rPr>
        <w:t>R</w:t>
      </w:r>
      <w:r w:rsidRPr="005B1535">
        <w:rPr>
          <w:noProof/>
          <w:color w:val="000000" w:themeColor="text1"/>
          <w:lang w:val="es-ES"/>
        </w:rPr>
        <w:t>esumen de partido</w:t>
      </w:r>
    </w:p>
    <w:p w14:paraId="75464D55" w14:textId="77777777" w:rsidR="002A5CC1" w:rsidRPr="005B1535" w:rsidRDefault="002A5CC1" w:rsidP="00D10ACF">
      <w:pPr>
        <w:pStyle w:val="Prrafodelista"/>
        <w:numPr>
          <w:ilvl w:val="0"/>
          <w:numId w:val="40"/>
        </w:numPr>
        <w:rPr>
          <w:noProof/>
          <w:color w:val="000000" w:themeColor="text1"/>
          <w:lang w:val="es-ES"/>
        </w:rPr>
      </w:pPr>
      <w:r>
        <w:rPr>
          <w:noProof/>
          <w:color w:val="000000" w:themeColor="text1"/>
          <w:lang w:val="es-ES"/>
        </w:rPr>
        <w:t>T</w:t>
      </w:r>
      <w:r w:rsidRPr="005B1535">
        <w:rPr>
          <w:noProof/>
          <w:color w:val="000000" w:themeColor="text1"/>
          <w:lang w:val="es-ES"/>
        </w:rPr>
        <w:t>itulares de partido</w:t>
      </w:r>
    </w:p>
    <w:p w14:paraId="2511999C" w14:textId="77777777" w:rsidR="002A5CC1" w:rsidRPr="005B1535" w:rsidRDefault="002A5CC1" w:rsidP="00D10ACF">
      <w:pPr>
        <w:pStyle w:val="Prrafodelista"/>
        <w:numPr>
          <w:ilvl w:val="0"/>
          <w:numId w:val="40"/>
        </w:numPr>
        <w:rPr>
          <w:noProof/>
          <w:color w:val="000000" w:themeColor="text1"/>
          <w:lang w:val="es-ES"/>
        </w:rPr>
      </w:pPr>
      <w:r>
        <w:rPr>
          <w:noProof/>
          <w:color w:val="000000" w:themeColor="text1"/>
          <w:lang w:val="es-ES"/>
        </w:rPr>
        <w:t>G</w:t>
      </w:r>
      <w:r w:rsidRPr="005B1535">
        <w:rPr>
          <w:noProof/>
          <w:color w:val="000000" w:themeColor="text1"/>
          <w:lang w:val="es-ES"/>
        </w:rPr>
        <w:t>oles de partido</w:t>
      </w:r>
    </w:p>
    <w:p w14:paraId="2F3EC685" w14:textId="77777777" w:rsidR="002A5CC1" w:rsidRPr="005B1535" w:rsidRDefault="002A5CC1" w:rsidP="00D10ACF">
      <w:pPr>
        <w:pStyle w:val="Prrafodelista"/>
        <w:numPr>
          <w:ilvl w:val="0"/>
          <w:numId w:val="40"/>
        </w:numPr>
        <w:rPr>
          <w:noProof/>
          <w:color w:val="000000" w:themeColor="text1"/>
          <w:lang w:val="es-ES"/>
        </w:rPr>
      </w:pPr>
      <w:r>
        <w:rPr>
          <w:noProof/>
          <w:color w:val="000000" w:themeColor="text1"/>
          <w:lang w:val="es-ES"/>
        </w:rPr>
        <w:t>C</w:t>
      </w:r>
      <w:r w:rsidRPr="005B1535">
        <w:rPr>
          <w:noProof/>
          <w:color w:val="000000" w:themeColor="text1"/>
          <w:lang w:val="es-ES"/>
        </w:rPr>
        <w:t>ambios de partido</w:t>
      </w:r>
    </w:p>
    <w:p w14:paraId="1652B5C9" w14:textId="77777777" w:rsidR="002A5CC1" w:rsidRPr="005B1535" w:rsidRDefault="002A5CC1" w:rsidP="00D10ACF">
      <w:pPr>
        <w:pStyle w:val="Prrafodelista"/>
        <w:numPr>
          <w:ilvl w:val="0"/>
          <w:numId w:val="40"/>
        </w:numPr>
        <w:rPr>
          <w:noProof/>
          <w:color w:val="000000" w:themeColor="text1"/>
          <w:lang w:val="es-ES"/>
        </w:rPr>
      </w:pPr>
      <w:r>
        <w:rPr>
          <w:noProof/>
          <w:color w:val="000000" w:themeColor="text1"/>
          <w:lang w:val="es-ES"/>
        </w:rPr>
        <w:t>T</w:t>
      </w:r>
      <w:r w:rsidRPr="005B1535">
        <w:rPr>
          <w:noProof/>
          <w:color w:val="000000" w:themeColor="text1"/>
          <w:lang w:val="es-ES"/>
        </w:rPr>
        <w:t>arjetas de partido</w:t>
      </w:r>
    </w:p>
    <w:p w14:paraId="7E148ED9" w14:textId="77777777" w:rsidR="002A5CC1" w:rsidRPr="005B1535" w:rsidRDefault="002A5CC1" w:rsidP="00D10ACF">
      <w:pPr>
        <w:pStyle w:val="Prrafodelista"/>
        <w:numPr>
          <w:ilvl w:val="0"/>
          <w:numId w:val="40"/>
        </w:numPr>
        <w:rPr>
          <w:noProof/>
          <w:color w:val="000000" w:themeColor="text1"/>
          <w:lang w:val="es-ES"/>
        </w:rPr>
      </w:pPr>
      <w:r>
        <w:rPr>
          <w:noProof/>
          <w:color w:val="000000" w:themeColor="text1"/>
          <w:lang w:val="es-ES"/>
        </w:rPr>
        <w:t>P</w:t>
      </w:r>
      <w:r w:rsidRPr="005B1535">
        <w:rPr>
          <w:noProof/>
          <w:color w:val="000000" w:themeColor="text1"/>
          <w:lang w:val="es-ES"/>
        </w:rPr>
        <w:t>róximos partidos de un equipo</w:t>
      </w:r>
    </w:p>
    <w:p w14:paraId="75B908D3" w14:textId="77777777" w:rsidR="002A5CC1" w:rsidRPr="005B1535" w:rsidRDefault="002A5CC1" w:rsidP="00D10ACF">
      <w:pPr>
        <w:pStyle w:val="Prrafodelista"/>
        <w:numPr>
          <w:ilvl w:val="0"/>
          <w:numId w:val="40"/>
        </w:numPr>
        <w:rPr>
          <w:noProof/>
          <w:color w:val="000000" w:themeColor="text1"/>
          <w:lang w:val="es-ES"/>
        </w:rPr>
      </w:pPr>
      <w:r>
        <w:rPr>
          <w:noProof/>
          <w:color w:val="000000" w:themeColor="text1"/>
          <w:lang w:val="es-ES"/>
        </w:rPr>
        <w:t>Ú</w:t>
      </w:r>
      <w:r w:rsidRPr="005B1535">
        <w:rPr>
          <w:noProof/>
          <w:color w:val="000000" w:themeColor="text1"/>
          <w:lang w:val="es-ES"/>
        </w:rPr>
        <w:t>ltimos partidos de un equipo</w:t>
      </w:r>
    </w:p>
    <w:p w14:paraId="5694795E" w14:textId="77777777" w:rsidR="002A5CC1" w:rsidRPr="00A140D3" w:rsidRDefault="002A5CC1" w:rsidP="00D10ACF">
      <w:pPr>
        <w:pStyle w:val="Prrafodelista"/>
        <w:numPr>
          <w:ilvl w:val="0"/>
          <w:numId w:val="40"/>
        </w:numPr>
        <w:rPr>
          <w:noProof/>
          <w:color w:val="000000" w:themeColor="text1"/>
          <w:lang w:val="es-ES"/>
        </w:rPr>
      </w:pPr>
      <w:r>
        <w:rPr>
          <w:noProof/>
          <w:color w:val="000000" w:themeColor="text1"/>
          <w:lang w:val="es-ES"/>
        </w:rPr>
        <w:t>V</w:t>
      </w:r>
      <w:r w:rsidRPr="00A140D3">
        <w:rPr>
          <w:noProof/>
          <w:color w:val="000000" w:themeColor="text1"/>
          <w:lang w:val="es-ES"/>
        </w:rPr>
        <w:t>ersus</w:t>
      </w:r>
      <w:r>
        <w:rPr>
          <w:noProof/>
          <w:color w:val="000000" w:themeColor="text1"/>
          <w:lang w:val="es-ES"/>
        </w:rPr>
        <w:t xml:space="preserve"> de los equipos participantes del partido.</w:t>
      </w:r>
    </w:p>
    <w:p w14:paraId="1900E896" w14:textId="77777777" w:rsidR="002A5CC1" w:rsidRDefault="002A5CC1" w:rsidP="002A5CC1">
      <w:pPr>
        <w:pStyle w:val="Ttulo4"/>
        <w:rPr>
          <w:noProof/>
          <w:lang w:val="es-ES"/>
        </w:rPr>
      </w:pPr>
      <w:r>
        <w:rPr>
          <w:noProof/>
          <w:lang w:val="es-ES"/>
        </w:rPr>
        <w:t>Gestión de Consulta de Goleadores, Tabla de Posiciones y Misceláneas</w:t>
      </w:r>
    </w:p>
    <w:p w14:paraId="52E78960" w14:textId="77777777" w:rsidR="002A5CC1" w:rsidRPr="00A140D3" w:rsidRDefault="002A5CC1" w:rsidP="002A5CC1">
      <w:pPr>
        <w:rPr>
          <w:noProof/>
          <w:color w:val="000000" w:themeColor="text1"/>
          <w:lang w:val="es-ES"/>
        </w:rPr>
      </w:pPr>
      <w:r>
        <w:rPr>
          <w:lang w:val="es-AR"/>
        </w:rPr>
        <w:t>Este componente permite visualizar goleadores, tabla de posiciones y estadísticas varias como son los árbitros asociados, valla menos vencida y ranking fair play.</w:t>
      </w:r>
    </w:p>
    <w:p w14:paraId="178DFB46" w14:textId="77777777" w:rsidR="002A5CC1" w:rsidRDefault="002A5CC1" w:rsidP="002A5CC1">
      <w:pPr>
        <w:pStyle w:val="Ttulo4"/>
        <w:rPr>
          <w:noProof/>
          <w:lang w:val="es-ES"/>
        </w:rPr>
      </w:pPr>
      <w:r>
        <w:rPr>
          <w:noProof/>
          <w:lang w:val="es-ES"/>
        </w:rPr>
        <w:t>Gestión de Consulta de Sanciones</w:t>
      </w:r>
    </w:p>
    <w:p w14:paraId="3CED6646" w14:textId="77777777" w:rsidR="002A5CC1" w:rsidRDefault="002A5CC1" w:rsidP="002A5CC1">
      <w:pPr>
        <w:rPr>
          <w:lang w:val="es-ES"/>
        </w:rPr>
      </w:pPr>
      <w:r>
        <w:rPr>
          <w:lang w:val="es-ES"/>
        </w:rPr>
        <w:t>Este componente permite visualizar las sanciones asociadas de la edición.</w:t>
      </w:r>
    </w:p>
    <w:p w14:paraId="7A796DF5" w14:textId="77777777" w:rsidR="002A5CC1" w:rsidRPr="00A140D3" w:rsidRDefault="002A5CC1" w:rsidP="002A5CC1">
      <w:pPr>
        <w:pStyle w:val="Ttulo4"/>
        <w:rPr>
          <w:lang w:val="es-ES"/>
        </w:rPr>
      </w:pPr>
      <w:r>
        <w:rPr>
          <w:lang w:val="es-ES"/>
        </w:rPr>
        <w:t>Gestión de Consulta de Equipos Participantes</w:t>
      </w:r>
    </w:p>
    <w:p w14:paraId="1F7C4ABD" w14:textId="77777777" w:rsidR="002A5CC1" w:rsidRDefault="002A5CC1" w:rsidP="002A5CC1">
      <w:pPr>
        <w:rPr>
          <w:lang w:val="es-ES"/>
        </w:rPr>
      </w:pPr>
      <w:r>
        <w:rPr>
          <w:lang w:val="es-ES"/>
        </w:rPr>
        <w:t>Este componente permite visualizar los equipos participantes de la edición.</w:t>
      </w:r>
    </w:p>
    <w:p w14:paraId="4EE08FCF" w14:textId="77777777" w:rsidR="005E35EB" w:rsidRDefault="005E35EB" w:rsidP="002A5CC1">
      <w:pPr>
        <w:rPr>
          <w:lang w:val="es-ES"/>
        </w:rPr>
      </w:pPr>
    </w:p>
    <w:p w14:paraId="78047928" w14:textId="77777777" w:rsidR="00286BA7" w:rsidRDefault="00286BA7">
      <w:pPr>
        <w:jc w:val="left"/>
        <w:rPr>
          <w:rFonts w:eastAsiaTheme="majorEastAsia" w:cstheme="majorBidi"/>
          <w:b/>
          <w:caps/>
          <w:spacing w:val="15"/>
          <w:sz w:val="20"/>
          <w:lang w:val="es-ES"/>
        </w:rPr>
      </w:pPr>
      <w:r>
        <w:rPr>
          <w:lang w:val="es-ES"/>
        </w:rPr>
        <w:br w:type="page"/>
      </w:r>
    </w:p>
    <w:p w14:paraId="6934CE96" w14:textId="7D81983D" w:rsidR="00236B19" w:rsidRPr="008C0D89" w:rsidRDefault="003133FA" w:rsidP="003133FA">
      <w:pPr>
        <w:pStyle w:val="Ttulo2"/>
        <w:rPr>
          <w:lang w:val="es-ES"/>
        </w:rPr>
      </w:pPr>
      <w:bookmarkStart w:id="53" w:name="_Toc421793173"/>
      <w:r w:rsidRPr="008C0D89">
        <w:rPr>
          <w:lang w:val="es-ES"/>
        </w:rPr>
        <w:lastRenderedPageBreak/>
        <w:t>Product Backlog</w:t>
      </w:r>
      <w:bookmarkEnd w:id="53"/>
    </w:p>
    <w:p w14:paraId="0B68F369" w14:textId="1F1AE6FA" w:rsidR="003C7F51" w:rsidRDefault="00101C9D" w:rsidP="003C7F51">
      <w:pPr>
        <w:rPr>
          <w:lang w:val="es-ES"/>
        </w:rPr>
      </w:pPr>
      <w:r>
        <w:rPr>
          <w:lang w:val="es-ES"/>
        </w:rPr>
        <w:t>A continuación, se presentan las Historias de Usuario que conforman el Product Backlog.</w:t>
      </w:r>
    </w:p>
    <w:p w14:paraId="544ECC0D" w14:textId="1F0A0CE8" w:rsidR="003C7F51" w:rsidRPr="003133FA" w:rsidRDefault="003133FA" w:rsidP="003133FA">
      <w:pPr>
        <w:pStyle w:val="Ttulo3"/>
      </w:pPr>
      <w:bookmarkStart w:id="54" w:name="_Toc421793174"/>
      <w:r w:rsidRPr="003133FA">
        <w:t>Módulo Administrador</w:t>
      </w:r>
      <w:bookmarkEnd w:id="54"/>
    </w:p>
    <w:p w14:paraId="22B19EC6" w14:textId="77777777" w:rsidR="003C7F51" w:rsidRPr="003C7F51" w:rsidRDefault="003C7F51" w:rsidP="003C7F51">
      <w:pPr>
        <w:rPr>
          <w:lang w:val="es-ES"/>
        </w:rPr>
      </w:pPr>
    </w:p>
    <w:tbl>
      <w:tblPr>
        <w:tblStyle w:val="Tabladecuadrcula4-nfasis21"/>
        <w:tblW w:w="9782" w:type="dxa"/>
        <w:tblInd w:w="-289" w:type="dxa"/>
        <w:tblLayout w:type="fixed"/>
        <w:tblLook w:val="04A0" w:firstRow="1" w:lastRow="0" w:firstColumn="1" w:lastColumn="0" w:noHBand="0" w:noVBand="1"/>
      </w:tblPr>
      <w:tblGrid>
        <w:gridCol w:w="568"/>
        <w:gridCol w:w="1276"/>
        <w:gridCol w:w="2976"/>
        <w:gridCol w:w="3119"/>
        <w:gridCol w:w="1276"/>
        <w:gridCol w:w="567"/>
      </w:tblGrid>
      <w:tr w:rsidR="005E35EB" w:rsidRPr="009B45BE" w14:paraId="753674C7" w14:textId="77777777" w:rsidTr="00C65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D9D9D9" w:themeFill="background1" w:themeFillShade="D9"/>
          </w:tcPr>
          <w:p w14:paraId="60F01AD1" w14:textId="77777777" w:rsidR="005E35EB" w:rsidRPr="009B45BE" w:rsidRDefault="005E35EB" w:rsidP="00D42C65">
            <w:pPr>
              <w:rPr>
                <w:noProof/>
                <w:color w:val="000000" w:themeColor="text1"/>
                <w:lang w:val="es-ES"/>
              </w:rPr>
            </w:pPr>
            <w:r w:rsidRPr="009B45BE">
              <w:rPr>
                <w:noProof/>
                <w:color w:val="000000" w:themeColor="text1"/>
                <w:lang w:val="es-ES"/>
              </w:rPr>
              <w:t>ID</w:t>
            </w:r>
          </w:p>
        </w:tc>
        <w:tc>
          <w:tcPr>
            <w:tcW w:w="1276" w:type="dxa"/>
            <w:shd w:val="clear" w:color="auto" w:fill="D9D9D9" w:themeFill="background1" w:themeFillShade="D9"/>
          </w:tcPr>
          <w:p w14:paraId="7641A747" w14:textId="77777777" w:rsidR="005E35EB" w:rsidRPr="009B45BE" w:rsidRDefault="005E35EB" w:rsidP="00D42C65">
            <w:pP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NOMBRE</w:t>
            </w:r>
          </w:p>
        </w:tc>
        <w:tc>
          <w:tcPr>
            <w:tcW w:w="2976" w:type="dxa"/>
            <w:shd w:val="clear" w:color="auto" w:fill="D9D9D9" w:themeFill="background1" w:themeFillShade="D9"/>
          </w:tcPr>
          <w:p w14:paraId="4FBB4973" w14:textId="77777777" w:rsidR="005E35EB" w:rsidRPr="009B45BE" w:rsidRDefault="005E35EB" w:rsidP="00D42C65">
            <w:pP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SUMARIO</w:t>
            </w:r>
          </w:p>
        </w:tc>
        <w:tc>
          <w:tcPr>
            <w:tcW w:w="3119" w:type="dxa"/>
            <w:shd w:val="clear" w:color="auto" w:fill="D9D9D9" w:themeFill="background1" w:themeFillShade="D9"/>
          </w:tcPr>
          <w:p w14:paraId="5EFDA7F4" w14:textId="77777777" w:rsidR="005E35EB" w:rsidRPr="009B45BE" w:rsidRDefault="005E35EB" w:rsidP="00D42C65">
            <w:pP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CRITERIO DE ACEPTACIÓN</w:t>
            </w:r>
          </w:p>
        </w:tc>
        <w:tc>
          <w:tcPr>
            <w:tcW w:w="1276" w:type="dxa"/>
            <w:shd w:val="clear" w:color="auto" w:fill="D9D9D9" w:themeFill="background1" w:themeFillShade="D9"/>
          </w:tcPr>
          <w:p w14:paraId="44211A0D" w14:textId="77777777" w:rsidR="005E35EB" w:rsidRPr="009B45BE" w:rsidRDefault="005E35EB" w:rsidP="00D42C65">
            <w:pP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RF ASOCIADO</w:t>
            </w:r>
          </w:p>
        </w:tc>
        <w:tc>
          <w:tcPr>
            <w:tcW w:w="567" w:type="dxa"/>
            <w:shd w:val="clear" w:color="auto" w:fill="D9D9D9" w:themeFill="background1" w:themeFillShade="D9"/>
            <w:vAlign w:val="center"/>
          </w:tcPr>
          <w:p w14:paraId="44F13977" w14:textId="77777777" w:rsidR="005E35EB" w:rsidRPr="009B45BE" w:rsidRDefault="005E35EB" w:rsidP="00D42C65">
            <w:pPr>
              <w:jc w:val="cente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SP</w:t>
            </w:r>
          </w:p>
        </w:tc>
      </w:tr>
      <w:tr w:rsidR="005E35EB" w:rsidRPr="009B45BE" w14:paraId="1765D290"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52ADB5F" w14:textId="77777777" w:rsidR="005E35EB" w:rsidRPr="009B45BE" w:rsidRDefault="005E35EB" w:rsidP="00D42C65">
            <w:pPr>
              <w:rPr>
                <w:noProof/>
                <w:color w:val="000000" w:themeColor="text1"/>
                <w:lang w:val="es-ES"/>
              </w:rPr>
            </w:pPr>
            <w:r w:rsidRPr="009B45BE">
              <w:rPr>
                <w:noProof/>
                <w:color w:val="000000" w:themeColor="text1"/>
                <w:lang w:val="es-ES"/>
              </w:rPr>
              <w:t>1</w:t>
            </w:r>
          </w:p>
        </w:tc>
        <w:tc>
          <w:tcPr>
            <w:tcW w:w="1276" w:type="dxa"/>
            <w:shd w:val="clear" w:color="auto" w:fill="F2F2F2" w:themeFill="background1" w:themeFillShade="F2"/>
          </w:tcPr>
          <w:p w14:paraId="182EA6B4" w14:textId="77777777" w:rsidR="005E35EB" w:rsidRPr="00CE221D"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CE221D">
              <w:rPr>
                <w:b/>
                <w:noProof/>
                <w:color w:val="31521B" w:themeColor="accent2" w:themeShade="80"/>
                <w:lang w:val="es-ES"/>
              </w:rPr>
              <w:t>REGISTRAR TORNEO</w:t>
            </w:r>
          </w:p>
        </w:tc>
        <w:tc>
          <w:tcPr>
            <w:tcW w:w="2976" w:type="dxa"/>
            <w:shd w:val="clear" w:color="auto" w:fill="FFFFFF" w:themeFill="background1"/>
          </w:tcPr>
          <w:p w14:paraId="50BDFD0A" w14:textId="77777777" w:rsidR="005E35EB" w:rsidRPr="00ED6A64"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Como Administrador de Torneo quiero poder registrar un nuevo Torneo para poder administrarlo.</w:t>
            </w:r>
          </w:p>
          <w:p w14:paraId="23A14492" w14:textId="77777777" w:rsidR="005E35EB" w:rsidRPr="00ED6A64"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Datos de un torneo:</w:t>
            </w:r>
          </w:p>
          <w:p w14:paraId="7CD06A01" w14:textId="77777777" w:rsidR="005E35EB" w:rsidRPr="00ED6A64" w:rsidRDefault="005E35EB" w:rsidP="00D10ACF">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b/>
                <w:noProof/>
                <w:lang w:val="es-ES"/>
              </w:rPr>
            </w:pPr>
            <w:r w:rsidRPr="00ED6A64">
              <w:rPr>
                <w:b/>
                <w:noProof/>
                <w:lang w:val="es-ES"/>
              </w:rPr>
              <w:t>Nombre.</w:t>
            </w:r>
          </w:p>
          <w:p w14:paraId="627FA7D1" w14:textId="77777777" w:rsidR="005E35EB" w:rsidRPr="00ED6A64" w:rsidRDefault="005E35EB" w:rsidP="00D10ACF">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b/>
                <w:noProof/>
                <w:lang w:val="es-ES"/>
              </w:rPr>
            </w:pPr>
            <w:r w:rsidRPr="00ED6A64">
              <w:rPr>
                <w:b/>
                <w:noProof/>
                <w:lang w:val="es-ES"/>
              </w:rPr>
              <w:t>URL (Nick para sitio web)</w:t>
            </w:r>
          </w:p>
          <w:p w14:paraId="5655D5B7" w14:textId="77777777" w:rsidR="005E35EB" w:rsidRPr="00ED6A64" w:rsidRDefault="005E35EB" w:rsidP="00D10ACF">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Descripción</w:t>
            </w:r>
          </w:p>
          <w:p w14:paraId="35F4B0B0" w14:textId="77777777" w:rsidR="005E35EB" w:rsidRPr="00ED6A64" w:rsidRDefault="005E35EB" w:rsidP="00D10ACF">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Logo</w:t>
            </w:r>
          </w:p>
        </w:tc>
        <w:tc>
          <w:tcPr>
            <w:tcW w:w="3119" w:type="dxa"/>
            <w:shd w:val="clear" w:color="auto" w:fill="FFFFFF" w:themeFill="background1"/>
          </w:tcPr>
          <w:p w14:paraId="072B164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1 </w:t>
            </w:r>
            <w:r w:rsidRPr="00B46B2A">
              <w:rPr>
                <w:noProof/>
                <w:color w:val="000000" w:themeColor="text1"/>
                <w:lang w:val="es-ES"/>
              </w:rPr>
              <w:t>No puede haber mas de un torneo co</w:t>
            </w:r>
            <w:r>
              <w:rPr>
                <w:noProof/>
                <w:color w:val="000000" w:themeColor="text1"/>
                <w:lang w:val="es-ES"/>
              </w:rPr>
              <w:t>n el mismo nombre en el sistema para el mismo usuario</w:t>
            </w:r>
          </w:p>
          <w:p w14:paraId="1B032A98"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2 </w:t>
            </w:r>
            <w:r w:rsidRPr="00B46B2A">
              <w:rPr>
                <w:noProof/>
                <w:color w:val="000000" w:themeColor="text1"/>
                <w:lang w:val="es-ES"/>
              </w:rPr>
              <w:t>Al registrar un campeonato, se genera automáticamente un mini sitio web con la url indicada en el nickname (quegolazo.com/[nickname])</w:t>
            </w:r>
          </w:p>
          <w:p w14:paraId="6385B98C" w14:textId="5CC2051E" w:rsidR="005E35EB" w:rsidRPr="00B46B2A" w:rsidRDefault="005E35EB" w:rsidP="00ED6A64">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3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p>
        </w:tc>
        <w:tc>
          <w:tcPr>
            <w:tcW w:w="1276" w:type="dxa"/>
            <w:shd w:val="clear" w:color="auto" w:fill="FFFFFF" w:themeFill="background1"/>
          </w:tcPr>
          <w:p w14:paraId="1C2C0FC5"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sidRPr="00B46B2A">
              <w:rPr>
                <w:i/>
                <w:noProof/>
                <w:color w:val="000000" w:themeColor="text1"/>
                <w:lang w:val="es-ES"/>
              </w:rPr>
              <w:t>Gestión de Torneos</w:t>
            </w:r>
          </w:p>
        </w:tc>
        <w:tc>
          <w:tcPr>
            <w:tcW w:w="567" w:type="dxa"/>
            <w:shd w:val="clear" w:color="auto" w:fill="FFFFFF" w:themeFill="background1"/>
            <w:vAlign w:val="center"/>
          </w:tcPr>
          <w:p w14:paraId="6165BF39"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71BD68D2"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84BA485" w14:textId="77777777" w:rsidR="005E35EB" w:rsidRPr="009B45BE" w:rsidRDefault="005E35EB" w:rsidP="00D42C65">
            <w:pPr>
              <w:rPr>
                <w:noProof/>
                <w:color w:val="000000" w:themeColor="text1"/>
                <w:lang w:val="es-ES"/>
              </w:rPr>
            </w:pPr>
            <w:r>
              <w:rPr>
                <w:noProof/>
                <w:color w:val="000000" w:themeColor="text1"/>
                <w:lang w:val="es-ES"/>
              </w:rPr>
              <w:t>2</w:t>
            </w:r>
          </w:p>
        </w:tc>
        <w:tc>
          <w:tcPr>
            <w:tcW w:w="1276" w:type="dxa"/>
            <w:shd w:val="clear" w:color="auto" w:fill="F2F2F2" w:themeFill="background1" w:themeFillShade="F2"/>
          </w:tcPr>
          <w:p w14:paraId="48F363B9" w14:textId="77777777" w:rsidR="005E35EB" w:rsidRPr="00723B3A" w:rsidRDefault="005E35EB" w:rsidP="00D42C65">
            <w:pPr>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sidRPr="00723B3A">
              <w:rPr>
                <w:b/>
                <w:noProof/>
                <w:color w:val="31521B" w:themeColor="accent2" w:themeShade="80"/>
                <w:lang w:val="es-ES"/>
              </w:rPr>
              <w:t>REGISTRAR EDICIÓN</w:t>
            </w:r>
          </w:p>
        </w:tc>
        <w:tc>
          <w:tcPr>
            <w:tcW w:w="2976" w:type="dxa"/>
            <w:shd w:val="clear" w:color="auto" w:fill="FFFFFF" w:themeFill="background1"/>
          </w:tcPr>
          <w:p w14:paraId="3C458F24"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ES"/>
              </w:rPr>
            </w:pPr>
            <w:r w:rsidRPr="00ED6A64">
              <w:rPr>
                <w:noProof/>
                <w:lang w:val="es-ES"/>
              </w:rPr>
              <w:t>Como Administrador de Torneos quiero poder registrar una nueva edicion de mi torneo.</w:t>
            </w:r>
          </w:p>
          <w:p w14:paraId="5391373C"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ES"/>
              </w:rPr>
            </w:pPr>
            <w:r w:rsidRPr="00ED6A64">
              <w:rPr>
                <w:noProof/>
                <w:lang w:val="es-ES"/>
              </w:rPr>
              <w:t>En una edicion se deben registrar los detalles del campeonato:</w:t>
            </w:r>
          </w:p>
          <w:p w14:paraId="0500ECDD" w14:textId="77777777" w:rsidR="005E35EB" w:rsidRPr="00ED6A64" w:rsidRDefault="005E35EB" w:rsidP="00D10ACF">
            <w:pPr>
              <w:pStyle w:val="Prrafodelista"/>
              <w:numPr>
                <w:ilvl w:val="1"/>
                <w:numId w:val="1"/>
              </w:numPr>
              <w:ind w:left="719" w:hanging="283"/>
              <w:cnfStyle w:val="000000000000" w:firstRow="0" w:lastRow="0" w:firstColumn="0" w:lastColumn="0" w:oddVBand="0" w:evenVBand="0" w:oddHBand="0" w:evenHBand="0" w:firstRowFirstColumn="0" w:firstRowLastColumn="0" w:lastRowFirstColumn="0" w:lastRowLastColumn="0"/>
              <w:rPr>
                <w:b/>
                <w:lang w:val="es-AR"/>
              </w:rPr>
            </w:pPr>
            <w:r w:rsidRPr="00ED6A64">
              <w:rPr>
                <w:b/>
                <w:lang w:val="es-AR"/>
              </w:rPr>
              <w:t>Nombre de la Edición.</w:t>
            </w:r>
          </w:p>
          <w:p w14:paraId="0F8B9BA0" w14:textId="77777777" w:rsidR="005E35EB" w:rsidRPr="00ED6A64" w:rsidRDefault="005E35EB" w:rsidP="00D10ACF">
            <w:pPr>
              <w:pStyle w:val="Prrafodelista"/>
              <w:numPr>
                <w:ilvl w:val="1"/>
                <w:numId w:val="1"/>
              </w:numPr>
              <w:ind w:left="719" w:hanging="283"/>
              <w:cnfStyle w:val="000000000000" w:firstRow="0" w:lastRow="0" w:firstColumn="0" w:lastColumn="0" w:oddVBand="0" w:evenVBand="0" w:oddHBand="0" w:evenHBand="0" w:firstRowFirstColumn="0" w:firstRowLastColumn="0" w:lastRowFirstColumn="0" w:lastRowLastColumn="0"/>
              <w:rPr>
                <w:b/>
                <w:lang w:val="es-AR"/>
              </w:rPr>
            </w:pPr>
            <w:r w:rsidRPr="00ED6A64">
              <w:rPr>
                <w:b/>
                <w:lang w:val="es-AR"/>
              </w:rPr>
              <w:t>Tamaño de cancha: fútbol 5, 6,7, 8, 9,10, 11.</w:t>
            </w:r>
          </w:p>
          <w:p w14:paraId="79DE0B95" w14:textId="77777777" w:rsidR="005E35EB" w:rsidRPr="00ED6A64" w:rsidRDefault="005E35EB" w:rsidP="00D10ACF">
            <w:pPr>
              <w:pStyle w:val="Prrafodelista"/>
              <w:numPr>
                <w:ilvl w:val="1"/>
                <w:numId w:val="1"/>
              </w:numPr>
              <w:ind w:left="719" w:hanging="283"/>
              <w:cnfStyle w:val="000000000000" w:firstRow="0" w:lastRow="0" w:firstColumn="0" w:lastColumn="0" w:oddVBand="0" w:evenVBand="0" w:oddHBand="0" w:evenHBand="0" w:firstRowFirstColumn="0" w:firstRowLastColumn="0" w:lastRowFirstColumn="0" w:lastRowLastColumn="0"/>
              <w:rPr>
                <w:b/>
                <w:lang w:val="es-AR"/>
              </w:rPr>
            </w:pPr>
            <w:r w:rsidRPr="00ED6A64">
              <w:rPr>
                <w:b/>
                <w:lang w:val="es-AR"/>
              </w:rPr>
              <w:t xml:space="preserve">Tipo de superficie: </w:t>
            </w:r>
            <w:r w:rsidRPr="00ED6A64">
              <w:rPr>
                <w:b/>
                <w:noProof/>
                <w:lang w:val="es-ES"/>
              </w:rPr>
              <w:t>Césped Natural, Césped Sintético, Tierra, Futsal.</w:t>
            </w:r>
          </w:p>
          <w:p w14:paraId="566F57C0" w14:textId="77777777" w:rsidR="005E35EB" w:rsidRPr="00ED6A64" w:rsidRDefault="005E35EB" w:rsidP="00D10ACF">
            <w:pPr>
              <w:pStyle w:val="Prrafodelista"/>
              <w:numPr>
                <w:ilvl w:val="1"/>
                <w:numId w:val="1"/>
              </w:numPr>
              <w:ind w:left="719" w:hanging="283"/>
              <w:cnfStyle w:val="000000000000" w:firstRow="0" w:lastRow="0" w:firstColumn="0" w:lastColumn="0" w:oddVBand="0" w:evenVBand="0" w:oddHBand="0" w:evenHBand="0" w:firstRowFirstColumn="0" w:firstRowLastColumn="0" w:lastRowFirstColumn="0" w:lastRowLastColumn="0"/>
              <w:rPr>
                <w:b/>
                <w:lang w:val="es-AR"/>
              </w:rPr>
            </w:pPr>
            <w:r w:rsidRPr="00ED6A64">
              <w:rPr>
                <w:b/>
                <w:noProof/>
                <w:lang w:val="es-ES"/>
              </w:rPr>
              <w:t>Género: Masculino o Femenino</w:t>
            </w:r>
          </w:p>
          <w:p w14:paraId="08864E13" w14:textId="77777777" w:rsidR="005E35EB" w:rsidRPr="00ED6A64" w:rsidRDefault="005E35EB" w:rsidP="00D10ACF">
            <w:pPr>
              <w:pStyle w:val="Prrafodelista"/>
              <w:numPr>
                <w:ilvl w:val="1"/>
                <w:numId w:val="1"/>
              </w:numPr>
              <w:ind w:left="719" w:hanging="283"/>
              <w:cnfStyle w:val="000000000000" w:firstRow="0" w:lastRow="0" w:firstColumn="0" w:lastColumn="0" w:oddVBand="0" w:evenVBand="0" w:oddHBand="0" w:evenHBand="0" w:firstRowFirstColumn="0" w:firstRowLastColumn="0" w:lastRowFirstColumn="0" w:lastRowLastColumn="0"/>
              <w:rPr>
                <w:noProof/>
                <w:lang w:val="es-ES"/>
              </w:rPr>
            </w:pPr>
            <w:r w:rsidRPr="00ED6A64">
              <w:rPr>
                <w:b/>
                <w:noProof/>
                <w:lang w:val="es-ES"/>
              </w:rPr>
              <w:t>Sistema de Puntuación (Puntos a asignar a partido Ganado, Empatado y Perdido)</w:t>
            </w:r>
          </w:p>
        </w:tc>
        <w:tc>
          <w:tcPr>
            <w:tcW w:w="3119" w:type="dxa"/>
            <w:shd w:val="clear" w:color="auto" w:fill="FFFFFF" w:themeFill="background1"/>
          </w:tcPr>
          <w:p w14:paraId="236DE2E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No puede haber má</w:t>
            </w:r>
            <w:r w:rsidRPr="0090724F">
              <w:rPr>
                <w:noProof/>
                <w:color w:val="000000" w:themeColor="text1"/>
                <w:lang w:val="es-ES"/>
              </w:rPr>
              <w:t xml:space="preserve">s de una edición con el mismo nombre para un mismo </w:t>
            </w:r>
            <w:r>
              <w:rPr>
                <w:noProof/>
                <w:color w:val="000000" w:themeColor="text1"/>
                <w:lang w:val="es-ES"/>
              </w:rPr>
              <w:t>torneo.</w:t>
            </w:r>
          </w:p>
          <w:p w14:paraId="49A69401" w14:textId="77777777" w:rsidR="005E35EB" w:rsidRPr="0090724F"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 Se requiere que exista un torneo para poder agregarle una edición</w:t>
            </w:r>
          </w:p>
          <w:p w14:paraId="1688CD4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3 </w:t>
            </w:r>
            <w:r w:rsidRPr="00723B3A">
              <w:rPr>
                <w:noProof/>
                <w:color w:val="000000" w:themeColor="text1"/>
                <w:lang w:val="es-ES"/>
              </w:rPr>
              <w:t>Dos ediciones distintas pueden estar disputandose en un mismo momento.</w:t>
            </w:r>
          </w:p>
          <w:p w14:paraId="1937A0EB" w14:textId="4F356803" w:rsidR="005E35EB" w:rsidRDefault="005E35EB" w:rsidP="00D42C65">
            <w:pPr>
              <w:cnfStyle w:val="000000000000" w:firstRow="0" w:lastRow="0" w:firstColumn="0" w:lastColumn="0" w:oddVBand="0" w:evenVBand="0" w:oddHBand="0" w:evenHBand="0" w:firstRowFirstColumn="0" w:firstRowLastColumn="0" w:lastRowFirstColumn="0" w:lastRowLastColumn="0"/>
              <w:rPr>
                <w:noProof/>
                <w:lang w:val="es-ES"/>
              </w:rPr>
            </w:pPr>
            <w:r>
              <w:rPr>
                <w:noProof/>
                <w:color w:val="000000" w:themeColor="text1"/>
                <w:lang w:val="es-ES"/>
              </w:rPr>
              <w:t xml:space="preserve">4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p>
          <w:p w14:paraId="06250A7A" w14:textId="77777777" w:rsidR="005E35EB" w:rsidRPr="00723B3A"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lang w:val="es-ES"/>
              </w:rPr>
              <w:t xml:space="preserve">5 La Nueva Edición se crea con el estado </w:t>
            </w:r>
            <w:r w:rsidRPr="003E3E41">
              <w:rPr>
                <w:b/>
                <w:noProof/>
                <w:color w:val="808080" w:themeColor="background1" w:themeShade="80"/>
                <w:lang w:val="es-ES"/>
              </w:rPr>
              <w:t>“Registrada”.</w:t>
            </w:r>
          </w:p>
        </w:tc>
        <w:tc>
          <w:tcPr>
            <w:tcW w:w="1276" w:type="dxa"/>
            <w:shd w:val="clear" w:color="auto" w:fill="FFFFFF" w:themeFill="background1"/>
          </w:tcPr>
          <w:p w14:paraId="560F9926" w14:textId="77777777" w:rsidR="005E35EB" w:rsidRPr="00723B3A"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sidRPr="00723B3A">
              <w:rPr>
                <w:i/>
                <w:noProof/>
                <w:color w:val="000000" w:themeColor="text1"/>
                <w:lang w:val="es-ES"/>
              </w:rPr>
              <w:t>Gestión de Ediciones</w:t>
            </w:r>
          </w:p>
        </w:tc>
        <w:tc>
          <w:tcPr>
            <w:tcW w:w="567" w:type="dxa"/>
            <w:shd w:val="clear" w:color="auto" w:fill="FFFFFF" w:themeFill="background1"/>
            <w:vAlign w:val="center"/>
          </w:tcPr>
          <w:p w14:paraId="2F7334CD"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5</w:t>
            </w:r>
          </w:p>
        </w:tc>
      </w:tr>
      <w:tr w:rsidR="005E35EB" w:rsidRPr="009B45BE" w14:paraId="5F61F4D7"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A6B4404" w14:textId="77777777" w:rsidR="005E35EB" w:rsidRPr="009B45BE" w:rsidRDefault="005E35EB" w:rsidP="00D42C65">
            <w:pPr>
              <w:rPr>
                <w:noProof/>
                <w:color w:val="000000" w:themeColor="text1"/>
                <w:lang w:val="es-ES"/>
              </w:rPr>
            </w:pPr>
            <w:r>
              <w:rPr>
                <w:noProof/>
                <w:color w:val="000000" w:themeColor="text1"/>
                <w:lang w:val="es-ES"/>
              </w:rPr>
              <w:lastRenderedPageBreak/>
              <w:t>3</w:t>
            </w:r>
          </w:p>
        </w:tc>
        <w:tc>
          <w:tcPr>
            <w:tcW w:w="1276" w:type="dxa"/>
            <w:shd w:val="clear" w:color="auto" w:fill="F2F2F2" w:themeFill="background1" w:themeFillShade="F2"/>
          </w:tcPr>
          <w:p w14:paraId="501D0D84" w14:textId="77777777" w:rsidR="005E35EB" w:rsidRPr="00866472"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866472">
              <w:rPr>
                <w:b/>
                <w:noProof/>
                <w:color w:val="31521B" w:themeColor="accent2" w:themeShade="80"/>
                <w:lang w:val="es-ES"/>
              </w:rPr>
              <w:t>REGISTRAR EQUIPO</w:t>
            </w:r>
          </w:p>
        </w:tc>
        <w:tc>
          <w:tcPr>
            <w:tcW w:w="2976" w:type="dxa"/>
            <w:shd w:val="clear" w:color="auto" w:fill="FFFFFF" w:themeFill="background1"/>
          </w:tcPr>
          <w:p w14:paraId="059C6669" w14:textId="77777777" w:rsidR="005E35EB" w:rsidRPr="00ED6A64"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Como Administrador de Torneos quiero poder registrar un nuevo Equipo a un Torneo para poder generar el fixture.</w:t>
            </w:r>
          </w:p>
          <w:p w14:paraId="5C117B5F" w14:textId="77777777" w:rsidR="005E35EB" w:rsidRPr="00ED6A64"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Datos del equipo:</w:t>
            </w:r>
          </w:p>
          <w:p w14:paraId="25B6D251" w14:textId="77777777" w:rsidR="005E35EB" w:rsidRPr="00ED6A64" w:rsidRDefault="005E35EB" w:rsidP="00D10ACF">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b/>
                <w:noProof/>
                <w:lang w:val="es-ES"/>
              </w:rPr>
            </w:pPr>
            <w:r w:rsidRPr="00ED6A64">
              <w:rPr>
                <w:b/>
                <w:noProof/>
                <w:lang w:val="es-ES"/>
              </w:rPr>
              <w:t>Nombre</w:t>
            </w:r>
          </w:p>
          <w:p w14:paraId="71AF28FE" w14:textId="77777777" w:rsidR="005E35EB" w:rsidRPr="00ED6A64" w:rsidRDefault="005E35EB" w:rsidP="00D10ACF">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 xml:space="preserve">Director tecnico </w:t>
            </w:r>
          </w:p>
          <w:p w14:paraId="67C4819F" w14:textId="77777777" w:rsidR="005E35EB" w:rsidRPr="00ED6A64" w:rsidRDefault="005E35EB" w:rsidP="00D10ACF">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 xml:space="preserve">Colores de camiseta (primario y secundario) </w:t>
            </w:r>
          </w:p>
          <w:p w14:paraId="78AD9995" w14:textId="77777777" w:rsidR="005E35EB" w:rsidRPr="00ED6A64" w:rsidRDefault="005E35EB" w:rsidP="00D10ACF">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b/>
                <w:noProof/>
                <w:lang w:val="es-ES"/>
              </w:rPr>
            </w:pPr>
            <w:r w:rsidRPr="00ED6A64">
              <w:rPr>
                <w:b/>
                <w:lang w:val="es-AR"/>
              </w:rPr>
              <w:t>Registrar Delegado (ver US Registrar Delegado)</w:t>
            </w:r>
          </w:p>
          <w:p w14:paraId="36E9EDC1" w14:textId="77777777" w:rsidR="005E35EB" w:rsidRPr="00ED6A64" w:rsidRDefault="005E35EB" w:rsidP="00D10ACF">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Logo</w:t>
            </w:r>
          </w:p>
        </w:tc>
        <w:tc>
          <w:tcPr>
            <w:tcW w:w="3119" w:type="dxa"/>
            <w:shd w:val="clear" w:color="auto" w:fill="FFFFFF" w:themeFill="background1"/>
          </w:tcPr>
          <w:p w14:paraId="4752CC12"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1 </w:t>
            </w:r>
            <w:r w:rsidRPr="00277B4E">
              <w:rPr>
                <w:noProof/>
                <w:color w:val="000000" w:themeColor="text1"/>
                <w:lang w:val="es-ES"/>
              </w:rPr>
              <w:t xml:space="preserve">No puede haber mas de un equipo con el mismo nombre para un mismo </w:t>
            </w:r>
            <w:r>
              <w:rPr>
                <w:noProof/>
                <w:color w:val="000000" w:themeColor="text1"/>
                <w:lang w:val="es-ES"/>
              </w:rPr>
              <w:t>torneo.</w:t>
            </w:r>
          </w:p>
          <w:p w14:paraId="4E6BA8E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 El equipo está asociado a un Torneo</w:t>
            </w:r>
          </w:p>
          <w:p w14:paraId="133B8202" w14:textId="1754C45E" w:rsidR="005E35EB"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Pr>
                <w:noProof/>
                <w:color w:val="000000" w:themeColor="text1"/>
                <w:lang w:val="es-ES"/>
              </w:rPr>
              <w:t xml:space="preserve">3 Los Campos indicados con </w:t>
            </w:r>
            <w:r w:rsidR="00ED6A64" w:rsidRPr="00ED6A64">
              <w:rPr>
                <w:b/>
                <w:noProof/>
                <w:lang w:val="es-ES"/>
              </w:rPr>
              <w:t>Negrita</w:t>
            </w:r>
            <w:r w:rsidR="00ED6A64" w:rsidRPr="00B46B2A">
              <w:rPr>
                <w:noProof/>
                <w:lang w:val="es-ES"/>
              </w:rPr>
              <w:t xml:space="preserve"> </w:t>
            </w:r>
            <w:r w:rsidRPr="00B46B2A">
              <w:rPr>
                <w:noProof/>
                <w:lang w:val="es-ES"/>
              </w:rPr>
              <w:t>son Campos Mandatorios</w:t>
            </w:r>
          </w:p>
          <w:p w14:paraId="6CF74344" w14:textId="77777777" w:rsidR="005E35EB" w:rsidRPr="00277B4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lang w:val="es-ES"/>
              </w:rPr>
              <w:t>4 Para registrar un Equipo es necesario Registrar al menos un Delegado (ver US Registrar Delegado)</w:t>
            </w:r>
          </w:p>
          <w:p w14:paraId="64DC7EEA"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79FDB08B" w14:textId="77777777" w:rsidR="005E35EB" w:rsidRPr="00866472"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sidRPr="00866472">
              <w:rPr>
                <w:i/>
                <w:noProof/>
                <w:color w:val="000000" w:themeColor="text1"/>
                <w:lang w:val="es-ES"/>
              </w:rPr>
              <w:t>Gestión de Equipos</w:t>
            </w:r>
          </w:p>
        </w:tc>
        <w:tc>
          <w:tcPr>
            <w:tcW w:w="567" w:type="dxa"/>
            <w:shd w:val="clear" w:color="auto" w:fill="FFFFFF" w:themeFill="background1"/>
            <w:vAlign w:val="center"/>
          </w:tcPr>
          <w:p w14:paraId="146AC706"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1E4777F5"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BFAB6C5" w14:textId="77777777" w:rsidR="005E35EB" w:rsidRDefault="005E35EB" w:rsidP="00D42C65">
            <w:pPr>
              <w:rPr>
                <w:noProof/>
                <w:color w:val="000000" w:themeColor="text1"/>
                <w:lang w:val="es-ES"/>
              </w:rPr>
            </w:pPr>
            <w:r>
              <w:rPr>
                <w:noProof/>
                <w:color w:val="000000" w:themeColor="text1"/>
                <w:lang w:val="es-ES"/>
              </w:rPr>
              <w:t>4</w:t>
            </w:r>
          </w:p>
        </w:tc>
        <w:tc>
          <w:tcPr>
            <w:tcW w:w="1276" w:type="dxa"/>
            <w:shd w:val="clear" w:color="auto" w:fill="F2F2F2" w:themeFill="background1" w:themeFillShade="F2"/>
          </w:tcPr>
          <w:p w14:paraId="6C427529" w14:textId="77777777" w:rsidR="005E35EB" w:rsidRPr="00B24F2D"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pt-BR"/>
              </w:rPr>
            </w:pPr>
            <w:r w:rsidRPr="00B24F2D">
              <w:rPr>
                <w:b/>
                <w:noProof/>
                <w:color w:val="31521B" w:themeColor="accent2" w:themeShade="80"/>
                <w:lang w:val="pt-BR"/>
              </w:rPr>
              <w:t>REGISTRAR USUARIO</w:t>
            </w:r>
          </w:p>
        </w:tc>
        <w:tc>
          <w:tcPr>
            <w:tcW w:w="2976" w:type="dxa"/>
            <w:shd w:val="clear" w:color="auto" w:fill="FFFFFF" w:themeFill="background1"/>
          </w:tcPr>
          <w:p w14:paraId="4C959EAE"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AR"/>
              </w:rPr>
            </w:pPr>
            <w:r w:rsidRPr="00ED6A64">
              <w:rPr>
                <w:noProof/>
                <w:lang w:val="es-AR"/>
              </w:rPr>
              <w:t>Como Administrador de Usuarios quiero crear uma cuenta en el sistema para poder manejar mis torneos.</w:t>
            </w:r>
          </w:p>
          <w:p w14:paraId="22F54B8F"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AR"/>
              </w:rPr>
            </w:pPr>
            <w:r w:rsidRPr="00ED6A64">
              <w:rPr>
                <w:noProof/>
                <w:lang w:val="es-AR"/>
              </w:rPr>
              <w:t>Datos del usuario:</w:t>
            </w:r>
          </w:p>
          <w:p w14:paraId="37607854" w14:textId="77777777" w:rsidR="005E35EB" w:rsidRPr="00ED6A64" w:rsidRDefault="005E35EB" w:rsidP="00D10ACF">
            <w:pPr>
              <w:pStyle w:val="Prrafodelista"/>
              <w:numPr>
                <w:ilvl w:val="0"/>
                <w:numId w:val="45"/>
              </w:numPr>
              <w:cnfStyle w:val="000000000000" w:firstRow="0" w:lastRow="0" w:firstColumn="0" w:lastColumn="0" w:oddVBand="0" w:evenVBand="0" w:oddHBand="0" w:evenHBand="0" w:firstRowFirstColumn="0" w:firstRowLastColumn="0" w:lastRowFirstColumn="0" w:lastRowLastColumn="0"/>
              <w:rPr>
                <w:b/>
                <w:noProof/>
                <w:lang w:val="es-AR"/>
              </w:rPr>
            </w:pPr>
            <w:r w:rsidRPr="00ED6A64">
              <w:rPr>
                <w:b/>
                <w:noProof/>
                <w:lang w:val="es-AR"/>
              </w:rPr>
              <w:t xml:space="preserve">Nombre </w:t>
            </w:r>
          </w:p>
          <w:p w14:paraId="0AF4FE05" w14:textId="77777777" w:rsidR="005E35EB" w:rsidRPr="00ED6A64" w:rsidRDefault="005E35EB" w:rsidP="00D10ACF">
            <w:pPr>
              <w:pStyle w:val="Prrafodelista"/>
              <w:numPr>
                <w:ilvl w:val="0"/>
                <w:numId w:val="45"/>
              </w:numPr>
              <w:cnfStyle w:val="000000000000" w:firstRow="0" w:lastRow="0" w:firstColumn="0" w:lastColumn="0" w:oddVBand="0" w:evenVBand="0" w:oddHBand="0" w:evenHBand="0" w:firstRowFirstColumn="0" w:firstRowLastColumn="0" w:lastRowFirstColumn="0" w:lastRowLastColumn="0"/>
              <w:rPr>
                <w:b/>
                <w:noProof/>
                <w:lang w:val="es-AR"/>
              </w:rPr>
            </w:pPr>
            <w:r w:rsidRPr="00ED6A64">
              <w:rPr>
                <w:b/>
                <w:noProof/>
                <w:lang w:val="es-AR"/>
              </w:rPr>
              <w:t>Apellido</w:t>
            </w:r>
          </w:p>
          <w:p w14:paraId="73C1AE93" w14:textId="77777777" w:rsidR="005E35EB" w:rsidRPr="00ED6A64" w:rsidRDefault="005E35EB" w:rsidP="00D10ACF">
            <w:pPr>
              <w:pStyle w:val="Prrafodelista"/>
              <w:numPr>
                <w:ilvl w:val="0"/>
                <w:numId w:val="45"/>
              </w:numPr>
              <w:cnfStyle w:val="000000000000" w:firstRow="0" w:lastRow="0" w:firstColumn="0" w:lastColumn="0" w:oddVBand="0" w:evenVBand="0" w:oddHBand="0" w:evenHBand="0" w:firstRowFirstColumn="0" w:firstRowLastColumn="0" w:lastRowFirstColumn="0" w:lastRowLastColumn="0"/>
              <w:rPr>
                <w:b/>
                <w:noProof/>
                <w:lang w:val="es-AR"/>
              </w:rPr>
            </w:pPr>
            <w:r w:rsidRPr="00ED6A64">
              <w:rPr>
                <w:b/>
                <w:noProof/>
                <w:lang w:val="es-AR"/>
              </w:rPr>
              <w:t>Mail</w:t>
            </w:r>
          </w:p>
          <w:p w14:paraId="68533669" w14:textId="77777777" w:rsidR="005E35EB" w:rsidRPr="00ED6A64" w:rsidRDefault="005E35EB" w:rsidP="00D10ACF">
            <w:pPr>
              <w:pStyle w:val="Prrafodelista"/>
              <w:numPr>
                <w:ilvl w:val="0"/>
                <w:numId w:val="45"/>
              </w:numPr>
              <w:cnfStyle w:val="000000000000" w:firstRow="0" w:lastRow="0" w:firstColumn="0" w:lastColumn="0" w:oddVBand="0" w:evenVBand="0" w:oddHBand="0" w:evenHBand="0" w:firstRowFirstColumn="0" w:firstRowLastColumn="0" w:lastRowFirstColumn="0" w:lastRowLastColumn="0"/>
              <w:rPr>
                <w:noProof/>
                <w:lang w:val="es-AR"/>
              </w:rPr>
            </w:pPr>
            <w:r w:rsidRPr="00ED6A64">
              <w:rPr>
                <w:b/>
                <w:noProof/>
                <w:lang w:val="es-AR"/>
              </w:rPr>
              <w:t>Contraseña</w:t>
            </w:r>
          </w:p>
        </w:tc>
        <w:tc>
          <w:tcPr>
            <w:tcW w:w="3119" w:type="dxa"/>
            <w:shd w:val="clear" w:color="auto" w:fill="FFFFFF" w:themeFill="background1"/>
          </w:tcPr>
          <w:p w14:paraId="5B5B4178" w14:textId="77777777" w:rsidR="005E35EB" w:rsidRPr="00B24F2D" w:rsidRDefault="005E35EB" w:rsidP="00D42C65">
            <w:pPr>
              <w:cnfStyle w:val="000000000000" w:firstRow="0" w:lastRow="0" w:firstColumn="0" w:lastColumn="0" w:oddVBand="0" w:evenVBand="0" w:oddHBand="0" w:evenHBand="0" w:firstRowFirstColumn="0" w:firstRowLastColumn="0" w:lastRowFirstColumn="0" w:lastRowLastColumn="0"/>
              <w:rPr>
                <w:lang w:val="es-AR"/>
              </w:rPr>
            </w:pPr>
            <w:r>
              <w:rPr>
                <w:lang w:val="es-AR"/>
              </w:rPr>
              <w:t xml:space="preserve">1 </w:t>
            </w:r>
            <w:r w:rsidRPr="00B24F2D">
              <w:rPr>
                <w:lang w:val="es-AR"/>
              </w:rPr>
              <w:t>Nombre de usuario mínimo 3 caracteres y máximo 50 caracteres.</w:t>
            </w:r>
          </w:p>
          <w:p w14:paraId="56EB84F0" w14:textId="77777777" w:rsidR="005E35EB" w:rsidRPr="00B24F2D" w:rsidRDefault="005E35EB" w:rsidP="00D42C65">
            <w:pPr>
              <w:cnfStyle w:val="000000000000" w:firstRow="0" w:lastRow="0" w:firstColumn="0" w:lastColumn="0" w:oddVBand="0" w:evenVBand="0" w:oddHBand="0" w:evenHBand="0" w:firstRowFirstColumn="0" w:firstRowLastColumn="0" w:lastRowFirstColumn="0" w:lastRowLastColumn="0"/>
              <w:rPr>
                <w:lang w:val="es-AR"/>
              </w:rPr>
            </w:pPr>
            <w:r>
              <w:rPr>
                <w:lang w:val="es-AR"/>
              </w:rPr>
              <w:t xml:space="preserve">2 </w:t>
            </w:r>
            <w:r w:rsidRPr="00B24F2D">
              <w:rPr>
                <w:lang w:val="es-AR"/>
              </w:rPr>
              <w:t>Apellido de usuario mínimo 3 caracteres y máximo 50 caracteres.</w:t>
            </w:r>
          </w:p>
          <w:p w14:paraId="2457DE0E" w14:textId="77777777" w:rsidR="005E35EB" w:rsidRPr="00B24F2D" w:rsidRDefault="005E35EB" w:rsidP="00D42C65">
            <w:pPr>
              <w:cnfStyle w:val="000000000000" w:firstRow="0" w:lastRow="0" w:firstColumn="0" w:lastColumn="0" w:oddVBand="0" w:evenVBand="0" w:oddHBand="0" w:evenHBand="0" w:firstRowFirstColumn="0" w:firstRowLastColumn="0" w:lastRowFirstColumn="0" w:lastRowLastColumn="0"/>
              <w:rPr>
                <w:lang w:val="es-AR"/>
              </w:rPr>
            </w:pPr>
            <w:r>
              <w:rPr>
                <w:lang w:val="es-AR"/>
              </w:rPr>
              <w:t xml:space="preserve">3 </w:t>
            </w:r>
            <w:r w:rsidRPr="00B24F2D">
              <w:rPr>
                <w:lang w:val="es-AR"/>
              </w:rPr>
              <w:t>Mail mínimo 5 caracteres y máximo 100 caracteres.</w:t>
            </w:r>
          </w:p>
          <w:p w14:paraId="59EE840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lang w:val="es-AR"/>
              </w:rPr>
            </w:pPr>
            <w:r>
              <w:rPr>
                <w:lang w:val="es-AR"/>
              </w:rPr>
              <w:t xml:space="preserve">4 </w:t>
            </w:r>
            <w:r w:rsidRPr="00B24F2D">
              <w:rPr>
                <w:lang w:val="es-AR"/>
              </w:rPr>
              <w:t>Contraseña mínimo 6 caracteres y máximo 16 caracteres</w:t>
            </w:r>
            <w:r>
              <w:rPr>
                <w:lang w:val="es-AR"/>
              </w:rPr>
              <w:t>.</w:t>
            </w:r>
          </w:p>
          <w:p w14:paraId="2E4B91D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lang w:val="es-AR"/>
              </w:rPr>
            </w:pPr>
            <w:r>
              <w:rPr>
                <w:lang w:val="es-AR"/>
              </w:rPr>
              <w:t>5 Se debe pedir que repita la Contraseña</w:t>
            </w:r>
          </w:p>
          <w:p w14:paraId="24273076" w14:textId="77777777" w:rsidR="005E35EB" w:rsidRPr="00B24F2D" w:rsidRDefault="005E35EB" w:rsidP="00D42C65">
            <w:pPr>
              <w:cnfStyle w:val="000000000000" w:firstRow="0" w:lastRow="0" w:firstColumn="0" w:lastColumn="0" w:oddVBand="0" w:evenVBand="0" w:oddHBand="0" w:evenHBand="0" w:firstRowFirstColumn="0" w:firstRowLastColumn="0" w:lastRowFirstColumn="0" w:lastRowLastColumn="0"/>
              <w:rPr>
                <w:lang w:val="es-AR"/>
              </w:rPr>
            </w:pPr>
            <w:r>
              <w:rPr>
                <w:lang w:val="es-AR"/>
              </w:rPr>
              <w:t>6 Se debe solicitar que Acepte Términos y Condiciones.</w:t>
            </w:r>
          </w:p>
          <w:p w14:paraId="0E7AF7A9" w14:textId="77777777" w:rsidR="005E35EB" w:rsidRPr="00B24F2D" w:rsidRDefault="005E35EB" w:rsidP="00D42C65">
            <w:pPr>
              <w:cnfStyle w:val="000000000000" w:firstRow="0" w:lastRow="0" w:firstColumn="0" w:lastColumn="0" w:oddVBand="0" w:evenVBand="0" w:oddHBand="0" w:evenHBand="0" w:firstRowFirstColumn="0" w:firstRowLastColumn="0" w:lastRowFirstColumn="0" w:lastRowLastColumn="0"/>
              <w:rPr>
                <w:lang w:val="es-AR"/>
              </w:rPr>
            </w:pPr>
            <w:r>
              <w:rPr>
                <w:lang w:val="es-AR"/>
              </w:rPr>
              <w:t xml:space="preserve">7 </w:t>
            </w:r>
            <w:r w:rsidRPr="00B24F2D">
              <w:rPr>
                <w:lang w:val="es-AR"/>
              </w:rPr>
              <w:t xml:space="preserve">No podrán registrarse dos usuarios con el mismo </w:t>
            </w:r>
            <w:r>
              <w:rPr>
                <w:lang w:val="es-AR"/>
              </w:rPr>
              <w:t>Mail.</w:t>
            </w:r>
          </w:p>
          <w:p w14:paraId="1E7BCB3D" w14:textId="12A0F626" w:rsidR="005E35EB" w:rsidRPr="00B24F2D" w:rsidRDefault="005E35EB" w:rsidP="00D42C65">
            <w:pPr>
              <w:cnfStyle w:val="000000000000" w:firstRow="0" w:lastRow="0" w:firstColumn="0" w:lastColumn="0" w:oddVBand="0" w:evenVBand="0" w:oddHBand="0" w:evenHBand="0" w:firstRowFirstColumn="0" w:firstRowLastColumn="0" w:lastRowFirstColumn="0" w:lastRowLastColumn="0"/>
              <w:rPr>
                <w:lang w:val="es-AR"/>
              </w:rPr>
            </w:pPr>
            <w:r>
              <w:rPr>
                <w:lang w:val="es-AR"/>
              </w:rPr>
              <w:t xml:space="preserve">8 </w:t>
            </w:r>
            <w:r>
              <w:rPr>
                <w:noProof/>
                <w:color w:val="000000" w:themeColor="text1"/>
                <w:lang w:val="es-ES"/>
              </w:rPr>
              <w:t xml:space="preserve">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r>
              <w:rPr>
                <w:noProof/>
                <w:lang w:val="es-ES"/>
              </w:rPr>
              <w:t>.</w:t>
            </w:r>
          </w:p>
          <w:p w14:paraId="0E30A985" w14:textId="77777777" w:rsidR="005E35EB" w:rsidRPr="003F38AF"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p>
        </w:tc>
        <w:tc>
          <w:tcPr>
            <w:tcW w:w="1276" w:type="dxa"/>
            <w:shd w:val="clear" w:color="auto" w:fill="FFFFFF" w:themeFill="background1"/>
          </w:tcPr>
          <w:p w14:paraId="7BE41C4B" w14:textId="77777777" w:rsidR="005E35EB" w:rsidRPr="00B24F2D"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AR"/>
              </w:rPr>
            </w:pPr>
            <w:r w:rsidRPr="00B24F2D">
              <w:rPr>
                <w:i/>
                <w:noProof/>
                <w:color w:val="000000" w:themeColor="text1"/>
                <w:lang w:val="es-AR"/>
              </w:rPr>
              <w:t>Gestión de Usuarios</w:t>
            </w:r>
          </w:p>
        </w:tc>
        <w:tc>
          <w:tcPr>
            <w:tcW w:w="567" w:type="dxa"/>
            <w:shd w:val="clear" w:color="auto" w:fill="FFFFFF" w:themeFill="background1"/>
            <w:vAlign w:val="center"/>
          </w:tcPr>
          <w:p w14:paraId="791E664C" w14:textId="77777777" w:rsidR="005E35EB" w:rsidRPr="003F38AF"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1</w:t>
            </w:r>
          </w:p>
        </w:tc>
      </w:tr>
      <w:tr w:rsidR="005E35EB" w:rsidRPr="009B45BE" w14:paraId="1B222096"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6D1BFB5" w14:textId="77777777" w:rsidR="005E35EB" w:rsidRDefault="005E35EB" w:rsidP="00D42C65">
            <w:pPr>
              <w:rPr>
                <w:noProof/>
                <w:color w:val="000000" w:themeColor="text1"/>
                <w:lang w:val="es-ES"/>
              </w:rPr>
            </w:pPr>
            <w:r>
              <w:rPr>
                <w:noProof/>
                <w:color w:val="000000" w:themeColor="text1"/>
                <w:lang w:val="es-ES"/>
              </w:rPr>
              <w:t>5</w:t>
            </w:r>
          </w:p>
        </w:tc>
        <w:tc>
          <w:tcPr>
            <w:tcW w:w="1276" w:type="dxa"/>
            <w:shd w:val="clear" w:color="auto" w:fill="F2F2F2" w:themeFill="background1" w:themeFillShade="F2"/>
          </w:tcPr>
          <w:p w14:paraId="27B44418" w14:textId="77777777" w:rsidR="005E35EB" w:rsidRPr="0068334E"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pt-BR"/>
              </w:rPr>
            </w:pPr>
            <w:r w:rsidRPr="0068334E">
              <w:rPr>
                <w:b/>
                <w:noProof/>
                <w:color w:val="31521B" w:themeColor="accent2" w:themeShade="80"/>
                <w:lang w:val="pt-BR"/>
              </w:rPr>
              <w:t>CONSULTAR EDICIÓN</w:t>
            </w:r>
          </w:p>
        </w:tc>
        <w:tc>
          <w:tcPr>
            <w:tcW w:w="2976" w:type="dxa"/>
            <w:shd w:val="clear" w:color="auto" w:fill="FFFFFF" w:themeFill="background1"/>
          </w:tcPr>
          <w:p w14:paraId="49A50F2E" w14:textId="77777777" w:rsidR="005E35EB" w:rsidRPr="003F38AF"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ver todas las ediciones del mismo para poder administrar alguna en particular.</w:t>
            </w:r>
          </w:p>
        </w:tc>
        <w:tc>
          <w:tcPr>
            <w:tcW w:w="3119" w:type="dxa"/>
            <w:shd w:val="clear" w:color="auto" w:fill="FFFFFF" w:themeFill="background1"/>
          </w:tcPr>
          <w:p w14:paraId="5C4435F8"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lang w:val="es-AR"/>
              </w:rPr>
            </w:pPr>
            <w:r>
              <w:rPr>
                <w:lang w:val="es-AR"/>
              </w:rPr>
              <w:t xml:space="preserve">1 </w:t>
            </w:r>
            <w:r w:rsidRPr="00177FD6">
              <w:rPr>
                <w:lang w:val="es-AR"/>
              </w:rPr>
              <w:t xml:space="preserve">Se deben </w:t>
            </w:r>
            <w:r>
              <w:rPr>
                <w:lang w:val="es-AR"/>
              </w:rPr>
              <w:t>listar para cada torneo, las ediciones asociadas.</w:t>
            </w:r>
          </w:p>
          <w:p w14:paraId="3FD75844" w14:textId="77777777" w:rsidR="005E35EB" w:rsidRPr="00177FD6" w:rsidRDefault="005E35EB" w:rsidP="00D42C65">
            <w:pPr>
              <w:cnfStyle w:val="000000100000" w:firstRow="0" w:lastRow="0" w:firstColumn="0" w:lastColumn="0" w:oddVBand="0" w:evenVBand="0" w:oddHBand="1" w:evenHBand="0" w:firstRowFirstColumn="0" w:firstRowLastColumn="0" w:lastRowFirstColumn="0" w:lastRowLastColumn="0"/>
              <w:rPr>
                <w:lang w:val="es-AR"/>
              </w:rPr>
            </w:pPr>
            <w:r>
              <w:rPr>
                <w:lang w:val="es-AR"/>
              </w:rPr>
              <w:t xml:space="preserve">2 Para cada edición, deberá visualizarse: Nombre – Estado – Equipos participantes (en caso que haya sido configurada) – </w:t>
            </w:r>
            <w:r>
              <w:rPr>
                <w:lang w:val="es-AR"/>
              </w:rPr>
              <w:lastRenderedPageBreak/>
              <w:t xml:space="preserve">Configuraciones en caso que haya sido configurada) – Tamaño – Superficie - Género </w:t>
            </w:r>
          </w:p>
        </w:tc>
        <w:tc>
          <w:tcPr>
            <w:tcW w:w="1276" w:type="dxa"/>
            <w:shd w:val="clear" w:color="auto" w:fill="FFFFFF" w:themeFill="background1"/>
          </w:tcPr>
          <w:p w14:paraId="4361F521" w14:textId="77777777" w:rsidR="005E35EB" w:rsidRPr="0068334E"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AR"/>
              </w:rPr>
            </w:pPr>
            <w:r w:rsidRPr="0068334E">
              <w:rPr>
                <w:i/>
                <w:noProof/>
                <w:color w:val="000000" w:themeColor="text1"/>
                <w:lang w:val="es-AR"/>
              </w:rPr>
              <w:lastRenderedPageBreak/>
              <w:t>Gestión de Ediciones</w:t>
            </w:r>
          </w:p>
        </w:tc>
        <w:tc>
          <w:tcPr>
            <w:tcW w:w="567" w:type="dxa"/>
            <w:shd w:val="clear" w:color="auto" w:fill="FFFFFF" w:themeFill="background1"/>
            <w:vAlign w:val="center"/>
          </w:tcPr>
          <w:p w14:paraId="2005D752"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2</w:t>
            </w:r>
          </w:p>
        </w:tc>
      </w:tr>
      <w:tr w:rsidR="005E35EB" w:rsidRPr="009B45BE" w14:paraId="2B052173"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748CC06" w14:textId="77777777" w:rsidR="005E35EB" w:rsidRDefault="005E35EB" w:rsidP="00D42C65">
            <w:pPr>
              <w:rPr>
                <w:noProof/>
                <w:color w:val="000000" w:themeColor="text1"/>
                <w:lang w:val="es-ES"/>
              </w:rPr>
            </w:pPr>
            <w:r>
              <w:rPr>
                <w:noProof/>
                <w:color w:val="000000" w:themeColor="text1"/>
                <w:lang w:val="es-ES"/>
              </w:rPr>
              <w:lastRenderedPageBreak/>
              <w:t>6</w:t>
            </w:r>
          </w:p>
        </w:tc>
        <w:tc>
          <w:tcPr>
            <w:tcW w:w="1276" w:type="dxa"/>
            <w:shd w:val="clear" w:color="auto" w:fill="F2F2F2" w:themeFill="background1" w:themeFillShade="F2"/>
          </w:tcPr>
          <w:p w14:paraId="0EC7B822" w14:textId="77777777" w:rsidR="005E35EB" w:rsidRPr="00747010" w:rsidRDefault="005E35EB" w:rsidP="00D42C65">
            <w:pPr>
              <w:cnfStyle w:val="000000000000" w:firstRow="0" w:lastRow="0" w:firstColumn="0" w:lastColumn="0" w:oddVBand="0" w:evenVBand="0" w:oddHBand="0" w:evenHBand="0" w:firstRowFirstColumn="0" w:firstRowLastColumn="0" w:lastRowFirstColumn="0" w:lastRowLastColumn="0"/>
              <w:rPr>
                <w:b/>
                <w:noProof/>
                <w:color w:val="000000" w:themeColor="text1"/>
                <w:lang w:val="pt-BR"/>
              </w:rPr>
            </w:pPr>
            <w:r w:rsidRPr="00747010">
              <w:rPr>
                <w:b/>
                <w:noProof/>
                <w:color w:val="31521B" w:themeColor="accent2" w:themeShade="80"/>
                <w:lang w:val="pt-BR"/>
              </w:rPr>
              <w:t>RECUPERAR CONTRASEÑA</w:t>
            </w:r>
          </w:p>
        </w:tc>
        <w:tc>
          <w:tcPr>
            <w:tcW w:w="2976" w:type="dxa"/>
            <w:shd w:val="clear" w:color="auto" w:fill="FFFFFF" w:themeFill="background1"/>
          </w:tcPr>
          <w:p w14:paraId="1EEF9B70" w14:textId="77777777" w:rsidR="005E35EB" w:rsidRPr="003F38AF"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Recuperar la contraseña para poder restablecerla en caso que me haya olvidado.</w:t>
            </w:r>
          </w:p>
        </w:tc>
        <w:tc>
          <w:tcPr>
            <w:tcW w:w="3119" w:type="dxa"/>
            <w:shd w:val="clear" w:color="auto" w:fill="FFFFFF" w:themeFill="background1"/>
          </w:tcPr>
          <w:p w14:paraId="692ADC2B" w14:textId="77777777" w:rsidR="005E35EB" w:rsidRPr="00747010" w:rsidRDefault="005E35EB" w:rsidP="00D42C65">
            <w:pPr>
              <w:cnfStyle w:val="000000000000" w:firstRow="0" w:lastRow="0" w:firstColumn="0" w:lastColumn="0" w:oddVBand="0" w:evenVBand="0" w:oddHBand="0" w:evenHBand="0" w:firstRowFirstColumn="0" w:firstRowLastColumn="0" w:lastRowFirstColumn="0" w:lastRowLastColumn="0"/>
              <w:rPr>
                <w:lang w:val="es-AR"/>
              </w:rPr>
            </w:pPr>
            <w:r>
              <w:rPr>
                <w:lang w:val="es-AR"/>
              </w:rPr>
              <w:t>1 Debe solicitar el ingreso de su mail y mandar un mail a ese correo para que pueda reintegrarla.</w:t>
            </w:r>
          </w:p>
        </w:tc>
        <w:tc>
          <w:tcPr>
            <w:tcW w:w="1276" w:type="dxa"/>
            <w:shd w:val="clear" w:color="auto" w:fill="FFFFFF" w:themeFill="background1"/>
          </w:tcPr>
          <w:p w14:paraId="2C4D5E93" w14:textId="77777777" w:rsidR="005E35EB" w:rsidRPr="00747010"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AR"/>
              </w:rPr>
            </w:pPr>
            <w:r w:rsidRPr="00747010">
              <w:rPr>
                <w:i/>
                <w:noProof/>
                <w:color w:val="000000" w:themeColor="text1"/>
                <w:lang w:val="es-AR"/>
              </w:rPr>
              <w:t>Gestión de Usuarios</w:t>
            </w:r>
          </w:p>
        </w:tc>
        <w:tc>
          <w:tcPr>
            <w:tcW w:w="567" w:type="dxa"/>
            <w:shd w:val="clear" w:color="auto" w:fill="FFFFFF" w:themeFill="background1"/>
            <w:vAlign w:val="center"/>
          </w:tcPr>
          <w:p w14:paraId="2F31F808" w14:textId="77777777" w:rsidR="005E35EB" w:rsidRPr="003F38AF"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3</w:t>
            </w:r>
          </w:p>
        </w:tc>
      </w:tr>
      <w:tr w:rsidR="005E35EB" w:rsidRPr="009B45BE" w14:paraId="0E2240FB"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EE10ABF" w14:textId="77777777" w:rsidR="005E35EB" w:rsidRDefault="005E35EB" w:rsidP="00D42C65">
            <w:pPr>
              <w:rPr>
                <w:noProof/>
                <w:color w:val="000000" w:themeColor="text1"/>
                <w:lang w:val="es-ES"/>
              </w:rPr>
            </w:pPr>
            <w:r>
              <w:rPr>
                <w:noProof/>
                <w:color w:val="000000" w:themeColor="text1"/>
                <w:lang w:val="es-ES"/>
              </w:rPr>
              <w:t>7</w:t>
            </w:r>
          </w:p>
        </w:tc>
        <w:tc>
          <w:tcPr>
            <w:tcW w:w="1276" w:type="dxa"/>
            <w:shd w:val="clear" w:color="auto" w:fill="F2F2F2" w:themeFill="background1" w:themeFillShade="F2"/>
          </w:tcPr>
          <w:p w14:paraId="1A6636A7" w14:textId="77777777" w:rsidR="005E35EB" w:rsidRPr="002819F9"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pt-BR"/>
              </w:rPr>
            </w:pPr>
            <w:r w:rsidRPr="002819F9">
              <w:rPr>
                <w:b/>
                <w:noProof/>
                <w:color w:val="31521B" w:themeColor="accent2" w:themeShade="80"/>
                <w:lang w:val="pt-BR"/>
              </w:rPr>
              <w:t>ACTIVACION DE CUENTA</w:t>
            </w:r>
          </w:p>
        </w:tc>
        <w:tc>
          <w:tcPr>
            <w:tcW w:w="2976" w:type="dxa"/>
            <w:shd w:val="clear" w:color="auto" w:fill="FFFFFF" w:themeFill="background1"/>
          </w:tcPr>
          <w:p w14:paraId="5E4B627B" w14:textId="77777777" w:rsidR="005E35EB" w:rsidRPr="003F38AF"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ES"/>
              </w:rPr>
              <w:t>Como Administrador de Torneo quiero poder Activar la Cuenta para poder usar la misma</w:t>
            </w:r>
          </w:p>
        </w:tc>
        <w:tc>
          <w:tcPr>
            <w:tcW w:w="3119" w:type="dxa"/>
            <w:shd w:val="clear" w:color="auto" w:fill="FFFFFF" w:themeFill="background1"/>
          </w:tcPr>
          <w:p w14:paraId="0D0E0345" w14:textId="77777777" w:rsidR="005E35EB" w:rsidRPr="002819F9" w:rsidRDefault="005E35EB" w:rsidP="00D42C65">
            <w:pPr>
              <w:cnfStyle w:val="000000100000" w:firstRow="0" w:lastRow="0" w:firstColumn="0" w:lastColumn="0" w:oddVBand="0" w:evenVBand="0" w:oddHBand="1" w:evenHBand="0" w:firstRowFirstColumn="0" w:firstRowLastColumn="0" w:lastRowFirstColumn="0" w:lastRowLastColumn="0"/>
              <w:rPr>
                <w:lang w:val="es-AR"/>
              </w:rPr>
            </w:pPr>
            <w:r>
              <w:rPr>
                <w:noProof/>
                <w:color w:val="000000" w:themeColor="text1"/>
                <w:lang w:val="es-ES"/>
              </w:rPr>
              <w:t>1 Una vez registrado el usuario, se debe mandar un mail a su correo especificado para que active la cuenta</w:t>
            </w:r>
          </w:p>
        </w:tc>
        <w:tc>
          <w:tcPr>
            <w:tcW w:w="1276" w:type="dxa"/>
            <w:shd w:val="clear" w:color="auto" w:fill="FFFFFF" w:themeFill="background1"/>
          </w:tcPr>
          <w:p w14:paraId="6DA027D5" w14:textId="77777777" w:rsidR="005E35EB" w:rsidRPr="002819F9"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AR"/>
              </w:rPr>
            </w:pPr>
            <w:r w:rsidRPr="002819F9">
              <w:rPr>
                <w:i/>
                <w:noProof/>
                <w:color w:val="000000" w:themeColor="text1"/>
                <w:lang w:val="es-AR"/>
              </w:rPr>
              <w:t>Gestión de Usuarios</w:t>
            </w:r>
          </w:p>
        </w:tc>
        <w:tc>
          <w:tcPr>
            <w:tcW w:w="567" w:type="dxa"/>
            <w:shd w:val="clear" w:color="auto" w:fill="FFFFFF" w:themeFill="background1"/>
            <w:vAlign w:val="center"/>
          </w:tcPr>
          <w:p w14:paraId="3425184E" w14:textId="77777777" w:rsidR="005E35EB" w:rsidRPr="003F38AF"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2</w:t>
            </w:r>
          </w:p>
        </w:tc>
      </w:tr>
      <w:tr w:rsidR="005E35EB" w:rsidRPr="009B45BE" w14:paraId="1B5EDECE"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3238C16" w14:textId="77777777" w:rsidR="005E35EB" w:rsidRDefault="005E35EB" w:rsidP="00D42C65">
            <w:pPr>
              <w:rPr>
                <w:noProof/>
                <w:color w:val="000000" w:themeColor="text1"/>
                <w:lang w:val="es-ES"/>
              </w:rPr>
            </w:pPr>
            <w:r>
              <w:rPr>
                <w:noProof/>
                <w:color w:val="000000" w:themeColor="text1"/>
                <w:lang w:val="es-ES"/>
              </w:rPr>
              <w:t>8</w:t>
            </w:r>
          </w:p>
        </w:tc>
        <w:tc>
          <w:tcPr>
            <w:tcW w:w="1276" w:type="dxa"/>
            <w:shd w:val="clear" w:color="auto" w:fill="F2F2F2" w:themeFill="background1" w:themeFillShade="F2"/>
          </w:tcPr>
          <w:p w14:paraId="15C21CF5" w14:textId="77777777" w:rsidR="005E35EB" w:rsidRPr="00CE221D" w:rsidRDefault="005E35EB" w:rsidP="00D42C65">
            <w:pPr>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sidRPr="00CE221D">
              <w:rPr>
                <w:b/>
                <w:noProof/>
                <w:color w:val="31521B" w:themeColor="accent2" w:themeShade="80"/>
                <w:lang w:val="es-ES"/>
              </w:rPr>
              <w:t>MODIFICAR TORNEO</w:t>
            </w:r>
          </w:p>
        </w:tc>
        <w:tc>
          <w:tcPr>
            <w:tcW w:w="2976" w:type="dxa"/>
            <w:shd w:val="clear" w:color="auto" w:fill="FFFFFF" w:themeFill="background1"/>
          </w:tcPr>
          <w:p w14:paraId="52DDAB3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poder modificar los datos de un Torneo existente para actualizarlo.</w:t>
            </w:r>
          </w:p>
        </w:tc>
        <w:tc>
          <w:tcPr>
            <w:tcW w:w="3119" w:type="dxa"/>
            <w:shd w:val="clear" w:color="auto" w:fill="FFFFFF" w:themeFill="background1"/>
          </w:tcPr>
          <w:p w14:paraId="1CFEFA8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lang w:val="es-ES"/>
              </w:rPr>
            </w:pPr>
            <w:r>
              <w:rPr>
                <w:noProof/>
                <w:color w:val="000000" w:themeColor="text1"/>
                <w:lang w:val="es-ES"/>
              </w:rPr>
              <w:t xml:space="preserve">1 </w:t>
            </w:r>
            <w:r w:rsidRPr="00CE221D">
              <w:rPr>
                <w:noProof/>
                <w:color w:val="000000" w:themeColor="text1"/>
                <w:lang w:val="es-ES"/>
              </w:rPr>
              <w:t xml:space="preserve">Todos los datos del Torneo pueden ser modificados, a excepción </w:t>
            </w:r>
            <w:r w:rsidRPr="003A72C9">
              <w:rPr>
                <w:noProof/>
                <w:color w:val="000000" w:themeColor="text1"/>
                <w:lang w:val="es-ES"/>
              </w:rPr>
              <w:t xml:space="preserve">de </w:t>
            </w:r>
            <w:r w:rsidRPr="003A72C9">
              <w:rPr>
                <w:noProof/>
                <w:lang w:val="es-ES"/>
              </w:rPr>
              <w:t>URL (Nick para sitio web)</w:t>
            </w:r>
          </w:p>
          <w:p w14:paraId="7CDE1629" w14:textId="77777777" w:rsidR="005E35EB" w:rsidRPr="00CE221D" w:rsidRDefault="005E35EB" w:rsidP="00D42C65">
            <w:pPr>
              <w:cnfStyle w:val="000000000000" w:firstRow="0" w:lastRow="0" w:firstColumn="0" w:lastColumn="0" w:oddVBand="0" w:evenVBand="0" w:oddHBand="0" w:evenHBand="0" w:firstRowFirstColumn="0" w:firstRowLastColumn="0" w:lastRowFirstColumn="0" w:lastRowLastColumn="0"/>
              <w:rPr>
                <w:noProof/>
                <w:color w:val="FF0000"/>
                <w:lang w:val="es-ES"/>
              </w:rPr>
            </w:pPr>
            <w:r w:rsidRPr="00CE221D">
              <w:rPr>
                <w:noProof/>
                <w:lang w:val="es-ES"/>
              </w:rPr>
              <w:t>2 El nombre modificado debe ser único para ese administrador.</w:t>
            </w:r>
          </w:p>
          <w:p w14:paraId="6F050C2B"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2FB0AF67" w14:textId="77777777" w:rsidR="005E35EB" w:rsidRPr="002218C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sidRPr="002218CB">
              <w:rPr>
                <w:i/>
                <w:noProof/>
                <w:color w:val="000000" w:themeColor="text1"/>
                <w:lang w:val="es-ES"/>
              </w:rPr>
              <w:t>Gestión de Torneos</w:t>
            </w:r>
          </w:p>
        </w:tc>
        <w:tc>
          <w:tcPr>
            <w:tcW w:w="567" w:type="dxa"/>
            <w:shd w:val="clear" w:color="auto" w:fill="FFFFFF" w:themeFill="background1"/>
            <w:vAlign w:val="center"/>
          </w:tcPr>
          <w:p w14:paraId="2845DDE8"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5CBFB9A2" w14:textId="77777777" w:rsidTr="00C65227">
        <w:trPr>
          <w:cnfStyle w:val="000000100000" w:firstRow="0" w:lastRow="0" w:firstColumn="0" w:lastColumn="0" w:oddVBand="0" w:evenVBand="0" w:oddHBand="1"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196504A" w14:textId="77777777" w:rsidR="005E35EB" w:rsidRDefault="005E35EB" w:rsidP="00D42C65">
            <w:pPr>
              <w:rPr>
                <w:noProof/>
                <w:color w:val="000000" w:themeColor="text1"/>
                <w:lang w:val="es-ES"/>
              </w:rPr>
            </w:pPr>
            <w:r>
              <w:rPr>
                <w:noProof/>
                <w:color w:val="000000" w:themeColor="text1"/>
                <w:lang w:val="es-ES"/>
              </w:rPr>
              <w:t>9</w:t>
            </w:r>
          </w:p>
        </w:tc>
        <w:tc>
          <w:tcPr>
            <w:tcW w:w="1276" w:type="dxa"/>
            <w:shd w:val="clear" w:color="auto" w:fill="F2F2F2" w:themeFill="background1" w:themeFillShade="F2"/>
          </w:tcPr>
          <w:p w14:paraId="1E92FD5A" w14:textId="77777777" w:rsidR="005E35EB" w:rsidRPr="00DF43CC"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31521B" w:themeColor="accent2" w:themeShade="80"/>
                <w:lang w:val="es-ES"/>
              </w:rPr>
              <w:t>EDITAR</w:t>
            </w:r>
            <w:r w:rsidRPr="00DF43CC">
              <w:rPr>
                <w:b/>
                <w:noProof/>
                <w:color w:val="31521B" w:themeColor="accent2" w:themeShade="80"/>
                <w:lang w:val="es-ES"/>
              </w:rPr>
              <w:t xml:space="preserve"> EDICIÓN</w:t>
            </w:r>
          </w:p>
        </w:tc>
        <w:tc>
          <w:tcPr>
            <w:tcW w:w="2976" w:type="dxa"/>
            <w:shd w:val="clear" w:color="auto" w:fill="FFFFFF" w:themeFill="background1"/>
          </w:tcPr>
          <w:p w14:paraId="080E30B4"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d</w:t>
            </w:r>
            <w:r>
              <w:rPr>
                <w:noProof/>
                <w:color w:val="000000" w:themeColor="text1"/>
                <w:lang w:val="es-ES"/>
              </w:rPr>
              <w:t>er modificar los datos de una Edición existente para actualizarla.</w:t>
            </w:r>
          </w:p>
        </w:tc>
        <w:tc>
          <w:tcPr>
            <w:tcW w:w="3119" w:type="dxa"/>
            <w:shd w:val="clear" w:color="auto" w:fill="FFFFFF" w:themeFill="background1"/>
          </w:tcPr>
          <w:p w14:paraId="236F160D"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Todos los datos de la Edición pueden ser modificados. Se tienen en cuenta los mismos criterios de aceptación aplicados para el alta de edición</w:t>
            </w:r>
          </w:p>
        </w:tc>
        <w:tc>
          <w:tcPr>
            <w:tcW w:w="1276" w:type="dxa"/>
            <w:shd w:val="clear" w:color="auto" w:fill="FFFFFF" w:themeFill="background1"/>
          </w:tcPr>
          <w:p w14:paraId="77ADAE16" w14:textId="77777777" w:rsidR="005E35EB" w:rsidRPr="00DF43CC"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sidRPr="00DF43CC">
              <w:rPr>
                <w:i/>
                <w:noProof/>
                <w:color w:val="000000" w:themeColor="text1"/>
                <w:lang w:val="es-ES"/>
              </w:rPr>
              <w:t>Gestión de Ediciones</w:t>
            </w:r>
          </w:p>
        </w:tc>
        <w:tc>
          <w:tcPr>
            <w:tcW w:w="567" w:type="dxa"/>
            <w:shd w:val="clear" w:color="auto" w:fill="FFFFFF" w:themeFill="background1"/>
            <w:vAlign w:val="center"/>
          </w:tcPr>
          <w:p w14:paraId="5CFC7920"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2033BD2A"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241631A" w14:textId="77777777" w:rsidR="005E35EB" w:rsidRDefault="005E35EB" w:rsidP="00D42C65">
            <w:pPr>
              <w:rPr>
                <w:noProof/>
                <w:color w:val="000000" w:themeColor="text1"/>
                <w:lang w:val="es-ES"/>
              </w:rPr>
            </w:pPr>
            <w:r>
              <w:rPr>
                <w:noProof/>
                <w:color w:val="000000" w:themeColor="text1"/>
                <w:lang w:val="es-ES"/>
              </w:rPr>
              <w:t>10</w:t>
            </w:r>
          </w:p>
        </w:tc>
        <w:tc>
          <w:tcPr>
            <w:tcW w:w="1276" w:type="dxa"/>
            <w:shd w:val="clear" w:color="auto" w:fill="F2F2F2" w:themeFill="background1" w:themeFillShade="F2"/>
          </w:tcPr>
          <w:p w14:paraId="6183C1D2" w14:textId="77777777" w:rsidR="005E35EB" w:rsidRDefault="005E35EB" w:rsidP="00D42C65">
            <w:pPr>
              <w:ind w:left="720" w:hanging="720"/>
              <w:jc w:val="left"/>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MODIFICAR</w:t>
            </w:r>
          </w:p>
          <w:p w14:paraId="16AF8C47" w14:textId="77777777" w:rsidR="005E35EB" w:rsidRPr="0001209C" w:rsidRDefault="005E35EB" w:rsidP="00D42C65">
            <w:pPr>
              <w:ind w:left="720" w:hanging="720"/>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sidRPr="0001209C">
              <w:rPr>
                <w:b/>
                <w:noProof/>
                <w:color w:val="31521B" w:themeColor="accent2" w:themeShade="80"/>
                <w:lang w:val="es-ES"/>
              </w:rPr>
              <w:t>EQUIPO</w:t>
            </w:r>
          </w:p>
        </w:tc>
        <w:tc>
          <w:tcPr>
            <w:tcW w:w="2976" w:type="dxa"/>
            <w:shd w:val="clear" w:color="auto" w:fill="FFFFFF" w:themeFill="background1"/>
          </w:tcPr>
          <w:p w14:paraId="67A5445A"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d</w:t>
            </w:r>
            <w:r>
              <w:rPr>
                <w:noProof/>
                <w:color w:val="000000" w:themeColor="text1"/>
                <w:lang w:val="es-ES"/>
              </w:rPr>
              <w:t>er modificar los datos de un Equipo existente para actualizarlo.</w:t>
            </w:r>
          </w:p>
        </w:tc>
        <w:tc>
          <w:tcPr>
            <w:tcW w:w="3119" w:type="dxa"/>
            <w:shd w:val="clear" w:color="auto" w:fill="FFFFFF" w:themeFill="background1"/>
          </w:tcPr>
          <w:p w14:paraId="4A3C1240"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Todos los datos del Equipo pueden ser modificados.</w:t>
            </w:r>
          </w:p>
        </w:tc>
        <w:tc>
          <w:tcPr>
            <w:tcW w:w="1276" w:type="dxa"/>
            <w:shd w:val="clear" w:color="auto" w:fill="FFFFFF" w:themeFill="background1"/>
          </w:tcPr>
          <w:p w14:paraId="7D950E1E" w14:textId="77777777" w:rsidR="005E35EB" w:rsidRPr="0001209C"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sidRPr="0001209C">
              <w:rPr>
                <w:i/>
                <w:noProof/>
                <w:color w:val="000000" w:themeColor="text1"/>
                <w:lang w:val="es-ES"/>
              </w:rPr>
              <w:t>Gestión de Equipos</w:t>
            </w:r>
          </w:p>
        </w:tc>
        <w:tc>
          <w:tcPr>
            <w:tcW w:w="567" w:type="dxa"/>
            <w:shd w:val="clear" w:color="auto" w:fill="FFFFFF" w:themeFill="background1"/>
            <w:vAlign w:val="center"/>
          </w:tcPr>
          <w:p w14:paraId="5A4B922D"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49E54F07"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BECAE8C" w14:textId="77777777" w:rsidR="005E35EB" w:rsidRDefault="005E35EB" w:rsidP="00D42C65">
            <w:pPr>
              <w:rPr>
                <w:noProof/>
                <w:color w:val="000000" w:themeColor="text1"/>
                <w:lang w:val="es-ES"/>
              </w:rPr>
            </w:pPr>
            <w:r>
              <w:rPr>
                <w:noProof/>
                <w:color w:val="000000" w:themeColor="text1"/>
                <w:lang w:val="es-ES"/>
              </w:rPr>
              <w:t>11</w:t>
            </w:r>
          </w:p>
        </w:tc>
        <w:tc>
          <w:tcPr>
            <w:tcW w:w="1276" w:type="dxa"/>
            <w:shd w:val="clear" w:color="auto" w:fill="F2F2F2" w:themeFill="background1" w:themeFillShade="F2"/>
          </w:tcPr>
          <w:p w14:paraId="41F13D33" w14:textId="77777777" w:rsidR="005E35EB" w:rsidRPr="00713355"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713355">
              <w:rPr>
                <w:b/>
                <w:noProof/>
                <w:color w:val="31521B" w:themeColor="accent2" w:themeShade="80"/>
                <w:lang w:val="es-ES"/>
              </w:rPr>
              <w:t>MODIFICAR JUGADOR</w:t>
            </w:r>
          </w:p>
        </w:tc>
        <w:tc>
          <w:tcPr>
            <w:tcW w:w="2976" w:type="dxa"/>
            <w:shd w:val="clear" w:color="auto" w:fill="FFFFFF" w:themeFill="background1"/>
          </w:tcPr>
          <w:p w14:paraId="5EC5AF9B"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d</w:t>
            </w:r>
            <w:r>
              <w:rPr>
                <w:noProof/>
                <w:color w:val="000000" w:themeColor="text1"/>
                <w:lang w:val="es-ES"/>
              </w:rPr>
              <w:t>er modificar los datos de un Jugador existente para actualizarlo.</w:t>
            </w:r>
          </w:p>
        </w:tc>
        <w:tc>
          <w:tcPr>
            <w:tcW w:w="3119" w:type="dxa"/>
            <w:shd w:val="clear" w:color="auto" w:fill="FFFFFF" w:themeFill="background1"/>
          </w:tcPr>
          <w:p w14:paraId="60EEC498"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Se pueden modificar todos los datos del jugador.</w:t>
            </w:r>
          </w:p>
        </w:tc>
        <w:tc>
          <w:tcPr>
            <w:tcW w:w="1276" w:type="dxa"/>
            <w:shd w:val="clear" w:color="auto" w:fill="FFFFFF" w:themeFill="background1"/>
          </w:tcPr>
          <w:p w14:paraId="42F8DBA7" w14:textId="77777777" w:rsidR="005E35EB" w:rsidRPr="00713355"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sidRPr="00713355">
              <w:rPr>
                <w:i/>
                <w:noProof/>
                <w:color w:val="000000" w:themeColor="text1"/>
                <w:lang w:val="es-ES"/>
              </w:rPr>
              <w:t>Gestión de Jugadores</w:t>
            </w:r>
          </w:p>
        </w:tc>
        <w:tc>
          <w:tcPr>
            <w:tcW w:w="567" w:type="dxa"/>
            <w:shd w:val="clear" w:color="auto" w:fill="FFFFFF" w:themeFill="background1"/>
            <w:vAlign w:val="center"/>
          </w:tcPr>
          <w:p w14:paraId="600F66BD"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44336635"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D15AEBC" w14:textId="77777777" w:rsidR="005E35EB" w:rsidRDefault="005E35EB" w:rsidP="00D42C65">
            <w:pPr>
              <w:rPr>
                <w:noProof/>
                <w:color w:val="000000" w:themeColor="text1"/>
                <w:lang w:val="es-ES"/>
              </w:rPr>
            </w:pPr>
            <w:r>
              <w:rPr>
                <w:noProof/>
                <w:color w:val="000000" w:themeColor="text1"/>
                <w:lang w:val="es-ES"/>
              </w:rPr>
              <w:t>12</w:t>
            </w:r>
          </w:p>
        </w:tc>
        <w:tc>
          <w:tcPr>
            <w:tcW w:w="1276" w:type="dxa"/>
            <w:shd w:val="clear" w:color="auto" w:fill="F2F2F2" w:themeFill="background1" w:themeFillShade="F2"/>
          </w:tcPr>
          <w:p w14:paraId="43DD516A" w14:textId="77777777" w:rsidR="005E35EB" w:rsidRPr="00436C0C" w:rsidRDefault="005E35EB" w:rsidP="00D42C65">
            <w:pPr>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sidRPr="00436C0C">
              <w:rPr>
                <w:b/>
                <w:noProof/>
                <w:color w:val="31521B" w:themeColor="accent2" w:themeShade="80"/>
                <w:lang w:val="es-ES"/>
              </w:rPr>
              <w:t>MODIFICAR ÁRBITRO</w:t>
            </w:r>
          </w:p>
        </w:tc>
        <w:tc>
          <w:tcPr>
            <w:tcW w:w="2976" w:type="dxa"/>
            <w:shd w:val="clear" w:color="auto" w:fill="FFFFFF" w:themeFill="background1"/>
          </w:tcPr>
          <w:p w14:paraId="1C8937BC"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d</w:t>
            </w:r>
            <w:r>
              <w:rPr>
                <w:noProof/>
                <w:color w:val="000000" w:themeColor="text1"/>
                <w:lang w:val="es-ES"/>
              </w:rPr>
              <w:t>er modificar los datos de un Árbitro existente para actualizarlo.</w:t>
            </w:r>
          </w:p>
        </w:tc>
        <w:tc>
          <w:tcPr>
            <w:tcW w:w="3119" w:type="dxa"/>
            <w:shd w:val="clear" w:color="auto" w:fill="FFFFFF" w:themeFill="background1"/>
          </w:tcPr>
          <w:p w14:paraId="572BF42C"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1 Se pueden modificar todos los datos del arbitro. </w:t>
            </w:r>
          </w:p>
        </w:tc>
        <w:tc>
          <w:tcPr>
            <w:tcW w:w="1276" w:type="dxa"/>
            <w:shd w:val="clear" w:color="auto" w:fill="FFFFFF" w:themeFill="background1"/>
          </w:tcPr>
          <w:p w14:paraId="4C4323C2" w14:textId="77777777" w:rsidR="005E35EB" w:rsidRPr="00436C0C"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sidRPr="00436C0C">
              <w:rPr>
                <w:i/>
                <w:noProof/>
                <w:color w:val="000000" w:themeColor="text1"/>
                <w:lang w:val="es-ES"/>
              </w:rPr>
              <w:t>Gestión de Árbitro</w:t>
            </w:r>
            <w:r>
              <w:rPr>
                <w:i/>
                <w:noProof/>
                <w:color w:val="000000" w:themeColor="text1"/>
                <w:lang w:val="es-ES"/>
              </w:rPr>
              <w:t>s</w:t>
            </w:r>
          </w:p>
        </w:tc>
        <w:tc>
          <w:tcPr>
            <w:tcW w:w="567" w:type="dxa"/>
            <w:shd w:val="clear" w:color="auto" w:fill="FFFFFF" w:themeFill="background1"/>
            <w:vAlign w:val="center"/>
          </w:tcPr>
          <w:p w14:paraId="46BFB945"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0B5D0362"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2E4C671" w14:textId="77777777" w:rsidR="005E35EB" w:rsidRDefault="005E35EB" w:rsidP="00D42C65">
            <w:pPr>
              <w:rPr>
                <w:noProof/>
                <w:color w:val="000000" w:themeColor="text1"/>
                <w:lang w:val="es-ES"/>
              </w:rPr>
            </w:pPr>
            <w:r>
              <w:rPr>
                <w:noProof/>
                <w:color w:val="000000" w:themeColor="text1"/>
                <w:lang w:val="es-ES"/>
              </w:rPr>
              <w:t>13</w:t>
            </w:r>
          </w:p>
        </w:tc>
        <w:tc>
          <w:tcPr>
            <w:tcW w:w="1276" w:type="dxa"/>
            <w:shd w:val="clear" w:color="auto" w:fill="F2F2F2" w:themeFill="background1" w:themeFillShade="F2"/>
          </w:tcPr>
          <w:p w14:paraId="1D9D7F98" w14:textId="77777777" w:rsidR="005E35EB" w:rsidRPr="006120FD"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6120FD">
              <w:rPr>
                <w:b/>
                <w:noProof/>
                <w:color w:val="31521B" w:themeColor="accent2" w:themeShade="80"/>
                <w:lang w:val="es-ES"/>
              </w:rPr>
              <w:t>MODIFICAR CANCHA</w:t>
            </w:r>
          </w:p>
        </w:tc>
        <w:tc>
          <w:tcPr>
            <w:tcW w:w="2976" w:type="dxa"/>
            <w:shd w:val="clear" w:color="auto" w:fill="FFFFFF" w:themeFill="background1"/>
          </w:tcPr>
          <w:p w14:paraId="3E34B9F2"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d</w:t>
            </w:r>
            <w:r>
              <w:rPr>
                <w:noProof/>
                <w:color w:val="000000" w:themeColor="text1"/>
                <w:lang w:val="es-ES"/>
              </w:rPr>
              <w:t>er modificar los datos de una Cancha existente para actualizarla.</w:t>
            </w:r>
          </w:p>
        </w:tc>
        <w:tc>
          <w:tcPr>
            <w:tcW w:w="3119" w:type="dxa"/>
            <w:shd w:val="clear" w:color="auto" w:fill="FFFFFF" w:themeFill="background1"/>
          </w:tcPr>
          <w:p w14:paraId="07CE4D96"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pueden modificar todos los datos de la cancha.</w:t>
            </w:r>
          </w:p>
        </w:tc>
        <w:tc>
          <w:tcPr>
            <w:tcW w:w="1276" w:type="dxa"/>
            <w:shd w:val="clear" w:color="auto" w:fill="FFFFFF" w:themeFill="background1"/>
          </w:tcPr>
          <w:p w14:paraId="108330B6" w14:textId="77777777" w:rsidR="005E35EB" w:rsidRPr="006120FD"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sidRPr="006120FD">
              <w:rPr>
                <w:i/>
                <w:noProof/>
                <w:color w:val="000000" w:themeColor="text1"/>
                <w:lang w:val="es-ES"/>
              </w:rPr>
              <w:t>Gestión de Canchas/Complejos</w:t>
            </w:r>
          </w:p>
        </w:tc>
        <w:tc>
          <w:tcPr>
            <w:tcW w:w="567" w:type="dxa"/>
            <w:shd w:val="clear" w:color="auto" w:fill="FFFFFF" w:themeFill="background1"/>
            <w:vAlign w:val="center"/>
          </w:tcPr>
          <w:p w14:paraId="13F078F5"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73C1C14C"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A5778CF" w14:textId="77777777" w:rsidR="005E35EB" w:rsidRDefault="005E35EB" w:rsidP="00D42C65">
            <w:pPr>
              <w:rPr>
                <w:noProof/>
                <w:color w:val="000000" w:themeColor="text1"/>
                <w:lang w:val="es-ES"/>
              </w:rPr>
            </w:pPr>
            <w:r>
              <w:rPr>
                <w:noProof/>
                <w:color w:val="000000" w:themeColor="text1"/>
                <w:lang w:val="es-ES"/>
              </w:rPr>
              <w:lastRenderedPageBreak/>
              <w:t>14</w:t>
            </w:r>
          </w:p>
        </w:tc>
        <w:tc>
          <w:tcPr>
            <w:tcW w:w="1276" w:type="dxa"/>
            <w:shd w:val="clear" w:color="auto" w:fill="F2F2F2" w:themeFill="background1" w:themeFillShade="F2"/>
          </w:tcPr>
          <w:p w14:paraId="58C24523" w14:textId="77777777" w:rsidR="005E35EB" w:rsidRPr="000A345C" w:rsidRDefault="005E35EB" w:rsidP="00D42C65">
            <w:pPr>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sidRPr="000A345C">
              <w:rPr>
                <w:b/>
                <w:noProof/>
                <w:color w:val="31521B" w:themeColor="accent2" w:themeShade="80"/>
                <w:lang w:val="es-ES"/>
              </w:rPr>
              <w:t>CONSULTAR TORNEO</w:t>
            </w:r>
          </w:p>
        </w:tc>
        <w:tc>
          <w:tcPr>
            <w:tcW w:w="2976" w:type="dxa"/>
            <w:shd w:val="clear" w:color="auto" w:fill="FFFFFF" w:themeFill="background1"/>
          </w:tcPr>
          <w:p w14:paraId="2FE32270"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 xml:space="preserve">der </w:t>
            </w:r>
            <w:r>
              <w:rPr>
                <w:noProof/>
                <w:color w:val="000000" w:themeColor="text1"/>
                <w:lang w:val="es-ES"/>
              </w:rPr>
              <w:t>consultar un torneo determinado.</w:t>
            </w:r>
          </w:p>
        </w:tc>
        <w:tc>
          <w:tcPr>
            <w:tcW w:w="3119" w:type="dxa"/>
            <w:shd w:val="clear" w:color="auto" w:fill="FFFFFF" w:themeFill="background1"/>
          </w:tcPr>
          <w:p w14:paraId="37ACEA8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Se muestra el nombre de ese torneo y la lista de ediciones asociadas a este.</w:t>
            </w:r>
          </w:p>
          <w:p w14:paraId="7FAEB7C0" w14:textId="77777777" w:rsidR="005E35EB" w:rsidRPr="00240EF7"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 En caso que no tenga ediciones asociadas, debe indicar el mensaje “No hay ediciones asociadas”.</w:t>
            </w:r>
          </w:p>
        </w:tc>
        <w:tc>
          <w:tcPr>
            <w:tcW w:w="1276" w:type="dxa"/>
            <w:shd w:val="clear" w:color="auto" w:fill="FFFFFF" w:themeFill="background1"/>
          </w:tcPr>
          <w:p w14:paraId="6CCC381C" w14:textId="77777777" w:rsidR="005E35EB" w:rsidRPr="000A345C"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sidRPr="000A345C">
              <w:rPr>
                <w:i/>
                <w:noProof/>
                <w:color w:val="000000" w:themeColor="text1"/>
                <w:lang w:val="es-ES"/>
              </w:rPr>
              <w:t>Gestión de Torneo</w:t>
            </w:r>
          </w:p>
        </w:tc>
        <w:tc>
          <w:tcPr>
            <w:tcW w:w="567" w:type="dxa"/>
            <w:shd w:val="clear" w:color="auto" w:fill="FFFFFF" w:themeFill="background1"/>
            <w:vAlign w:val="center"/>
          </w:tcPr>
          <w:p w14:paraId="719171A5"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05F78A6F"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B217246" w14:textId="77777777" w:rsidR="005E35EB" w:rsidRDefault="005E35EB" w:rsidP="00D42C65">
            <w:pPr>
              <w:rPr>
                <w:noProof/>
                <w:color w:val="000000" w:themeColor="text1"/>
                <w:lang w:val="es-ES"/>
              </w:rPr>
            </w:pPr>
            <w:r>
              <w:rPr>
                <w:noProof/>
                <w:color w:val="000000" w:themeColor="text1"/>
                <w:lang w:val="es-ES"/>
              </w:rPr>
              <w:t>15</w:t>
            </w:r>
          </w:p>
        </w:tc>
        <w:tc>
          <w:tcPr>
            <w:tcW w:w="1276" w:type="dxa"/>
            <w:shd w:val="clear" w:color="auto" w:fill="F2F2F2" w:themeFill="background1" w:themeFillShade="F2"/>
          </w:tcPr>
          <w:p w14:paraId="7D29D665" w14:textId="77777777" w:rsidR="005E35EB" w:rsidRPr="006120FD"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pt-BR"/>
              </w:rPr>
            </w:pPr>
            <w:r w:rsidRPr="006120FD">
              <w:rPr>
                <w:b/>
                <w:noProof/>
                <w:color w:val="31521B" w:themeColor="accent2" w:themeShade="80"/>
                <w:lang w:val="pt-BR"/>
              </w:rPr>
              <w:t>REGISTRAR DELEGADO</w:t>
            </w:r>
          </w:p>
        </w:tc>
        <w:tc>
          <w:tcPr>
            <w:tcW w:w="2976" w:type="dxa"/>
            <w:shd w:val="clear" w:color="auto" w:fill="FFFFFF" w:themeFill="background1"/>
          </w:tcPr>
          <w:p w14:paraId="4912E158"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 xml:space="preserve">Como Administrador de Usuarios </w:t>
            </w:r>
            <w:r w:rsidRPr="003F38AF">
              <w:rPr>
                <w:noProof/>
                <w:color w:val="000000" w:themeColor="text1"/>
                <w:lang w:val="es-AR"/>
              </w:rPr>
              <w:t xml:space="preserve">quiero </w:t>
            </w:r>
            <w:r>
              <w:rPr>
                <w:noProof/>
                <w:color w:val="000000" w:themeColor="text1"/>
                <w:lang w:val="es-AR"/>
              </w:rPr>
              <w:t>registrar un delegado para asignar delegados a un equipo.</w:t>
            </w:r>
          </w:p>
          <w:p w14:paraId="745BC229" w14:textId="77777777" w:rsidR="005E35EB" w:rsidRPr="00ED6A64" w:rsidRDefault="005E35EB" w:rsidP="00D42C65">
            <w:pPr>
              <w:cnfStyle w:val="000000100000" w:firstRow="0" w:lastRow="0" w:firstColumn="0" w:lastColumn="0" w:oddVBand="0" w:evenVBand="0" w:oddHBand="1" w:evenHBand="0" w:firstRowFirstColumn="0" w:firstRowLastColumn="0" w:lastRowFirstColumn="0" w:lastRowLastColumn="0"/>
              <w:rPr>
                <w:noProof/>
                <w:lang w:val="es-AR"/>
              </w:rPr>
            </w:pPr>
            <w:r w:rsidRPr="00ED6A64">
              <w:rPr>
                <w:noProof/>
                <w:lang w:val="es-AR"/>
              </w:rPr>
              <w:t>Datos del delegado:</w:t>
            </w:r>
          </w:p>
          <w:p w14:paraId="7F348CE3" w14:textId="77777777" w:rsidR="005E35EB" w:rsidRPr="00ED6A64" w:rsidRDefault="005E35EB" w:rsidP="00D10ACF">
            <w:pPr>
              <w:pStyle w:val="Prrafodelista"/>
              <w:numPr>
                <w:ilvl w:val="0"/>
                <w:numId w:val="45"/>
              </w:numPr>
              <w:cnfStyle w:val="000000100000" w:firstRow="0" w:lastRow="0" w:firstColumn="0" w:lastColumn="0" w:oddVBand="0" w:evenVBand="0" w:oddHBand="1" w:evenHBand="0" w:firstRowFirstColumn="0" w:firstRowLastColumn="0" w:lastRowFirstColumn="0" w:lastRowLastColumn="0"/>
              <w:rPr>
                <w:b/>
                <w:noProof/>
                <w:lang w:val="es-AR"/>
              </w:rPr>
            </w:pPr>
            <w:r w:rsidRPr="00ED6A64">
              <w:rPr>
                <w:b/>
                <w:noProof/>
                <w:lang w:val="es-AR"/>
              </w:rPr>
              <w:t xml:space="preserve">Nombre </w:t>
            </w:r>
          </w:p>
          <w:p w14:paraId="1E0DD32F" w14:textId="77777777" w:rsidR="005E35EB" w:rsidRPr="00ED6A64" w:rsidRDefault="005E35EB" w:rsidP="00D10ACF">
            <w:pPr>
              <w:pStyle w:val="Prrafodelista"/>
              <w:numPr>
                <w:ilvl w:val="0"/>
                <w:numId w:val="45"/>
              </w:numPr>
              <w:cnfStyle w:val="000000100000" w:firstRow="0" w:lastRow="0" w:firstColumn="0" w:lastColumn="0" w:oddVBand="0" w:evenVBand="0" w:oddHBand="1" w:evenHBand="0" w:firstRowFirstColumn="0" w:firstRowLastColumn="0" w:lastRowFirstColumn="0" w:lastRowLastColumn="0"/>
              <w:rPr>
                <w:b/>
                <w:noProof/>
                <w:lang w:val="es-AR"/>
              </w:rPr>
            </w:pPr>
            <w:r w:rsidRPr="00ED6A64">
              <w:rPr>
                <w:b/>
                <w:noProof/>
                <w:lang w:val="es-AR"/>
              </w:rPr>
              <w:t>Email</w:t>
            </w:r>
          </w:p>
          <w:p w14:paraId="136B6926" w14:textId="77777777" w:rsidR="005E35EB" w:rsidRPr="00ED6A64" w:rsidRDefault="005E35EB" w:rsidP="00D10ACF">
            <w:pPr>
              <w:pStyle w:val="Prrafodelista"/>
              <w:numPr>
                <w:ilvl w:val="0"/>
                <w:numId w:val="45"/>
              </w:numPr>
              <w:cnfStyle w:val="000000100000" w:firstRow="0" w:lastRow="0" w:firstColumn="0" w:lastColumn="0" w:oddVBand="0" w:evenVBand="0" w:oddHBand="1" w:evenHBand="0" w:firstRowFirstColumn="0" w:firstRowLastColumn="0" w:lastRowFirstColumn="0" w:lastRowLastColumn="0"/>
              <w:rPr>
                <w:b/>
                <w:noProof/>
                <w:lang w:val="es-AR"/>
              </w:rPr>
            </w:pPr>
            <w:r w:rsidRPr="00ED6A64">
              <w:rPr>
                <w:b/>
                <w:noProof/>
                <w:lang w:val="es-AR"/>
              </w:rPr>
              <w:t>Teléfono</w:t>
            </w:r>
          </w:p>
          <w:p w14:paraId="1AAD9DB1" w14:textId="77777777" w:rsidR="005E35EB" w:rsidRPr="006120FD" w:rsidRDefault="005E35EB" w:rsidP="00D10ACF">
            <w:pPr>
              <w:pStyle w:val="Prrafodelista"/>
              <w:numPr>
                <w:ilvl w:val="0"/>
                <w:numId w:val="45"/>
              </w:numPr>
              <w:cnfStyle w:val="000000100000" w:firstRow="0" w:lastRow="0" w:firstColumn="0" w:lastColumn="0" w:oddVBand="0" w:evenVBand="0" w:oddHBand="1" w:evenHBand="0" w:firstRowFirstColumn="0" w:firstRowLastColumn="0" w:lastRowFirstColumn="0" w:lastRowLastColumn="0"/>
              <w:rPr>
                <w:noProof/>
                <w:lang w:val="es-AR"/>
              </w:rPr>
            </w:pPr>
            <w:r w:rsidRPr="006120FD">
              <w:rPr>
                <w:noProof/>
                <w:lang w:val="es-AR"/>
              </w:rPr>
              <w:t>Dirección</w:t>
            </w:r>
          </w:p>
        </w:tc>
        <w:tc>
          <w:tcPr>
            <w:tcW w:w="3119" w:type="dxa"/>
            <w:shd w:val="clear" w:color="auto" w:fill="FFFFFF" w:themeFill="background1"/>
          </w:tcPr>
          <w:p w14:paraId="11873C56" w14:textId="2ECE6FC8" w:rsidR="005E35EB"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Pr>
                <w:noProof/>
                <w:color w:val="000000" w:themeColor="text1"/>
                <w:lang w:val="es-ES"/>
              </w:rPr>
              <w:t xml:space="preserve">1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p>
          <w:p w14:paraId="0C226917" w14:textId="77777777" w:rsidR="005E35EB" w:rsidRPr="006120FD"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1F265386" w14:textId="77777777" w:rsidR="005E35EB" w:rsidRPr="006120FD"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pt-BR"/>
              </w:rPr>
            </w:pPr>
            <w:r w:rsidRPr="006120FD">
              <w:rPr>
                <w:i/>
                <w:noProof/>
                <w:color w:val="000000" w:themeColor="text1"/>
                <w:lang w:val="pt-BR"/>
              </w:rPr>
              <w:t>Gestión de Equipos</w:t>
            </w:r>
          </w:p>
        </w:tc>
        <w:tc>
          <w:tcPr>
            <w:tcW w:w="567" w:type="dxa"/>
            <w:shd w:val="clear" w:color="auto" w:fill="FFFFFF" w:themeFill="background1"/>
            <w:vAlign w:val="center"/>
          </w:tcPr>
          <w:p w14:paraId="1C5F100D" w14:textId="77777777" w:rsidR="005E35EB" w:rsidRPr="00DF0238"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pt-BR"/>
              </w:rPr>
            </w:pPr>
            <w:r>
              <w:rPr>
                <w:noProof/>
                <w:color w:val="000000" w:themeColor="text1"/>
                <w:lang w:val="pt-BR"/>
              </w:rPr>
              <w:t>1</w:t>
            </w:r>
          </w:p>
        </w:tc>
      </w:tr>
      <w:tr w:rsidR="005E35EB" w:rsidRPr="009B45BE" w14:paraId="23BEFDD4"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4867149" w14:textId="77777777" w:rsidR="005E35EB" w:rsidRDefault="005E35EB" w:rsidP="00D42C65">
            <w:pPr>
              <w:rPr>
                <w:noProof/>
                <w:color w:val="000000" w:themeColor="text1"/>
                <w:lang w:val="es-ES"/>
              </w:rPr>
            </w:pPr>
            <w:r>
              <w:rPr>
                <w:noProof/>
                <w:color w:val="000000" w:themeColor="text1"/>
                <w:lang w:val="es-ES"/>
              </w:rPr>
              <w:t>16</w:t>
            </w:r>
          </w:p>
        </w:tc>
        <w:tc>
          <w:tcPr>
            <w:tcW w:w="1276" w:type="dxa"/>
            <w:shd w:val="clear" w:color="auto" w:fill="F2F2F2" w:themeFill="background1" w:themeFillShade="F2"/>
          </w:tcPr>
          <w:p w14:paraId="34B4B066" w14:textId="77777777" w:rsidR="005E35EB" w:rsidRPr="006120FD"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pt-BR"/>
              </w:rPr>
            </w:pPr>
            <w:r>
              <w:rPr>
                <w:b/>
                <w:noProof/>
                <w:color w:val="31521B" w:themeColor="accent2" w:themeShade="80"/>
                <w:lang w:val="pt-BR"/>
              </w:rPr>
              <w:t>ELIMINAR DELEGADO</w:t>
            </w:r>
          </w:p>
        </w:tc>
        <w:tc>
          <w:tcPr>
            <w:tcW w:w="2976" w:type="dxa"/>
            <w:shd w:val="clear" w:color="auto" w:fill="FFFFFF" w:themeFill="background1"/>
          </w:tcPr>
          <w:p w14:paraId="12DFF95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 xml:space="preserve">Como Administrador de Usuarios </w:t>
            </w:r>
            <w:r w:rsidRPr="003F38AF">
              <w:rPr>
                <w:noProof/>
                <w:color w:val="000000" w:themeColor="text1"/>
                <w:lang w:val="es-AR"/>
              </w:rPr>
              <w:t xml:space="preserve">quiero </w:t>
            </w:r>
            <w:r>
              <w:rPr>
                <w:noProof/>
                <w:color w:val="000000" w:themeColor="text1"/>
                <w:lang w:val="es-AR"/>
              </w:rPr>
              <w:t>poder eliminar un delegado para deje de formar parte de los delegados del equipo.</w:t>
            </w:r>
          </w:p>
        </w:tc>
        <w:tc>
          <w:tcPr>
            <w:tcW w:w="3119" w:type="dxa"/>
            <w:shd w:val="clear" w:color="auto" w:fill="FFFFFF" w:themeFill="background1"/>
          </w:tcPr>
          <w:p w14:paraId="356D78F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Debe existir el delegado que se quiere eliminar.</w:t>
            </w:r>
          </w:p>
        </w:tc>
        <w:tc>
          <w:tcPr>
            <w:tcW w:w="1276" w:type="dxa"/>
            <w:shd w:val="clear" w:color="auto" w:fill="FFFFFF" w:themeFill="background1"/>
          </w:tcPr>
          <w:p w14:paraId="43C666F5" w14:textId="77777777" w:rsidR="005E35EB" w:rsidRPr="006120FD"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pt-BR"/>
              </w:rPr>
            </w:pPr>
            <w:r>
              <w:rPr>
                <w:i/>
                <w:noProof/>
                <w:color w:val="000000" w:themeColor="text1"/>
                <w:lang w:val="pt-BR"/>
              </w:rPr>
              <w:t>Gestión de Equipos</w:t>
            </w:r>
          </w:p>
        </w:tc>
        <w:tc>
          <w:tcPr>
            <w:tcW w:w="567" w:type="dxa"/>
            <w:shd w:val="clear" w:color="auto" w:fill="FFFFFF" w:themeFill="background1"/>
            <w:vAlign w:val="center"/>
          </w:tcPr>
          <w:p w14:paraId="2D68ACEE"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pt-BR"/>
              </w:rPr>
            </w:pPr>
            <w:r>
              <w:rPr>
                <w:noProof/>
                <w:color w:val="000000" w:themeColor="text1"/>
                <w:lang w:val="pt-BR"/>
              </w:rPr>
              <w:t>1</w:t>
            </w:r>
          </w:p>
        </w:tc>
      </w:tr>
      <w:tr w:rsidR="005E35EB" w:rsidRPr="009B45BE" w14:paraId="15AF197F"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11C7FE9" w14:textId="77777777" w:rsidR="005E35EB" w:rsidRDefault="005E35EB" w:rsidP="00D42C65">
            <w:pPr>
              <w:rPr>
                <w:noProof/>
                <w:color w:val="000000" w:themeColor="text1"/>
                <w:lang w:val="es-ES"/>
              </w:rPr>
            </w:pPr>
            <w:r>
              <w:rPr>
                <w:noProof/>
                <w:color w:val="000000" w:themeColor="text1"/>
                <w:lang w:val="es-ES"/>
              </w:rPr>
              <w:t>17</w:t>
            </w:r>
          </w:p>
        </w:tc>
        <w:tc>
          <w:tcPr>
            <w:tcW w:w="1276" w:type="dxa"/>
            <w:shd w:val="clear" w:color="auto" w:fill="F2F2F2" w:themeFill="background1" w:themeFillShade="F2"/>
          </w:tcPr>
          <w:p w14:paraId="6D63FBF0" w14:textId="77777777" w:rsidR="005E35EB" w:rsidRPr="002819F9"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pt-BR"/>
              </w:rPr>
            </w:pPr>
            <w:r>
              <w:rPr>
                <w:b/>
                <w:noProof/>
                <w:color w:val="31521B" w:themeColor="accent2" w:themeShade="80"/>
                <w:lang w:val="pt-BR"/>
              </w:rPr>
              <w:t>INICIAR SESIÓ</w:t>
            </w:r>
            <w:r w:rsidRPr="002819F9">
              <w:rPr>
                <w:b/>
                <w:noProof/>
                <w:color w:val="31521B" w:themeColor="accent2" w:themeShade="80"/>
                <w:lang w:val="pt-BR"/>
              </w:rPr>
              <w:t>N</w:t>
            </w:r>
          </w:p>
        </w:tc>
        <w:tc>
          <w:tcPr>
            <w:tcW w:w="2976" w:type="dxa"/>
            <w:shd w:val="clear" w:color="auto" w:fill="FFFFFF" w:themeFill="background1"/>
          </w:tcPr>
          <w:p w14:paraId="2FC50E6A" w14:textId="77777777" w:rsidR="005E35EB" w:rsidRPr="003F38AF"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Iniciar Sesión para poder logearme en el sistema y gestionar mis torneos.</w:t>
            </w:r>
          </w:p>
        </w:tc>
        <w:tc>
          <w:tcPr>
            <w:tcW w:w="3119" w:type="dxa"/>
            <w:shd w:val="clear" w:color="auto" w:fill="FFFFFF" w:themeFill="background1"/>
          </w:tcPr>
          <w:p w14:paraId="35C6C57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lang w:val="es-AR"/>
              </w:rPr>
            </w:pPr>
            <w:r>
              <w:rPr>
                <w:lang w:val="es-AR"/>
              </w:rPr>
              <w:t>1 Para iniciar sesión debe solicitar mail y contraseña</w:t>
            </w:r>
          </w:p>
          <w:p w14:paraId="25920840" w14:textId="77777777" w:rsidR="005E35EB" w:rsidRPr="002819F9" w:rsidRDefault="005E35EB" w:rsidP="00D42C65">
            <w:pPr>
              <w:cnfStyle w:val="000000100000" w:firstRow="0" w:lastRow="0" w:firstColumn="0" w:lastColumn="0" w:oddVBand="0" w:evenVBand="0" w:oddHBand="1" w:evenHBand="0" w:firstRowFirstColumn="0" w:firstRowLastColumn="0" w:lastRowFirstColumn="0" w:lastRowLastColumn="0"/>
              <w:rPr>
                <w:lang w:val="es-AR"/>
              </w:rPr>
            </w:pPr>
            <w:r>
              <w:rPr>
                <w:lang w:val="es-AR"/>
              </w:rPr>
              <w:t xml:space="preserve">2 </w:t>
            </w:r>
            <w:r w:rsidRPr="002819F9">
              <w:rPr>
                <w:lang w:val="es-AR"/>
              </w:rPr>
              <w:t>Debe preguntar si quiero mantener la sesión iniciada.</w:t>
            </w:r>
          </w:p>
          <w:p w14:paraId="6E53448E" w14:textId="77777777" w:rsidR="005E35EB" w:rsidRPr="002819F9" w:rsidRDefault="005E35EB" w:rsidP="00D42C65">
            <w:pPr>
              <w:cnfStyle w:val="000000100000" w:firstRow="0" w:lastRow="0" w:firstColumn="0" w:lastColumn="0" w:oddVBand="0" w:evenVBand="0" w:oddHBand="1" w:evenHBand="0" w:firstRowFirstColumn="0" w:firstRowLastColumn="0" w:lastRowFirstColumn="0" w:lastRowLastColumn="0"/>
              <w:rPr>
                <w:lang w:val="es-AR"/>
              </w:rPr>
            </w:pPr>
            <w:r>
              <w:rPr>
                <w:lang w:val="es-AR"/>
              </w:rPr>
              <w:t xml:space="preserve">2 </w:t>
            </w:r>
            <w:r w:rsidRPr="002819F9">
              <w:rPr>
                <w:lang w:val="es-AR"/>
              </w:rPr>
              <w:t>La contraseña se debe encriptar en una sola vía.</w:t>
            </w:r>
          </w:p>
        </w:tc>
        <w:tc>
          <w:tcPr>
            <w:tcW w:w="1276" w:type="dxa"/>
            <w:shd w:val="clear" w:color="auto" w:fill="FFFFFF" w:themeFill="background1"/>
          </w:tcPr>
          <w:p w14:paraId="0B79FC77" w14:textId="77777777" w:rsidR="005E35EB" w:rsidRPr="002819F9"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AR"/>
              </w:rPr>
            </w:pPr>
            <w:r w:rsidRPr="002819F9">
              <w:rPr>
                <w:i/>
                <w:noProof/>
                <w:color w:val="000000" w:themeColor="text1"/>
                <w:lang w:val="es-AR"/>
              </w:rPr>
              <w:t>Gestión de la Seguridad</w:t>
            </w:r>
          </w:p>
        </w:tc>
        <w:tc>
          <w:tcPr>
            <w:tcW w:w="567" w:type="dxa"/>
            <w:shd w:val="clear" w:color="auto" w:fill="FFFFFF" w:themeFill="background1"/>
            <w:vAlign w:val="center"/>
          </w:tcPr>
          <w:p w14:paraId="61D724E4" w14:textId="77777777" w:rsidR="005E35EB" w:rsidRPr="003F38AF"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2</w:t>
            </w:r>
          </w:p>
        </w:tc>
      </w:tr>
      <w:tr w:rsidR="005E35EB" w:rsidRPr="009B45BE" w14:paraId="1C167D98"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971C85E" w14:textId="77777777" w:rsidR="005E35EB" w:rsidRDefault="005E35EB" w:rsidP="00D42C65">
            <w:pPr>
              <w:rPr>
                <w:noProof/>
                <w:color w:val="000000" w:themeColor="text1"/>
                <w:lang w:val="es-ES"/>
              </w:rPr>
            </w:pPr>
            <w:r>
              <w:rPr>
                <w:noProof/>
                <w:color w:val="000000" w:themeColor="text1"/>
                <w:lang w:val="es-ES"/>
              </w:rPr>
              <w:t>18</w:t>
            </w:r>
          </w:p>
        </w:tc>
        <w:tc>
          <w:tcPr>
            <w:tcW w:w="1276" w:type="dxa"/>
            <w:shd w:val="clear" w:color="auto" w:fill="F2F2F2" w:themeFill="background1" w:themeFillShade="F2"/>
          </w:tcPr>
          <w:p w14:paraId="1D20B6EF" w14:textId="77777777" w:rsidR="005E35EB" w:rsidRPr="00747010" w:rsidRDefault="005E35EB" w:rsidP="00D42C65">
            <w:pPr>
              <w:cnfStyle w:val="000000000000" w:firstRow="0" w:lastRow="0" w:firstColumn="0" w:lastColumn="0" w:oddVBand="0" w:evenVBand="0" w:oddHBand="0" w:evenHBand="0" w:firstRowFirstColumn="0" w:firstRowLastColumn="0" w:lastRowFirstColumn="0" w:lastRowLastColumn="0"/>
              <w:rPr>
                <w:b/>
                <w:noProof/>
                <w:color w:val="000000" w:themeColor="text1"/>
                <w:lang w:val="pt-BR"/>
              </w:rPr>
            </w:pPr>
            <w:r w:rsidRPr="00747010">
              <w:rPr>
                <w:b/>
                <w:noProof/>
                <w:color w:val="31521B" w:themeColor="accent2" w:themeShade="80"/>
                <w:lang w:val="pt-BR"/>
              </w:rPr>
              <w:t>CERRAR SESIÓN</w:t>
            </w:r>
          </w:p>
        </w:tc>
        <w:tc>
          <w:tcPr>
            <w:tcW w:w="2976" w:type="dxa"/>
            <w:shd w:val="clear" w:color="auto" w:fill="FFFFFF" w:themeFill="background1"/>
          </w:tcPr>
          <w:p w14:paraId="0B16C12D" w14:textId="77777777" w:rsidR="005E35EB" w:rsidRPr="003F38AF"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Cerrar Sesión para poder cerrar mi cuenta</w:t>
            </w:r>
          </w:p>
        </w:tc>
        <w:tc>
          <w:tcPr>
            <w:tcW w:w="3119" w:type="dxa"/>
            <w:shd w:val="clear" w:color="auto" w:fill="FFFFFF" w:themeFill="background1"/>
          </w:tcPr>
          <w:p w14:paraId="02FD805E" w14:textId="77777777" w:rsidR="005E35EB" w:rsidRPr="00747010" w:rsidRDefault="005E35EB" w:rsidP="00D42C65">
            <w:pPr>
              <w:cnfStyle w:val="000000000000" w:firstRow="0" w:lastRow="0" w:firstColumn="0" w:lastColumn="0" w:oddVBand="0" w:evenVBand="0" w:oddHBand="0" w:evenHBand="0" w:firstRowFirstColumn="0" w:firstRowLastColumn="0" w:lastRowFirstColumn="0" w:lastRowLastColumn="0"/>
              <w:rPr>
                <w:lang w:val="es-AR"/>
              </w:rPr>
            </w:pPr>
          </w:p>
        </w:tc>
        <w:tc>
          <w:tcPr>
            <w:tcW w:w="1276" w:type="dxa"/>
            <w:shd w:val="clear" w:color="auto" w:fill="FFFFFF" w:themeFill="background1"/>
          </w:tcPr>
          <w:p w14:paraId="52323F49" w14:textId="77777777" w:rsidR="005E35EB" w:rsidRPr="00747010"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AR"/>
              </w:rPr>
            </w:pPr>
            <w:r w:rsidRPr="00747010">
              <w:rPr>
                <w:i/>
                <w:noProof/>
                <w:color w:val="000000" w:themeColor="text1"/>
                <w:lang w:val="es-AR"/>
              </w:rPr>
              <w:t>Gestión de la Seguridad</w:t>
            </w:r>
          </w:p>
        </w:tc>
        <w:tc>
          <w:tcPr>
            <w:tcW w:w="567" w:type="dxa"/>
            <w:shd w:val="clear" w:color="auto" w:fill="FFFFFF" w:themeFill="background1"/>
            <w:vAlign w:val="center"/>
          </w:tcPr>
          <w:p w14:paraId="6CB2A2A5" w14:textId="77777777" w:rsidR="005E35EB" w:rsidRPr="003F38AF"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1</w:t>
            </w:r>
          </w:p>
        </w:tc>
      </w:tr>
      <w:tr w:rsidR="005E35EB" w:rsidRPr="009B45BE" w14:paraId="1CF86FE2"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vAlign w:val="center"/>
          </w:tcPr>
          <w:p w14:paraId="25DCE831" w14:textId="77777777" w:rsidR="005E35EB" w:rsidRPr="009B45BE" w:rsidRDefault="005E35EB" w:rsidP="00D42C65">
            <w:pPr>
              <w:jc w:val="center"/>
              <w:rPr>
                <w:noProof/>
                <w:color w:val="000000" w:themeColor="text1"/>
                <w:lang w:val="es-ES"/>
              </w:rPr>
            </w:pPr>
            <w:r>
              <w:rPr>
                <w:noProof/>
                <w:color w:val="000000" w:themeColor="text1"/>
                <w:lang w:val="es-ES"/>
              </w:rPr>
              <w:t>19</w:t>
            </w:r>
          </w:p>
        </w:tc>
        <w:tc>
          <w:tcPr>
            <w:tcW w:w="1276" w:type="dxa"/>
            <w:shd w:val="clear" w:color="auto" w:fill="F2F2F2" w:themeFill="background1" w:themeFillShade="F2"/>
            <w:vAlign w:val="center"/>
          </w:tcPr>
          <w:p w14:paraId="26C46D94" w14:textId="77777777" w:rsidR="005E35EB" w:rsidRPr="00713355"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713355">
              <w:rPr>
                <w:b/>
                <w:noProof/>
                <w:color w:val="31521B" w:themeColor="accent2" w:themeShade="80"/>
                <w:lang w:val="es-ES"/>
              </w:rPr>
              <w:t>REGISTRAR JUGADOR</w:t>
            </w:r>
          </w:p>
        </w:tc>
        <w:tc>
          <w:tcPr>
            <w:tcW w:w="2976" w:type="dxa"/>
            <w:shd w:val="clear" w:color="auto" w:fill="FFFFFF" w:themeFill="background1"/>
          </w:tcPr>
          <w:p w14:paraId="58AC8F12"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Como </w:t>
            </w:r>
            <w:r w:rsidRPr="009B45BE">
              <w:rPr>
                <w:noProof/>
                <w:color w:val="000000" w:themeColor="text1"/>
                <w:lang w:val="es-ES"/>
              </w:rPr>
              <w:t>Admini</w:t>
            </w:r>
            <w:r>
              <w:rPr>
                <w:noProof/>
                <w:color w:val="000000" w:themeColor="text1"/>
                <w:lang w:val="es-ES"/>
              </w:rPr>
              <w:t>strador de Torneo quiero po</w:t>
            </w:r>
            <w:r w:rsidRPr="009B45BE">
              <w:rPr>
                <w:noProof/>
                <w:color w:val="000000" w:themeColor="text1"/>
                <w:lang w:val="es-ES"/>
              </w:rPr>
              <w:t>d</w:t>
            </w:r>
            <w:r>
              <w:rPr>
                <w:noProof/>
                <w:color w:val="000000" w:themeColor="text1"/>
                <w:lang w:val="es-ES"/>
              </w:rPr>
              <w:t>er registrar un nuevo Jugador a un equipo para poder generar sus estadísticas.</w:t>
            </w:r>
          </w:p>
          <w:p w14:paraId="6EF98A3D" w14:textId="77777777" w:rsidR="005E35EB" w:rsidRPr="00ED6A64"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Pr>
                <w:noProof/>
                <w:color w:val="000000" w:themeColor="text1"/>
                <w:lang w:val="es-ES"/>
              </w:rPr>
              <w:t xml:space="preserve">Datos </w:t>
            </w:r>
            <w:r w:rsidRPr="00ED6A64">
              <w:rPr>
                <w:noProof/>
                <w:lang w:val="es-ES"/>
              </w:rPr>
              <w:t>del jugador:</w:t>
            </w:r>
          </w:p>
          <w:p w14:paraId="76394B28" w14:textId="77777777" w:rsidR="005E35EB" w:rsidRPr="00ED6A64"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b/>
                <w:noProof/>
                <w:lang w:val="es-ES"/>
              </w:rPr>
            </w:pPr>
            <w:r w:rsidRPr="00ED6A64">
              <w:rPr>
                <w:b/>
                <w:noProof/>
                <w:lang w:val="es-ES"/>
              </w:rPr>
              <w:t>Nombre</w:t>
            </w:r>
          </w:p>
          <w:p w14:paraId="0F052742" w14:textId="77777777" w:rsidR="005E35EB" w:rsidRPr="00ED6A64"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b/>
                <w:noProof/>
                <w:lang w:val="es-ES"/>
              </w:rPr>
            </w:pPr>
            <w:r w:rsidRPr="00ED6A64">
              <w:rPr>
                <w:b/>
                <w:noProof/>
                <w:lang w:val="es-ES"/>
              </w:rPr>
              <w:t>DNI</w:t>
            </w:r>
          </w:p>
          <w:p w14:paraId="53BFCDD7" w14:textId="77777777" w:rsidR="005E35EB" w:rsidRPr="00ED6A64"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Número de Camiseta</w:t>
            </w:r>
          </w:p>
          <w:p w14:paraId="00489A29" w14:textId="77777777" w:rsidR="005E35EB" w:rsidRPr="00ED6A64"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b/>
                <w:noProof/>
                <w:lang w:val="es-ES"/>
              </w:rPr>
            </w:pPr>
            <w:r w:rsidRPr="00ED6A64">
              <w:rPr>
                <w:b/>
                <w:noProof/>
                <w:lang w:val="es-ES"/>
              </w:rPr>
              <w:t>Fecha de nacimiento</w:t>
            </w:r>
          </w:p>
          <w:p w14:paraId="7C4EBD54" w14:textId="77777777" w:rsidR="005E35EB" w:rsidRPr="00ED6A64"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Teléfono</w:t>
            </w:r>
          </w:p>
          <w:p w14:paraId="73C246AF" w14:textId="77777777" w:rsidR="005E35EB"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lastRenderedPageBreak/>
              <w:t>Email</w:t>
            </w:r>
          </w:p>
          <w:p w14:paraId="7F1EA9DF" w14:textId="77777777" w:rsidR="005E35EB"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Facebook</w:t>
            </w:r>
          </w:p>
          <w:p w14:paraId="5667CB6B" w14:textId="77777777" w:rsidR="005E35EB"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Sexo</w:t>
            </w:r>
          </w:p>
          <w:p w14:paraId="66F3A801" w14:textId="77777777" w:rsidR="005E35EB"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Presentó ficha medica</w:t>
            </w:r>
          </w:p>
          <w:p w14:paraId="2C8109ED" w14:textId="77777777" w:rsidR="005E35EB" w:rsidRPr="009B45BE" w:rsidRDefault="005E35EB" w:rsidP="00D10ACF">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Imagen</w:t>
            </w:r>
          </w:p>
        </w:tc>
        <w:tc>
          <w:tcPr>
            <w:tcW w:w="3119" w:type="dxa"/>
            <w:shd w:val="clear" w:color="auto" w:fill="FFFFFF" w:themeFill="background1"/>
          </w:tcPr>
          <w:p w14:paraId="6D66A19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lastRenderedPageBreak/>
              <w:t xml:space="preserve">1 </w:t>
            </w:r>
            <w:r w:rsidRPr="00713355">
              <w:rPr>
                <w:noProof/>
                <w:color w:val="000000" w:themeColor="text1"/>
                <w:lang w:val="es-ES"/>
              </w:rPr>
              <w:t>No puede haber mas de un jugador con el mismo DNI en un equipo.</w:t>
            </w:r>
          </w:p>
          <w:p w14:paraId="1551E531"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 Para registrar un Jugador, se necesita seleccionar primero el equipo al que pertenece</w:t>
            </w:r>
          </w:p>
          <w:p w14:paraId="01D23949" w14:textId="4D2D32F5" w:rsidR="005E35EB" w:rsidRPr="00713355"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3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r>
              <w:rPr>
                <w:noProof/>
                <w:lang w:val="es-ES"/>
              </w:rPr>
              <w:t>.</w:t>
            </w:r>
          </w:p>
        </w:tc>
        <w:tc>
          <w:tcPr>
            <w:tcW w:w="1276" w:type="dxa"/>
            <w:shd w:val="clear" w:color="auto" w:fill="FFFFFF" w:themeFill="background1"/>
          </w:tcPr>
          <w:p w14:paraId="78EC46A2" w14:textId="77777777" w:rsidR="005E35EB" w:rsidRPr="00713355"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sidRPr="00713355">
              <w:rPr>
                <w:i/>
                <w:noProof/>
                <w:color w:val="000000" w:themeColor="text1"/>
                <w:lang w:val="es-ES"/>
              </w:rPr>
              <w:t>Gestión de Jugadores</w:t>
            </w:r>
          </w:p>
        </w:tc>
        <w:tc>
          <w:tcPr>
            <w:tcW w:w="567" w:type="dxa"/>
            <w:shd w:val="clear" w:color="auto" w:fill="FFFFFF" w:themeFill="background1"/>
            <w:vAlign w:val="center"/>
          </w:tcPr>
          <w:p w14:paraId="1B5EC000"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38E65F5E"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1E8E734" w14:textId="77777777" w:rsidR="005E35EB" w:rsidRPr="009B45BE" w:rsidRDefault="005E35EB" w:rsidP="00D42C65">
            <w:pPr>
              <w:rPr>
                <w:noProof/>
                <w:color w:val="000000" w:themeColor="text1"/>
                <w:lang w:val="es-ES"/>
              </w:rPr>
            </w:pPr>
            <w:r>
              <w:rPr>
                <w:noProof/>
                <w:color w:val="000000" w:themeColor="text1"/>
                <w:lang w:val="es-ES"/>
              </w:rPr>
              <w:lastRenderedPageBreak/>
              <w:t>20</w:t>
            </w:r>
          </w:p>
        </w:tc>
        <w:tc>
          <w:tcPr>
            <w:tcW w:w="1276" w:type="dxa"/>
            <w:shd w:val="clear" w:color="auto" w:fill="F2F2F2" w:themeFill="background1" w:themeFillShade="F2"/>
          </w:tcPr>
          <w:p w14:paraId="5EFA6EE9" w14:textId="77777777" w:rsidR="005E35EB" w:rsidRPr="00D711A8" w:rsidRDefault="005E35EB" w:rsidP="00D42C65">
            <w:pPr>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sidRPr="00D711A8">
              <w:rPr>
                <w:b/>
                <w:noProof/>
                <w:color w:val="31521B" w:themeColor="accent2" w:themeShade="80"/>
                <w:lang w:val="es-ES"/>
              </w:rPr>
              <w:t>REGISTRAR ÁRBITRO</w:t>
            </w:r>
          </w:p>
        </w:tc>
        <w:tc>
          <w:tcPr>
            <w:tcW w:w="2976" w:type="dxa"/>
            <w:shd w:val="clear" w:color="auto" w:fill="FFFFFF" w:themeFill="background1"/>
          </w:tcPr>
          <w:p w14:paraId="487DC341"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ES"/>
              </w:rPr>
            </w:pPr>
            <w:r w:rsidRPr="00ED6A64">
              <w:rPr>
                <w:noProof/>
                <w:lang w:val="es-ES"/>
              </w:rPr>
              <w:t>Como Administrador de Torneo quiero poder registrar un nuevo Árbitro para poder asignarlo a los diferentes partidos.</w:t>
            </w:r>
          </w:p>
          <w:p w14:paraId="1BB86098"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ES"/>
              </w:rPr>
            </w:pPr>
            <w:r w:rsidRPr="00ED6A64">
              <w:rPr>
                <w:noProof/>
                <w:lang w:val="es-ES"/>
              </w:rPr>
              <w:t>Datos del árbitro:</w:t>
            </w:r>
          </w:p>
          <w:p w14:paraId="0B5E61BE" w14:textId="77777777" w:rsidR="005E35EB" w:rsidRPr="00ED6A64" w:rsidRDefault="005E35EB" w:rsidP="00D10ACF">
            <w:pPr>
              <w:pStyle w:val="Prrafodelista"/>
              <w:numPr>
                <w:ilvl w:val="1"/>
                <w:numId w:val="20"/>
              </w:numPr>
              <w:ind w:left="719" w:hanging="283"/>
              <w:cnfStyle w:val="000000000000" w:firstRow="0" w:lastRow="0" w:firstColumn="0" w:lastColumn="0" w:oddVBand="0" w:evenVBand="0" w:oddHBand="0" w:evenHBand="0" w:firstRowFirstColumn="0" w:firstRowLastColumn="0" w:lastRowFirstColumn="0" w:lastRowLastColumn="0"/>
              <w:rPr>
                <w:b/>
                <w:lang w:val="es-AR"/>
              </w:rPr>
            </w:pPr>
            <w:r w:rsidRPr="00ED6A64">
              <w:rPr>
                <w:b/>
                <w:lang w:val="es-AR"/>
              </w:rPr>
              <w:t>Nombre</w:t>
            </w:r>
          </w:p>
          <w:p w14:paraId="3ED8642E" w14:textId="77777777" w:rsidR="005E35EB" w:rsidRPr="00ED6A64" w:rsidRDefault="005E35EB" w:rsidP="00D10ACF">
            <w:pPr>
              <w:pStyle w:val="Prrafodelista"/>
              <w:numPr>
                <w:ilvl w:val="1"/>
                <w:numId w:val="20"/>
              </w:numPr>
              <w:ind w:left="719" w:hanging="283"/>
              <w:cnfStyle w:val="000000000000" w:firstRow="0" w:lastRow="0" w:firstColumn="0" w:lastColumn="0" w:oddVBand="0" w:evenVBand="0" w:oddHBand="0" w:evenHBand="0" w:firstRowFirstColumn="0" w:firstRowLastColumn="0" w:lastRowFirstColumn="0" w:lastRowLastColumn="0"/>
              <w:rPr>
                <w:lang w:val="es-AR"/>
              </w:rPr>
            </w:pPr>
            <w:r w:rsidRPr="00ED6A64">
              <w:rPr>
                <w:lang w:val="es-AR"/>
              </w:rPr>
              <w:t>Celular</w:t>
            </w:r>
          </w:p>
          <w:p w14:paraId="0E880E5B" w14:textId="77777777" w:rsidR="005E35EB" w:rsidRPr="00ED6A64" w:rsidRDefault="005E35EB" w:rsidP="00D10ACF">
            <w:pPr>
              <w:pStyle w:val="Prrafodelista"/>
              <w:numPr>
                <w:ilvl w:val="1"/>
                <w:numId w:val="20"/>
              </w:numPr>
              <w:ind w:left="719" w:hanging="283"/>
              <w:cnfStyle w:val="000000000000" w:firstRow="0" w:lastRow="0" w:firstColumn="0" w:lastColumn="0" w:oddVBand="0" w:evenVBand="0" w:oddHBand="0" w:evenHBand="0" w:firstRowFirstColumn="0" w:firstRowLastColumn="0" w:lastRowFirstColumn="0" w:lastRowLastColumn="0"/>
              <w:rPr>
                <w:lang w:val="es-AR"/>
              </w:rPr>
            </w:pPr>
            <w:r w:rsidRPr="00ED6A64">
              <w:rPr>
                <w:lang w:val="es-AR"/>
              </w:rPr>
              <w:t xml:space="preserve">E-mail. </w:t>
            </w:r>
          </w:p>
          <w:p w14:paraId="149B8424" w14:textId="77777777" w:rsidR="005E35EB" w:rsidRPr="00ED6A64" w:rsidRDefault="005E35EB" w:rsidP="00D10ACF">
            <w:pPr>
              <w:pStyle w:val="Prrafodelista"/>
              <w:numPr>
                <w:ilvl w:val="1"/>
                <w:numId w:val="20"/>
              </w:numPr>
              <w:ind w:left="719" w:hanging="283"/>
              <w:cnfStyle w:val="000000000000" w:firstRow="0" w:lastRow="0" w:firstColumn="0" w:lastColumn="0" w:oddVBand="0" w:evenVBand="0" w:oddHBand="0" w:evenHBand="0" w:firstRowFirstColumn="0" w:firstRowLastColumn="0" w:lastRowFirstColumn="0" w:lastRowLastColumn="0"/>
              <w:rPr>
                <w:lang w:val="es-AR"/>
              </w:rPr>
            </w:pPr>
            <w:r w:rsidRPr="00ED6A64">
              <w:rPr>
                <w:lang w:val="es-AR"/>
              </w:rPr>
              <w:t>Número de Matricula</w:t>
            </w:r>
          </w:p>
          <w:p w14:paraId="2D290CB5" w14:textId="77777777" w:rsidR="005E35EB" w:rsidRPr="00ED6A64" w:rsidRDefault="005E35EB" w:rsidP="00D10ACF">
            <w:pPr>
              <w:pStyle w:val="Prrafodelista"/>
              <w:numPr>
                <w:ilvl w:val="1"/>
                <w:numId w:val="20"/>
              </w:numPr>
              <w:ind w:left="719" w:hanging="283"/>
              <w:cnfStyle w:val="000000000000" w:firstRow="0" w:lastRow="0" w:firstColumn="0" w:lastColumn="0" w:oddVBand="0" w:evenVBand="0" w:oddHBand="0" w:evenHBand="0" w:firstRowFirstColumn="0" w:firstRowLastColumn="0" w:lastRowFirstColumn="0" w:lastRowLastColumn="0"/>
              <w:rPr>
                <w:lang w:val="es-AR"/>
              </w:rPr>
            </w:pPr>
            <w:r w:rsidRPr="00ED6A64">
              <w:rPr>
                <w:lang w:val="es-AR"/>
              </w:rPr>
              <w:t>Imagen</w:t>
            </w:r>
          </w:p>
        </w:tc>
        <w:tc>
          <w:tcPr>
            <w:tcW w:w="3119" w:type="dxa"/>
            <w:shd w:val="clear" w:color="auto" w:fill="FFFFFF" w:themeFill="background1"/>
          </w:tcPr>
          <w:p w14:paraId="1AD93500" w14:textId="1A8D724F" w:rsidR="005E35EB" w:rsidRPr="00D711A8"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1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r>
              <w:rPr>
                <w:noProof/>
                <w:lang w:val="es-ES"/>
              </w:rPr>
              <w:t>.</w:t>
            </w:r>
          </w:p>
        </w:tc>
        <w:tc>
          <w:tcPr>
            <w:tcW w:w="1276" w:type="dxa"/>
            <w:shd w:val="clear" w:color="auto" w:fill="FFFFFF" w:themeFill="background1"/>
          </w:tcPr>
          <w:p w14:paraId="19D31226" w14:textId="77777777" w:rsidR="005E35EB" w:rsidRPr="00D711A8"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sidRPr="00D711A8">
              <w:rPr>
                <w:i/>
                <w:noProof/>
                <w:color w:val="000000" w:themeColor="text1"/>
                <w:lang w:val="es-ES"/>
              </w:rPr>
              <w:t>Gestión de Árbitros</w:t>
            </w:r>
          </w:p>
        </w:tc>
        <w:tc>
          <w:tcPr>
            <w:tcW w:w="567" w:type="dxa"/>
            <w:shd w:val="clear" w:color="auto" w:fill="FFFFFF" w:themeFill="background1"/>
            <w:vAlign w:val="center"/>
          </w:tcPr>
          <w:p w14:paraId="516C0AC7"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180AE968"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8E56246" w14:textId="77777777" w:rsidR="005E35EB" w:rsidRPr="009B45BE" w:rsidRDefault="005E35EB" w:rsidP="00D42C65">
            <w:pPr>
              <w:rPr>
                <w:noProof/>
                <w:color w:val="000000" w:themeColor="text1"/>
                <w:lang w:val="es-ES"/>
              </w:rPr>
            </w:pPr>
            <w:r>
              <w:rPr>
                <w:noProof/>
                <w:color w:val="000000" w:themeColor="text1"/>
                <w:lang w:val="es-ES"/>
              </w:rPr>
              <w:t>21</w:t>
            </w:r>
          </w:p>
        </w:tc>
        <w:tc>
          <w:tcPr>
            <w:tcW w:w="1276" w:type="dxa"/>
            <w:shd w:val="clear" w:color="auto" w:fill="F2F2F2" w:themeFill="background1" w:themeFillShade="F2"/>
          </w:tcPr>
          <w:p w14:paraId="12F8226D" w14:textId="77777777" w:rsidR="005E35EB" w:rsidRPr="00461127"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461127">
              <w:rPr>
                <w:b/>
                <w:noProof/>
                <w:color w:val="31521B" w:themeColor="accent2" w:themeShade="80"/>
                <w:lang w:val="es-ES"/>
              </w:rPr>
              <w:t>REGISTRAR CANCHA</w:t>
            </w:r>
          </w:p>
        </w:tc>
        <w:tc>
          <w:tcPr>
            <w:tcW w:w="2976" w:type="dxa"/>
            <w:shd w:val="clear" w:color="auto" w:fill="FFFFFF" w:themeFill="background1"/>
          </w:tcPr>
          <w:p w14:paraId="544D60F9" w14:textId="77777777" w:rsidR="005E35EB" w:rsidRPr="00ED6A64"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Como Administrador de Torneo quiero poder registrar una nueva Cancha para poder asignarla a los diferentes partidos.</w:t>
            </w:r>
          </w:p>
          <w:p w14:paraId="378E2532" w14:textId="77777777" w:rsidR="005E35EB" w:rsidRPr="00ED6A64"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sidRPr="00ED6A64">
              <w:rPr>
                <w:noProof/>
                <w:lang w:val="es-ES"/>
              </w:rPr>
              <w:t>Datos de la cancha:</w:t>
            </w:r>
          </w:p>
          <w:p w14:paraId="6335C8DA" w14:textId="77777777" w:rsidR="005E35EB" w:rsidRPr="00ED6A64" w:rsidRDefault="005E35EB" w:rsidP="00D10ACF">
            <w:pPr>
              <w:pStyle w:val="Prrafodelista"/>
              <w:numPr>
                <w:ilvl w:val="1"/>
                <w:numId w:val="41"/>
              </w:numPr>
              <w:ind w:left="719" w:hanging="283"/>
              <w:cnfStyle w:val="000000100000" w:firstRow="0" w:lastRow="0" w:firstColumn="0" w:lastColumn="0" w:oddVBand="0" w:evenVBand="0" w:oddHBand="1" w:evenHBand="0" w:firstRowFirstColumn="0" w:firstRowLastColumn="0" w:lastRowFirstColumn="0" w:lastRowLastColumn="0"/>
              <w:rPr>
                <w:b/>
                <w:lang w:val="es-AR"/>
              </w:rPr>
            </w:pPr>
            <w:r w:rsidRPr="00ED6A64">
              <w:rPr>
                <w:b/>
                <w:lang w:val="es-AR"/>
              </w:rPr>
              <w:t>Nombre</w:t>
            </w:r>
          </w:p>
          <w:p w14:paraId="21673D4C" w14:textId="77777777" w:rsidR="005E35EB" w:rsidRPr="00ED6A64" w:rsidRDefault="005E35EB" w:rsidP="00D10ACF">
            <w:pPr>
              <w:pStyle w:val="Prrafodelista"/>
              <w:numPr>
                <w:ilvl w:val="1"/>
                <w:numId w:val="41"/>
              </w:numPr>
              <w:ind w:left="719" w:hanging="283"/>
              <w:cnfStyle w:val="000000100000" w:firstRow="0" w:lastRow="0" w:firstColumn="0" w:lastColumn="0" w:oddVBand="0" w:evenVBand="0" w:oddHBand="1" w:evenHBand="0" w:firstRowFirstColumn="0" w:firstRowLastColumn="0" w:lastRowFirstColumn="0" w:lastRowLastColumn="0"/>
              <w:rPr>
                <w:lang w:val="es-AR"/>
              </w:rPr>
            </w:pPr>
            <w:r w:rsidRPr="00ED6A64">
              <w:rPr>
                <w:lang w:val="es-AR"/>
              </w:rPr>
              <w:t>Domicilio</w:t>
            </w:r>
          </w:p>
          <w:p w14:paraId="10A747E2" w14:textId="77777777" w:rsidR="005E35EB" w:rsidRPr="00ED6A64" w:rsidRDefault="005E35EB" w:rsidP="00D10ACF">
            <w:pPr>
              <w:pStyle w:val="Prrafodelista"/>
              <w:numPr>
                <w:ilvl w:val="1"/>
                <w:numId w:val="41"/>
              </w:numPr>
              <w:ind w:left="719" w:hanging="283"/>
              <w:cnfStyle w:val="000000100000" w:firstRow="0" w:lastRow="0" w:firstColumn="0" w:lastColumn="0" w:oddVBand="0" w:evenVBand="0" w:oddHBand="1" w:evenHBand="0" w:firstRowFirstColumn="0" w:firstRowLastColumn="0" w:lastRowFirstColumn="0" w:lastRowLastColumn="0"/>
              <w:rPr>
                <w:lang w:val="es-AR"/>
              </w:rPr>
            </w:pPr>
            <w:r w:rsidRPr="00ED6A64">
              <w:rPr>
                <w:lang w:val="es-AR"/>
              </w:rPr>
              <w:t xml:space="preserve">Teléfono </w:t>
            </w:r>
          </w:p>
          <w:p w14:paraId="7C7D5036" w14:textId="77777777" w:rsidR="005E35EB" w:rsidRPr="00ED6A64" w:rsidRDefault="005E35EB" w:rsidP="00D10ACF">
            <w:pPr>
              <w:pStyle w:val="Prrafodelista"/>
              <w:numPr>
                <w:ilvl w:val="1"/>
                <w:numId w:val="41"/>
              </w:numPr>
              <w:ind w:left="719" w:hanging="283"/>
              <w:cnfStyle w:val="000000100000" w:firstRow="0" w:lastRow="0" w:firstColumn="0" w:lastColumn="0" w:oddVBand="0" w:evenVBand="0" w:oddHBand="1" w:evenHBand="0" w:firstRowFirstColumn="0" w:firstRowLastColumn="0" w:lastRowFirstColumn="0" w:lastRowLastColumn="0"/>
              <w:rPr>
                <w:noProof/>
                <w:lang w:val="es-ES"/>
              </w:rPr>
            </w:pPr>
            <w:r w:rsidRPr="00ED6A64">
              <w:rPr>
                <w:lang w:val="es-AR"/>
              </w:rPr>
              <w:t>Imagen</w:t>
            </w:r>
          </w:p>
        </w:tc>
        <w:tc>
          <w:tcPr>
            <w:tcW w:w="3119" w:type="dxa"/>
            <w:shd w:val="clear" w:color="auto" w:fill="FFFFFF" w:themeFill="background1"/>
          </w:tcPr>
          <w:p w14:paraId="6E7B20C6" w14:textId="6E167878" w:rsidR="005E35EB" w:rsidRPr="0071145D"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1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r>
              <w:rPr>
                <w:noProof/>
                <w:lang w:val="es-ES"/>
              </w:rPr>
              <w:t>.</w:t>
            </w:r>
          </w:p>
        </w:tc>
        <w:tc>
          <w:tcPr>
            <w:tcW w:w="1276" w:type="dxa"/>
            <w:shd w:val="clear" w:color="auto" w:fill="FFFFFF" w:themeFill="background1"/>
          </w:tcPr>
          <w:p w14:paraId="04A54132" w14:textId="77777777" w:rsidR="005E35EB" w:rsidRPr="00461127"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sidRPr="00461127">
              <w:rPr>
                <w:i/>
                <w:noProof/>
                <w:color w:val="000000" w:themeColor="text1"/>
                <w:lang w:val="es-ES"/>
              </w:rPr>
              <w:t>Gestión de Canchas</w:t>
            </w:r>
            <w:r>
              <w:rPr>
                <w:i/>
                <w:noProof/>
                <w:color w:val="000000" w:themeColor="text1"/>
                <w:lang w:val="es-ES"/>
              </w:rPr>
              <w:t>/Complejos</w:t>
            </w:r>
          </w:p>
        </w:tc>
        <w:tc>
          <w:tcPr>
            <w:tcW w:w="567" w:type="dxa"/>
            <w:shd w:val="clear" w:color="auto" w:fill="FFFFFF" w:themeFill="background1"/>
            <w:vAlign w:val="center"/>
          </w:tcPr>
          <w:p w14:paraId="52C2D8FB"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3E8EF89B"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5A8F48C" w14:textId="77777777" w:rsidR="005E35EB" w:rsidRDefault="005E35EB" w:rsidP="00D42C65">
            <w:pPr>
              <w:rPr>
                <w:noProof/>
                <w:color w:val="000000" w:themeColor="text1"/>
                <w:lang w:val="es-ES"/>
              </w:rPr>
            </w:pPr>
            <w:r>
              <w:rPr>
                <w:noProof/>
                <w:color w:val="000000" w:themeColor="text1"/>
                <w:lang w:val="es-ES"/>
              </w:rPr>
              <w:t>22</w:t>
            </w:r>
          </w:p>
        </w:tc>
        <w:tc>
          <w:tcPr>
            <w:tcW w:w="1276" w:type="dxa"/>
            <w:shd w:val="clear" w:color="auto" w:fill="F2F2F2" w:themeFill="background1" w:themeFillShade="F2"/>
          </w:tcPr>
          <w:p w14:paraId="6DBAA0C8" w14:textId="77777777" w:rsidR="005E35EB" w:rsidRPr="00ED12AA" w:rsidRDefault="005E35EB" w:rsidP="00D42C65">
            <w:pPr>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sidRPr="00ED12AA">
              <w:rPr>
                <w:b/>
                <w:noProof/>
                <w:color w:val="31521B" w:themeColor="accent2" w:themeShade="80"/>
                <w:lang w:val="es-ES"/>
              </w:rPr>
              <w:t>ASIGNAR EQUIPO  A EDICIÓN</w:t>
            </w:r>
          </w:p>
        </w:tc>
        <w:tc>
          <w:tcPr>
            <w:tcW w:w="2976" w:type="dxa"/>
            <w:shd w:val="clear" w:color="auto" w:fill="FFFFFF" w:themeFill="background1"/>
          </w:tcPr>
          <w:p w14:paraId="2BB717A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pasar los equipos registrador en un Torneo a una Edición particular para determinar que equipos participarán en la msma.</w:t>
            </w:r>
          </w:p>
        </w:tc>
        <w:tc>
          <w:tcPr>
            <w:tcW w:w="3119" w:type="dxa"/>
            <w:shd w:val="clear" w:color="auto" w:fill="FFFFFF" w:themeFill="background1"/>
          </w:tcPr>
          <w:p w14:paraId="2A1383BD" w14:textId="77777777" w:rsidR="005E35EB" w:rsidRPr="0071145D"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Deberá incluir la opción “Seleccionar Todos” y “Quitar Todos”</w:t>
            </w:r>
          </w:p>
        </w:tc>
        <w:tc>
          <w:tcPr>
            <w:tcW w:w="1276" w:type="dxa"/>
            <w:shd w:val="clear" w:color="auto" w:fill="FFFFFF" w:themeFill="background1"/>
          </w:tcPr>
          <w:p w14:paraId="49B1BF3A" w14:textId="77777777" w:rsidR="005E35EB" w:rsidRPr="00ED12AA"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sidRPr="00ED12AA">
              <w:rPr>
                <w:i/>
                <w:noProof/>
                <w:color w:val="000000" w:themeColor="text1"/>
                <w:lang w:val="es-ES"/>
              </w:rPr>
              <w:t>Gestión de Ediciones</w:t>
            </w:r>
          </w:p>
        </w:tc>
        <w:tc>
          <w:tcPr>
            <w:tcW w:w="567" w:type="dxa"/>
            <w:shd w:val="clear" w:color="auto" w:fill="FFFFFF" w:themeFill="background1"/>
            <w:vAlign w:val="center"/>
          </w:tcPr>
          <w:p w14:paraId="4301FE8B"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2218CB" w14:paraId="1AF692E1"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DE4318C" w14:textId="77777777" w:rsidR="005E35EB" w:rsidRDefault="005E35EB" w:rsidP="00D42C65">
            <w:pPr>
              <w:rPr>
                <w:noProof/>
                <w:color w:val="000000" w:themeColor="text1"/>
                <w:lang w:val="es-ES"/>
              </w:rPr>
            </w:pPr>
            <w:r>
              <w:rPr>
                <w:noProof/>
                <w:color w:val="000000" w:themeColor="text1"/>
                <w:lang w:val="es-ES"/>
              </w:rPr>
              <w:t>23</w:t>
            </w:r>
          </w:p>
        </w:tc>
        <w:tc>
          <w:tcPr>
            <w:tcW w:w="1276" w:type="dxa"/>
            <w:shd w:val="clear" w:color="auto" w:fill="F2F2F2" w:themeFill="background1" w:themeFillShade="F2"/>
          </w:tcPr>
          <w:p w14:paraId="064D762B" w14:textId="77777777" w:rsidR="005E35EB" w:rsidRPr="002218CB"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2218CB">
              <w:rPr>
                <w:b/>
                <w:noProof/>
                <w:color w:val="31521B" w:themeColor="accent2" w:themeShade="80"/>
                <w:lang w:val="es-ES"/>
              </w:rPr>
              <w:t>ELIMINAR TORNEO</w:t>
            </w:r>
          </w:p>
        </w:tc>
        <w:tc>
          <w:tcPr>
            <w:tcW w:w="2976" w:type="dxa"/>
            <w:shd w:val="clear" w:color="auto" w:fill="FFFFFF" w:themeFill="background1"/>
          </w:tcPr>
          <w:p w14:paraId="64BB0CD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eliminar un torneo para dejar de administrarlo</w:t>
            </w:r>
          </w:p>
        </w:tc>
        <w:tc>
          <w:tcPr>
            <w:tcW w:w="3119" w:type="dxa"/>
            <w:shd w:val="clear" w:color="auto" w:fill="FFFFFF" w:themeFill="background1"/>
          </w:tcPr>
          <w:p w14:paraId="76E856F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La eliminación del torneo es una eliminación física por lo tanto se requiere que el torneo no tenga ediciones asociadas</w:t>
            </w:r>
          </w:p>
          <w:p w14:paraId="4A5C364A" w14:textId="77777777" w:rsidR="005E35EB" w:rsidRPr="0071145D"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 Debe pedir confirmación de la acción de eliminación</w:t>
            </w:r>
          </w:p>
        </w:tc>
        <w:tc>
          <w:tcPr>
            <w:tcW w:w="1276" w:type="dxa"/>
            <w:shd w:val="clear" w:color="auto" w:fill="FFFFFF" w:themeFill="background1"/>
          </w:tcPr>
          <w:p w14:paraId="4E9B8D8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B46B2A">
              <w:rPr>
                <w:i/>
                <w:noProof/>
                <w:color w:val="000000" w:themeColor="text1"/>
                <w:lang w:val="es-ES"/>
              </w:rPr>
              <w:t>Gestión de Torneos</w:t>
            </w:r>
          </w:p>
        </w:tc>
        <w:tc>
          <w:tcPr>
            <w:tcW w:w="567" w:type="dxa"/>
            <w:shd w:val="clear" w:color="auto" w:fill="FFFFFF" w:themeFill="background1"/>
            <w:vAlign w:val="center"/>
          </w:tcPr>
          <w:p w14:paraId="409122F3"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2218CB" w14:paraId="014A689C"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06D89F9" w14:textId="77777777" w:rsidR="005E35EB" w:rsidRDefault="005E35EB" w:rsidP="00D42C65">
            <w:pPr>
              <w:rPr>
                <w:noProof/>
                <w:color w:val="000000" w:themeColor="text1"/>
                <w:lang w:val="es-ES"/>
              </w:rPr>
            </w:pPr>
            <w:r>
              <w:rPr>
                <w:noProof/>
                <w:color w:val="000000" w:themeColor="text1"/>
                <w:lang w:val="es-ES"/>
              </w:rPr>
              <w:t>24</w:t>
            </w:r>
          </w:p>
        </w:tc>
        <w:tc>
          <w:tcPr>
            <w:tcW w:w="1276" w:type="dxa"/>
            <w:shd w:val="clear" w:color="auto" w:fill="F2F2F2" w:themeFill="background1" w:themeFillShade="F2"/>
          </w:tcPr>
          <w:p w14:paraId="0552CCD5" w14:textId="77777777" w:rsidR="005E35EB" w:rsidRPr="002218C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ADMINISTRADOR TORNEO</w:t>
            </w:r>
          </w:p>
        </w:tc>
        <w:tc>
          <w:tcPr>
            <w:tcW w:w="2976" w:type="dxa"/>
            <w:shd w:val="clear" w:color="auto" w:fill="FFFFFF" w:themeFill="background1"/>
          </w:tcPr>
          <w:p w14:paraId="5488C3C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gestionarlo.</w:t>
            </w:r>
          </w:p>
        </w:tc>
        <w:tc>
          <w:tcPr>
            <w:tcW w:w="3119" w:type="dxa"/>
            <w:shd w:val="clear" w:color="auto" w:fill="FFFFFF" w:themeFill="background1"/>
          </w:tcPr>
          <w:p w14:paraId="1DCB515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1BFC38FF" w14:textId="77777777" w:rsidR="005E35EB" w:rsidRPr="00B46B2A"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sidRPr="00B46B2A">
              <w:rPr>
                <w:i/>
                <w:noProof/>
                <w:color w:val="000000" w:themeColor="text1"/>
                <w:lang w:val="es-ES"/>
              </w:rPr>
              <w:t>Gestión de Torneos</w:t>
            </w:r>
          </w:p>
        </w:tc>
        <w:tc>
          <w:tcPr>
            <w:tcW w:w="567" w:type="dxa"/>
            <w:shd w:val="clear" w:color="auto" w:fill="FFFFFF" w:themeFill="background1"/>
            <w:vAlign w:val="center"/>
          </w:tcPr>
          <w:p w14:paraId="36233F91"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2218CB" w14:paraId="1806367F"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E9BCE5D" w14:textId="77777777" w:rsidR="005E35EB" w:rsidRDefault="005E35EB" w:rsidP="00D42C65">
            <w:pPr>
              <w:rPr>
                <w:noProof/>
                <w:color w:val="000000" w:themeColor="text1"/>
                <w:lang w:val="es-ES"/>
              </w:rPr>
            </w:pPr>
            <w:r>
              <w:rPr>
                <w:noProof/>
                <w:color w:val="000000" w:themeColor="text1"/>
                <w:lang w:val="es-ES"/>
              </w:rPr>
              <w:lastRenderedPageBreak/>
              <w:t>25</w:t>
            </w:r>
          </w:p>
        </w:tc>
        <w:tc>
          <w:tcPr>
            <w:tcW w:w="1276" w:type="dxa"/>
            <w:shd w:val="clear" w:color="auto" w:fill="F2F2F2" w:themeFill="background1" w:themeFillShade="F2"/>
          </w:tcPr>
          <w:p w14:paraId="5A488746" w14:textId="77777777" w:rsidR="005E35EB" w:rsidRPr="002218C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ELIMINAR EDICIÓN</w:t>
            </w:r>
          </w:p>
        </w:tc>
        <w:tc>
          <w:tcPr>
            <w:tcW w:w="2976" w:type="dxa"/>
            <w:shd w:val="clear" w:color="auto" w:fill="FFFFFF" w:themeFill="background1"/>
          </w:tcPr>
          <w:p w14:paraId="2B7A6455"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eliminar una edición para dejar de administrarla</w:t>
            </w:r>
          </w:p>
        </w:tc>
        <w:tc>
          <w:tcPr>
            <w:tcW w:w="3119" w:type="dxa"/>
            <w:shd w:val="clear" w:color="auto" w:fill="FFFFFF" w:themeFill="background1"/>
          </w:tcPr>
          <w:p w14:paraId="1167CF3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No se podrá eliminar una edición que se encuentre en estado Finalizada ni Cancelada. Se podrá eliminar una edición siempre que esté Registrada, Configurada e Iniciada.</w:t>
            </w:r>
          </w:p>
          <w:p w14:paraId="568575F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 2 Debe pedir confirmación de la acción de eliminación.</w:t>
            </w:r>
          </w:p>
        </w:tc>
        <w:tc>
          <w:tcPr>
            <w:tcW w:w="1276" w:type="dxa"/>
            <w:shd w:val="clear" w:color="auto" w:fill="FFFFFF" w:themeFill="background1"/>
          </w:tcPr>
          <w:p w14:paraId="590BE178"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Ediciones</w:t>
            </w:r>
          </w:p>
        </w:tc>
        <w:tc>
          <w:tcPr>
            <w:tcW w:w="567" w:type="dxa"/>
            <w:shd w:val="clear" w:color="auto" w:fill="FFFFFF" w:themeFill="background1"/>
            <w:vAlign w:val="center"/>
          </w:tcPr>
          <w:p w14:paraId="37D596C8"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2218CB" w14:paraId="1DE2E02F"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16576AF" w14:textId="77777777" w:rsidR="005E35EB" w:rsidRDefault="005E35EB" w:rsidP="00D42C65">
            <w:pPr>
              <w:rPr>
                <w:noProof/>
                <w:color w:val="000000" w:themeColor="text1"/>
                <w:lang w:val="es-ES"/>
              </w:rPr>
            </w:pPr>
            <w:r>
              <w:rPr>
                <w:noProof/>
                <w:color w:val="000000" w:themeColor="text1"/>
                <w:lang w:val="es-ES"/>
              </w:rPr>
              <w:t>26</w:t>
            </w:r>
          </w:p>
        </w:tc>
        <w:tc>
          <w:tcPr>
            <w:tcW w:w="1276" w:type="dxa"/>
            <w:shd w:val="clear" w:color="auto" w:fill="F2F2F2" w:themeFill="background1" w:themeFillShade="F2"/>
          </w:tcPr>
          <w:p w14:paraId="6C86FB8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CONFIGURAR PREFERENCIAS DE EDICIÓN</w:t>
            </w:r>
          </w:p>
          <w:p w14:paraId="116C4FB9" w14:textId="77777777" w:rsidR="005E35EB" w:rsidRPr="0091659B" w:rsidRDefault="005E35EB" w:rsidP="00D42C65">
            <w:pPr>
              <w:cnfStyle w:val="000000000000" w:firstRow="0" w:lastRow="0" w:firstColumn="0" w:lastColumn="0" w:oddVBand="0" w:evenVBand="0" w:oddHBand="0" w:evenHBand="0" w:firstRowFirstColumn="0" w:firstRowLastColumn="0" w:lastRowFirstColumn="0" w:lastRowLastColumn="0"/>
              <w:rPr>
                <w:noProof/>
                <w:color w:val="31521B" w:themeColor="accent2" w:themeShade="80"/>
                <w:lang w:val="es-ES"/>
              </w:rPr>
            </w:pPr>
            <w:r w:rsidRPr="0091659B">
              <w:rPr>
                <w:noProof/>
                <w:color w:val="31521B" w:themeColor="accent2" w:themeShade="80"/>
                <w:sz w:val="18"/>
                <w:lang w:val="es-ES"/>
              </w:rPr>
              <w:t>(1º paso del Asistente de Configuración de Edición)</w:t>
            </w:r>
          </w:p>
        </w:tc>
        <w:tc>
          <w:tcPr>
            <w:tcW w:w="2976" w:type="dxa"/>
            <w:shd w:val="clear" w:color="auto" w:fill="FFFFFF" w:themeFill="background1"/>
          </w:tcPr>
          <w:p w14:paraId="033B326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Edición quiero poder configurar las preferencias para poder administrarla según las preferencias seleccionadas.</w:t>
            </w:r>
          </w:p>
        </w:tc>
        <w:tc>
          <w:tcPr>
            <w:tcW w:w="3119" w:type="dxa"/>
            <w:shd w:val="clear" w:color="auto" w:fill="FFFFFF" w:themeFill="background1"/>
          </w:tcPr>
          <w:p w14:paraId="1109EDEB"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b/>
                <w:sz w:val="18"/>
                <w:lang w:val="es-AR"/>
              </w:rPr>
            </w:pPr>
            <w:r w:rsidRPr="0002698D">
              <w:rPr>
                <w:b/>
                <w:sz w:val="18"/>
                <w:lang w:val="es-AR"/>
              </w:rPr>
              <w:t>¿Registrará jugadores?</w:t>
            </w:r>
          </w:p>
          <w:p w14:paraId="44F908F2"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qué jugador juega cada partido?</w:t>
            </w:r>
          </w:p>
          <w:p w14:paraId="20D8FBB7"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los cambios de jugadores que se hagan durante el partido?</w:t>
            </w:r>
          </w:p>
          <w:p w14:paraId="3F3D601D"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qué jugador hizo los goles?</w:t>
            </w:r>
          </w:p>
          <w:p w14:paraId="309D2110"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tarjetas aplicadas a cada jugador?</w:t>
            </w:r>
          </w:p>
          <w:p w14:paraId="170A2534"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sz w:val="18"/>
                <w:lang w:val="es-AR"/>
              </w:rPr>
            </w:pPr>
            <w:r w:rsidRPr="0002698D">
              <w:rPr>
                <w:b/>
                <w:sz w:val="18"/>
                <w:lang w:val="es-AR"/>
              </w:rPr>
              <w:t>¿Registrará sanciones?</w:t>
            </w:r>
          </w:p>
          <w:p w14:paraId="7B41ECD1"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sanciones a equipos?</w:t>
            </w:r>
          </w:p>
          <w:p w14:paraId="2B26FF38"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sanciones a jugadores?</w:t>
            </w:r>
          </w:p>
          <w:p w14:paraId="1219D366"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b/>
                <w:sz w:val="18"/>
                <w:lang w:val="es-AR"/>
              </w:rPr>
            </w:pPr>
            <w:r w:rsidRPr="0002698D">
              <w:rPr>
                <w:b/>
                <w:sz w:val="18"/>
                <w:lang w:val="es-AR"/>
              </w:rPr>
              <w:t>¿Registrará árbitros?</w:t>
            </w:r>
          </w:p>
          <w:p w14:paraId="03CFB18C"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b/>
                <w:sz w:val="18"/>
                <w:lang w:val="es-AR"/>
              </w:rPr>
            </w:pPr>
            <w:r w:rsidRPr="0002698D">
              <w:rPr>
                <w:sz w:val="18"/>
                <w:lang w:val="es-AR"/>
              </w:rPr>
              <w:t>¿Asignará árbitros en particular a cada partido?</w:t>
            </w:r>
          </w:p>
          <w:p w14:paraId="51DAF1E5"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el desempeño del árbitro por cada partido?</w:t>
            </w:r>
          </w:p>
          <w:p w14:paraId="577EB435"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b/>
                <w:sz w:val="18"/>
                <w:lang w:val="es-AR"/>
              </w:rPr>
            </w:pPr>
            <w:r w:rsidRPr="0002698D">
              <w:rPr>
                <w:b/>
                <w:sz w:val="18"/>
                <w:lang w:val="es-AR"/>
              </w:rPr>
              <w:t>¿Registrará Canchas o Complejos?</w:t>
            </w:r>
          </w:p>
          <w:p w14:paraId="32D4432D"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 xml:space="preserve">¿Dónde se jugarán los partidos? </w:t>
            </w:r>
            <w:r w:rsidRPr="0002698D">
              <w:rPr>
                <w:sz w:val="18"/>
                <w:lang w:val="es-ES"/>
              </w:rPr>
              <w:t>Complejo/s propios del torneo</w:t>
            </w:r>
            <w:r w:rsidRPr="0002698D">
              <w:rPr>
                <w:rStyle w:val="apple-converted-space"/>
                <w:sz w:val="18"/>
                <w:shd w:val="clear" w:color="auto" w:fill="FFFFFF"/>
                <w:lang w:val="es-ES"/>
              </w:rPr>
              <w:t xml:space="preserve"> o </w:t>
            </w:r>
            <w:r w:rsidRPr="0002698D">
              <w:rPr>
                <w:sz w:val="18"/>
                <w:shd w:val="clear" w:color="auto" w:fill="FFFFFF"/>
                <w:lang w:val="es-ES"/>
              </w:rPr>
              <w:t>Canchas de los equipos participantes</w:t>
            </w:r>
            <w:r w:rsidRPr="0002698D">
              <w:rPr>
                <w:sz w:val="18"/>
                <w:lang w:val="es-AR"/>
              </w:rPr>
              <w:t xml:space="preserve"> </w:t>
            </w:r>
          </w:p>
          <w:p w14:paraId="1421DABC"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p>
        </w:tc>
        <w:tc>
          <w:tcPr>
            <w:tcW w:w="1276" w:type="dxa"/>
            <w:shd w:val="clear" w:color="auto" w:fill="FFFFFF" w:themeFill="background1"/>
          </w:tcPr>
          <w:p w14:paraId="71D1196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Ediciones</w:t>
            </w:r>
          </w:p>
        </w:tc>
        <w:tc>
          <w:tcPr>
            <w:tcW w:w="567" w:type="dxa"/>
            <w:shd w:val="clear" w:color="auto" w:fill="FFFFFF" w:themeFill="background1"/>
            <w:vAlign w:val="center"/>
          </w:tcPr>
          <w:p w14:paraId="7DC8DD68"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2218CB" w14:paraId="70ACE4B4"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3BF393A" w14:textId="77777777" w:rsidR="005E35EB" w:rsidRDefault="005E35EB" w:rsidP="00D42C65">
            <w:pPr>
              <w:rPr>
                <w:noProof/>
                <w:color w:val="000000" w:themeColor="text1"/>
                <w:lang w:val="es-ES"/>
              </w:rPr>
            </w:pPr>
            <w:r>
              <w:rPr>
                <w:noProof/>
                <w:color w:val="000000" w:themeColor="text1"/>
                <w:lang w:val="es-ES"/>
              </w:rPr>
              <w:t>27</w:t>
            </w:r>
          </w:p>
        </w:tc>
        <w:tc>
          <w:tcPr>
            <w:tcW w:w="1276" w:type="dxa"/>
            <w:shd w:val="clear" w:color="auto" w:fill="F2F2F2" w:themeFill="background1" w:themeFillShade="F2"/>
          </w:tcPr>
          <w:p w14:paraId="7A032AD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SELECCIONAR EQUIPOS A PARTICIPAR EN LA EDICIÓN</w:t>
            </w:r>
          </w:p>
          <w:p w14:paraId="668FE3A8"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sidRPr="0091659B">
              <w:rPr>
                <w:noProof/>
                <w:color w:val="31521B" w:themeColor="accent2" w:themeShade="80"/>
                <w:sz w:val="18"/>
                <w:lang w:val="es-ES"/>
              </w:rPr>
              <w:t>(</w:t>
            </w:r>
            <w:r>
              <w:rPr>
                <w:noProof/>
                <w:color w:val="31521B" w:themeColor="accent2" w:themeShade="80"/>
                <w:sz w:val="18"/>
                <w:lang w:val="es-ES"/>
              </w:rPr>
              <w:t>2</w:t>
            </w:r>
            <w:r w:rsidRPr="0091659B">
              <w:rPr>
                <w:noProof/>
                <w:color w:val="31521B" w:themeColor="accent2" w:themeShade="80"/>
                <w:sz w:val="18"/>
                <w:lang w:val="es-ES"/>
              </w:rPr>
              <w:t>º paso del Asistente de Configuración de Edición)</w:t>
            </w:r>
          </w:p>
        </w:tc>
        <w:tc>
          <w:tcPr>
            <w:tcW w:w="2976" w:type="dxa"/>
            <w:shd w:val="clear" w:color="auto" w:fill="FFFFFF" w:themeFill="background1"/>
          </w:tcPr>
          <w:p w14:paraId="391D849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Edición quiero poder seleccionar los equipos qu participarán de la edición para poder configurar la misma.</w:t>
            </w:r>
          </w:p>
        </w:tc>
        <w:tc>
          <w:tcPr>
            <w:tcW w:w="3119" w:type="dxa"/>
            <w:shd w:val="clear" w:color="auto" w:fill="FFFFFF" w:themeFill="background1"/>
          </w:tcPr>
          <w:p w14:paraId="3C755A0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416EE0">
              <w:rPr>
                <w:noProof/>
                <w:color w:val="000000" w:themeColor="text1"/>
                <w:lang w:val="es-ES"/>
              </w:rPr>
              <w:t>1 Los equipos candida</w:t>
            </w:r>
            <w:r>
              <w:rPr>
                <w:noProof/>
                <w:color w:val="000000" w:themeColor="text1"/>
                <w:lang w:val="es-ES"/>
              </w:rPr>
              <w:t>tos a participar de la edición, serán los equipos del torneo de dicha edición.</w:t>
            </w:r>
          </w:p>
          <w:p w14:paraId="7D0C3E1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 Se visualizará un contador de la cantidad de equipos seleccionados</w:t>
            </w:r>
          </w:p>
          <w:p w14:paraId="59B81B34" w14:textId="77777777" w:rsidR="005E35EB" w:rsidRPr="00C9097A"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 Al menos deben participar dos equipos en la edición</w:t>
            </w:r>
          </w:p>
        </w:tc>
        <w:tc>
          <w:tcPr>
            <w:tcW w:w="1276" w:type="dxa"/>
            <w:shd w:val="clear" w:color="auto" w:fill="FFFFFF" w:themeFill="background1"/>
          </w:tcPr>
          <w:p w14:paraId="06F8821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Ediciones</w:t>
            </w:r>
          </w:p>
        </w:tc>
        <w:tc>
          <w:tcPr>
            <w:tcW w:w="567" w:type="dxa"/>
            <w:shd w:val="clear" w:color="auto" w:fill="FFFFFF" w:themeFill="background1"/>
            <w:vAlign w:val="center"/>
          </w:tcPr>
          <w:p w14:paraId="06A485C7"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2218CB" w14:paraId="1AEFC1D6"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3CEBD2F" w14:textId="77777777" w:rsidR="005E35EB" w:rsidRDefault="005E35EB" w:rsidP="00D42C65">
            <w:pPr>
              <w:rPr>
                <w:noProof/>
                <w:color w:val="000000" w:themeColor="text1"/>
                <w:lang w:val="es-ES"/>
              </w:rPr>
            </w:pPr>
            <w:r>
              <w:rPr>
                <w:noProof/>
                <w:color w:val="000000" w:themeColor="text1"/>
                <w:lang w:val="es-ES"/>
              </w:rPr>
              <w:t>28</w:t>
            </w:r>
          </w:p>
        </w:tc>
        <w:tc>
          <w:tcPr>
            <w:tcW w:w="1276" w:type="dxa"/>
            <w:shd w:val="clear" w:color="auto" w:fill="F2F2F2" w:themeFill="background1" w:themeFillShade="F2"/>
          </w:tcPr>
          <w:p w14:paraId="1D3C8E3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CONFIGURAR FASES (Generación de Fixture)</w:t>
            </w:r>
          </w:p>
          <w:p w14:paraId="37289B2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sidRPr="0091659B">
              <w:rPr>
                <w:noProof/>
                <w:color w:val="31521B" w:themeColor="accent2" w:themeShade="80"/>
                <w:sz w:val="18"/>
                <w:lang w:val="es-ES"/>
              </w:rPr>
              <w:lastRenderedPageBreak/>
              <w:t>(</w:t>
            </w:r>
            <w:r>
              <w:rPr>
                <w:noProof/>
                <w:color w:val="31521B" w:themeColor="accent2" w:themeShade="80"/>
                <w:sz w:val="18"/>
                <w:lang w:val="es-ES"/>
              </w:rPr>
              <w:t>3</w:t>
            </w:r>
            <w:r w:rsidRPr="0091659B">
              <w:rPr>
                <w:noProof/>
                <w:color w:val="31521B" w:themeColor="accent2" w:themeShade="80"/>
                <w:sz w:val="18"/>
                <w:lang w:val="es-ES"/>
              </w:rPr>
              <w:t>º paso del Asistente de Configuración de Edición)</w:t>
            </w:r>
          </w:p>
        </w:tc>
        <w:tc>
          <w:tcPr>
            <w:tcW w:w="2976" w:type="dxa"/>
            <w:shd w:val="clear" w:color="auto" w:fill="FFFFFF" w:themeFill="background1"/>
          </w:tcPr>
          <w:p w14:paraId="2BD5632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lastRenderedPageBreak/>
              <w:t>Como Administrador de Edición quiero poder configurar las fases de la edición para la generación del fixture</w:t>
            </w:r>
          </w:p>
        </w:tc>
        <w:tc>
          <w:tcPr>
            <w:tcW w:w="3119" w:type="dxa"/>
            <w:shd w:val="clear" w:color="auto" w:fill="FFFFFF" w:themeFill="background1"/>
          </w:tcPr>
          <w:p w14:paraId="344A11F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Se deberá elegir el tipo de fixture de cada fase</w:t>
            </w:r>
          </w:p>
          <w:p w14:paraId="18A0AE37" w14:textId="77777777" w:rsidR="005E35EB" w:rsidRPr="00D71405"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2 </w:t>
            </w:r>
            <w:r w:rsidRPr="00D71405">
              <w:rPr>
                <w:noProof/>
                <w:color w:val="000000" w:themeColor="text1"/>
                <w:lang w:val="es-ES"/>
              </w:rPr>
              <w:t xml:space="preserve">En el case que se cree más de una fase, se debe indicar cuántos </w:t>
            </w:r>
            <w:r w:rsidRPr="00D71405">
              <w:rPr>
                <w:noProof/>
                <w:color w:val="000000" w:themeColor="text1"/>
                <w:lang w:val="es-ES"/>
              </w:rPr>
              <w:lastRenderedPageBreak/>
              <w:t>equipos clasifican para la siguiente fase.</w:t>
            </w:r>
          </w:p>
          <w:p w14:paraId="67483A43" w14:textId="77777777" w:rsidR="005E35EB" w:rsidRPr="00D71405"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3 </w:t>
            </w:r>
            <w:r w:rsidRPr="00D71405">
              <w:rPr>
                <w:noProof/>
                <w:color w:val="000000" w:themeColor="text1"/>
                <w:lang w:val="es-ES"/>
              </w:rPr>
              <w:t>La primera fase constiturá una fase en estado Diagramada.</w:t>
            </w:r>
          </w:p>
          <w:p w14:paraId="58F004B7" w14:textId="77777777" w:rsidR="005E35EB" w:rsidRPr="00D71405"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4 </w:t>
            </w:r>
            <w:r w:rsidRPr="00D71405">
              <w:rPr>
                <w:noProof/>
                <w:color w:val="000000" w:themeColor="text1"/>
                <w:lang w:val="es-ES"/>
              </w:rPr>
              <w:t>Las fases restantes de la primera serán fases genéricas cuyo estado será Registrada.</w:t>
            </w:r>
          </w:p>
        </w:tc>
        <w:tc>
          <w:tcPr>
            <w:tcW w:w="1276" w:type="dxa"/>
            <w:shd w:val="clear" w:color="auto" w:fill="FFFFFF" w:themeFill="background1"/>
          </w:tcPr>
          <w:p w14:paraId="0AF1BB4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lastRenderedPageBreak/>
              <w:t>Gestión de Ediciones</w:t>
            </w:r>
          </w:p>
        </w:tc>
        <w:tc>
          <w:tcPr>
            <w:tcW w:w="567" w:type="dxa"/>
            <w:shd w:val="clear" w:color="auto" w:fill="FFFFFF" w:themeFill="background1"/>
            <w:vAlign w:val="center"/>
          </w:tcPr>
          <w:p w14:paraId="76AB0BC7"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8</w:t>
            </w:r>
          </w:p>
        </w:tc>
      </w:tr>
      <w:tr w:rsidR="005E35EB" w:rsidRPr="002218CB" w14:paraId="162F0D71"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AEC01FC" w14:textId="77777777" w:rsidR="005E35EB" w:rsidRDefault="005E35EB" w:rsidP="00D42C65">
            <w:pPr>
              <w:rPr>
                <w:noProof/>
                <w:color w:val="000000" w:themeColor="text1"/>
                <w:lang w:val="es-ES"/>
              </w:rPr>
            </w:pPr>
            <w:r>
              <w:rPr>
                <w:noProof/>
                <w:color w:val="000000" w:themeColor="text1"/>
                <w:lang w:val="es-ES"/>
              </w:rPr>
              <w:lastRenderedPageBreak/>
              <w:t>29</w:t>
            </w:r>
          </w:p>
        </w:tc>
        <w:tc>
          <w:tcPr>
            <w:tcW w:w="1276" w:type="dxa"/>
            <w:shd w:val="clear" w:color="auto" w:fill="F2F2F2" w:themeFill="background1" w:themeFillShade="F2"/>
          </w:tcPr>
          <w:p w14:paraId="4B15192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sidRPr="00267A46">
              <w:rPr>
                <w:b/>
                <w:color w:val="31521B" w:themeColor="accent2" w:themeShade="80"/>
                <w:lang w:val="es-AR"/>
              </w:rPr>
              <w:t>CON</w:t>
            </w:r>
            <w:r>
              <w:rPr>
                <w:b/>
                <w:color w:val="31521B" w:themeColor="accent2" w:themeShade="80"/>
                <w:lang w:val="es-AR"/>
              </w:rPr>
              <w:t>FIRMAR CONFIGURACIÓN DE EDICIÓN</w:t>
            </w:r>
          </w:p>
          <w:p w14:paraId="0373E4A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sidRPr="0091659B">
              <w:rPr>
                <w:noProof/>
                <w:color w:val="31521B" w:themeColor="accent2" w:themeShade="80"/>
                <w:sz w:val="18"/>
                <w:lang w:val="es-ES"/>
              </w:rPr>
              <w:t>(</w:t>
            </w:r>
            <w:r>
              <w:rPr>
                <w:noProof/>
                <w:color w:val="31521B" w:themeColor="accent2" w:themeShade="80"/>
                <w:sz w:val="18"/>
                <w:lang w:val="es-ES"/>
              </w:rPr>
              <w:t>4</w:t>
            </w:r>
            <w:r w:rsidRPr="0091659B">
              <w:rPr>
                <w:noProof/>
                <w:color w:val="31521B" w:themeColor="accent2" w:themeShade="80"/>
                <w:sz w:val="18"/>
                <w:lang w:val="es-ES"/>
              </w:rPr>
              <w:t>º paso del Asistente de Configuración de Edición)</w:t>
            </w:r>
          </w:p>
        </w:tc>
        <w:tc>
          <w:tcPr>
            <w:tcW w:w="2976" w:type="dxa"/>
            <w:shd w:val="clear" w:color="auto" w:fill="FFFFFF" w:themeFill="background1"/>
          </w:tcPr>
          <w:p w14:paraId="1016FC6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confirmar la configuración de edición para generar la configuración</w:t>
            </w:r>
          </w:p>
        </w:tc>
        <w:tc>
          <w:tcPr>
            <w:tcW w:w="3119" w:type="dxa"/>
            <w:shd w:val="clear" w:color="auto" w:fill="FFFFFF" w:themeFill="background1"/>
          </w:tcPr>
          <w:p w14:paraId="5CDE0EA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1 Debe mostrar el nombre de la edición, los equipos participantes, las opciones de personalización seleccionadas. Se debe visualizar las fases creadas. </w:t>
            </w:r>
          </w:p>
          <w:p w14:paraId="4DE4F39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2 </w:t>
            </w:r>
            <w:r w:rsidRPr="00D71405">
              <w:rPr>
                <w:noProof/>
                <w:color w:val="000000" w:themeColor="text1"/>
                <w:lang w:val="es-ES"/>
              </w:rPr>
              <w:t>De cada fase, se debe visualizar tipo fixture, cantidad de grupos, cantidad de quipos, cantidad de equipos por grupo, cantidad de fechas.</w:t>
            </w:r>
          </w:p>
          <w:p w14:paraId="63618FF1" w14:textId="77777777" w:rsidR="005E35EB" w:rsidRPr="00D71405"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 La edición adoptará el estado Configurada.</w:t>
            </w:r>
          </w:p>
        </w:tc>
        <w:tc>
          <w:tcPr>
            <w:tcW w:w="1276" w:type="dxa"/>
            <w:shd w:val="clear" w:color="auto" w:fill="FFFFFF" w:themeFill="background1"/>
          </w:tcPr>
          <w:p w14:paraId="30DBF13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Ediciones</w:t>
            </w:r>
          </w:p>
        </w:tc>
        <w:tc>
          <w:tcPr>
            <w:tcW w:w="567" w:type="dxa"/>
            <w:shd w:val="clear" w:color="auto" w:fill="FFFFFF" w:themeFill="background1"/>
            <w:vAlign w:val="center"/>
          </w:tcPr>
          <w:p w14:paraId="00C1643C"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2218CB" w14:paraId="5047F617"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6237202" w14:textId="77777777" w:rsidR="005E35EB" w:rsidRDefault="005E35EB" w:rsidP="00D42C65">
            <w:pPr>
              <w:rPr>
                <w:noProof/>
                <w:color w:val="000000" w:themeColor="text1"/>
                <w:lang w:val="es-ES"/>
              </w:rPr>
            </w:pPr>
            <w:r>
              <w:rPr>
                <w:noProof/>
                <w:color w:val="000000" w:themeColor="text1"/>
                <w:lang w:val="es-ES"/>
              </w:rPr>
              <w:t>30</w:t>
            </w:r>
          </w:p>
        </w:tc>
        <w:tc>
          <w:tcPr>
            <w:tcW w:w="1276" w:type="dxa"/>
            <w:shd w:val="clear" w:color="auto" w:fill="F2F2F2" w:themeFill="background1" w:themeFillShade="F2"/>
          </w:tcPr>
          <w:p w14:paraId="38D9806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EDITAR PREFERENCIAS DE EDICIÓN</w:t>
            </w:r>
          </w:p>
          <w:p w14:paraId="0B206839" w14:textId="77777777" w:rsidR="005E35EB" w:rsidRPr="00267A46"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sidRPr="0091659B">
              <w:rPr>
                <w:noProof/>
                <w:color w:val="31521B" w:themeColor="accent2" w:themeShade="80"/>
                <w:sz w:val="18"/>
                <w:lang w:val="es-ES"/>
              </w:rPr>
              <w:t>(1º paso del Asistente de Configuración de Edición)</w:t>
            </w:r>
          </w:p>
        </w:tc>
        <w:tc>
          <w:tcPr>
            <w:tcW w:w="2976" w:type="dxa"/>
            <w:shd w:val="clear" w:color="auto" w:fill="FFFFFF" w:themeFill="background1"/>
          </w:tcPr>
          <w:p w14:paraId="754AF851"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Edición quiero poder editar las preferencias para poder actualizarlas.</w:t>
            </w:r>
          </w:p>
        </w:tc>
        <w:tc>
          <w:tcPr>
            <w:tcW w:w="3119" w:type="dxa"/>
            <w:shd w:val="clear" w:color="auto" w:fill="FFFFFF" w:themeFill="background1"/>
          </w:tcPr>
          <w:p w14:paraId="582542AC" w14:textId="77777777" w:rsidR="005E35EB" w:rsidRPr="00341D60"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sidRPr="00341D60">
              <w:rPr>
                <w:noProof/>
                <w:color w:val="000000" w:themeColor="text1"/>
                <w:lang w:val="es-ES"/>
              </w:rPr>
              <w:t>Debe mostrarse las preferencias seleccionadas cuando fue configurada la edición.</w:t>
            </w:r>
          </w:p>
          <w:p w14:paraId="287B9515"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b/>
                <w:sz w:val="18"/>
                <w:lang w:val="es-AR"/>
              </w:rPr>
            </w:pPr>
            <w:r w:rsidRPr="0002698D">
              <w:rPr>
                <w:b/>
                <w:sz w:val="18"/>
                <w:lang w:val="es-AR"/>
              </w:rPr>
              <w:t>¿Registrará jugadores?</w:t>
            </w:r>
          </w:p>
          <w:p w14:paraId="2812FCE1"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qué jugador juega cada partido?</w:t>
            </w:r>
          </w:p>
          <w:p w14:paraId="7B7C0AB1"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los cambios de jugadores que se hagan durante el partido?</w:t>
            </w:r>
          </w:p>
          <w:p w14:paraId="60B32907"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qué jugador hizo los goles?</w:t>
            </w:r>
          </w:p>
          <w:p w14:paraId="5439CDC7"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tarjetas aplicadas a cada jugador?</w:t>
            </w:r>
          </w:p>
          <w:p w14:paraId="48983C23"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sz w:val="18"/>
                <w:lang w:val="es-AR"/>
              </w:rPr>
            </w:pPr>
            <w:r w:rsidRPr="0002698D">
              <w:rPr>
                <w:b/>
                <w:sz w:val="18"/>
                <w:lang w:val="es-AR"/>
              </w:rPr>
              <w:t>¿Registrará sanciones?</w:t>
            </w:r>
          </w:p>
          <w:p w14:paraId="1347D353"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sanciones a equipos?</w:t>
            </w:r>
          </w:p>
          <w:p w14:paraId="4582CB01"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sanciones a jugadores?</w:t>
            </w:r>
          </w:p>
          <w:p w14:paraId="45B2B383"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b/>
                <w:sz w:val="18"/>
                <w:lang w:val="es-AR"/>
              </w:rPr>
            </w:pPr>
            <w:r w:rsidRPr="0002698D">
              <w:rPr>
                <w:b/>
                <w:sz w:val="18"/>
                <w:lang w:val="es-AR"/>
              </w:rPr>
              <w:t>¿Registrará árbitros?</w:t>
            </w:r>
          </w:p>
          <w:p w14:paraId="739D93BC"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b/>
                <w:sz w:val="18"/>
                <w:lang w:val="es-AR"/>
              </w:rPr>
            </w:pPr>
            <w:r w:rsidRPr="0002698D">
              <w:rPr>
                <w:sz w:val="18"/>
                <w:lang w:val="es-AR"/>
              </w:rPr>
              <w:t>¿Asignará árbitros en particular a cada partido?</w:t>
            </w:r>
          </w:p>
          <w:p w14:paraId="7F3989C1"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¿Registra el desempeño del árbitro por cada partido?</w:t>
            </w:r>
          </w:p>
          <w:p w14:paraId="5D66B80F"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b/>
                <w:sz w:val="18"/>
                <w:lang w:val="es-AR"/>
              </w:rPr>
            </w:pPr>
            <w:r w:rsidRPr="0002698D">
              <w:rPr>
                <w:b/>
                <w:sz w:val="18"/>
                <w:lang w:val="es-AR"/>
              </w:rPr>
              <w:t>¿Registrará Canchas o Complejos?</w:t>
            </w:r>
          </w:p>
          <w:p w14:paraId="48AFF688" w14:textId="77777777" w:rsidR="005E35EB" w:rsidRPr="0002698D" w:rsidRDefault="005E35EB" w:rsidP="00D10ACF">
            <w:pPr>
              <w:pStyle w:val="Prrafodelista"/>
              <w:numPr>
                <w:ilvl w:val="1"/>
                <w:numId w:val="25"/>
              </w:numPr>
              <w:ind w:left="317" w:hanging="142"/>
              <w:cnfStyle w:val="000000000000" w:firstRow="0" w:lastRow="0" w:firstColumn="0" w:lastColumn="0" w:oddVBand="0" w:evenVBand="0" w:oddHBand="0" w:evenHBand="0" w:firstRowFirstColumn="0" w:firstRowLastColumn="0" w:lastRowFirstColumn="0" w:lastRowLastColumn="0"/>
              <w:rPr>
                <w:sz w:val="18"/>
                <w:lang w:val="es-AR"/>
              </w:rPr>
            </w:pPr>
            <w:r w:rsidRPr="0002698D">
              <w:rPr>
                <w:sz w:val="18"/>
                <w:lang w:val="es-AR"/>
              </w:rPr>
              <w:t xml:space="preserve">¿Dónde se jugarán los partidos? </w:t>
            </w:r>
            <w:r w:rsidRPr="0002698D">
              <w:rPr>
                <w:sz w:val="18"/>
                <w:lang w:val="es-ES"/>
              </w:rPr>
              <w:t>Complejo/s propios del torneo</w:t>
            </w:r>
            <w:r w:rsidRPr="0002698D">
              <w:rPr>
                <w:rStyle w:val="apple-converted-space"/>
                <w:sz w:val="18"/>
                <w:shd w:val="clear" w:color="auto" w:fill="FFFFFF"/>
                <w:lang w:val="es-ES"/>
              </w:rPr>
              <w:t xml:space="preserve"> o </w:t>
            </w:r>
            <w:r w:rsidRPr="0002698D">
              <w:rPr>
                <w:sz w:val="18"/>
                <w:shd w:val="clear" w:color="auto" w:fill="FFFFFF"/>
                <w:lang w:val="es-ES"/>
              </w:rPr>
              <w:t>Canchas de los equipos participantes</w:t>
            </w:r>
            <w:r w:rsidRPr="0002698D">
              <w:rPr>
                <w:sz w:val="18"/>
                <w:lang w:val="es-AR"/>
              </w:rPr>
              <w:t xml:space="preserve"> </w:t>
            </w:r>
          </w:p>
          <w:p w14:paraId="2191AC81"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6C939652"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lastRenderedPageBreak/>
              <w:t>Gestión de Ediciones</w:t>
            </w:r>
          </w:p>
        </w:tc>
        <w:tc>
          <w:tcPr>
            <w:tcW w:w="567" w:type="dxa"/>
            <w:shd w:val="clear" w:color="auto" w:fill="FFFFFF" w:themeFill="background1"/>
            <w:vAlign w:val="center"/>
          </w:tcPr>
          <w:p w14:paraId="74FAB03C"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2218CB" w14:paraId="4FF4F748"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3B8B9C7" w14:textId="77777777" w:rsidR="005E35EB" w:rsidRDefault="005E35EB" w:rsidP="00D42C65">
            <w:pPr>
              <w:rPr>
                <w:noProof/>
                <w:color w:val="000000" w:themeColor="text1"/>
                <w:lang w:val="es-ES"/>
              </w:rPr>
            </w:pPr>
            <w:r>
              <w:rPr>
                <w:noProof/>
                <w:color w:val="000000" w:themeColor="text1"/>
                <w:lang w:val="es-ES"/>
              </w:rPr>
              <w:lastRenderedPageBreak/>
              <w:t>31</w:t>
            </w:r>
          </w:p>
        </w:tc>
        <w:tc>
          <w:tcPr>
            <w:tcW w:w="1276" w:type="dxa"/>
            <w:shd w:val="clear" w:color="auto" w:fill="F2F2F2" w:themeFill="background1" w:themeFillShade="F2"/>
          </w:tcPr>
          <w:p w14:paraId="10BBF6F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EDITAR LA SELECCIÓN DE EQUIPOS A PARTICIPAR EN LA EDICIÓN</w:t>
            </w:r>
          </w:p>
          <w:p w14:paraId="15FD218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sidRPr="0091659B">
              <w:rPr>
                <w:noProof/>
                <w:color w:val="31521B" w:themeColor="accent2" w:themeShade="80"/>
                <w:sz w:val="18"/>
                <w:lang w:val="es-ES"/>
              </w:rPr>
              <w:t>(</w:t>
            </w:r>
            <w:r>
              <w:rPr>
                <w:noProof/>
                <w:color w:val="31521B" w:themeColor="accent2" w:themeShade="80"/>
                <w:sz w:val="18"/>
                <w:lang w:val="es-ES"/>
              </w:rPr>
              <w:t>2</w:t>
            </w:r>
            <w:r w:rsidRPr="0091659B">
              <w:rPr>
                <w:noProof/>
                <w:color w:val="31521B" w:themeColor="accent2" w:themeShade="80"/>
                <w:sz w:val="18"/>
                <w:lang w:val="es-ES"/>
              </w:rPr>
              <w:t>º paso del Asistente de Configuración de Edición)</w:t>
            </w:r>
          </w:p>
          <w:p w14:paraId="2AFC887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p>
        </w:tc>
        <w:tc>
          <w:tcPr>
            <w:tcW w:w="2976" w:type="dxa"/>
            <w:shd w:val="clear" w:color="auto" w:fill="FFFFFF" w:themeFill="background1"/>
          </w:tcPr>
          <w:p w14:paraId="350D300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Edición quiero poder editar la selección de los equipos qu participarán de la edición para actualizar los equipos ticipantes</w:t>
            </w:r>
          </w:p>
        </w:tc>
        <w:tc>
          <w:tcPr>
            <w:tcW w:w="3119" w:type="dxa"/>
            <w:shd w:val="clear" w:color="auto" w:fill="FFFFFF" w:themeFill="background1"/>
          </w:tcPr>
          <w:p w14:paraId="55F93A3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Debe visualizar los equipos participantes seleccionados cuando fue configurada la edición.</w:t>
            </w:r>
          </w:p>
          <w:p w14:paraId="553C15F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r w:rsidRPr="00416EE0">
              <w:rPr>
                <w:noProof/>
                <w:color w:val="000000" w:themeColor="text1"/>
                <w:lang w:val="es-ES"/>
              </w:rPr>
              <w:t xml:space="preserve"> Los equipos candida</w:t>
            </w:r>
            <w:r>
              <w:rPr>
                <w:noProof/>
                <w:color w:val="000000" w:themeColor="text1"/>
                <w:lang w:val="es-ES"/>
              </w:rPr>
              <w:t>tos a participar de la edición, serán los equipos del torneo de dicha edición.</w:t>
            </w:r>
          </w:p>
          <w:p w14:paraId="7D24975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 Se visualizará un contador de la cantidad de equipos seleccionados</w:t>
            </w:r>
          </w:p>
          <w:p w14:paraId="7FCE3420" w14:textId="77777777" w:rsidR="005E35EB" w:rsidRPr="0002698D" w:rsidRDefault="005E35EB" w:rsidP="00D42C65">
            <w:pPr>
              <w:cnfStyle w:val="000000100000" w:firstRow="0" w:lastRow="0" w:firstColumn="0" w:lastColumn="0" w:oddVBand="0" w:evenVBand="0" w:oddHBand="1" w:evenHBand="0" w:firstRowFirstColumn="0" w:firstRowLastColumn="0" w:lastRowFirstColumn="0" w:lastRowLastColumn="0"/>
              <w:rPr>
                <w:b/>
                <w:sz w:val="18"/>
                <w:lang w:val="es-AR"/>
              </w:rPr>
            </w:pPr>
            <w:r>
              <w:rPr>
                <w:noProof/>
                <w:color w:val="000000" w:themeColor="text1"/>
                <w:lang w:val="es-ES"/>
              </w:rPr>
              <w:t>4 Al menos deben participar dos equipos en la edición</w:t>
            </w:r>
          </w:p>
        </w:tc>
        <w:tc>
          <w:tcPr>
            <w:tcW w:w="1276" w:type="dxa"/>
            <w:shd w:val="clear" w:color="auto" w:fill="FFFFFF" w:themeFill="background1"/>
          </w:tcPr>
          <w:p w14:paraId="24B29BE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Ediciones</w:t>
            </w:r>
          </w:p>
        </w:tc>
        <w:tc>
          <w:tcPr>
            <w:tcW w:w="567" w:type="dxa"/>
            <w:shd w:val="clear" w:color="auto" w:fill="FFFFFF" w:themeFill="background1"/>
            <w:vAlign w:val="center"/>
          </w:tcPr>
          <w:p w14:paraId="73138C29"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2218CB" w14:paraId="7C1845EF"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3BF5EB3" w14:textId="77777777" w:rsidR="005E35EB" w:rsidRDefault="005E35EB" w:rsidP="00D42C65">
            <w:pPr>
              <w:rPr>
                <w:noProof/>
                <w:color w:val="000000" w:themeColor="text1"/>
                <w:lang w:val="es-ES"/>
              </w:rPr>
            </w:pPr>
            <w:r>
              <w:rPr>
                <w:noProof/>
                <w:color w:val="000000" w:themeColor="text1"/>
                <w:lang w:val="es-ES"/>
              </w:rPr>
              <w:t>32</w:t>
            </w:r>
          </w:p>
        </w:tc>
        <w:tc>
          <w:tcPr>
            <w:tcW w:w="1276" w:type="dxa"/>
            <w:shd w:val="clear" w:color="auto" w:fill="F2F2F2" w:themeFill="background1" w:themeFillShade="F2"/>
          </w:tcPr>
          <w:p w14:paraId="5FA0AED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EDITAR CONFIGURACIÓN FASES (Edición de la Generación de Fixture)</w:t>
            </w:r>
          </w:p>
          <w:p w14:paraId="325FBE8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sidRPr="0091659B">
              <w:rPr>
                <w:noProof/>
                <w:color w:val="31521B" w:themeColor="accent2" w:themeShade="80"/>
                <w:sz w:val="18"/>
                <w:lang w:val="es-ES"/>
              </w:rPr>
              <w:t>(</w:t>
            </w:r>
            <w:r>
              <w:rPr>
                <w:noProof/>
                <w:color w:val="31521B" w:themeColor="accent2" w:themeShade="80"/>
                <w:sz w:val="18"/>
                <w:lang w:val="es-ES"/>
              </w:rPr>
              <w:t>3</w:t>
            </w:r>
            <w:r w:rsidRPr="0091659B">
              <w:rPr>
                <w:noProof/>
                <w:color w:val="31521B" w:themeColor="accent2" w:themeShade="80"/>
                <w:sz w:val="18"/>
                <w:lang w:val="es-ES"/>
              </w:rPr>
              <w:t>º paso del Asistente de Configuración de Edición)</w:t>
            </w:r>
          </w:p>
        </w:tc>
        <w:tc>
          <w:tcPr>
            <w:tcW w:w="2976" w:type="dxa"/>
            <w:shd w:val="clear" w:color="auto" w:fill="FFFFFF" w:themeFill="background1"/>
          </w:tcPr>
          <w:p w14:paraId="1E1D0DC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Edición quiero poder editar la configuración de las fases de la edición para la generación del fixture</w:t>
            </w:r>
          </w:p>
        </w:tc>
        <w:tc>
          <w:tcPr>
            <w:tcW w:w="3119" w:type="dxa"/>
            <w:shd w:val="clear" w:color="auto" w:fill="FFFFFF" w:themeFill="background1"/>
          </w:tcPr>
          <w:p w14:paraId="5BA6186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Debe visualizarse las fases configuradas cuando fue configurada la edición.</w:t>
            </w:r>
          </w:p>
          <w:p w14:paraId="0E031F7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 Se deberá elegir el tipo de fixture de cada fase</w:t>
            </w:r>
          </w:p>
          <w:p w14:paraId="28DA7E88" w14:textId="77777777" w:rsidR="005E35EB" w:rsidRPr="00D71405"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3 </w:t>
            </w:r>
            <w:r w:rsidRPr="00D71405">
              <w:rPr>
                <w:noProof/>
                <w:color w:val="000000" w:themeColor="text1"/>
                <w:lang w:val="es-ES"/>
              </w:rPr>
              <w:t>En el case que se cree más de una fase, se debe indicar cuántos equipos clasifican para la siguiente fase.</w:t>
            </w:r>
          </w:p>
          <w:p w14:paraId="6134F5A1" w14:textId="77777777" w:rsidR="005E35EB" w:rsidRPr="00D71405"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3 </w:t>
            </w:r>
            <w:r w:rsidRPr="00D71405">
              <w:rPr>
                <w:noProof/>
                <w:color w:val="000000" w:themeColor="text1"/>
                <w:lang w:val="es-ES"/>
              </w:rPr>
              <w:t>La primera fase constiturá una fase en estado Diagramada.</w:t>
            </w:r>
          </w:p>
          <w:p w14:paraId="47C0139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4 </w:t>
            </w:r>
            <w:r w:rsidRPr="00D71405">
              <w:rPr>
                <w:noProof/>
                <w:color w:val="000000" w:themeColor="text1"/>
                <w:lang w:val="es-ES"/>
              </w:rPr>
              <w:t>Las fases restantes de la primera serán fases genéricas cuyo estado será Registrada.</w:t>
            </w:r>
          </w:p>
        </w:tc>
        <w:tc>
          <w:tcPr>
            <w:tcW w:w="1276" w:type="dxa"/>
            <w:shd w:val="clear" w:color="auto" w:fill="FFFFFF" w:themeFill="background1"/>
          </w:tcPr>
          <w:p w14:paraId="2EBCED4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Ediciones</w:t>
            </w:r>
          </w:p>
        </w:tc>
        <w:tc>
          <w:tcPr>
            <w:tcW w:w="567" w:type="dxa"/>
            <w:shd w:val="clear" w:color="auto" w:fill="FFFFFF" w:themeFill="background1"/>
            <w:vAlign w:val="center"/>
          </w:tcPr>
          <w:p w14:paraId="20E7EA67"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8</w:t>
            </w:r>
          </w:p>
        </w:tc>
      </w:tr>
      <w:tr w:rsidR="005E35EB" w:rsidRPr="002218CB" w14:paraId="30BF482D"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A3FDDD5" w14:textId="77777777" w:rsidR="005E35EB" w:rsidRDefault="005E35EB" w:rsidP="00D42C65">
            <w:pPr>
              <w:rPr>
                <w:noProof/>
                <w:color w:val="000000" w:themeColor="text1"/>
                <w:lang w:val="es-ES"/>
              </w:rPr>
            </w:pPr>
            <w:r>
              <w:rPr>
                <w:noProof/>
                <w:color w:val="000000" w:themeColor="text1"/>
                <w:lang w:val="es-ES"/>
              </w:rPr>
              <w:t>33</w:t>
            </w:r>
          </w:p>
        </w:tc>
        <w:tc>
          <w:tcPr>
            <w:tcW w:w="1276" w:type="dxa"/>
            <w:shd w:val="clear" w:color="auto" w:fill="F2F2F2" w:themeFill="background1" w:themeFillShade="F2"/>
          </w:tcPr>
          <w:p w14:paraId="0F2DFF8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sidRPr="00267A46">
              <w:rPr>
                <w:b/>
                <w:color w:val="31521B" w:themeColor="accent2" w:themeShade="80"/>
                <w:lang w:val="es-AR"/>
              </w:rPr>
              <w:t>CON</w:t>
            </w:r>
            <w:r>
              <w:rPr>
                <w:b/>
                <w:color w:val="31521B" w:themeColor="accent2" w:themeShade="80"/>
                <w:lang w:val="es-AR"/>
              </w:rPr>
              <w:t>FIRMAR CONFIGURACIÓN DE EDICIÓN</w:t>
            </w:r>
          </w:p>
          <w:p w14:paraId="72B0E55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sidRPr="0091659B">
              <w:rPr>
                <w:noProof/>
                <w:color w:val="31521B" w:themeColor="accent2" w:themeShade="80"/>
                <w:sz w:val="18"/>
                <w:lang w:val="es-ES"/>
              </w:rPr>
              <w:t>(</w:t>
            </w:r>
            <w:r>
              <w:rPr>
                <w:noProof/>
                <w:color w:val="31521B" w:themeColor="accent2" w:themeShade="80"/>
                <w:sz w:val="18"/>
                <w:lang w:val="es-ES"/>
              </w:rPr>
              <w:t>4</w:t>
            </w:r>
            <w:r w:rsidRPr="0091659B">
              <w:rPr>
                <w:noProof/>
                <w:color w:val="31521B" w:themeColor="accent2" w:themeShade="80"/>
                <w:sz w:val="18"/>
                <w:lang w:val="es-ES"/>
              </w:rPr>
              <w:t>º paso del Asistente de Configuración de Edición)</w:t>
            </w:r>
          </w:p>
        </w:tc>
        <w:tc>
          <w:tcPr>
            <w:tcW w:w="2976" w:type="dxa"/>
            <w:shd w:val="clear" w:color="auto" w:fill="FFFFFF" w:themeFill="background1"/>
          </w:tcPr>
          <w:p w14:paraId="075BFC4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confirmar la configuración de edición para generar la configuración</w:t>
            </w:r>
          </w:p>
        </w:tc>
        <w:tc>
          <w:tcPr>
            <w:tcW w:w="3119" w:type="dxa"/>
            <w:shd w:val="clear" w:color="auto" w:fill="FFFFFF" w:themeFill="background1"/>
          </w:tcPr>
          <w:p w14:paraId="6EE9DB0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1 Debe mostrar el nombre de la edición, los equipos participantes actualizados, las opciones de personalización nuevas. Se debe visualizar las fases actualizadas. </w:t>
            </w:r>
          </w:p>
          <w:p w14:paraId="1C846DF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2 </w:t>
            </w:r>
            <w:r w:rsidRPr="00D71405">
              <w:rPr>
                <w:noProof/>
                <w:color w:val="000000" w:themeColor="text1"/>
                <w:lang w:val="es-ES"/>
              </w:rPr>
              <w:t>De cada fase, se debe visualizar tipo fixture, cantidad de grupos, cantidad de quipos, cantidad de equipos por grupo, cantidad de fechas.</w:t>
            </w:r>
          </w:p>
          <w:p w14:paraId="1F7B6F1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 La edición continuará con el estado Configurada.</w:t>
            </w:r>
          </w:p>
        </w:tc>
        <w:tc>
          <w:tcPr>
            <w:tcW w:w="1276" w:type="dxa"/>
            <w:shd w:val="clear" w:color="auto" w:fill="FFFFFF" w:themeFill="background1"/>
          </w:tcPr>
          <w:p w14:paraId="5D611DA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Ediciones</w:t>
            </w:r>
          </w:p>
        </w:tc>
        <w:tc>
          <w:tcPr>
            <w:tcW w:w="567" w:type="dxa"/>
            <w:shd w:val="clear" w:color="auto" w:fill="FFFFFF" w:themeFill="background1"/>
            <w:vAlign w:val="center"/>
          </w:tcPr>
          <w:p w14:paraId="71BB1270"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2218CB" w14:paraId="55ADE8B9"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540B8FF" w14:textId="77777777" w:rsidR="005E35EB" w:rsidRDefault="005E35EB" w:rsidP="00D42C65">
            <w:pPr>
              <w:rPr>
                <w:noProof/>
                <w:color w:val="000000" w:themeColor="text1"/>
                <w:lang w:val="es-ES"/>
              </w:rPr>
            </w:pPr>
            <w:r>
              <w:rPr>
                <w:noProof/>
                <w:color w:val="000000" w:themeColor="text1"/>
                <w:lang w:val="es-ES"/>
              </w:rPr>
              <w:lastRenderedPageBreak/>
              <w:t>34</w:t>
            </w:r>
          </w:p>
        </w:tc>
        <w:tc>
          <w:tcPr>
            <w:tcW w:w="1276" w:type="dxa"/>
            <w:shd w:val="clear" w:color="auto" w:fill="F2F2F2" w:themeFill="background1" w:themeFillShade="F2"/>
          </w:tcPr>
          <w:p w14:paraId="0F05CF8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CONSULTAR EQUIPO</w:t>
            </w:r>
          </w:p>
        </w:tc>
        <w:tc>
          <w:tcPr>
            <w:tcW w:w="2976" w:type="dxa"/>
            <w:shd w:val="clear" w:color="auto" w:fill="FFFFFF" w:themeFill="background1"/>
          </w:tcPr>
          <w:p w14:paraId="6CF72D0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 xml:space="preserve">der </w:t>
            </w:r>
            <w:r>
              <w:rPr>
                <w:noProof/>
                <w:color w:val="000000" w:themeColor="text1"/>
                <w:lang w:val="es-ES"/>
              </w:rPr>
              <w:t>consultar un equipo determinado.</w:t>
            </w:r>
          </w:p>
        </w:tc>
        <w:tc>
          <w:tcPr>
            <w:tcW w:w="3119" w:type="dxa"/>
            <w:shd w:val="clear" w:color="auto" w:fill="FFFFFF" w:themeFill="background1"/>
          </w:tcPr>
          <w:p w14:paraId="61886912"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Se muestra el nombre de ese equipo y su logo</w:t>
            </w:r>
          </w:p>
          <w:p w14:paraId="4933C276" w14:textId="77777777" w:rsidR="005E35EB" w:rsidRPr="0002698D" w:rsidRDefault="005E35EB" w:rsidP="00D42C65">
            <w:pPr>
              <w:cnfStyle w:val="000000000000" w:firstRow="0" w:lastRow="0" w:firstColumn="0" w:lastColumn="0" w:oddVBand="0" w:evenVBand="0" w:oddHBand="0" w:evenHBand="0" w:firstRowFirstColumn="0" w:firstRowLastColumn="0" w:lastRowFirstColumn="0" w:lastRowLastColumn="0"/>
              <w:rPr>
                <w:b/>
                <w:sz w:val="18"/>
                <w:lang w:val="es-AR"/>
              </w:rPr>
            </w:pPr>
          </w:p>
        </w:tc>
        <w:tc>
          <w:tcPr>
            <w:tcW w:w="1276" w:type="dxa"/>
            <w:shd w:val="clear" w:color="auto" w:fill="FFFFFF" w:themeFill="background1"/>
          </w:tcPr>
          <w:p w14:paraId="61B80A6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Equipos</w:t>
            </w:r>
          </w:p>
        </w:tc>
        <w:tc>
          <w:tcPr>
            <w:tcW w:w="567" w:type="dxa"/>
            <w:shd w:val="clear" w:color="auto" w:fill="FFFFFF" w:themeFill="background1"/>
            <w:vAlign w:val="center"/>
          </w:tcPr>
          <w:p w14:paraId="6C74BE1A"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2819F9" w14:paraId="5FCF05B5"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BC5F606" w14:textId="77777777" w:rsidR="005E35EB" w:rsidRDefault="005E35EB" w:rsidP="00D42C65">
            <w:pPr>
              <w:rPr>
                <w:noProof/>
                <w:color w:val="000000" w:themeColor="text1"/>
                <w:lang w:val="es-ES"/>
              </w:rPr>
            </w:pPr>
            <w:r>
              <w:rPr>
                <w:noProof/>
                <w:color w:val="000000" w:themeColor="text1"/>
                <w:lang w:val="es-ES"/>
              </w:rPr>
              <w:t>35</w:t>
            </w:r>
          </w:p>
        </w:tc>
        <w:tc>
          <w:tcPr>
            <w:tcW w:w="1276" w:type="dxa"/>
            <w:shd w:val="clear" w:color="auto" w:fill="F2F2F2" w:themeFill="background1" w:themeFillShade="F2"/>
          </w:tcPr>
          <w:p w14:paraId="447BFE7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MODIFICAR USUARIO</w:t>
            </w:r>
          </w:p>
        </w:tc>
        <w:tc>
          <w:tcPr>
            <w:tcW w:w="2976" w:type="dxa"/>
            <w:shd w:val="clear" w:color="auto" w:fill="FFFFFF" w:themeFill="background1"/>
          </w:tcPr>
          <w:p w14:paraId="63DE4DEF"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actualizar los datos del usuario para poder modificar cambios en estos.</w:t>
            </w:r>
          </w:p>
        </w:tc>
        <w:tc>
          <w:tcPr>
            <w:tcW w:w="3119" w:type="dxa"/>
            <w:shd w:val="clear" w:color="auto" w:fill="FFFFFF" w:themeFill="background1"/>
          </w:tcPr>
          <w:p w14:paraId="6260ABD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Todos los datos del Usuario pueden ser modificados.</w:t>
            </w:r>
          </w:p>
          <w:p w14:paraId="31ACD45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2 Incluye la modificación de contraseña </w:t>
            </w:r>
          </w:p>
        </w:tc>
        <w:tc>
          <w:tcPr>
            <w:tcW w:w="1276" w:type="dxa"/>
            <w:shd w:val="clear" w:color="auto" w:fill="FFFFFF" w:themeFill="background1"/>
          </w:tcPr>
          <w:p w14:paraId="4E5AA56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Usuarios</w:t>
            </w:r>
          </w:p>
        </w:tc>
        <w:tc>
          <w:tcPr>
            <w:tcW w:w="567" w:type="dxa"/>
            <w:shd w:val="clear" w:color="auto" w:fill="FFFFFF" w:themeFill="background1"/>
            <w:vAlign w:val="center"/>
          </w:tcPr>
          <w:p w14:paraId="06896407"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2819F9" w14:paraId="6BE858A7"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41ACE31" w14:textId="77777777" w:rsidR="005E35EB" w:rsidRDefault="005E35EB" w:rsidP="00D42C65">
            <w:pPr>
              <w:rPr>
                <w:noProof/>
                <w:color w:val="000000" w:themeColor="text1"/>
                <w:lang w:val="es-ES"/>
              </w:rPr>
            </w:pPr>
            <w:r>
              <w:rPr>
                <w:noProof/>
                <w:color w:val="000000" w:themeColor="text1"/>
                <w:lang w:val="es-ES"/>
              </w:rPr>
              <w:t>36</w:t>
            </w:r>
          </w:p>
        </w:tc>
        <w:tc>
          <w:tcPr>
            <w:tcW w:w="1276" w:type="dxa"/>
            <w:shd w:val="clear" w:color="auto" w:fill="F2F2F2" w:themeFill="background1" w:themeFillShade="F2"/>
          </w:tcPr>
          <w:p w14:paraId="3364F4AF"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MODIFICAR CONTRASEÑA</w:t>
            </w:r>
          </w:p>
        </w:tc>
        <w:tc>
          <w:tcPr>
            <w:tcW w:w="2976" w:type="dxa"/>
            <w:shd w:val="clear" w:color="auto" w:fill="FFFFFF" w:themeFill="background1"/>
          </w:tcPr>
          <w:p w14:paraId="430BB0F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modificar la contraseña para carmbiarla</w:t>
            </w:r>
          </w:p>
        </w:tc>
        <w:tc>
          <w:tcPr>
            <w:tcW w:w="3119" w:type="dxa"/>
            <w:shd w:val="clear" w:color="auto" w:fill="FFFFFF" w:themeFill="background1"/>
          </w:tcPr>
          <w:p w14:paraId="3290FA4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requiere que ingrese una nueva contraseña y que la repita</w:t>
            </w:r>
          </w:p>
        </w:tc>
        <w:tc>
          <w:tcPr>
            <w:tcW w:w="1276" w:type="dxa"/>
            <w:shd w:val="clear" w:color="auto" w:fill="FFFFFF" w:themeFill="background1"/>
          </w:tcPr>
          <w:p w14:paraId="7EDF3E8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Usuarios</w:t>
            </w:r>
          </w:p>
        </w:tc>
        <w:tc>
          <w:tcPr>
            <w:tcW w:w="567" w:type="dxa"/>
            <w:shd w:val="clear" w:color="auto" w:fill="FFFFFF" w:themeFill="background1"/>
            <w:vAlign w:val="center"/>
          </w:tcPr>
          <w:p w14:paraId="556DAF3B"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2819F9" w14:paraId="49F49EA1"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B9DDFED" w14:textId="77777777" w:rsidR="005E35EB" w:rsidRDefault="005E35EB" w:rsidP="00D42C65">
            <w:pPr>
              <w:rPr>
                <w:noProof/>
                <w:color w:val="000000" w:themeColor="text1"/>
                <w:lang w:val="es-ES"/>
              </w:rPr>
            </w:pPr>
            <w:r>
              <w:rPr>
                <w:noProof/>
                <w:color w:val="000000" w:themeColor="text1"/>
                <w:lang w:val="es-ES"/>
              </w:rPr>
              <w:t>37</w:t>
            </w:r>
          </w:p>
        </w:tc>
        <w:tc>
          <w:tcPr>
            <w:tcW w:w="1276" w:type="dxa"/>
            <w:shd w:val="clear" w:color="auto" w:fill="F2F2F2" w:themeFill="background1" w:themeFillShade="F2"/>
          </w:tcPr>
          <w:p w14:paraId="02A4584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CONSULTAR ÁRBITRO</w:t>
            </w:r>
          </w:p>
        </w:tc>
        <w:tc>
          <w:tcPr>
            <w:tcW w:w="2976" w:type="dxa"/>
            <w:shd w:val="clear" w:color="auto" w:fill="FFFFFF" w:themeFill="background1"/>
          </w:tcPr>
          <w:p w14:paraId="75DA37D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 xml:space="preserve">der </w:t>
            </w:r>
            <w:r>
              <w:rPr>
                <w:noProof/>
                <w:color w:val="000000" w:themeColor="text1"/>
                <w:lang w:val="es-ES"/>
              </w:rPr>
              <w:t>consultar un árbitro determinado.</w:t>
            </w:r>
          </w:p>
        </w:tc>
        <w:tc>
          <w:tcPr>
            <w:tcW w:w="3119" w:type="dxa"/>
            <w:shd w:val="clear" w:color="auto" w:fill="FFFFFF" w:themeFill="background1"/>
          </w:tcPr>
          <w:p w14:paraId="4F9DDDF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Se muestra imagen, nombre, celular y e-mail</w:t>
            </w:r>
          </w:p>
        </w:tc>
        <w:tc>
          <w:tcPr>
            <w:tcW w:w="1276" w:type="dxa"/>
            <w:shd w:val="clear" w:color="auto" w:fill="FFFFFF" w:themeFill="background1"/>
          </w:tcPr>
          <w:p w14:paraId="765A5FC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Árbitros</w:t>
            </w:r>
          </w:p>
        </w:tc>
        <w:tc>
          <w:tcPr>
            <w:tcW w:w="567" w:type="dxa"/>
            <w:shd w:val="clear" w:color="auto" w:fill="FFFFFF" w:themeFill="background1"/>
            <w:vAlign w:val="center"/>
          </w:tcPr>
          <w:p w14:paraId="0418E422"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2819F9" w14:paraId="1558E708"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8765BC2" w14:textId="77777777" w:rsidR="005E35EB" w:rsidRDefault="005E35EB" w:rsidP="00D42C65">
            <w:pPr>
              <w:rPr>
                <w:noProof/>
                <w:color w:val="000000" w:themeColor="text1"/>
                <w:lang w:val="es-ES"/>
              </w:rPr>
            </w:pPr>
            <w:r>
              <w:rPr>
                <w:noProof/>
                <w:color w:val="000000" w:themeColor="text1"/>
                <w:lang w:val="es-ES"/>
              </w:rPr>
              <w:t>38</w:t>
            </w:r>
          </w:p>
        </w:tc>
        <w:tc>
          <w:tcPr>
            <w:tcW w:w="1276" w:type="dxa"/>
            <w:shd w:val="clear" w:color="auto" w:fill="F2F2F2" w:themeFill="background1" w:themeFillShade="F2"/>
          </w:tcPr>
          <w:p w14:paraId="7FAAF01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CONSULTAR JUGADOR</w:t>
            </w:r>
          </w:p>
        </w:tc>
        <w:tc>
          <w:tcPr>
            <w:tcW w:w="2976" w:type="dxa"/>
            <w:shd w:val="clear" w:color="auto" w:fill="FFFFFF" w:themeFill="background1"/>
          </w:tcPr>
          <w:p w14:paraId="5BC8F77F"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 xml:space="preserve">der </w:t>
            </w:r>
            <w:r>
              <w:rPr>
                <w:noProof/>
                <w:color w:val="000000" w:themeColor="text1"/>
                <w:lang w:val="es-ES"/>
              </w:rPr>
              <w:t>consultar un jugador determinado.</w:t>
            </w:r>
          </w:p>
        </w:tc>
        <w:tc>
          <w:tcPr>
            <w:tcW w:w="3119" w:type="dxa"/>
            <w:shd w:val="clear" w:color="auto" w:fill="FFFFFF" w:themeFill="background1"/>
          </w:tcPr>
          <w:p w14:paraId="47CBA0DF"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Se muestra imagen, nombre, número de camiseta, e-mail y facebook.</w:t>
            </w:r>
          </w:p>
        </w:tc>
        <w:tc>
          <w:tcPr>
            <w:tcW w:w="1276" w:type="dxa"/>
            <w:shd w:val="clear" w:color="auto" w:fill="FFFFFF" w:themeFill="background1"/>
          </w:tcPr>
          <w:p w14:paraId="69E76DC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Jugadores</w:t>
            </w:r>
          </w:p>
        </w:tc>
        <w:tc>
          <w:tcPr>
            <w:tcW w:w="567" w:type="dxa"/>
            <w:shd w:val="clear" w:color="auto" w:fill="FFFFFF" w:themeFill="background1"/>
            <w:vAlign w:val="center"/>
          </w:tcPr>
          <w:p w14:paraId="6E6AE17A"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76060FB1"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EA3CBFE" w14:textId="77777777" w:rsidR="005E35EB" w:rsidRDefault="005E35EB" w:rsidP="00D42C65">
            <w:pPr>
              <w:rPr>
                <w:noProof/>
                <w:color w:val="000000" w:themeColor="text1"/>
                <w:lang w:val="es-ES"/>
              </w:rPr>
            </w:pPr>
            <w:r>
              <w:rPr>
                <w:noProof/>
                <w:color w:val="000000" w:themeColor="text1"/>
                <w:lang w:val="es-ES"/>
              </w:rPr>
              <w:t>39</w:t>
            </w:r>
          </w:p>
        </w:tc>
        <w:tc>
          <w:tcPr>
            <w:tcW w:w="1276" w:type="dxa"/>
            <w:shd w:val="clear" w:color="auto" w:fill="F2F2F2" w:themeFill="background1" w:themeFillShade="F2"/>
          </w:tcPr>
          <w:p w14:paraId="3CD5779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MODIFICAR CANCHA</w:t>
            </w:r>
          </w:p>
        </w:tc>
        <w:tc>
          <w:tcPr>
            <w:tcW w:w="2976" w:type="dxa"/>
            <w:shd w:val="clear" w:color="auto" w:fill="FFFFFF" w:themeFill="background1"/>
          </w:tcPr>
          <w:p w14:paraId="645984B1"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d</w:t>
            </w:r>
            <w:r>
              <w:rPr>
                <w:noProof/>
                <w:color w:val="000000" w:themeColor="text1"/>
                <w:lang w:val="es-ES"/>
              </w:rPr>
              <w:t>er modificar los datos de un Cancha existente para actualizarla.</w:t>
            </w:r>
          </w:p>
        </w:tc>
        <w:tc>
          <w:tcPr>
            <w:tcW w:w="3119" w:type="dxa"/>
            <w:shd w:val="clear" w:color="auto" w:fill="FFFFFF" w:themeFill="background1"/>
          </w:tcPr>
          <w:p w14:paraId="594453E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Todos los datos de la Cancha pueden ser modificados.</w:t>
            </w:r>
          </w:p>
        </w:tc>
        <w:tc>
          <w:tcPr>
            <w:tcW w:w="1276" w:type="dxa"/>
            <w:shd w:val="clear" w:color="auto" w:fill="FFFFFF" w:themeFill="background1"/>
          </w:tcPr>
          <w:p w14:paraId="2D541B2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Canchas/Complejos</w:t>
            </w:r>
          </w:p>
        </w:tc>
        <w:tc>
          <w:tcPr>
            <w:tcW w:w="567" w:type="dxa"/>
            <w:shd w:val="clear" w:color="auto" w:fill="FFFFFF" w:themeFill="background1"/>
            <w:vAlign w:val="center"/>
          </w:tcPr>
          <w:p w14:paraId="0EA1F379"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114DEE96"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194F5FB" w14:textId="77777777" w:rsidR="005E35EB" w:rsidRDefault="005E35EB" w:rsidP="00D42C65">
            <w:pPr>
              <w:rPr>
                <w:noProof/>
                <w:color w:val="000000" w:themeColor="text1"/>
                <w:lang w:val="es-ES"/>
              </w:rPr>
            </w:pPr>
            <w:r>
              <w:rPr>
                <w:noProof/>
                <w:color w:val="000000" w:themeColor="text1"/>
                <w:lang w:val="es-ES"/>
              </w:rPr>
              <w:t>40</w:t>
            </w:r>
          </w:p>
        </w:tc>
        <w:tc>
          <w:tcPr>
            <w:tcW w:w="1276" w:type="dxa"/>
            <w:shd w:val="clear" w:color="auto" w:fill="F2F2F2" w:themeFill="background1" w:themeFillShade="F2"/>
          </w:tcPr>
          <w:p w14:paraId="2AAD819D"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noProof/>
                <w:color w:val="31521B" w:themeColor="accent2" w:themeShade="80"/>
                <w:lang w:val="es-ES"/>
              </w:rPr>
            </w:pPr>
            <w:r>
              <w:rPr>
                <w:b/>
                <w:noProof/>
                <w:color w:val="31521B" w:themeColor="accent2" w:themeShade="80"/>
                <w:lang w:val="es-ES"/>
              </w:rPr>
              <w:t>CONSULTAR CANCHA</w:t>
            </w:r>
          </w:p>
        </w:tc>
        <w:tc>
          <w:tcPr>
            <w:tcW w:w="2976" w:type="dxa"/>
            <w:shd w:val="clear" w:color="auto" w:fill="FFFFFF" w:themeFill="background1"/>
          </w:tcPr>
          <w:p w14:paraId="5D523F4C"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 xml:space="preserve">der </w:t>
            </w:r>
            <w:r>
              <w:rPr>
                <w:noProof/>
                <w:color w:val="000000" w:themeColor="text1"/>
                <w:lang w:val="es-ES"/>
              </w:rPr>
              <w:t>consultar una cancha determinado.</w:t>
            </w:r>
          </w:p>
        </w:tc>
        <w:tc>
          <w:tcPr>
            <w:tcW w:w="3119" w:type="dxa"/>
            <w:shd w:val="clear" w:color="auto" w:fill="FFFFFF" w:themeFill="background1"/>
          </w:tcPr>
          <w:p w14:paraId="3753299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Se muestra el nombre de esa cancha, domicilio, teléfono y su imagen</w:t>
            </w:r>
          </w:p>
        </w:tc>
        <w:tc>
          <w:tcPr>
            <w:tcW w:w="1276" w:type="dxa"/>
            <w:shd w:val="clear" w:color="auto" w:fill="FFFFFF" w:themeFill="background1"/>
          </w:tcPr>
          <w:p w14:paraId="0C6F5DAD"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Canchas/Complejos</w:t>
            </w:r>
          </w:p>
        </w:tc>
        <w:tc>
          <w:tcPr>
            <w:tcW w:w="567" w:type="dxa"/>
            <w:shd w:val="clear" w:color="auto" w:fill="FFFFFF" w:themeFill="background1"/>
            <w:vAlign w:val="center"/>
          </w:tcPr>
          <w:p w14:paraId="276964D4"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09B38793"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5C6B499" w14:textId="77777777" w:rsidR="005E35EB" w:rsidRDefault="005E35EB" w:rsidP="00D42C65">
            <w:pPr>
              <w:rPr>
                <w:noProof/>
                <w:color w:val="000000" w:themeColor="text1"/>
                <w:lang w:val="es-ES"/>
              </w:rPr>
            </w:pPr>
            <w:r>
              <w:rPr>
                <w:noProof/>
                <w:color w:val="000000" w:themeColor="text1"/>
                <w:lang w:val="es-ES"/>
              </w:rPr>
              <w:t>41</w:t>
            </w:r>
          </w:p>
        </w:tc>
        <w:tc>
          <w:tcPr>
            <w:tcW w:w="1276" w:type="dxa"/>
            <w:shd w:val="clear" w:color="auto" w:fill="F2F2F2" w:themeFill="background1" w:themeFillShade="F2"/>
          </w:tcPr>
          <w:p w14:paraId="630B560E" w14:textId="77777777" w:rsidR="005E35EB" w:rsidRPr="00267A46"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GENERAR FIXTURE TODOS CONTRA TODOS</w:t>
            </w:r>
          </w:p>
        </w:tc>
        <w:tc>
          <w:tcPr>
            <w:tcW w:w="2976" w:type="dxa"/>
            <w:shd w:val="clear" w:color="auto" w:fill="FFFFFF" w:themeFill="background1"/>
          </w:tcPr>
          <w:p w14:paraId="44F13652" w14:textId="77777777" w:rsidR="005E35EB" w:rsidRPr="0095344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generar fixture todos contra todos para poder mostrarlo</w:t>
            </w:r>
          </w:p>
        </w:tc>
        <w:tc>
          <w:tcPr>
            <w:tcW w:w="3119" w:type="dxa"/>
            <w:shd w:val="clear" w:color="auto" w:fill="FFFFFF" w:themeFill="background1"/>
          </w:tcPr>
          <w:p w14:paraId="74BDBC75"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2DF3B816" w14:textId="77777777" w:rsidR="005E35EB" w:rsidRPr="00057BF4" w:rsidRDefault="005E35EB" w:rsidP="00D42C65">
            <w:pPr>
              <w:cnfStyle w:val="000000100000" w:firstRow="0" w:lastRow="0" w:firstColumn="0" w:lastColumn="0" w:oddVBand="0" w:evenVBand="0" w:oddHBand="1" w:evenHBand="0" w:firstRowFirstColumn="0" w:firstRowLastColumn="0" w:lastRowFirstColumn="0" w:lastRowLastColumn="0"/>
              <w:rPr>
                <w:lang w:val="es-ES"/>
              </w:rPr>
            </w:pPr>
            <w:r w:rsidRPr="00057BF4">
              <w:rPr>
                <w:i/>
                <w:noProof/>
                <w:color w:val="000000" w:themeColor="text1"/>
                <w:lang w:val="es-ES"/>
              </w:rPr>
              <w:t>Gestión de Fases/Fechas/Partidos</w:t>
            </w:r>
          </w:p>
          <w:p w14:paraId="79E9E6E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p>
        </w:tc>
        <w:tc>
          <w:tcPr>
            <w:tcW w:w="567" w:type="dxa"/>
            <w:shd w:val="clear" w:color="auto" w:fill="FFFFFF" w:themeFill="background1"/>
            <w:vAlign w:val="center"/>
          </w:tcPr>
          <w:p w14:paraId="1D4C0DA0"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8</w:t>
            </w:r>
          </w:p>
        </w:tc>
      </w:tr>
      <w:tr w:rsidR="005E35EB" w:rsidRPr="00461127" w14:paraId="17A53253"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764BAB7" w14:textId="77777777" w:rsidR="005E35EB" w:rsidRDefault="005E35EB" w:rsidP="00D42C65">
            <w:pPr>
              <w:rPr>
                <w:noProof/>
                <w:color w:val="000000" w:themeColor="text1"/>
                <w:lang w:val="es-ES"/>
              </w:rPr>
            </w:pPr>
            <w:r>
              <w:rPr>
                <w:noProof/>
                <w:color w:val="000000" w:themeColor="text1"/>
                <w:lang w:val="es-ES"/>
              </w:rPr>
              <w:t>42</w:t>
            </w:r>
          </w:p>
        </w:tc>
        <w:tc>
          <w:tcPr>
            <w:tcW w:w="1276" w:type="dxa"/>
            <w:shd w:val="clear" w:color="auto" w:fill="F2F2F2" w:themeFill="background1" w:themeFillShade="F2"/>
          </w:tcPr>
          <w:p w14:paraId="7E5BCDAD"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GENERAR FIXTURE TODOS CONTRA TODOS (IDA Y VUELTA)</w:t>
            </w:r>
          </w:p>
        </w:tc>
        <w:tc>
          <w:tcPr>
            <w:tcW w:w="2976" w:type="dxa"/>
            <w:shd w:val="clear" w:color="auto" w:fill="FFFFFF" w:themeFill="background1"/>
          </w:tcPr>
          <w:p w14:paraId="22EE65D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generar fixture todos contra todos para poder mostrarlo</w:t>
            </w:r>
          </w:p>
        </w:tc>
        <w:tc>
          <w:tcPr>
            <w:tcW w:w="3119" w:type="dxa"/>
            <w:shd w:val="clear" w:color="auto" w:fill="FFFFFF" w:themeFill="background1"/>
          </w:tcPr>
          <w:p w14:paraId="2EC532C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5E3A0868" w14:textId="77777777" w:rsidR="005E35EB" w:rsidRPr="00057BF4" w:rsidRDefault="005E35EB" w:rsidP="00D42C65">
            <w:pPr>
              <w:cnfStyle w:val="000000000000" w:firstRow="0" w:lastRow="0" w:firstColumn="0" w:lastColumn="0" w:oddVBand="0" w:evenVBand="0" w:oddHBand="0" w:evenHBand="0" w:firstRowFirstColumn="0" w:firstRowLastColumn="0" w:lastRowFirstColumn="0" w:lastRowLastColumn="0"/>
              <w:rPr>
                <w:lang w:val="es-ES"/>
              </w:rPr>
            </w:pPr>
            <w:r w:rsidRPr="00057BF4">
              <w:rPr>
                <w:i/>
                <w:noProof/>
                <w:color w:val="000000" w:themeColor="text1"/>
                <w:lang w:val="es-ES"/>
              </w:rPr>
              <w:t>Gestión de Fases/Fechas/Partidos</w:t>
            </w:r>
          </w:p>
          <w:p w14:paraId="7361713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p>
        </w:tc>
        <w:tc>
          <w:tcPr>
            <w:tcW w:w="567" w:type="dxa"/>
            <w:shd w:val="clear" w:color="auto" w:fill="FFFFFF" w:themeFill="background1"/>
            <w:vAlign w:val="center"/>
          </w:tcPr>
          <w:p w14:paraId="7C425433"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8</w:t>
            </w:r>
          </w:p>
        </w:tc>
      </w:tr>
      <w:tr w:rsidR="005E35EB" w:rsidRPr="00461127" w14:paraId="6353CB31"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7884F21" w14:textId="77777777" w:rsidR="005E35EB" w:rsidRDefault="005E35EB" w:rsidP="00D42C65">
            <w:pPr>
              <w:rPr>
                <w:noProof/>
                <w:color w:val="000000" w:themeColor="text1"/>
                <w:lang w:val="es-ES"/>
              </w:rPr>
            </w:pPr>
            <w:r>
              <w:rPr>
                <w:noProof/>
                <w:color w:val="000000" w:themeColor="text1"/>
                <w:lang w:val="es-ES"/>
              </w:rPr>
              <w:t>43</w:t>
            </w:r>
          </w:p>
        </w:tc>
        <w:tc>
          <w:tcPr>
            <w:tcW w:w="1276" w:type="dxa"/>
            <w:shd w:val="clear" w:color="auto" w:fill="F2F2F2" w:themeFill="background1" w:themeFillShade="F2"/>
          </w:tcPr>
          <w:p w14:paraId="0350689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GENERAR FIXTURE ELIMINATORIO</w:t>
            </w:r>
          </w:p>
        </w:tc>
        <w:tc>
          <w:tcPr>
            <w:tcW w:w="2976" w:type="dxa"/>
            <w:shd w:val="clear" w:color="auto" w:fill="FFFFFF" w:themeFill="background1"/>
          </w:tcPr>
          <w:p w14:paraId="3EC8A31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generar fixture eliminatorio para poder mostrarlo</w:t>
            </w:r>
          </w:p>
        </w:tc>
        <w:tc>
          <w:tcPr>
            <w:tcW w:w="3119" w:type="dxa"/>
            <w:shd w:val="clear" w:color="auto" w:fill="FFFFFF" w:themeFill="background1"/>
          </w:tcPr>
          <w:p w14:paraId="3225CBC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6F086085" w14:textId="77777777" w:rsidR="005E35EB" w:rsidRPr="00057BF4" w:rsidRDefault="005E35EB" w:rsidP="00D42C65">
            <w:pPr>
              <w:cnfStyle w:val="000000100000" w:firstRow="0" w:lastRow="0" w:firstColumn="0" w:lastColumn="0" w:oddVBand="0" w:evenVBand="0" w:oddHBand="1" w:evenHBand="0" w:firstRowFirstColumn="0" w:firstRowLastColumn="0" w:lastRowFirstColumn="0" w:lastRowLastColumn="0"/>
              <w:rPr>
                <w:lang w:val="es-ES"/>
              </w:rPr>
            </w:pPr>
            <w:r w:rsidRPr="00057BF4">
              <w:rPr>
                <w:i/>
                <w:noProof/>
                <w:color w:val="000000" w:themeColor="text1"/>
                <w:lang w:val="es-ES"/>
              </w:rPr>
              <w:t>Gestión de Fases/Fechas/Partidos</w:t>
            </w:r>
          </w:p>
          <w:p w14:paraId="2F6BC17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p>
        </w:tc>
        <w:tc>
          <w:tcPr>
            <w:tcW w:w="567" w:type="dxa"/>
            <w:shd w:val="clear" w:color="auto" w:fill="FFFFFF" w:themeFill="background1"/>
            <w:vAlign w:val="center"/>
          </w:tcPr>
          <w:p w14:paraId="53EA6C91"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8</w:t>
            </w:r>
          </w:p>
        </w:tc>
      </w:tr>
      <w:tr w:rsidR="005E35EB" w:rsidRPr="00461127" w14:paraId="41205FCE"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0A712CF" w14:textId="77777777" w:rsidR="005E35EB" w:rsidRDefault="005E35EB" w:rsidP="00D42C65">
            <w:pPr>
              <w:rPr>
                <w:noProof/>
                <w:color w:val="000000" w:themeColor="text1"/>
                <w:lang w:val="es-ES"/>
              </w:rPr>
            </w:pPr>
            <w:r>
              <w:rPr>
                <w:noProof/>
                <w:color w:val="000000" w:themeColor="text1"/>
                <w:lang w:val="es-ES"/>
              </w:rPr>
              <w:t>45</w:t>
            </w:r>
          </w:p>
        </w:tc>
        <w:tc>
          <w:tcPr>
            <w:tcW w:w="1276" w:type="dxa"/>
            <w:shd w:val="clear" w:color="auto" w:fill="F2F2F2" w:themeFill="background1" w:themeFillShade="F2"/>
          </w:tcPr>
          <w:p w14:paraId="44895A4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REGISTRAR GOL</w:t>
            </w:r>
          </w:p>
        </w:tc>
        <w:tc>
          <w:tcPr>
            <w:tcW w:w="2976" w:type="dxa"/>
            <w:shd w:val="clear" w:color="auto" w:fill="FFFFFF" w:themeFill="background1"/>
          </w:tcPr>
          <w:p w14:paraId="64592FC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 xml:space="preserve">Como Administrador de Torneo quiero poder registrar un gol </w:t>
            </w:r>
            <w:r>
              <w:rPr>
                <w:noProof/>
                <w:color w:val="000000" w:themeColor="text1"/>
                <w:lang w:val="es-AR"/>
              </w:rPr>
              <w:lastRenderedPageBreak/>
              <w:t>para poder indicar los goles que se convirtieron en un partido</w:t>
            </w:r>
          </w:p>
          <w:p w14:paraId="4C8AEB44"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AR"/>
              </w:rPr>
            </w:pPr>
            <w:r>
              <w:rPr>
                <w:noProof/>
                <w:color w:val="000000" w:themeColor="text1"/>
                <w:lang w:val="es-AR"/>
              </w:rPr>
              <w:t xml:space="preserve">Datos </w:t>
            </w:r>
            <w:r w:rsidRPr="00ED6A64">
              <w:rPr>
                <w:noProof/>
                <w:lang w:val="es-AR"/>
              </w:rPr>
              <w:t>del Gol:</w:t>
            </w:r>
          </w:p>
          <w:p w14:paraId="087060DB"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b/>
                <w:noProof/>
                <w:lang w:val="es-AR"/>
              </w:rPr>
            </w:pPr>
            <w:r w:rsidRPr="00ED6A64">
              <w:rPr>
                <w:b/>
                <w:noProof/>
                <w:lang w:val="es-AR"/>
              </w:rPr>
              <w:t>Equipo</w:t>
            </w:r>
          </w:p>
          <w:p w14:paraId="5A405A2B"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noProof/>
                <w:lang w:val="es-AR"/>
              </w:rPr>
            </w:pPr>
            <w:r w:rsidRPr="00ED6A64">
              <w:rPr>
                <w:noProof/>
                <w:lang w:val="es-AR"/>
              </w:rPr>
              <w:t>Jugador</w:t>
            </w:r>
          </w:p>
          <w:p w14:paraId="71D00EB1" w14:textId="77777777" w:rsidR="005E35EB"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Tipo de Gol (Cabeza, Penal, Tiro Libre, Jugada, En Contra)</w:t>
            </w:r>
          </w:p>
          <w:p w14:paraId="55D08BCB" w14:textId="77777777" w:rsidR="005E35EB" w:rsidRPr="00623157"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Minuto</w:t>
            </w:r>
          </w:p>
        </w:tc>
        <w:tc>
          <w:tcPr>
            <w:tcW w:w="3119" w:type="dxa"/>
            <w:shd w:val="clear" w:color="auto" w:fill="FFFFFF" w:themeFill="background1"/>
          </w:tcPr>
          <w:p w14:paraId="3C8FCF60" w14:textId="7D7E2B1F"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lastRenderedPageBreak/>
              <w:t xml:space="preserve">1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r>
              <w:rPr>
                <w:noProof/>
                <w:lang w:val="es-ES"/>
              </w:rPr>
              <w:t>.</w:t>
            </w:r>
          </w:p>
        </w:tc>
        <w:tc>
          <w:tcPr>
            <w:tcW w:w="1276" w:type="dxa"/>
            <w:shd w:val="clear" w:color="auto" w:fill="FFFFFF" w:themeFill="background1"/>
          </w:tcPr>
          <w:p w14:paraId="74136D8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Partidos</w:t>
            </w:r>
          </w:p>
        </w:tc>
        <w:tc>
          <w:tcPr>
            <w:tcW w:w="567" w:type="dxa"/>
            <w:shd w:val="clear" w:color="auto" w:fill="FFFFFF" w:themeFill="background1"/>
            <w:vAlign w:val="center"/>
          </w:tcPr>
          <w:p w14:paraId="285E34E8"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76370C2A"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2082C2B" w14:textId="77777777" w:rsidR="005E35EB" w:rsidRDefault="005E35EB" w:rsidP="00D42C65">
            <w:pPr>
              <w:rPr>
                <w:noProof/>
                <w:color w:val="000000" w:themeColor="text1"/>
                <w:lang w:val="es-ES"/>
              </w:rPr>
            </w:pPr>
            <w:r>
              <w:rPr>
                <w:noProof/>
                <w:color w:val="000000" w:themeColor="text1"/>
                <w:lang w:val="es-ES"/>
              </w:rPr>
              <w:lastRenderedPageBreak/>
              <w:t>46</w:t>
            </w:r>
          </w:p>
        </w:tc>
        <w:tc>
          <w:tcPr>
            <w:tcW w:w="1276" w:type="dxa"/>
            <w:shd w:val="clear" w:color="auto" w:fill="F2F2F2" w:themeFill="background1" w:themeFillShade="F2"/>
          </w:tcPr>
          <w:p w14:paraId="5E93284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ELIMINAR GOL</w:t>
            </w:r>
          </w:p>
        </w:tc>
        <w:tc>
          <w:tcPr>
            <w:tcW w:w="2976" w:type="dxa"/>
            <w:shd w:val="clear" w:color="auto" w:fill="FFFFFF" w:themeFill="background1"/>
          </w:tcPr>
          <w:p w14:paraId="4E7D815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eliminar un gol.</w:t>
            </w:r>
          </w:p>
        </w:tc>
        <w:tc>
          <w:tcPr>
            <w:tcW w:w="3119" w:type="dxa"/>
            <w:shd w:val="clear" w:color="auto" w:fill="FFFFFF" w:themeFill="background1"/>
          </w:tcPr>
          <w:p w14:paraId="3FD7B402"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51217C8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Partidos</w:t>
            </w:r>
          </w:p>
        </w:tc>
        <w:tc>
          <w:tcPr>
            <w:tcW w:w="567" w:type="dxa"/>
            <w:shd w:val="clear" w:color="auto" w:fill="FFFFFF" w:themeFill="background1"/>
            <w:vAlign w:val="center"/>
          </w:tcPr>
          <w:p w14:paraId="0CB42689"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1C2CE761"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8DAA284" w14:textId="77777777" w:rsidR="005E35EB" w:rsidRDefault="005E35EB" w:rsidP="00D42C65">
            <w:pPr>
              <w:rPr>
                <w:noProof/>
                <w:color w:val="000000" w:themeColor="text1"/>
                <w:lang w:val="es-ES"/>
              </w:rPr>
            </w:pPr>
            <w:r>
              <w:rPr>
                <w:noProof/>
                <w:color w:val="000000" w:themeColor="text1"/>
                <w:lang w:val="es-ES"/>
              </w:rPr>
              <w:t>47</w:t>
            </w:r>
          </w:p>
        </w:tc>
        <w:tc>
          <w:tcPr>
            <w:tcW w:w="1276" w:type="dxa"/>
            <w:shd w:val="clear" w:color="auto" w:fill="F2F2F2" w:themeFill="background1" w:themeFillShade="F2"/>
          </w:tcPr>
          <w:p w14:paraId="3699742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REGISTRAR TARJETA</w:t>
            </w:r>
          </w:p>
        </w:tc>
        <w:tc>
          <w:tcPr>
            <w:tcW w:w="2976" w:type="dxa"/>
            <w:shd w:val="clear" w:color="auto" w:fill="FFFFFF" w:themeFill="background1"/>
          </w:tcPr>
          <w:p w14:paraId="3809B99C"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AR"/>
              </w:rPr>
            </w:pPr>
            <w:r w:rsidRPr="00ED6A64">
              <w:rPr>
                <w:noProof/>
                <w:lang w:val="es-AR"/>
              </w:rPr>
              <w:t>Como Administrador de Torneo quiero poder registrar una tarjeta para poder indicar las tarjetas que se sacaron en un partido.</w:t>
            </w:r>
          </w:p>
          <w:p w14:paraId="68226D69"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AR"/>
              </w:rPr>
            </w:pPr>
            <w:r w:rsidRPr="00ED6A64">
              <w:rPr>
                <w:noProof/>
                <w:lang w:val="es-AR"/>
              </w:rPr>
              <w:t>Datos de la Tarjeta:</w:t>
            </w:r>
          </w:p>
          <w:p w14:paraId="0BCC49E3"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b/>
                <w:noProof/>
                <w:lang w:val="es-AR"/>
              </w:rPr>
            </w:pPr>
            <w:r w:rsidRPr="00ED6A64">
              <w:rPr>
                <w:b/>
                <w:noProof/>
                <w:lang w:val="es-AR"/>
              </w:rPr>
              <w:t>Equipo</w:t>
            </w:r>
          </w:p>
          <w:p w14:paraId="373B3CCB"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b/>
                <w:noProof/>
                <w:lang w:val="es-AR"/>
              </w:rPr>
            </w:pPr>
            <w:r w:rsidRPr="00ED6A64">
              <w:rPr>
                <w:b/>
                <w:noProof/>
                <w:lang w:val="es-AR"/>
              </w:rPr>
              <w:t xml:space="preserve">Jugador </w:t>
            </w:r>
          </w:p>
          <w:p w14:paraId="7697FB7A"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b/>
                <w:noProof/>
                <w:lang w:val="es-AR"/>
              </w:rPr>
            </w:pPr>
            <w:r w:rsidRPr="00ED6A64">
              <w:rPr>
                <w:b/>
                <w:noProof/>
                <w:lang w:val="es-AR"/>
              </w:rPr>
              <w:t>Tipo (Amarilla, Roja)</w:t>
            </w:r>
          </w:p>
          <w:p w14:paraId="3F977F51"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noProof/>
                <w:lang w:val="es-AR"/>
              </w:rPr>
            </w:pPr>
            <w:r w:rsidRPr="00ED6A64">
              <w:rPr>
                <w:noProof/>
                <w:lang w:val="es-AR"/>
              </w:rPr>
              <w:t>Minuto</w:t>
            </w:r>
          </w:p>
        </w:tc>
        <w:tc>
          <w:tcPr>
            <w:tcW w:w="3119" w:type="dxa"/>
            <w:shd w:val="clear" w:color="auto" w:fill="FFFFFF" w:themeFill="background1"/>
          </w:tcPr>
          <w:p w14:paraId="31FC13FA" w14:textId="22D4F7A9" w:rsidR="005E35EB" w:rsidRDefault="005E35EB" w:rsidP="00D42C65">
            <w:pPr>
              <w:cnfStyle w:val="000000000000" w:firstRow="0" w:lastRow="0" w:firstColumn="0" w:lastColumn="0" w:oddVBand="0" w:evenVBand="0" w:oddHBand="0" w:evenHBand="0" w:firstRowFirstColumn="0" w:firstRowLastColumn="0" w:lastRowFirstColumn="0" w:lastRowLastColumn="0"/>
              <w:rPr>
                <w:noProof/>
                <w:lang w:val="es-ES"/>
              </w:rPr>
            </w:pPr>
            <w:r>
              <w:rPr>
                <w:noProof/>
                <w:color w:val="000000" w:themeColor="text1"/>
                <w:lang w:val="es-ES"/>
              </w:rPr>
              <w:t xml:space="preserve">1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r>
              <w:rPr>
                <w:noProof/>
                <w:lang w:val="es-ES"/>
              </w:rPr>
              <w:t>.</w:t>
            </w:r>
          </w:p>
          <w:p w14:paraId="2E97379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 xml:space="preserve">2 </w:t>
            </w:r>
            <w:r w:rsidRPr="00444CC5">
              <w:rPr>
                <w:noProof/>
                <w:lang w:val="es-ES"/>
              </w:rPr>
              <w:t xml:space="preserve">No se pueden registrar </w:t>
            </w:r>
            <w:r>
              <w:rPr>
                <w:noProof/>
                <w:lang w:val="es-ES"/>
              </w:rPr>
              <w:t xml:space="preserve">más de </w:t>
            </w:r>
            <w:r w:rsidRPr="00444CC5">
              <w:rPr>
                <w:noProof/>
                <w:lang w:val="es-ES"/>
              </w:rPr>
              <w:t xml:space="preserve">dos amarillas para un jugador. </w:t>
            </w:r>
          </w:p>
          <w:p w14:paraId="7A3C4031" w14:textId="77777777" w:rsidR="005E35EB" w:rsidRPr="00444CC5"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3</w:t>
            </w:r>
            <w:r w:rsidRPr="00444CC5">
              <w:rPr>
                <w:noProof/>
                <w:color w:val="000000" w:themeColor="text1"/>
                <w:lang w:val="es-ES"/>
              </w:rPr>
              <w:t>No se puede registrar más de una tarjeta roja a un jugador.</w:t>
            </w:r>
          </w:p>
        </w:tc>
        <w:tc>
          <w:tcPr>
            <w:tcW w:w="1276" w:type="dxa"/>
            <w:shd w:val="clear" w:color="auto" w:fill="FFFFFF" w:themeFill="background1"/>
          </w:tcPr>
          <w:p w14:paraId="74779BA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Partidos</w:t>
            </w:r>
          </w:p>
        </w:tc>
        <w:tc>
          <w:tcPr>
            <w:tcW w:w="567" w:type="dxa"/>
            <w:shd w:val="clear" w:color="auto" w:fill="FFFFFF" w:themeFill="background1"/>
            <w:vAlign w:val="center"/>
          </w:tcPr>
          <w:p w14:paraId="2B9C09B3"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49C1F76A"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1B5356E" w14:textId="77777777" w:rsidR="005E35EB" w:rsidRDefault="005E35EB" w:rsidP="00D42C65">
            <w:pPr>
              <w:rPr>
                <w:noProof/>
                <w:color w:val="000000" w:themeColor="text1"/>
                <w:lang w:val="es-ES"/>
              </w:rPr>
            </w:pPr>
            <w:r>
              <w:rPr>
                <w:noProof/>
                <w:color w:val="000000" w:themeColor="text1"/>
                <w:lang w:val="es-ES"/>
              </w:rPr>
              <w:t>48</w:t>
            </w:r>
          </w:p>
        </w:tc>
        <w:tc>
          <w:tcPr>
            <w:tcW w:w="1276" w:type="dxa"/>
            <w:shd w:val="clear" w:color="auto" w:fill="F2F2F2" w:themeFill="background1" w:themeFillShade="F2"/>
          </w:tcPr>
          <w:p w14:paraId="1FCF717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ELIMINAR TARJETA</w:t>
            </w:r>
          </w:p>
        </w:tc>
        <w:tc>
          <w:tcPr>
            <w:tcW w:w="2976" w:type="dxa"/>
            <w:shd w:val="clear" w:color="auto" w:fill="FFFFFF" w:themeFill="background1"/>
          </w:tcPr>
          <w:p w14:paraId="7441888C" w14:textId="77777777" w:rsidR="005E35EB" w:rsidRPr="00ED6A64" w:rsidRDefault="005E35EB" w:rsidP="00D42C65">
            <w:pPr>
              <w:cnfStyle w:val="000000100000" w:firstRow="0" w:lastRow="0" w:firstColumn="0" w:lastColumn="0" w:oddVBand="0" w:evenVBand="0" w:oddHBand="1" w:evenHBand="0" w:firstRowFirstColumn="0" w:firstRowLastColumn="0" w:lastRowFirstColumn="0" w:lastRowLastColumn="0"/>
              <w:rPr>
                <w:noProof/>
                <w:lang w:val="es-AR"/>
              </w:rPr>
            </w:pPr>
            <w:r w:rsidRPr="00ED6A64">
              <w:rPr>
                <w:noProof/>
                <w:lang w:val="es-AR"/>
              </w:rPr>
              <w:t>Como Administrador de Torneo quiero poder eliminar una tarjeta.</w:t>
            </w:r>
          </w:p>
        </w:tc>
        <w:tc>
          <w:tcPr>
            <w:tcW w:w="3119" w:type="dxa"/>
            <w:shd w:val="clear" w:color="auto" w:fill="FFFFFF" w:themeFill="background1"/>
          </w:tcPr>
          <w:p w14:paraId="1120664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2300C91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Partidos</w:t>
            </w:r>
          </w:p>
        </w:tc>
        <w:tc>
          <w:tcPr>
            <w:tcW w:w="567" w:type="dxa"/>
            <w:shd w:val="clear" w:color="auto" w:fill="FFFFFF" w:themeFill="background1"/>
            <w:vAlign w:val="center"/>
          </w:tcPr>
          <w:p w14:paraId="702EAD79"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58E6B8C7"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13D6C1C" w14:textId="77777777" w:rsidR="005E35EB" w:rsidRDefault="005E35EB" w:rsidP="00D42C65">
            <w:pPr>
              <w:rPr>
                <w:noProof/>
                <w:color w:val="000000" w:themeColor="text1"/>
                <w:lang w:val="es-ES"/>
              </w:rPr>
            </w:pPr>
            <w:r>
              <w:rPr>
                <w:noProof/>
                <w:color w:val="000000" w:themeColor="text1"/>
                <w:lang w:val="es-ES"/>
              </w:rPr>
              <w:t>49</w:t>
            </w:r>
          </w:p>
        </w:tc>
        <w:tc>
          <w:tcPr>
            <w:tcW w:w="1276" w:type="dxa"/>
            <w:shd w:val="clear" w:color="auto" w:fill="F2F2F2" w:themeFill="background1" w:themeFillShade="F2"/>
          </w:tcPr>
          <w:p w14:paraId="1C69366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REGISTRAR CAMBIO</w:t>
            </w:r>
          </w:p>
        </w:tc>
        <w:tc>
          <w:tcPr>
            <w:tcW w:w="2976" w:type="dxa"/>
            <w:shd w:val="clear" w:color="auto" w:fill="FFFFFF" w:themeFill="background1"/>
          </w:tcPr>
          <w:p w14:paraId="0B58EB28"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AR"/>
              </w:rPr>
            </w:pPr>
            <w:r w:rsidRPr="00ED6A64">
              <w:rPr>
                <w:noProof/>
                <w:lang w:val="es-AR"/>
              </w:rPr>
              <w:t>Como Administrador de Torneo quiero poder registrar un cambio para poder indicar los cambios que se produjeron en un partido.</w:t>
            </w:r>
          </w:p>
          <w:p w14:paraId="6D4219EC" w14:textId="77777777" w:rsidR="005E35EB" w:rsidRPr="00ED6A64" w:rsidRDefault="005E35EB" w:rsidP="00D42C65">
            <w:pPr>
              <w:cnfStyle w:val="000000000000" w:firstRow="0" w:lastRow="0" w:firstColumn="0" w:lastColumn="0" w:oddVBand="0" w:evenVBand="0" w:oddHBand="0" w:evenHBand="0" w:firstRowFirstColumn="0" w:firstRowLastColumn="0" w:lastRowFirstColumn="0" w:lastRowLastColumn="0"/>
              <w:rPr>
                <w:noProof/>
                <w:lang w:val="es-AR"/>
              </w:rPr>
            </w:pPr>
            <w:r w:rsidRPr="00ED6A64">
              <w:rPr>
                <w:noProof/>
                <w:lang w:val="es-AR"/>
              </w:rPr>
              <w:t>Datos del Cambio:</w:t>
            </w:r>
          </w:p>
          <w:p w14:paraId="1BE95C03"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b/>
                <w:noProof/>
                <w:lang w:val="es-AR"/>
              </w:rPr>
            </w:pPr>
            <w:r w:rsidRPr="00ED6A64">
              <w:rPr>
                <w:b/>
                <w:noProof/>
                <w:lang w:val="es-AR"/>
              </w:rPr>
              <w:t>Equipo</w:t>
            </w:r>
          </w:p>
          <w:p w14:paraId="627B9A82"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b/>
                <w:noProof/>
                <w:lang w:val="es-AR"/>
              </w:rPr>
            </w:pPr>
            <w:r w:rsidRPr="00ED6A64">
              <w:rPr>
                <w:b/>
                <w:noProof/>
                <w:lang w:val="es-AR"/>
              </w:rPr>
              <w:t>Jugador Entra</w:t>
            </w:r>
          </w:p>
          <w:p w14:paraId="3AE348A4"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noProof/>
                <w:lang w:val="es-AR"/>
              </w:rPr>
            </w:pPr>
            <w:r w:rsidRPr="00ED6A64">
              <w:rPr>
                <w:b/>
                <w:noProof/>
                <w:lang w:val="es-AR"/>
              </w:rPr>
              <w:t>Jugador Sale</w:t>
            </w:r>
          </w:p>
          <w:p w14:paraId="3C668622" w14:textId="77777777" w:rsidR="005E35EB" w:rsidRPr="00ED6A64" w:rsidRDefault="005E35EB" w:rsidP="00D10ACF">
            <w:pPr>
              <w:pStyle w:val="Prrafodelista"/>
              <w:numPr>
                <w:ilvl w:val="1"/>
                <w:numId w:val="46"/>
              </w:numPr>
              <w:ind w:left="436" w:hanging="284"/>
              <w:cnfStyle w:val="000000000000" w:firstRow="0" w:lastRow="0" w:firstColumn="0" w:lastColumn="0" w:oddVBand="0" w:evenVBand="0" w:oddHBand="0" w:evenHBand="0" w:firstRowFirstColumn="0" w:firstRowLastColumn="0" w:lastRowFirstColumn="0" w:lastRowLastColumn="0"/>
              <w:rPr>
                <w:noProof/>
                <w:lang w:val="es-AR"/>
              </w:rPr>
            </w:pPr>
            <w:r w:rsidRPr="00ED6A64">
              <w:rPr>
                <w:noProof/>
                <w:lang w:val="es-AR"/>
              </w:rPr>
              <w:t>Minuto</w:t>
            </w:r>
          </w:p>
        </w:tc>
        <w:tc>
          <w:tcPr>
            <w:tcW w:w="3119" w:type="dxa"/>
            <w:shd w:val="clear" w:color="auto" w:fill="FFFFFF" w:themeFill="background1"/>
          </w:tcPr>
          <w:p w14:paraId="443495ED" w14:textId="28386D64"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1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r>
              <w:rPr>
                <w:noProof/>
                <w:lang w:val="es-ES"/>
              </w:rPr>
              <w:t>.</w:t>
            </w:r>
          </w:p>
        </w:tc>
        <w:tc>
          <w:tcPr>
            <w:tcW w:w="1276" w:type="dxa"/>
            <w:shd w:val="clear" w:color="auto" w:fill="FFFFFF" w:themeFill="background1"/>
          </w:tcPr>
          <w:p w14:paraId="30687B31"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Partidos</w:t>
            </w:r>
          </w:p>
        </w:tc>
        <w:tc>
          <w:tcPr>
            <w:tcW w:w="567" w:type="dxa"/>
            <w:shd w:val="clear" w:color="auto" w:fill="FFFFFF" w:themeFill="background1"/>
            <w:vAlign w:val="center"/>
          </w:tcPr>
          <w:p w14:paraId="334AD554"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622E29DA"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64B8C27" w14:textId="77777777" w:rsidR="005E35EB" w:rsidRDefault="005E35EB" w:rsidP="00D42C65">
            <w:pPr>
              <w:rPr>
                <w:noProof/>
                <w:color w:val="000000" w:themeColor="text1"/>
                <w:lang w:val="es-ES"/>
              </w:rPr>
            </w:pPr>
            <w:r>
              <w:rPr>
                <w:noProof/>
                <w:color w:val="000000" w:themeColor="text1"/>
                <w:lang w:val="es-ES"/>
              </w:rPr>
              <w:t>50</w:t>
            </w:r>
          </w:p>
        </w:tc>
        <w:tc>
          <w:tcPr>
            <w:tcW w:w="1276" w:type="dxa"/>
            <w:shd w:val="clear" w:color="auto" w:fill="F2F2F2" w:themeFill="background1" w:themeFillShade="F2"/>
          </w:tcPr>
          <w:p w14:paraId="3B4C703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ELIMINAR CAMBIO</w:t>
            </w:r>
          </w:p>
        </w:tc>
        <w:tc>
          <w:tcPr>
            <w:tcW w:w="2976" w:type="dxa"/>
            <w:shd w:val="clear" w:color="auto" w:fill="FFFFFF" w:themeFill="background1"/>
          </w:tcPr>
          <w:p w14:paraId="7E78A7D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eliminar un cambio</w:t>
            </w:r>
          </w:p>
        </w:tc>
        <w:tc>
          <w:tcPr>
            <w:tcW w:w="3119" w:type="dxa"/>
            <w:shd w:val="clear" w:color="auto" w:fill="FFFFFF" w:themeFill="background1"/>
          </w:tcPr>
          <w:p w14:paraId="75CCE5F5"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509EE10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Partidos</w:t>
            </w:r>
          </w:p>
        </w:tc>
        <w:tc>
          <w:tcPr>
            <w:tcW w:w="567" w:type="dxa"/>
            <w:shd w:val="clear" w:color="auto" w:fill="FFFFFF" w:themeFill="background1"/>
            <w:vAlign w:val="center"/>
          </w:tcPr>
          <w:p w14:paraId="7A2B176A"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58CB305E"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0088336" w14:textId="77777777" w:rsidR="005E35EB" w:rsidRDefault="005E35EB" w:rsidP="00D42C65">
            <w:pPr>
              <w:rPr>
                <w:noProof/>
                <w:color w:val="000000" w:themeColor="text1"/>
                <w:lang w:val="es-ES"/>
              </w:rPr>
            </w:pPr>
            <w:r>
              <w:rPr>
                <w:noProof/>
                <w:color w:val="000000" w:themeColor="text1"/>
                <w:lang w:val="es-ES"/>
              </w:rPr>
              <w:t>51</w:t>
            </w:r>
          </w:p>
        </w:tc>
        <w:tc>
          <w:tcPr>
            <w:tcW w:w="1276" w:type="dxa"/>
            <w:shd w:val="clear" w:color="auto" w:fill="F2F2F2" w:themeFill="background1" w:themeFillShade="F2"/>
          </w:tcPr>
          <w:p w14:paraId="019E817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REGISTRAR TITULARES DE UN PARTIDO</w:t>
            </w:r>
          </w:p>
        </w:tc>
        <w:tc>
          <w:tcPr>
            <w:tcW w:w="2976" w:type="dxa"/>
            <w:shd w:val="clear" w:color="auto" w:fill="FFFFFF" w:themeFill="background1"/>
          </w:tcPr>
          <w:p w14:paraId="38DA6E3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AR"/>
              </w:rPr>
            </w:pPr>
            <w:r>
              <w:rPr>
                <w:noProof/>
                <w:color w:val="000000" w:themeColor="text1"/>
                <w:lang w:val="es-AR"/>
              </w:rPr>
              <w:t xml:space="preserve">Como Administrador de Torneo quiero poder registrar los jugadores titulares del partido. </w:t>
            </w:r>
          </w:p>
        </w:tc>
        <w:tc>
          <w:tcPr>
            <w:tcW w:w="3119" w:type="dxa"/>
            <w:shd w:val="clear" w:color="auto" w:fill="FFFFFF" w:themeFill="background1"/>
          </w:tcPr>
          <w:p w14:paraId="2EC299E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7A97367D"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Partidos</w:t>
            </w:r>
          </w:p>
        </w:tc>
        <w:tc>
          <w:tcPr>
            <w:tcW w:w="567" w:type="dxa"/>
            <w:shd w:val="clear" w:color="auto" w:fill="FFFFFF" w:themeFill="background1"/>
            <w:vAlign w:val="center"/>
          </w:tcPr>
          <w:p w14:paraId="1612581E"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1CE614B9"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60B6C34" w14:textId="77777777" w:rsidR="005E35EB" w:rsidRDefault="005E35EB" w:rsidP="00D42C65">
            <w:pPr>
              <w:rPr>
                <w:noProof/>
                <w:color w:val="000000" w:themeColor="text1"/>
                <w:lang w:val="es-ES"/>
              </w:rPr>
            </w:pPr>
            <w:r>
              <w:rPr>
                <w:noProof/>
                <w:color w:val="000000" w:themeColor="text1"/>
                <w:lang w:val="es-ES"/>
              </w:rPr>
              <w:lastRenderedPageBreak/>
              <w:t>52</w:t>
            </w:r>
          </w:p>
        </w:tc>
        <w:tc>
          <w:tcPr>
            <w:tcW w:w="1276" w:type="dxa"/>
            <w:shd w:val="clear" w:color="auto" w:fill="F2F2F2" w:themeFill="background1" w:themeFillShade="F2"/>
          </w:tcPr>
          <w:p w14:paraId="7F42C98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MODIFICAR PARTIDO</w:t>
            </w:r>
          </w:p>
        </w:tc>
        <w:tc>
          <w:tcPr>
            <w:tcW w:w="2976" w:type="dxa"/>
            <w:shd w:val="clear" w:color="auto" w:fill="FFFFFF" w:themeFill="background1"/>
          </w:tcPr>
          <w:p w14:paraId="40391FB2"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Pr>
                <w:noProof/>
                <w:color w:val="000000" w:themeColor="text1"/>
                <w:lang w:val="es-AR"/>
              </w:rPr>
              <w:t>Como Administrador de Torneo quiero poder actualizar los datos de un partido para poder gestionar los resultados de la edición.</w:t>
            </w:r>
          </w:p>
          <w:p w14:paraId="6A81D497" w14:textId="77777777" w:rsidR="005E35EB" w:rsidRDefault="005E35EB" w:rsidP="00D42C65">
            <w:pPr>
              <w:pStyle w:val="Prrafodelista"/>
              <w:ind w:left="284" w:hanging="274"/>
              <w:cnfStyle w:val="000000100000" w:firstRow="0" w:lastRow="0" w:firstColumn="0" w:lastColumn="0" w:oddVBand="0" w:evenVBand="0" w:oddHBand="1" w:evenHBand="0" w:firstRowFirstColumn="0" w:firstRowLastColumn="0" w:lastRowFirstColumn="0" w:lastRowLastColumn="0"/>
              <w:rPr>
                <w:lang w:val="es-AR"/>
              </w:rPr>
            </w:pPr>
            <w:r>
              <w:rPr>
                <w:lang w:val="es-AR"/>
              </w:rPr>
              <w:t>Datos de Partido:</w:t>
            </w:r>
          </w:p>
          <w:p w14:paraId="11C59866" w14:textId="77777777" w:rsidR="005E35EB" w:rsidRPr="00ED6A64"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b/>
                <w:lang w:val="es-AR"/>
              </w:rPr>
            </w:pPr>
            <w:r w:rsidRPr="00ED6A64">
              <w:rPr>
                <w:b/>
                <w:lang w:val="es-AR"/>
              </w:rPr>
              <w:t>Equipos participantes (Equipo 1 y Equipo 2)</w:t>
            </w:r>
          </w:p>
          <w:p w14:paraId="647437FA" w14:textId="77777777" w:rsidR="005E35EB" w:rsidRPr="00833CC6"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lang w:val="es-AR"/>
              </w:rPr>
            </w:pPr>
            <w:r w:rsidRPr="00833CC6">
              <w:rPr>
                <w:lang w:val="es-AR"/>
              </w:rPr>
              <w:t>Fecha y Hora</w:t>
            </w:r>
          </w:p>
          <w:p w14:paraId="59945121" w14:textId="77777777" w:rsidR="005E35EB"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lang w:val="es-AR"/>
              </w:rPr>
            </w:pPr>
            <w:r>
              <w:rPr>
                <w:lang w:val="es-AR"/>
              </w:rPr>
              <w:t>Árbitro asignado (en el caso que gestione árbitros)</w:t>
            </w:r>
          </w:p>
          <w:p w14:paraId="29F93AA1" w14:textId="77777777" w:rsidR="005E35EB"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lang w:val="es-AR"/>
              </w:rPr>
            </w:pPr>
            <w:r>
              <w:rPr>
                <w:lang w:val="es-AR"/>
              </w:rPr>
              <w:t>Cancha (en el caso que gestione canchas)</w:t>
            </w:r>
          </w:p>
          <w:p w14:paraId="594AEB95" w14:textId="77777777" w:rsidR="005E35EB"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lang w:val="es-AR"/>
              </w:rPr>
            </w:pPr>
            <w:r>
              <w:rPr>
                <w:lang w:val="es-AR"/>
              </w:rPr>
              <w:t xml:space="preserve">Titulares del Equipo 1 </w:t>
            </w:r>
          </w:p>
          <w:p w14:paraId="2A3C9CB4" w14:textId="77777777" w:rsidR="005E35EB"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lang w:val="es-AR"/>
              </w:rPr>
            </w:pPr>
            <w:r>
              <w:rPr>
                <w:lang w:val="es-AR"/>
              </w:rPr>
              <w:t xml:space="preserve">Titulares del Equipo 2 </w:t>
            </w:r>
          </w:p>
          <w:p w14:paraId="72547C9B" w14:textId="77777777" w:rsidR="005E35EB"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lang w:val="es-AR"/>
              </w:rPr>
            </w:pPr>
            <w:r>
              <w:rPr>
                <w:lang w:val="es-AR"/>
              </w:rPr>
              <w:t xml:space="preserve">Goles realizados (en el caso que gestione que jugadores realizaron los goles) </w:t>
            </w:r>
            <w:r w:rsidRPr="00D81CAD">
              <w:rPr>
                <w:b/>
                <w:lang w:val="es-AR"/>
              </w:rPr>
              <w:t>(ver US REGISTRAR GOL)</w:t>
            </w:r>
          </w:p>
          <w:p w14:paraId="2E3D30A2" w14:textId="77777777" w:rsidR="005E35EB"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lang w:val="es-AR"/>
              </w:rPr>
            </w:pPr>
            <w:r>
              <w:rPr>
                <w:lang w:val="es-AR"/>
              </w:rPr>
              <w:t>Cambios (en el caso que gestiones que jugadores fueron los que ingresaron y salieron en un partido)</w:t>
            </w:r>
          </w:p>
          <w:p w14:paraId="7C7F8719" w14:textId="77777777" w:rsidR="005E35EB" w:rsidRPr="00F01197"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lang w:val="es-AR"/>
              </w:rPr>
            </w:pPr>
            <w:r w:rsidRPr="00F01197">
              <w:rPr>
                <w:lang w:val="es-AR"/>
              </w:rPr>
              <w:t xml:space="preserve">Tarjetas </w:t>
            </w:r>
            <w:r>
              <w:rPr>
                <w:lang w:val="es-AR"/>
              </w:rPr>
              <w:t>(en el caso que gestione que jugadores recibieron tarjetas)</w:t>
            </w:r>
          </w:p>
          <w:p w14:paraId="436EB887" w14:textId="77777777" w:rsidR="005E35EB" w:rsidRDefault="005E35EB" w:rsidP="00D10ACF">
            <w:pPr>
              <w:pStyle w:val="Prrafodelista"/>
              <w:numPr>
                <w:ilvl w:val="0"/>
                <w:numId w:val="30"/>
              </w:numPr>
              <w:ind w:left="436" w:hanging="284"/>
              <w:cnfStyle w:val="000000100000" w:firstRow="0" w:lastRow="0" w:firstColumn="0" w:lastColumn="0" w:oddVBand="0" w:evenVBand="0" w:oddHBand="1" w:evenHBand="0" w:firstRowFirstColumn="0" w:firstRowLastColumn="0" w:lastRowFirstColumn="0" w:lastRowLastColumn="0"/>
              <w:rPr>
                <w:noProof/>
                <w:color w:val="000000" w:themeColor="text1"/>
                <w:lang w:val="es-AR"/>
              </w:rPr>
            </w:pPr>
            <w:r w:rsidRPr="008E6D24">
              <w:rPr>
                <w:lang w:val="es-AR"/>
              </w:rPr>
              <w:t>Resultado</w:t>
            </w:r>
            <w:r>
              <w:rPr>
                <w:lang w:val="es-AR"/>
              </w:rPr>
              <w:t xml:space="preserve"> (Goles Equipo 1 – Goles Equipo 2). Incluye también penales, en caso que haya sido empate y se definió por penales.</w:t>
            </w:r>
          </w:p>
        </w:tc>
        <w:tc>
          <w:tcPr>
            <w:tcW w:w="3119" w:type="dxa"/>
            <w:shd w:val="clear" w:color="auto" w:fill="FFFFFF" w:themeFill="background1"/>
          </w:tcPr>
          <w:p w14:paraId="09A9E2FF" w14:textId="1D88E3D2" w:rsidR="005E35EB"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Pr>
                <w:noProof/>
                <w:color w:val="000000" w:themeColor="text1"/>
                <w:lang w:val="es-ES"/>
              </w:rPr>
              <w:t xml:space="preserve">1 Los Campos indicados con </w:t>
            </w:r>
            <w:r w:rsidR="00ED6A64" w:rsidRPr="00ED6A64">
              <w:rPr>
                <w:b/>
                <w:noProof/>
                <w:lang w:val="es-ES"/>
              </w:rPr>
              <w:t>Negrita</w:t>
            </w:r>
            <w:r>
              <w:rPr>
                <w:b/>
                <w:noProof/>
                <w:color w:val="FF0000"/>
                <w:lang w:val="es-ES"/>
              </w:rPr>
              <w:t xml:space="preserve"> </w:t>
            </w:r>
            <w:r w:rsidRPr="00B46B2A">
              <w:rPr>
                <w:noProof/>
                <w:lang w:val="es-ES"/>
              </w:rPr>
              <w:t>son Campos Mandatorios</w:t>
            </w:r>
            <w:r>
              <w:rPr>
                <w:noProof/>
                <w:lang w:val="es-ES"/>
              </w:rPr>
              <w:t>.</w:t>
            </w:r>
          </w:p>
          <w:p w14:paraId="5575FCD8" w14:textId="77777777" w:rsidR="005E35EB" w:rsidRPr="00833CC6" w:rsidRDefault="005E35EB" w:rsidP="00D42C65">
            <w:pPr>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 xml:space="preserve">2 </w:t>
            </w:r>
            <w:r w:rsidRPr="00833CC6">
              <w:rPr>
                <w:noProof/>
                <w:lang w:val="es-ES"/>
              </w:rPr>
              <w:t>El partido se registra cuando se generan las fases de la edición.</w:t>
            </w:r>
          </w:p>
          <w:p w14:paraId="2A71CAC1" w14:textId="77777777" w:rsidR="005E35EB" w:rsidRPr="00833CC6"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r w:rsidRPr="00833CC6">
              <w:rPr>
                <w:noProof/>
                <w:color w:val="000000" w:themeColor="text1"/>
                <w:lang w:val="es-ES"/>
              </w:rPr>
              <w:t xml:space="preserve">Cada vez que se actualiza un partido, se actualiza su estado en función a los datos que posea dicho partido. </w:t>
            </w:r>
          </w:p>
          <w:p w14:paraId="6A7C113F" w14:textId="77777777" w:rsidR="005E35EB" w:rsidRPr="00A349A8"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833CC6">
              <w:rPr>
                <w:noProof/>
                <w:color w:val="000000" w:themeColor="text1"/>
                <w:lang w:val="es-ES"/>
              </w:rPr>
              <w:t>Estados de un partido:</w:t>
            </w:r>
          </w:p>
          <w:p w14:paraId="34AE948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A349A8">
              <w:rPr>
                <w:b/>
                <w:noProof/>
                <w:color w:val="000000" w:themeColor="text1"/>
                <w:lang w:val="es-ES"/>
              </w:rPr>
              <w:t>DIAGRAMADO:</w:t>
            </w:r>
            <w:r>
              <w:rPr>
                <w:noProof/>
                <w:color w:val="000000" w:themeColor="text1"/>
                <w:lang w:val="es-ES"/>
              </w:rPr>
              <w:t xml:space="preserve"> cuando fue creado en la generación del fixture.</w:t>
            </w:r>
          </w:p>
          <w:p w14:paraId="2883BA95"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A349A8">
              <w:rPr>
                <w:b/>
                <w:noProof/>
                <w:color w:val="000000" w:themeColor="text1"/>
                <w:lang w:val="es-ES"/>
              </w:rPr>
              <w:t>PROGRAMADO:</w:t>
            </w:r>
            <w:r>
              <w:rPr>
                <w:noProof/>
                <w:color w:val="000000" w:themeColor="text1"/>
                <w:lang w:val="es-ES"/>
              </w:rPr>
              <w:t xml:space="preserve"> cuando se le asignó fecha y hora.</w:t>
            </w:r>
          </w:p>
          <w:p w14:paraId="6099B5E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A349A8">
              <w:rPr>
                <w:b/>
                <w:noProof/>
                <w:color w:val="000000" w:themeColor="text1"/>
                <w:lang w:val="es-ES"/>
              </w:rPr>
              <w:t>JUGADO:</w:t>
            </w:r>
            <w:r>
              <w:rPr>
                <w:noProof/>
                <w:color w:val="000000" w:themeColor="text1"/>
                <w:lang w:val="es-ES"/>
              </w:rPr>
              <w:t xml:space="preserve"> cuando se le asignó un resultado</w:t>
            </w:r>
          </w:p>
          <w:p w14:paraId="03E53019" w14:textId="77777777" w:rsidR="005E35EB" w:rsidRPr="00833CC6"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sidRPr="00A349A8">
              <w:rPr>
                <w:b/>
                <w:noProof/>
                <w:color w:val="000000" w:themeColor="text1"/>
                <w:lang w:val="es-ES"/>
              </w:rPr>
              <w:t>CANCELADO:</w:t>
            </w:r>
            <w:r>
              <w:rPr>
                <w:noProof/>
                <w:color w:val="000000" w:themeColor="text1"/>
                <w:lang w:val="es-ES"/>
              </w:rPr>
              <w:t xml:space="preserve"> cuando la fecha, fase y edición asociada fueron canceladas.</w:t>
            </w:r>
          </w:p>
        </w:tc>
        <w:tc>
          <w:tcPr>
            <w:tcW w:w="1276" w:type="dxa"/>
            <w:shd w:val="clear" w:color="auto" w:fill="FFFFFF" w:themeFill="background1"/>
          </w:tcPr>
          <w:p w14:paraId="0A72F13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Partidos</w:t>
            </w:r>
          </w:p>
        </w:tc>
        <w:tc>
          <w:tcPr>
            <w:tcW w:w="567" w:type="dxa"/>
            <w:shd w:val="clear" w:color="auto" w:fill="FFFFFF" w:themeFill="background1"/>
            <w:vAlign w:val="center"/>
          </w:tcPr>
          <w:p w14:paraId="769DC045"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5</w:t>
            </w:r>
          </w:p>
        </w:tc>
      </w:tr>
      <w:tr w:rsidR="005E35EB" w:rsidRPr="00461127" w14:paraId="5D2A4A63"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1B5C836" w14:textId="77777777" w:rsidR="005E35EB" w:rsidRDefault="005E35EB" w:rsidP="00D42C65">
            <w:pPr>
              <w:rPr>
                <w:noProof/>
                <w:color w:val="000000" w:themeColor="text1"/>
                <w:lang w:val="es-ES"/>
              </w:rPr>
            </w:pPr>
            <w:r>
              <w:rPr>
                <w:noProof/>
                <w:color w:val="000000" w:themeColor="text1"/>
                <w:lang w:val="es-ES"/>
              </w:rPr>
              <w:t>53</w:t>
            </w:r>
          </w:p>
        </w:tc>
        <w:tc>
          <w:tcPr>
            <w:tcW w:w="1276" w:type="dxa"/>
            <w:shd w:val="clear" w:color="auto" w:fill="F2F2F2" w:themeFill="background1" w:themeFillShade="F2"/>
          </w:tcPr>
          <w:p w14:paraId="75CE92A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CONSULTAR FASES</w:t>
            </w:r>
          </w:p>
        </w:tc>
        <w:tc>
          <w:tcPr>
            <w:tcW w:w="2976" w:type="dxa"/>
            <w:shd w:val="clear" w:color="auto" w:fill="FFFFFF" w:themeFill="background1"/>
          </w:tcPr>
          <w:p w14:paraId="10DC5AF3"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Como Admini</w:t>
            </w:r>
            <w:r>
              <w:rPr>
                <w:noProof/>
                <w:color w:val="000000" w:themeColor="text1"/>
                <w:lang w:val="es-ES"/>
              </w:rPr>
              <w:t>strador de Torneo quiero po</w:t>
            </w:r>
            <w:r w:rsidRPr="009B45BE">
              <w:rPr>
                <w:noProof/>
                <w:color w:val="000000" w:themeColor="text1"/>
                <w:lang w:val="es-ES"/>
              </w:rPr>
              <w:t xml:space="preserve">der </w:t>
            </w:r>
            <w:r>
              <w:rPr>
                <w:noProof/>
                <w:color w:val="000000" w:themeColor="text1"/>
                <w:lang w:val="es-ES"/>
              </w:rPr>
              <w:t>consultar las fases de una edición.</w:t>
            </w:r>
          </w:p>
        </w:tc>
        <w:tc>
          <w:tcPr>
            <w:tcW w:w="3119" w:type="dxa"/>
            <w:shd w:val="clear" w:color="auto" w:fill="FFFFFF" w:themeFill="background1"/>
          </w:tcPr>
          <w:p w14:paraId="7099C6C2"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Por cada </w:t>
            </w:r>
            <w:r w:rsidRPr="000A4675">
              <w:rPr>
                <w:b/>
                <w:noProof/>
                <w:color w:val="000000" w:themeColor="text1"/>
                <w:lang w:val="es-ES"/>
              </w:rPr>
              <w:t>fase</w:t>
            </w:r>
            <w:r>
              <w:rPr>
                <w:noProof/>
                <w:color w:val="000000" w:themeColor="text1"/>
                <w:lang w:val="es-ES"/>
              </w:rPr>
              <w:t xml:space="preserve"> se visualizará su número y estado y sus fechas.</w:t>
            </w:r>
          </w:p>
          <w:p w14:paraId="566B004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Por cada </w:t>
            </w:r>
            <w:r w:rsidRPr="000A4675">
              <w:rPr>
                <w:b/>
                <w:noProof/>
                <w:color w:val="000000" w:themeColor="text1"/>
                <w:lang w:val="es-ES"/>
              </w:rPr>
              <w:t>fecha</w:t>
            </w:r>
            <w:r>
              <w:rPr>
                <w:noProof/>
                <w:color w:val="000000" w:themeColor="text1"/>
                <w:lang w:val="es-ES"/>
              </w:rPr>
              <w:t xml:space="preserve"> se visualizará su número y estado y los partidos asociados.</w:t>
            </w:r>
          </w:p>
          <w:p w14:paraId="61F785AD"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Por cada </w:t>
            </w:r>
            <w:r w:rsidRPr="000A4675">
              <w:rPr>
                <w:b/>
                <w:noProof/>
                <w:color w:val="000000" w:themeColor="text1"/>
                <w:lang w:val="es-ES"/>
              </w:rPr>
              <w:t>partido</w:t>
            </w:r>
            <w:r>
              <w:rPr>
                <w:noProof/>
                <w:color w:val="000000" w:themeColor="text1"/>
                <w:lang w:val="es-ES"/>
              </w:rPr>
              <w:t xml:space="preserve"> se visualizará los equipos participantes y el resultado.</w:t>
            </w:r>
          </w:p>
        </w:tc>
        <w:tc>
          <w:tcPr>
            <w:tcW w:w="1276" w:type="dxa"/>
            <w:shd w:val="clear" w:color="auto" w:fill="FFFFFF" w:themeFill="background1"/>
          </w:tcPr>
          <w:p w14:paraId="6FD039C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Fases/Fechas/Partidos</w:t>
            </w:r>
          </w:p>
        </w:tc>
        <w:tc>
          <w:tcPr>
            <w:tcW w:w="567" w:type="dxa"/>
            <w:shd w:val="clear" w:color="auto" w:fill="FFFFFF" w:themeFill="background1"/>
            <w:vAlign w:val="center"/>
          </w:tcPr>
          <w:p w14:paraId="224571C5"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5</w:t>
            </w:r>
          </w:p>
        </w:tc>
      </w:tr>
      <w:tr w:rsidR="005E35EB" w:rsidRPr="00461127" w14:paraId="54128A76"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A749E2B" w14:textId="77777777" w:rsidR="005E35EB" w:rsidRDefault="005E35EB" w:rsidP="00D42C65">
            <w:pPr>
              <w:rPr>
                <w:noProof/>
                <w:color w:val="000000" w:themeColor="text1"/>
                <w:lang w:val="es-ES"/>
              </w:rPr>
            </w:pPr>
            <w:r>
              <w:rPr>
                <w:noProof/>
                <w:color w:val="000000" w:themeColor="text1"/>
                <w:lang w:val="es-ES"/>
              </w:rPr>
              <w:t>54</w:t>
            </w:r>
          </w:p>
        </w:tc>
        <w:tc>
          <w:tcPr>
            <w:tcW w:w="1276" w:type="dxa"/>
            <w:shd w:val="clear" w:color="auto" w:fill="F2F2F2" w:themeFill="background1" w:themeFillShade="F2"/>
          </w:tcPr>
          <w:p w14:paraId="26E4A82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FINALIZAR FASE</w:t>
            </w:r>
          </w:p>
        </w:tc>
        <w:tc>
          <w:tcPr>
            <w:tcW w:w="2976" w:type="dxa"/>
            <w:shd w:val="clear" w:color="auto" w:fill="FFFFFF" w:themeFill="background1"/>
          </w:tcPr>
          <w:p w14:paraId="2D145D94"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finalizar una fase.</w:t>
            </w:r>
          </w:p>
        </w:tc>
        <w:tc>
          <w:tcPr>
            <w:tcW w:w="3119" w:type="dxa"/>
            <w:shd w:val="clear" w:color="auto" w:fill="FFFFFF" w:themeFill="background1"/>
          </w:tcPr>
          <w:p w14:paraId="0156B61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Al finalizar la fase se le ofrecerá la posibilidad de crear una nueva fase o finalizar la edición.</w:t>
            </w:r>
          </w:p>
        </w:tc>
        <w:tc>
          <w:tcPr>
            <w:tcW w:w="1276" w:type="dxa"/>
            <w:shd w:val="clear" w:color="auto" w:fill="FFFFFF" w:themeFill="background1"/>
          </w:tcPr>
          <w:p w14:paraId="769409C2"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Fases/Fechas/Partidos</w:t>
            </w:r>
          </w:p>
        </w:tc>
        <w:tc>
          <w:tcPr>
            <w:tcW w:w="567" w:type="dxa"/>
            <w:shd w:val="clear" w:color="auto" w:fill="FFFFFF" w:themeFill="background1"/>
            <w:vAlign w:val="center"/>
          </w:tcPr>
          <w:p w14:paraId="28475848"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5</w:t>
            </w:r>
          </w:p>
        </w:tc>
      </w:tr>
      <w:tr w:rsidR="005E35EB" w:rsidRPr="00461127" w14:paraId="69666AD4"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656B592" w14:textId="77777777" w:rsidR="005E35EB" w:rsidRDefault="005E35EB" w:rsidP="00D42C65">
            <w:pPr>
              <w:rPr>
                <w:noProof/>
                <w:color w:val="000000" w:themeColor="text1"/>
                <w:lang w:val="es-ES"/>
              </w:rPr>
            </w:pPr>
            <w:r>
              <w:rPr>
                <w:noProof/>
                <w:color w:val="000000" w:themeColor="text1"/>
                <w:lang w:val="es-ES"/>
              </w:rPr>
              <w:lastRenderedPageBreak/>
              <w:t>55</w:t>
            </w:r>
          </w:p>
        </w:tc>
        <w:tc>
          <w:tcPr>
            <w:tcW w:w="1276" w:type="dxa"/>
            <w:shd w:val="clear" w:color="auto" w:fill="F2F2F2" w:themeFill="background1" w:themeFillShade="F2"/>
          </w:tcPr>
          <w:p w14:paraId="278080AD"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FINALIZAR EDICIÓN</w:t>
            </w:r>
          </w:p>
        </w:tc>
        <w:tc>
          <w:tcPr>
            <w:tcW w:w="2976" w:type="dxa"/>
            <w:shd w:val="clear" w:color="auto" w:fill="FFFFFF" w:themeFill="background1"/>
          </w:tcPr>
          <w:p w14:paraId="07D53023"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finalizar la edición para poder cerrarla y visualizar los ganadores.</w:t>
            </w:r>
          </w:p>
        </w:tc>
        <w:tc>
          <w:tcPr>
            <w:tcW w:w="3119" w:type="dxa"/>
            <w:shd w:val="clear" w:color="auto" w:fill="FFFFFF" w:themeFill="background1"/>
          </w:tcPr>
          <w:p w14:paraId="18A4668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Para poder finalizar la edición, debe al menos haberse jugado un partido. </w:t>
            </w:r>
          </w:p>
          <w:p w14:paraId="75FE7BF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deberá mostrar la tabla de posiciones final, con posibilidad de cambiarla como el usuario desee</w:t>
            </w:r>
          </w:p>
          <w:p w14:paraId="3EE6D001"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Una vez finalizada, la edición adoptará el estado Finalizada.</w:t>
            </w:r>
          </w:p>
        </w:tc>
        <w:tc>
          <w:tcPr>
            <w:tcW w:w="1276" w:type="dxa"/>
            <w:shd w:val="clear" w:color="auto" w:fill="FFFFFF" w:themeFill="background1"/>
          </w:tcPr>
          <w:p w14:paraId="37C69A6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Edición</w:t>
            </w:r>
          </w:p>
        </w:tc>
        <w:tc>
          <w:tcPr>
            <w:tcW w:w="567" w:type="dxa"/>
            <w:shd w:val="clear" w:color="auto" w:fill="FFFFFF" w:themeFill="background1"/>
            <w:vAlign w:val="center"/>
          </w:tcPr>
          <w:p w14:paraId="591DDAF9"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5</w:t>
            </w:r>
          </w:p>
        </w:tc>
      </w:tr>
      <w:tr w:rsidR="005E35EB" w:rsidRPr="00461127" w14:paraId="59697C34"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91D4832" w14:textId="77777777" w:rsidR="005E35EB" w:rsidRDefault="005E35EB" w:rsidP="00D42C65">
            <w:pPr>
              <w:rPr>
                <w:noProof/>
                <w:color w:val="000000" w:themeColor="text1"/>
                <w:lang w:val="es-ES"/>
              </w:rPr>
            </w:pPr>
            <w:r>
              <w:rPr>
                <w:noProof/>
                <w:color w:val="000000" w:themeColor="text1"/>
                <w:lang w:val="es-ES"/>
              </w:rPr>
              <w:t>56</w:t>
            </w:r>
          </w:p>
        </w:tc>
        <w:tc>
          <w:tcPr>
            <w:tcW w:w="1276" w:type="dxa"/>
            <w:shd w:val="clear" w:color="auto" w:fill="F2F2F2" w:themeFill="background1" w:themeFillShade="F2"/>
          </w:tcPr>
          <w:p w14:paraId="13675F5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REGISTRAR NUEVA FASE</w:t>
            </w:r>
          </w:p>
        </w:tc>
        <w:tc>
          <w:tcPr>
            <w:tcW w:w="2976" w:type="dxa"/>
            <w:shd w:val="clear" w:color="auto" w:fill="FFFFFF" w:themeFill="background1"/>
          </w:tcPr>
          <w:p w14:paraId="7FC1306B"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registrar una nueva fase.</w:t>
            </w:r>
          </w:p>
        </w:tc>
        <w:tc>
          <w:tcPr>
            <w:tcW w:w="3119" w:type="dxa"/>
            <w:shd w:val="clear" w:color="auto" w:fill="FFFFFF" w:themeFill="background1"/>
          </w:tcPr>
          <w:p w14:paraId="316B7255"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deberá mostrar la tabla de posiciones final, y el usuario deberá elegir los equipos que participarán en la nueva fase.</w:t>
            </w:r>
          </w:p>
          <w:p w14:paraId="020DEB4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6B08498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Fases/Fechas/Partidos</w:t>
            </w:r>
          </w:p>
        </w:tc>
        <w:tc>
          <w:tcPr>
            <w:tcW w:w="567" w:type="dxa"/>
            <w:shd w:val="clear" w:color="auto" w:fill="FFFFFF" w:themeFill="background1"/>
            <w:vAlign w:val="center"/>
          </w:tcPr>
          <w:p w14:paraId="37F8A89E"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5</w:t>
            </w:r>
          </w:p>
        </w:tc>
      </w:tr>
      <w:tr w:rsidR="005E35EB" w:rsidRPr="00461127" w14:paraId="3D525124"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ECEC9AE" w14:textId="77777777" w:rsidR="005E35EB" w:rsidRDefault="005E35EB" w:rsidP="00D42C65">
            <w:pPr>
              <w:rPr>
                <w:noProof/>
                <w:color w:val="000000" w:themeColor="text1"/>
                <w:lang w:val="es-ES"/>
              </w:rPr>
            </w:pPr>
            <w:r>
              <w:rPr>
                <w:noProof/>
                <w:color w:val="000000" w:themeColor="text1"/>
                <w:lang w:val="es-ES"/>
              </w:rPr>
              <w:t>57</w:t>
            </w:r>
          </w:p>
        </w:tc>
        <w:tc>
          <w:tcPr>
            <w:tcW w:w="1276" w:type="dxa"/>
            <w:shd w:val="clear" w:color="auto" w:fill="F2F2F2" w:themeFill="background1" w:themeFillShade="F2"/>
          </w:tcPr>
          <w:p w14:paraId="1E1BFC8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ELIMINAR EQUIPO</w:t>
            </w:r>
          </w:p>
        </w:tc>
        <w:tc>
          <w:tcPr>
            <w:tcW w:w="2976" w:type="dxa"/>
            <w:shd w:val="clear" w:color="auto" w:fill="FFFFFF" w:themeFill="background1"/>
          </w:tcPr>
          <w:p w14:paraId="32B41C4A" w14:textId="77777777" w:rsidR="005E35EB" w:rsidRPr="009B45BE"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eliminar un equipo para dejar de administrarlo</w:t>
            </w:r>
          </w:p>
        </w:tc>
        <w:tc>
          <w:tcPr>
            <w:tcW w:w="3119" w:type="dxa"/>
            <w:shd w:val="clear" w:color="auto" w:fill="FFFFFF" w:themeFill="background1"/>
          </w:tcPr>
          <w:p w14:paraId="42AE1AC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La eliminación del equipo es una eliminación física por lo tanto se requiere que el equipo no esté asignado a una edición</w:t>
            </w:r>
          </w:p>
          <w:p w14:paraId="2C45FA3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 Debe pedir confirmación de la acción de eliminación</w:t>
            </w:r>
          </w:p>
        </w:tc>
        <w:tc>
          <w:tcPr>
            <w:tcW w:w="1276" w:type="dxa"/>
            <w:shd w:val="clear" w:color="auto" w:fill="FFFFFF" w:themeFill="background1"/>
          </w:tcPr>
          <w:p w14:paraId="139DEDF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Equipos</w:t>
            </w:r>
          </w:p>
        </w:tc>
        <w:tc>
          <w:tcPr>
            <w:tcW w:w="567" w:type="dxa"/>
            <w:shd w:val="clear" w:color="auto" w:fill="FFFFFF" w:themeFill="background1"/>
            <w:vAlign w:val="center"/>
          </w:tcPr>
          <w:p w14:paraId="2CBF2DF1"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059C6BFB"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9FF9CB6" w14:textId="77777777" w:rsidR="005E35EB" w:rsidRDefault="005E35EB" w:rsidP="00D42C65">
            <w:pPr>
              <w:rPr>
                <w:noProof/>
                <w:color w:val="000000" w:themeColor="text1"/>
                <w:lang w:val="es-ES"/>
              </w:rPr>
            </w:pPr>
            <w:r>
              <w:rPr>
                <w:noProof/>
                <w:color w:val="000000" w:themeColor="text1"/>
                <w:lang w:val="es-ES"/>
              </w:rPr>
              <w:t>58</w:t>
            </w:r>
          </w:p>
        </w:tc>
        <w:tc>
          <w:tcPr>
            <w:tcW w:w="1276" w:type="dxa"/>
            <w:shd w:val="clear" w:color="auto" w:fill="F2F2F2" w:themeFill="background1" w:themeFillShade="F2"/>
          </w:tcPr>
          <w:p w14:paraId="7E2BA24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ELIMINAR JUGADOR</w:t>
            </w:r>
          </w:p>
        </w:tc>
        <w:tc>
          <w:tcPr>
            <w:tcW w:w="2976" w:type="dxa"/>
            <w:shd w:val="clear" w:color="auto" w:fill="FFFFFF" w:themeFill="background1"/>
          </w:tcPr>
          <w:p w14:paraId="6AFE0F94" w14:textId="77777777" w:rsidR="005E35EB" w:rsidRPr="009B45BE"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eliminar un jugador para dejar de administrarlo</w:t>
            </w:r>
          </w:p>
        </w:tc>
        <w:tc>
          <w:tcPr>
            <w:tcW w:w="3119" w:type="dxa"/>
            <w:shd w:val="clear" w:color="auto" w:fill="FFFFFF" w:themeFill="background1"/>
          </w:tcPr>
          <w:p w14:paraId="2FA8962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La eliminación del jugador es una eliminación física por lo tanto se requiere que el jugador no esté asignado a una edición</w:t>
            </w:r>
          </w:p>
          <w:p w14:paraId="71962E7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 Debe pedir confirmación de la acción de eliminación</w:t>
            </w:r>
          </w:p>
        </w:tc>
        <w:tc>
          <w:tcPr>
            <w:tcW w:w="1276" w:type="dxa"/>
            <w:shd w:val="clear" w:color="auto" w:fill="FFFFFF" w:themeFill="background1"/>
          </w:tcPr>
          <w:p w14:paraId="2981573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Jugadores</w:t>
            </w:r>
          </w:p>
        </w:tc>
        <w:tc>
          <w:tcPr>
            <w:tcW w:w="567" w:type="dxa"/>
            <w:shd w:val="clear" w:color="auto" w:fill="FFFFFF" w:themeFill="background1"/>
            <w:vAlign w:val="center"/>
          </w:tcPr>
          <w:p w14:paraId="61FB6D49"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09F21C0A"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CE72338" w14:textId="77777777" w:rsidR="005E35EB" w:rsidRDefault="005E35EB" w:rsidP="00D42C65">
            <w:pPr>
              <w:rPr>
                <w:noProof/>
                <w:color w:val="000000" w:themeColor="text1"/>
                <w:lang w:val="es-ES"/>
              </w:rPr>
            </w:pPr>
            <w:r>
              <w:rPr>
                <w:noProof/>
                <w:color w:val="000000" w:themeColor="text1"/>
                <w:lang w:val="es-ES"/>
              </w:rPr>
              <w:t>59</w:t>
            </w:r>
          </w:p>
        </w:tc>
        <w:tc>
          <w:tcPr>
            <w:tcW w:w="1276" w:type="dxa"/>
            <w:shd w:val="clear" w:color="auto" w:fill="F2F2F2" w:themeFill="background1" w:themeFillShade="F2"/>
          </w:tcPr>
          <w:p w14:paraId="2A3F0D8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ELIMINAR ÁRBITRO</w:t>
            </w:r>
          </w:p>
        </w:tc>
        <w:tc>
          <w:tcPr>
            <w:tcW w:w="2976" w:type="dxa"/>
            <w:shd w:val="clear" w:color="auto" w:fill="FFFFFF" w:themeFill="background1"/>
          </w:tcPr>
          <w:p w14:paraId="4FF713B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eliminar un árbitro para dejar de administrarlo</w:t>
            </w:r>
          </w:p>
        </w:tc>
        <w:tc>
          <w:tcPr>
            <w:tcW w:w="3119" w:type="dxa"/>
            <w:shd w:val="clear" w:color="auto" w:fill="FFFFFF" w:themeFill="background1"/>
          </w:tcPr>
          <w:p w14:paraId="54BC303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La eliminación de un árbitro es una eliminación física por lo tanto se requiere que el árbitro no esté asignado a una edición</w:t>
            </w:r>
          </w:p>
          <w:p w14:paraId="52938F6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 Debe pedir confirmación de la acción de eliminación</w:t>
            </w:r>
          </w:p>
        </w:tc>
        <w:tc>
          <w:tcPr>
            <w:tcW w:w="1276" w:type="dxa"/>
            <w:shd w:val="clear" w:color="auto" w:fill="FFFFFF" w:themeFill="background1"/>
          </w:tcPr>
          <w:p w14:paraId="01F1CDFF"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Árbitros</w:t>
            </w:r>
          </w:p>
        </w:tc>
        <w:tc>
          <w:tcPr>
            <w:tcW w:w="567" w:type="dxa"/>
            <w:shd w:val="clear" w:color="auto" w:fill="FFFFFF" w:themeFill="background1"/>
            <w:vAlign w:val="center"/>
          </w:tcPr>
          <w:p w14:paraId="3478661C"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0024F2FD"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82A6A46" w14:textId="77777777" w:rsidR="005E35EB" w:rsidRDefault="005E35EB" w:rsidP="00D42C65">
            <w:pPr>
              <w:rPr>
                <w:noProof/>
                <w:color w:val="000000" w:themeColor="text1"/>
                <w:lang w:val="es-ES"/>
              </w:rPr>
            </w:pPr>
            <w:r>
              <w:rPr>
                <w:noProof/>
                <w:color w:val="000000" w:themeColor="text1"/>
                <w:lang w:val="es-ES"/>
              </w:rPr>
              <w:t>60</w:t>
            </w:r>
          </w:p>
        </w:tc>
        <w:tc>
          <w:tcPr>
            <w:tcW w:w="1276" w:type="dxa"/>
            <w:shd w:val="clear" w:color="auto" w:fill="F2F2F2" w:themeFill="background1" w:themeFillShade="F2"/>
          </w:tcPr>
          <w:p w14:paraId="7E3BD392"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ELIMINAR CANCHA</w:t>
            </w:r>
          </w:p>
        </w:tc>
        <w:tc>
          <w:tcPr>
            <w:tcW w:w="2976" w:type="dxa"/>
            <w:shd w:val="clear" w:color="auto" w:fill="FFFFFF" w:themeFill="background1"/>
          </w:tcPr>
          <w:p w14:paraId="58308791"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eliminar una cancha para dejar de administrarla</w:t>
            </w:r>
          </w:p>
        </w:tc>
        <w:tc>
          <w:tcPr>
            <w:tcW w:w="3119" w:type="dxa"/>
            <w:shd w:val="clear" w:color="auto" w:fill="FFFFFF" w:themeFill="background1"/>
          </w:tcPr>
          <w:p w14:paraId="58CDA582"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La eliminación de una cacha es una eliminación física por lo tanto se requiere que la canchano esté asignado a una edición</w:t>
            </w:r>
          </w:p>
          <w:p w14:paraId="6453524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 Debe pedir confirmación de la acción de eliminación</w:t>
            </w:r>
          </w:p>
        </w:tc>
        <w:tc>
          <w:tcPr>
            <w:tcW w:w="1276" w:type="dxa"/>
            <w:shd w:val="clear" w:color="auto" w:fill="FFFFFF" w:themeFill="background1"/>
          </w:tcPr>
          <w:p w14:paraId="6B8856C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Canchas/Complejos</w:t>
            </w:r>
          </w:p>
        </w:tc>
        <w:tc>
          <w:tcPr>
            <w:tcW w:w="567" w:type="dxa"/>
            <w:shd w:val="clear" w:color="auto" w:fill="FFFFFF" w:themeFill="background1"/>
            <w:vAlign w:val="center"/>
          </w:tcPr>
          <w:p w14:paraId="68758966"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683FEB80"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48A7ABA" w14:textId="77777777" w:rsidR="005E35EB" w:rsidRDefault="005E35EB" w:rsidP="00D42C65">
            <w:pPr>
              <w:rPr>
                <w:noProof/>
                <w:color w:val="000000" w:themeColor="text1"/>
                <w:lang w:val="es-ES"/>
              </w:rPr>
            </w:pPr>
            <w:r>
              <w:rPr>
                <w:noProof/>
                <w:color w:val="000000" w:themeColor="text1"/>
                <w:lang w:val="es-ES"/>
              </w:rPr>
              <w:t>61</w:t>
            </w:r>
          </w:p>
        </w:tc>
        <w:tc>
          <w:tcPr>
            <w:tcW w:w="1276" w:type="dxa"/>
            <w:shd w:val="clear" w:color="auto" w:fill="F2F2F2" w:themeFill="background1" w:themeFillShade="F2"/>
          </w:tcPr>
          <w:p w14:paraId="6F92E87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CANCELAR EDICIÓN</w:t>
            </w:r>
          </w:p>
        </w:tc>
        <w:tc>
          <w:tcPr>
            <w:tcW w:w="2976" w:type="dxa"/>
            <w:shd w:val="clear" w:color="auto" w:fill="FFFFFF" w:themeFill="background1"/>
          </w:tcPr>
          <w:p w14:paraId="71EE177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Como Administrador de Torneo quiero poder cancelar una </w:t>
            </w:r>
            <w:r>
              <w:rPr>
                <w:noProof/>
                <w:color w:val="000000" w:themeColor="text1"/>
                <w:lang w:val="es-ES"/>
              </w:rPr>
              <w:lastRenderedPageBreak/>
              <w:t>edición para dejar de administrarla</w:t>
            </w:r>
          </w:p>
        </w:tc>
        <w:tc>
          <w:tcPr>
            <w:tcW w:w="3119" w:type="dxa"/>
            <w:shd w:val="clear" w:color="auto" w:fill="FFFFFF" w:themeFill="background1"/>
          </w:tcPr>
          <w:p w14:paraId="56072D6F"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lastRenderedPageBreak/>
              <w:t xml:space="preserve">1 No se podrá cancelar una edición que se encuentre en </w:t>
            </w:r>
            <w:r>
              <w:rPr>
                <w:noProof/>
                <w:color w:val="000000" w:themeColor="text1"/>
                <w:lang w:val="es-ES"/>
              </w:rPr>
              <w:lastRenderedPageBreak/>
              <w:t>estado Finalizada ni Cancelada. Se podrá cancelar una edición siempre que esté Registrada, Configurada e Iniciada.</w:t>
            </w:r>
          </w:p>
          <w:p w14:paraId="6C66E93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 2 Debe pedir confirmación de la acción de cancelación.</w:t>
            </w:r>
          </w:p>
        </w:tc>
        <w:tc>
          <w:tcPr>
            <w:tcW w:w="1276" w:type="dxa"/>
            <w:shd w:val="clear" w:color="auto" w:fill="FFFFFF" w:themeFill="background1"/>
          </w:tcPr>
          <w:p w14:paraId="430EDB4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lastRenderedPageBreak/>
              <w:t>Gestión de Ediciones</w:t>
            </w:r>
          </w:p>
        </w:tc>
        <w:tc>
          <w:tcPr>
            <w:tcW w:w="567" w:type="dxa"/>
            <w:shd w:val="clear" w:color="auto" w:fill="FFFFFF" w:themeFill="background1"/>
            <w:vAlign w:val="center"/>
          </w:tcPr>
          <w:p w14:paraId="2BFEC7B3"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7F736092"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73A86A8" w14:textId="77777777" w:rsidR="005E35EB" w:rsidRDefault="005E35EB" w:rsidP="00D42C65">
            <w:pPr>
              <w:rPr>
                <w:noProof/>
                <w:color w:val="000000" w:themeColor="text1"/>
                <w:lang w:val="es-ES"/>
              </w:rPr>
            </w:pPr>
            <w:r>
              <w:rPr>
                <w:noProof/>
                <w:color w:val="000000" w:themeColor="text1"/>
                <w:lang w:val="es-ES"/>
              </w:rPr>
              <w:lastRenderedPageBreak/>
              <w:t>62</w:t>
            </w:r>
          </w:p>
        </w:tc>
        <w:tc>
          <w:tcPr>
            <w:tcW w:w="1276" w:type="dxa"/>
            <w:shd w:val="clear" w:color="auto" w:fill="F2F2F2" w:themeFill="background1" w:themeFillShade="F2"/>
          </w:tcPr>
          <w:p w14:paraId="1B4CD03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REGISTRAR SANCIÓN</w:t>
            </w:r>
          </w:p>
        </w:tc>
        <w:tc>
          <w:tcPr>
            <w:tcW w:w="2976" w:type="dxa"/>
            <w:shd w:val="clear" w:color="auto" w:fill="FFFFFF" w:themeFill="background1"/>
          </w:tcPr>
          <w:p w14:paraId="6CDCD17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registrar una sanción a un jugador o equipo para gestionar las sanciones impuestas.</w:t>
            </w:r>
          </w:p>
          <w:p w14:paraId="6E5D2D0E" w14:textId="77777777" w:rsidR="005E35EB" w:rsidRPr="00B03102"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B03102">
              <w:rPr>
                <w:b/>
                <w:noProof/>
                <w:color w:val="000000" w:themeColor="text1"/>
                <w:lang w:val="es-ES"/>
              </w:rPr>
              <w:t>Las Sanciones están asociadas a la edición de un torneo.</w:t>
            </w:r>
          </w:p>
        </w:tc>
        <w:tc>
          <w:tcPr>
            <w:tcW w:w="3119" w:type="dxa"/>
            <w:shd w:val="clear" w:color="auto" w:fill="FFFFFF" w:themeFill="background1"/>
          </w:tcPr>
          <w:p w14:paraId="0796561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Puedo registrar una sanción a un Equipo o a un Jugador de un Equipo</w:t>
            </w:r>
          </w:p>
          <w:p w14:paraId="2D728342"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 Puede registrar una sanción asociada a un Partido o no especificar el partido en el que ocurrió la misma</w:t>
            </w:r>
          </w:p>
        </w:tc>
        <w:tc>
          <w:tcPr>
            <w:tcW w:w="1276" w:type="dxa"/>
            <w:shd w:val="clear" w:color="auto" w:fill="FFFFFF" w:themeFill="background1"/>
          </w:tcPr>
          <w:p w14:paraId="1D2243F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Sanciones</w:t>
            </w:r>
          </w:p>
        </w:tc>
        <w:tc>
          <w:tcPr>
            <w:tcW w:w="567" w:type="dxa"/>
            <w:shd w:val="clear" w:color="auto" w:fill="FFFFFF" w:themeFill="background1"/>
            <w:vAlign w:val="center"/>
          </w:tcPr>
          <w:p w14:paraId="4695E4B2"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461127" w14:paraId="786770F2"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84CAE10" w14:textId="77777777" w:rsidR="005E35EB" w:rsidRDefault="005E35EB" w:rsidP="00D42C65">
            <w:pPr>
              <w:rPr>
                <w:noProof/>
                <w:color w:val="000000" w:themeColor="text1"/>
                <w:lang w:val="es-ES"/>
              </w:rPr>
            </w:pPr>
            <w:r>
              <w:rPr>
                <w:noProof/>
                <w:color w:val="000000" w:themeColor="text1"/>
                <w:lang w:val="es-ES"/>
              </w:rPr>
              <w:t>63</w:t>
            </w:r>
          </w:p>
        </w:tc>
        <w:tc>
          <w:tcPr>
            <w:tcW w:w="1276" w:type="dxa"/>
            <w:shd w:val="clear" w:color="auto" w:fill="F2F2F2" w:themeFill="background1" w:themeFillShade="F2"/>
          </w:tcPr>
          <w:p w14:paraId="00BE5A62"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MODIFICAR SANCIÓN</w:t>
            </w:r>
          </w:p>
        </w:tc>
        <w:tc>
          <w:tcPr>
            <w:tcW w:w="2976" w:type="dxa"/>
            <w:shd w:val="clear" w:color="auto" w:fill="FFFFFF" w:themeFill="background1"/>
          </w:tcPr>
          <w:p w14:paraId="219E086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actualizar una sanción para reflejar los cambios en dicha sanción</w:t>
            </w:r>
          </w:p>
        </w:tc>
        <w:tc>
          <w:tcPr>
            <w:tcW w:w="3119" w:type="dxa"/>
            <w:shd w:val="clear" w:color="auto" w:fill="FFFFFF" w:themeFill="background1"/>
          </w:tcPr>
          <w:p w14:paraId="46B5A7C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 Se pueden actualizar todos los datos de una sanción</w:t>
            </w:r>
          </w:p>
        </w:tc>
        <w:tc>
          <w:tcPr>
            <w:tcW w:w="1276" w:type="dxa"/>
            <w:shd w:val="clear" w:color="auto" w:fill="FFFFFF" w:themeFill="background1"/>
          </w:tcPr>
          <w:p w14:paraId="41F3018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Sanciones</w:t>
            </w:r>
          </w:p>
        </w:tc>
        <w:tc>
          <w:tcPr>
            <w:tcW w:w="567" w:type="dxa"/>
            <w:shd w:val="clear" w:color="auto" w:fill="FFFFFF" w:themeFill="background1"/>
            <w:vAlign w:val="center"/>
          </w:tcPr>
          <w:p w14:paraId="228F8ED6"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29993E98"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364DF83" w14:textId="77777777" w:rsidR="005E35EB" w:rsidRDefault="005E35EB" w:rsidP="00D42C65">
            <w:pPr>
              <w:rPr>
                <w:noProof/>
                <w:color w:val="000000" w:themeColor="text1"/>
                <w:lang w:val="es-ES"/>
              </w:rPr>
            </w:pPr>
            <w:r>
              <w:rPr>
                <w:noProof/>
                <w:color w:val="000000" w:themeColor="text1"/>
                <w:lang w:val="es-ES"/>
              </w:rPr>
              <w:t>64</w:t>
            </w:r>
          </w:p>
        </w:tc>
        <w:tc>
          <w:tcPr>
            <w:tcW w:w="1276" w:type="dxa"/>
            <w:shd w:val="clear" w:color="auto" w:fill="F2F2F2" w:themeFill="background1" w:themeFillShade="F2"/>
          </w:tcPr>
          <w:p w14:paraId="3FDF782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CONSULTAR SANCIONES</w:t>
            </w:r>
          </w:p>
        </w:tc>
        <w:tc>
          <w:tcPr>
            <w:tcW w:w="2976" w:type="dxa"/>
            <w:shd w:val="clear" w:color="auto" w:fill="FFFFFF" w:themeFill="background1"/>
          </w:tcPr>
          <w:p w14:paraId="7B109E7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visualizar las sanciones aplicadas a la edición</w:t>
            </w:r>
          </w:p>
        </w:tc>
        <w:tc>
          <w:tcPr>
            <w:tcW w:w="3119" w:type="dxa"/>
            <w:shd w:val="clear" w:color="auto" w:fill="FFFFFF" w:themeFill="background1"/>
          </w:tcPr>
          <w:p w14:paraId="479D486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 Se visualizarán los datos de la misma</w:t>
            </w:r>
          </w:p>
        </w:tc>
        <w:tc>
          <w:tcPr>
            <w:tcW w:w="1276" w:type="dxa"/>
            <w:shd w:val="clear" w:color="auto" w:fill="FFFFFF" w:themeFill="background1"/>
          </w:tcPr>
          <w:p w14:paraId="77F052C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Sanciones</w:t>
            </w:r>
          </w:p>
        </w:tc>
        <w:tc>
          <w:tcPr>
            <w:tcW w:w="567" w:type="dxa"/>
            <w:shd w:val="clear" w:color="auto" w:fill="FFFFFF" w:themeFill="background1"/>
            <w:vAlign w:val="center"/>
          </w:tcPr>
          <w:p w14:paraId="59A4FD60"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0F98D843"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7030437" w14:textId="77777777" w:rsidR="005E35EB" w:rsidRDefault="005E35EB" w:rsidP="00D42C65">
            <w:pPr>
              <w:rPr>
                <w:noProof/>
                <w:color w:val="000000" w:themeColor="text1"/>
                <w:lang w:val="es-ES"/>
              </w:rPr>
            </w:pPr>
            <w:r>
              <w:rPr>
                <w:noProof/>
                <w:color w:val="000000" w:themeColor="text1"/>
                <w:lang w:val="es-ES"/>
              </w:rPr>
              <w:t>65</w:t>
            </w:r>
          </w:p>
        </w:tc>
        <w:tc>
          <w:tcPr>
            <w:tcW w:w="1276" w:type="dxa"/>
            <w:shd w:val="clear" w:color="auto" w:fill="F2F2F2" w:themeFill="background1" w:themeFillShade="F2"/>
          </w:tcPr>
          <w:p w14:paraId="49C59842"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ELIMINAR SANCIÓN</w:t>
            </w:r>
          </w:p>
        </w:tc>
        <w:tc>
          <w:tcPr>
            <w:tcW w:w="2976" w:type="dxa"/>
            <w:shd w:val="clear" w:color="auto" w:fill="FFFFFF" w:themeFill="background1"/>
          </w:tcPr>
          <w:p w14:paraId="3C6EF391"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eliminar la sanción para poder dejar de visualizarla</w:t>
            </w:r>
          </w:p>
        </w:tc>
        <w:tc>
          <w:tcPr>
            <w:tcW w:w="3119" w:type="dxa"/>
            <w:shd w:val="clear" w:color="auto" w:fill="FFFFFF" w:themeFill="background1"/>
          </w:tcPr>
          <w:p w14:paraId="0782E87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puede eliminar cualquier sanción.</w:t>
            </w:r>
          </w:p>
        </w:tc>
        <w:tc>
          <w:tcPr>
            <w:tcW w:w="1276" w:type="dxa"/>
            <w:shd w:val="clear" w:color="auto" w:fill="FFFFFF" w:themeFill="background1"/>
          </w:tcPr>
          <w:p w14:paraId="441D724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Sanciones</w:t>
            </w:r>
          </w:p>
        </w:tc>
        <w:tc>
          <w:tcPr>
            <w:tcW w:w="567" w:type="dxa"/>
            <w:shd w:val="clear" w:color="auto" w:fill="FFFFFF" w:themeFill="background1"/>
            <w:vAlign w:val="center"/>
          </w:tcPr>
          <w:p w14:paraId="38B4EA9A"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5026FA1D"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5AD2C4C" w14:textId="77777777" w:rsidR="005E35EB" w:rsidRDefault="005E35EB" w:rsidP="00D42C65">
            <w:pPr>
              <w:rPr>
                <w:noProof/>
                <w:color w:val="000000" w:themeColor="text1"/>
                <w:lang w:val="es-ES"/>
              </w:rPr>
            </w:pPr>
            <w:r>
              <w:rPr>
                <w:noProof/>
                <w:color w:val="000000" w:themeColor="text1"/>
                <w:lang w:val="es-ES"/>
              </w:rPr>
              <w:t>66</w:t>
            </w:r>
          </w:p>
        </w:tc>
        <w:tc>
          <w:tcPr>
            <w:tcW w:w="1276" w:type="dxa"/>
            <w:shd w:val="clear" w:color="auto" w:fill="F2F2F2" w:themeFill="background1" w:themeFillShade="F2"/>
          </w:tcPr>
          <w:p w14:paraId="0F89550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REGISTRAR NOTICIA</w:t>
            </w:r>
          </w:p>
        </w:tc>
        <w:tc>
          <w:tcPr>
            <w:tcW w:w="2976" w:type="dxa"/>
            <w:shd w:val="clear" w:color="auto" w:fill="FFFFFF" w:themeFill="background1"/>
          </w:tcPr>
          <w:p w14:paraId="228F92E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w:t>
            </w:r>
          </w:p>
          <w:p w14:paraId="7904A6CC" w14:textId="77777777" w:rsidR="005E35EB" w:rsidRPr="00592D93" w:rsidRDefault="005E35EB" w:rsidP="00D42C65">
            <w:pPr>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sidRPr="00592D93">
              <w:rPr>
                <w:b/>
                <w:noProof/>
                <w:color w:val="000000" w:themeColor="text1"/>
                <w:lang w:val="es-ES"/>
              </w:rPr>
              <w:t>Las Noticias están asociadas a la edición de un torneo.</w:t>
            </w:r>
          </w:p>
        </w:tc>
        <w:tc>
          <w:tcPr>
            <w:tcW w:w="3119" w:type="dxa"/>
            <w:shd w:val="clear" w:color="auto" w:fill="FFFFFF" w:themeFill="background1"/>
          </w:tcPr>
          <w:p w14:paraId="427FE75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Dentro del cuerpo de la noticia debe existir un editor de texto para poder realizar distintas acciones a nivel de tamaño de letra, subrayado, cursiva, etc.</w:t>
            </w:r>
          </w:p>
        </w:tc>
        <w:tc>
          <w:tcPr>
            <w:tcW w:w="1276" w:type="dxa"/>
            <w:shd w:val="clear" w:color="auto" w:fill="FFFFFF" w:themeFill="background1"/>
          </w:tcPr>
          <w:p w14:paraId="3FDB62A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Noticias</w:t>
            </w:r>
          </w:p>
        </w:tc>
        <w:tc>
          <w:tcPr>
            <w:tcW w:w="567" w:type="dxa"/>
            <w:shd w:val="clear" w:color="auto" w:fill="FFFFFF" w:themeFill="background1"/>
            <w:vAlign w:val="center"/>
          </w:tcPr>
          <w:p w14:paraId="5E647D47"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461127" w14:paraId="61BCE4F3"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25604E7" w14:textId="77777777" w:rsidR="005E35EB" w:rsidRDefault="005E35EB" w:rsidP="00D42C65">
            <w:pPr>
              <w:rPr>
                <w:noProof/>
                <w:color w:val="000000" w:themeColor="text1"/>
                <w:lang w:val="es-ES"/>
              </w:rPr>
            </w:pPr>
            <w:r>
              <w:rPr>
                <w:noProof/>
                <w:color w:val="000000" w:themeColor="text1"/>
                <w:lang w:val="es-ES"/>
              </w:rPr>
              <w:t>67</w:t>
            </w:r>
          </w:p>
        </w:tc>
        <w:tc>
          <w:tcPr>
            <w:tcW w:w="1276" w:type="dxa"/>
            <w:shd w:val="clear" w:color="auto" w:fill="F2F2F2" w:themeFill="background1" w:themeFillShade="F2"/>
          </w:tcPr>
          <w:p w14:paraId="3906C7A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MODIFICAR NOTICIA</w:t>
            </w:r>
          </w:p>
        </w:tc>
        <w:tc>
          <w:tcPr>
            <w:tcW w:w="2976" w:type="dxa"/>
            <w:shd w:val="clear" w:color="auto" w:fill="FFFFFF" w:themeFill="background1"/>
          </w:tcPr>
          <w:p w14:paraId="5425C17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editar una noticia para modificar sus datos</w:t>
            </w:r>
          </w:p>
        </w:tc>
        <w:tc>
          <w:tcPr>
            <w:tcW w:w="3119" w:type="dxa"/>
            <w:shd w:val="clear" w:color="auto" w:fill="FFFFFF" w:themeFill="background1"/>
          </w:tcPr>
          <w:p w14:paraId="477C99E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1228DCF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Noticias</w:t>
            </w:r>
          </w:p>
        </w:tc>
        <w:tc>
          <w:tcPr>
            <w:tcW w:w="567" w:type="dxa"/>
            <w:shd w:val="clear" w:color="auto" w:fill="FFFFFF" w:themeFill="background1"/>
            <w:vAlign w:val="center"/>
          </w:tcPr>
          <w:p w14:paraId="44B152A9"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461127" w14:paraId="5DCB2817"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6A82A07" w14:textId="77777777" w:rsidR="005E35EB" w:rsidRDefault="005E35EB" w:rsidP="00D42C65">
            <w:pPr>
              <w:rPr>
                <w:noProof/>
                <w:color w:val="000000" w:themeColor="text1"/>
                <w:lang w:val="es-ES"/>
              </w:rPr>
            </w:pPr>
            <w:r>
              <w:rPr>
                <w:noProof/>
                <w:color w:val="000000" w:themeColor="text1"/>
                <w:lang w:val="es-ES"/>
              </w:rPr>
              <w:t>68</w:t>
            </w:r>
          </w:p>
        </w:tc>
        <w:tc>
          <w:tcPr>
            <w:tcW w:w="1276" w:type="dxa"/>
            <w:shd w:val="clear" w:color="auto" w:fill="F2F2F2" w:themeFill="background1" w:themeFillShade="F2"/>
          </w:tcPr>
          <w:p w14:paraId="1C6109A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CONSULTAR NOTICIAS</w:t>
            </w:r>
          </w:p>
        </w:tc>
        <w:tc>
          <w:tcPr>
            <w:tcW w:w="2976" w:type="dxa"/>
            <w:shd w:val="clear" w:color="auto" w:fill="FFFFFF" w:themeFill="background1"/>
          </w:tcPr>
          <w:p w14:paraId="51BC7E4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consultar todas las noticias de una edición</w:t>
            </w:r>
          </w:p>
        </w:tc>
        <w:tc>
          <w:tcPr>
            <w:tcW w:w="3119" w:type="dxa"/>
            <w:shd w:val="clear" w:color="auto" w:fill="FFFFFF" w:themeFill="background1"/>
          </w:tcPr>
          <w:p w14:paraId="474604A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642D2261"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Noticias</w:t>
            </w:r>
          </w:p>
        </w:tc>
        <w:tc>
          <w:tcPr>
            <w:tcW w:w="567" w:type="dxa"/>
            <w:shd w:val="clear" w:color="auto" w:fill="FFFFFF" w:themeFill="background1"/>
            <w:vAlign w:val="center"/>
          </w:tcPr>
          <w:p w14:paraId="328CC76B"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421E6E41"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5CDDA7D" w14:textId="77777777" w:rsidR="005E35EB" w:rsidRDefault="005E35EB" w:rsidP="00D42C65">
            <w:pPr>
              <w:rPr>
                <w:noProof/>
                <w:color w:val="000000" w:themeColor="text1"/>
                <w:lang w:val="es-ES"/>
              </w:rPr>
            </w:pPr>
            <w:r>
              <w:rPr>
                <w:noProof/>
                <w:color w:val="000000" w:themeColor="text1"/>
                <w:lang w:val="es-ES"/>
              </w:rPr>
              <w:t>69</w:t>
            </w:r>
          </w:p>
        </w:tc>
        <w:tc>
          <w:tcPr>
            <w:tcW w:w="1276" w:type="dxa"/>
            <w:shd w:val="clear" w:color="auto" w:fill="F2F2F2" w:themeFill="background1" w:themeFillShade="F2"/>
          </w:tcPr>
          <w:p w14:paraId="5543C8F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ELIMINAR NOTICIA</w:t>
            </w:r>
          </w:p>
        </w:tc>
        <w:tc>
          <w:tcPr>
            <w:tcW w:w="2976" w:type="dxa"/>
            <w:shd w:val="clear" w:color="auto" w:fill="FFFFFF" w:themeFill="background1"/>
          </w:tcPr>
          <w:p w14:paraId="2481D0F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eliminar una noticia para dejar de visualizarla.</w:t>
            </w:r>
          </w:p>
        </w:tc>
        <w:tc>
          <w:tcPr>
            <w:tcW w:w="3119" w:type="dxa"/>
            <w:shd w:val="clear" w:color="auto" w:fill="FFFFFF" w:themeFill="background1"/>
          </w:tcPr>
          <w:p w14:paraId="2339C19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puede eliminar cualquier noticia.</w:t>
            </w:r>
          </w:p>
        </w:tc>
        <w:tc>
          <w:tcPr>
            <w:tcW w:w="1276" w:type="dxa"/>
            <w:shd w:val="clear" w:color="auto" w:fill="FFFFFF" w:themeFill="background1"/>
          </w:tcPr>
          <w:p w14:paraId="79C5548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Noticias</w:t>
            </w:r>
          </w:p>
        </w:tc>
        <w:tc>
          <w:tcPr>
            <w:tcW w:w="567" w:type="dxa"/>
            <w:shd w:val="clear" w:color="auto" w:fill="FFFFFF" w:themeFill="background1"/>
            <w:vAlign w:val="center"/>
          </w:tcPr>
          <w:p w14:paraId="22481370"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461127" w14:paraId="3FD99DC9"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47880CB" w14:textId="77777777" w:rsidR="005E35EB" w:rsidRDefault="005E35EB" w:rsidP="00D42C65">
            <w:pPr>
              <w:rPr>
                <w:noProof/>
                <w:color w:val="000000" w:themeColor="text1"/>
                <w:lang w:val="es-ES"/>
              </w:rPr>
            </w:pPr>
            <w:r>
              <w:rPr>
                <w:noProof/>
                <w:color w:val="000000" w:themeColor="text1"/>
                <w:lang w:val="es-ES"/>
              </w:rPr>
              <w:t>70</w:t>
            </w:r>
          </w:p>
        </w:tc>
        <w:tc>
          <w:tcPr>
            <w:tcW w:w="1276" w:type="dxa"/>
            <w:shd w:val="clear" w:color="auto" w:fill="F2F2F2" w:themeFill="background1" w:themeFillShade="F2"/>
          </w:tcPr>
          <w:p w14:paraId="3DF1A2A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 xml:space="preserve">CONSULTAR TABLA DE </w:t>
            </w:r>
            <w:r>
              <w:rPr>
                <w:b/>
                <w:color w:val="31521B" w:themeColor="accent2" w:themeShade="80"/>
                <w:lang w:val="es-AR"/>
              </w:rPr>
              <w:lastRenderedPageBreak/>
              <w:t>POSICIONES</w:t>
            </w:r>
          </w:p>
        </w:tc>
        <w:tc>
          <w:tcPr>
            <w:tcW w:w="2976" w:type="dxa"/>
            <w:shd w:val="clear" w:color="auto" w:fill="FFFFFF" w:themeFill="background1"/>
          </w:tcPr>
          <w:p w14:paraId="79FA596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lastRenderedPageBreak/>
              <w:t xml:space="preserve">Como Administrador de Torneo quiero poder ver la tabla de </w:t>
            </w:r>
            <w:r>
              <w:rPr>
                <w:noProof/>
                <w:color w:val="000000" w:themeColor="text1"/>
                <w:lang w:val="es-ES"/>
              </w:rPr>
              <w:lastRenderedPageBreak/>
              <w:t>posiciones de una determinada edición.</w:t>
            </w:r>
          </w:p>
        </w:tc>
        <w:tc>
          <w:tcPr>
            <w:tcW w:w="3119" w:type="dxa"/>
            <w:shd w:val="clear" w:color="auto" w:fill="FFFFFF" w:themeFill="background1"/>
          </w:tcPr>
          <w:p w14:paraId="1445AC9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lastRenderedPageBreak/>
              <w:t xml:space="preserve">Se deberá visualizar todos los equipos de la edición con su logo y su nombre. Se deberá indicar </w:t>
            </w:r>
            <w:r>
              <w:rPr>
                <w:noProof/>
                <w:color w:val="000000" w:themeColor="text1"/>
                <w:lang w:val="es-ES"/>
              </w:rPr>
              <w:lastRenderedPageBreak/>
              <w:t xml:space="preserve">los Partidos Jugados, Partidos Ganados, Empatados y Perdidos, Goles a Favor y en contra y Puntos. </w:t>
            </w:r>
          </w:p>
          <w:p w14:paraId="4FFB491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Debe ordenarse por Puntos, Partidos Ganados y Goles a Favor.</w:t>
            </w:r>
          </w:p>
          <w:p w14:paraId="7630CE1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podrá filtrar la tabla de posiciones por Grupo, en caso que aplique.</w:t>
            </w:r>
          </w:p>
        </w:tc>
        <w:tc>
          <w:tcPr>
            <w:tcW w:w="1276" w:type="dxa"/>
            <w:shd w:val="clear" w:color="auto" w:fill="FFFFFF" w:themeFill="background1"/>
          </w:tcPr>
          <w:p w14:paraId="495EA85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lastRenderedPageBreak/>
              <w:t xml:space="preserve">Gestión de Estadísticas de </w:t>
            </w:r>
            <w:r>
              <w:rPr>
                <w:i/>
                <w:noProof/>
                <w:color w:val="000000" w:themeColor="text1"/>
                <w:lang w:val="es-ES"/>
              </w:rPr>
              <w:lastRenderedPageBreak/>
              <w:t>Administrador</w:t>
            </w:r>
          </w:p>
        </w:tc>
        <w:tc>
          <w:tcPr>
            <w:tcW w:w="567" w:type="dxa"/>
            <w:shd w:val="clear" w:color="auto" w:fill="FFFFFF" w:themeFill="background1"/>
            <w:vAlign w:val="center"/>
          </w:tcPr>
          <w:p w14:paraId="4F6DBC32"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lastRenderedPageBreak/>
              <w:t>3</w:t>
            </w:r>
          </w:p>
        </w:tc>
      </w:tr>
      <w:tr w:rsidR="005E35EB" w:rsidRPr="00461127" w14:paraId="75863FD5"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A86F6C6" w14:textId="77777777" w:rsidR="005E35EB" w:rsidRDefault="005E35EB" w:rsidP="00D42C65">
            <w:pPr>
              <w:rPr>
                <w:noProof/>
                <w:color w:val="000000" w:themeColor="text1"/>
                <w:lang w:val="es-ES"/>
              </w:rPr>
            </w:pPr>
            <w:r>
              <w:rPr>
                <w:noProof/>
                <w:color w:val="000000" w:themeColor="text1"/>
                <w:lang w:val="es-ES"/>
              </w:rPr>
              <w:lastRenderedPageBreak/>
              <w:t>71</w:t>
            </w:r>
          </w:p>
        </w:tc>
        <w:tc>
          <w:tcPr>
            <w:tcW w:w="1276" w:type="dxa"/>
            <w:shd w:val="clear" w:color="auto" w:fill="F2F2F2" w:themeFill="background1" w:themeFillShade="F2"/>
          </w:tcPr>
          <w:p w14:paraId="46B5B9B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CONSULTAR RESUMEN FECHA ACTUAL</w:t>
            </w:r>
          </w:p>
        </w:tc>
        <w:tc>
          <w:tcPr>
            <w:tcW w:w="2976" w:type="dxa"/>
            <w:shd w:val="clear" w:color="auto" w:fill="FFFFFF" w:themeFill="background1"/>
          </w:tcPr>
          <w:p w14:paraId="44A336C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ver el resumen de la fecha actual.</w:t>
            </w:r>
          </w:p>
        </w:tc>
        <w:tc>
          <w:tcPr>
            <w:tcW w:w="3119" w:type="dxa"/>
            <w:shd w:val="clear" w:color="auto" w:fill="FFFFFF" w:themeFill="background1"/>
          </w:tcPr>
          <w:p w14:paraId="4479C6E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deberá visualizar de la fecha actual, todos los partidos, con sus equipos participantes, resultado, estado y la fecha de juego.</w:t>
            </w:r>
          </w:p>
          <w:p w14:paraId="0ECFD4B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podrá filtrar los partidos de la fecha actual por Grupo, en caso que aplique.</w:t>
            </w:r>
          </w:p>
        </w:tc>
        <w:tc>
          <w:tcPr>
            <w:tcW w:w="1276" w:type="dxa"/>
            <w:shd w:val="clear" w:color="auto" w:fill="FFFFFF" w:themeFill="background1"/>
          </w:tcPr>
          <w:p w14:paraId="561F8F8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Estadísticas de Administrador</w:t>
            </w:r>
          </w:p>
        </w:tc>
        <w:tc>
          <w:tcPr>
            <w:tcW w:w="567" w:type="dxa"/>
            <w:shd w:val="clear" w:color="auto" w:fill="FFFFFF" w:themeFill="background1"/>
            <w:vAlign w:val="center"/>
          </w:tcPr>
          <w:p w14:paraId="13D1DFE0"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461127" w14:paraId="2DF9546D"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A4BB5B5" w14:textId="77777777" w:rsidR="005E35EB" w:rsidRDefault="005E35EB" w:rsidP="00D42C65">
            <w:pPr>
              <w:rPr>
                <w:noProof/>
                <w:color w:val="000000" w:themeColor="text1"/>
                <w:lang w:val="es-ES"/>
              </w:rPr>
            </w:pPr>
            <w:r>
              <w:rPr>
                <w:noProof/>
                <w:color w:val="000000" w:themeColor="text1"/>
                <w:lang w:val="es-ES"/>
              </w:rPr>
              <w:t>72</w:t>
            </w:r>
          </w:p>
        </w:tc>
        <w:tc>
          <w:tcPr>
            <w:tcW w:w="1276" w:type="dxa"/>
            <w:shd w:val="clear" w:color="auto" w:fill="F2F2F2" w:themeFill="background1" w:themeFillShade="F2"/>
          </w:tcPr>
          <w:p w14:paraId="0586A6D1"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CONSULTAR AVANCE EDICIÓN</w:t>
            </w:r>
          </w:p>
        </w:tc>
        <w:tc>
          <w:tcPr>
            <w:tcW w:w="2976" w:type="dxa"/>
            <w:shd w:val="clear" w:color="auto" w:fill="FFFFFF" w:themeFill="background1"/>
          </w:tcPr>
          <w:p w14:paraId="19BA4D0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ver el avance de la edición</w:t>
            </w:r>
          </w:p>
        </w:tc>
        <w:tc>
          <w:tcPr>
            <w:tcW w:w="3119" w:type="dxa"/>
            <w:shd w:val="clear" w:color="auto" w:fill="FFFFFF" w:themeFill="background1"/>
          </w:tcPr>
          <w:p w14:paraId="1B2A131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deberá visualizar en un gráfico de torta.</w:t>
            </w:r>
          </w:p>
        </w:tc>
        <w:tc>
          <w:tcPr>
            <w:tcW w:w="1276" w:type="dxa"/>
            <w:shd w:val="clear" w:color="auto" w:fill="FFFFFF" w:themeFill="background1"/>
          </w:tcPr>
          <w:p w14:paraId="382AEB0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Estadísticas de Administrador</w:t>
            </w:r>
          </w:p>
        </w:tc>
        <w:tc>
          <w:tcPr>
            <w:tcW w:w="567" w:type="dxa"/>
            <w:shd w:val="clear" w:color="auto" w:fill="FFFFFF" w:themeFill="background1"/>
            <w:vAlign w:val="center"/>
          </w:tcPr>
          <w:p w14:paraId="6187B360"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461127" w14:paraId="186FD646"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1289850" w14:textId="77777777" w:rsidR="005E35EB" w:rsidRDefault="005E35EB" w:rsidP="00D42C65">
            <w:pPr>
              <w:rPr>
                <w:noProof/>
                <w:color w:val="000000" w:themeColor="text1"/>
                <w:lang w:val="es-ES"/>
              </w:rPr>
            </w:pPr>
            <w:r>
              <w:rPr>
                <w:noProof/>
                <w:color w:val="000000" w:themeColor="text1"/>
                <w:lang w:val="es-ES"/>
              </w:rPr>
              <w:t>73</w:t>
            </w:r>
          </w:p>
        </w:tc>
        <w:tc>
          <w:tcPr>
            <w:tcW w:w="1276" w:type="dxa"/>
            <w:shd w:val="clear" w:color="auto" w:fill="F2F2F2" w:themeFill="background1" w:themeFillShade="F2"/>
          </w:tcPr>
          <w:p w14:paraId="1D68102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CONSULTAR AVANCE DE LA FECHA ACTUAL</w:t>
            </w:r>
          </w:p>
        </w:tc>
        <w:tc>
          <w:tcPr>
            <w:tcW w:w="2976" w:type="dxa"/>
            <w:shd w:val="clear" w:color="auto" w:fill="FFFFFF" w:themeFill="background1"/>
          </w:tcPr>
          <w:p w14:paraId="3C41636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ver el avance de la fecha actual.</w:t>
            </w:r>
          </w:p>
        </w:tc>
        <w:tc>
          <w:tcPr>
            <w:tcW w:w="3119" w:type="dxa"/>
            <w:shd w:val="clear" w:color="auto" w:fill="FFFFFF" w:themeFill="background1"/>
          </w:tcPr>
          <w:p w14:paraId="338ED36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deberá visualizar en un gráfico de torta.</w:t>
            </w:r>
          </w:p>
        </w:tc>
        <w:tc>
          <w:tcPr>
            <w:tcW w:w="1276" w:type="dxa"/>
            <w:shd w:val="clear" w:color="auto" w:fill="FFFFFF" w:themeFill="background1"/>
          </w:tcPr>
          <w:p w14:paraId="0950519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Estadísticas de Administrador</w:t>
            </w:r>
          </w:p>
        </w:tc>
        <w:tc>
          <w:tcPr>
            <w:tcW w:w="567" w:type="dxa"/>
            <w:shd w:val="clear" w:color="auto" w:fill="FFFFFF" w:themeFill="background1"/>
            <w:vAlign w:val="center"/>
          </w:tcPr>
          <w:p w14:paraId="6955B78F"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461127" w14:paraId="416C67BF"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57BEF6F" w14:textId="77777777" w:rsidR="005E35EB" w:rsidRDefault="005E35EB" w:rsidP="00D42C65">
            <w:pPr>
              <w:rPr>
                <w:noProof/>
                <w:color w:val="000000" w:themeColor="text1"/>
                <w:lang w:val="es-ES"/>
              </w:rPr>
            </w:pPr>
            <w:r>
              <w:rPr>
                <w:noProof/>
                <w:color w:val="000000" w:themeColor="text1"/>
                <w:lang w:val="es-ES"/>
              </w:rPr>
              <w:t>74</w:t>
            </w:r>
          </w:p>
        </w:tc>
        <w:tc>
          <w:tcPr>
            <w:tcW w:w="1276" w:type="dxa"/>
            <w:shd w:val="clear" w:color="auto" w:fill="F2F2F2" w:themeFill="background1" w:themeFillShade="F2"/>
          </w:tcPr>
          <w:p w14:paraId="4E9D2B0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CONSULTAR GOLEADORES DE LA EDICIÓN</w:t>
            </w:r>
          </w:p>
        </w:tc>
        <w:tc>
          <w:tcPr>
            <w:tcW w:w="2976" w:type="dxa"/>
            <w:shd w:val="clear" w:color="auto" w:fill="FFFFFF" w:themeFill="background1"/>
          </w:tcPr>
          <w:p w14:paraId="7E894E4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ver la tabla de goleadores de la edición.</w:t>
            </w:r>
          </w:p>
        </w:tc>
        <w:tc>
          <w:tcPr>
            <w:tcW w:w="3119" w:type="dxa"/>
            <w:shd w:val="clear" w:color="auto" w:fill="FFFFFF" w:themeFill="background1"/>
          </w:tcPr>
          <w:p w14:paraId="748C578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deberá visualizar el nombre del jugador y la cantidad de goles.</w:t>
            </w:r>
          </w:p>
        </w:tc>
        <w:tc>
          <w:tcPr>
            <w:tcW w:w="1276" w:type="dxa"/>
            <w:shd w:val="clear" w:color="auto" w:fill="FFFFFF" w:themeFill="background1"/>
          </w:tcPr>
          <w:p w14:paraId="470795C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Estadísticas de Administrador</w:t>
            </w:r>
          </w:p>
        </w:tc>
        <w:tc>
          <w:tcPr>
            <w:tcW w:w="567" w:type="dxa"/>
            <w:shd w:val="clear" w:color="auto" w:fill="FFFFFF" w:themeFill="background1"/>
            <w:vAlign w:val="center"/>
          </w:tcPr>
          <w:p w14:paraId="09093615"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461127" w14:paraId="7589CE62"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6D4D2FD" w14:textId="77777777" w:rsidR="005E35EB" w:rsidRDefault="005E35EB" w:rsidP="00D42C65">
            <w:pPr>
              <w:rPr>
                <w:noProof/>
                <w:color w:val="000000" w:themeColor="text1"/>
                <w:lang w:val="es-ES"/>
              </w:rPr>
            </w:pPr>
            <w:r>
              <w:rPr>
                <w:noProof/>
                <w:color w:val="000000" w:themeColor="text1"/>
                <w:lang w:val="es-ES"/>
              </w:rPr>
              <w:t>75</w:t>
            </w:r>
          </w:p>
        </w:tc>
        <w:tc>
          <w:tcPr>
            <w:tcW w:w="1276" w:type="dxa"/>
            <w:shd w:val="clear" w:color="auto" w:fill="F2F2F2" w:themeFill="background1" w:themeFillShade="F2"/>
          </w:tcPr>
          <w:p w14:paraId="5DAF347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 xml:space="preserve">DEFINICIÓN DE ESTILO DE LA PÁGINA </w:t>
            </w:r>
            <w:r w:rsidRPr="00102FF1">
              <w:rPr>
                <w:b/>
                <w:color w:val="31521B" w:themeColor="accent2" w:themeShade="80"/>
                <w:sz w:val="18"/>
                <w:lang w:val="es-AR"/>
              </w:rPr>
              <w:t xml:space="preserve">(personalización visual </w:t>
            </w:r>
            <w:r>
              <w:rPr>
                <w:b/>
                <w:color w:val="31521B" w:themeColor="accent2" w:themeShade="80"/>
                <w:sz w:val="18"/>
                <w:lang w:val="es-AR"/>
              </w:rPr>
              <w:t>del torneo</w:t>
            </w:r>
            <w:r w:rsidRPr="00102FF1">
              <w:rPr>
                <w:b/>
                <w:color w:val="31521B" w:themeColor="accent2" w:themeShade="80"/>
                <w:sz w:val="18"/>
                <w:lang w:val="es-AR"/>
              </w:rPr>
              <w:t>)</w:t>
            </w:r>
          </w:p>
        </w:tc>
        <w:tc>
          <w:tcPr>
            <w:tcW w:w="2976" w:type="dxa"/>
            <w:shd w:val="clear" w:color="auto" w:fill="FFFFFF" w:themeFill="background1"/>
          </w:tcPr>
          <w:p w14:paraId="257D6D9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definir el estilo de la página para poder generar la personalización visual del torneo.</w:t>
            </w:r>
          </w:p>
        </w:tc>
        <w:tc>
          <w:tcPr>
            <w:tcW w:w="3119" w:type="dxa"/>
            <w:shd w:val="clear" w:color="auto" w:fill="FFFFFF" w:themeFill="background1"/>
          </w:tcPr>
          <w:p w14:paraId="57E0F21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6BB4792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Edición – Personalización Visual de Edición</w:t>
            </w:r>
          </w:p>
        </w:tc>
        <w:tc>
          <w:tcPr>
            <w:tcW w:w="567" w:type="dxa"/>
            <w:shd w:val="clear" w:color="auto" w:fill="FFFFFF" w:themeFill="background1"/>
            <w:vAlign w:val="center"/>
          </w:tcPr>
          <w:p w14:paraId="0599BA39"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461127" w14:paraId="2B5111EC"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2BF6FDA" w14:textId="77777777" w:rsidR="005E35EB" w:rsidRDefault="005E35EB" w:rsidP="00D42C65">
            <w:pPr>
              <w:rPr>
                <w:noProof/>
                <w:color w:val="000000" w:themeColor="text1"/>
                <w:lang w:val="es-ES"/>
              </w:rPr>
            </w:pPr>
            <w:r>
              <w:rPr>
                <w:noProof/>
                <w:color w:val="000000" w:themeColor="text1"/>
                <w:lang w:val="es-ES"/>
              </w:rPr>
              <w:t>76</w:t>
            </w:r>
          </w:p>
        </w:tc>
        <w:tc>
          <w:tcPr>
            <w:tcW w:w="1276" w:type="dxa"/>
            <w:shd w:val="clear" w:color="auto" w:fill="F2F2F2" w:themeFill="background1" w:themeFillShade="F2"/>
          </w:tcPr>
          <w:p w14:paraId="4532C78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 xml:space="preserve">DEFINIR COLOR DESTACADO: </w:t>
            </w:r>
            <w:r w:rsidRPr="00102FF1">
              <w:rPr>
                <w:b/>
                <w:color w:val="31521B" w:themeColor="accent2" w:themeShade="80"/>
                <w:sz w:val="18"/>
                <w:lang w:val="es-AR"/>
              </w:rPr>
              <w:lastRenderedPageBreak/>
              <w:t xml:space="preserve">(personalización visual </w:t>
            </w:r>
            <w:r>
              <w:rPr>
                <w:b/>
                <w:color w:val="31521B" w:themeColor="accent2" w:themeShade="80"/>
                <w:sz w:val="18"/>
                <w:lang w:val="es-AR"/>
              </w:rPr>
              <w:t>del torneo</w:t>
            </w:r>
            <w:r w:rsidRPr="00102FF1">
              <w:rPr>
                <w:b/>
                <w:color w:val="31521B" w:themeColor="accent2" w:themeShade="80"/>
                <w:sz w:val="18"/>
                <w:lang w:val="es-AR"/>
              </w:rPr>
              <w:t>)</w:t>
            </w:r>
          </w:p>
        </w:tc>
        <w:tc>
          <w:tcPr>
            <w:tcW w:w="2976" w:type="dxa"/>
            <w:shd w:val="clear" w:color="auto" w:fill="FFFFFF" w:themeFill="background1"/>
          </w:tcPr>
          <w:p w14:paraId="481E3F65"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lastRenderedPageBreak/>
              <w:t xml:space="preserve">Como Administrador de Torneo quiero poder definir el color destacado de la página para poder generar la </w:t>
            </w:r>
            <w:r>
              <w:rPr>
                <w:noProof/>
                <w:color w:val="000000" w:themeColor="text1"/>
                <w:lang w:val="es-ES"/>
              </w:rPr>
              <w:lastRenderedPageBreak/>
              <w:t>personalización visual del torneo.</w:t>
            </w:r>
          </w:p>
        </w:tc>
        <w:tc>
          <w:tcPr>
            <w:tcW w:w="3119" w:type="dxa"/>
            <w:shd w:val="clear" w:color="auto" w:fill="FFFFFF" w:themeFill="background1"/>
          </w:tcPr>
          <w:p w14:paraId="4B72D0F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0EC88F2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Edición – Personaliza</w:t>
            </w:r>
            <w:r>
              <w:rPr>
                <w:i/>
                <w:noProof/>
                <w:color w:val="000000" w:themeColor="text1"/>
                <w:lang w:val="es-ES"/>
              </w:rPr>
              <w:lastRenderedPageBreak/>
              <w:t>ción Visual de Edición</w:t>
            </w:r>
          </w:p>
        </w:tc>
        <w:tc>
          <w:tcPr>
            <w:tcW w:w="567" w:type="dxa"/>
            <w:shd w:val="clear" w:color="auto" w:fill="FFFFFF" w:themeFill="background1"/>
            <w:vAlign w:val="center"/>
          </w:tcPr>
          <w:p w14:paraId="3F2937DE"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lastRenderedPageBreak/>
              <w:t>3</w:t>
            </w:r>
          </w:p>
        </w:tc>
      </w:tr>
      <w:tr w:rsidR="005E35EB" w:rsidRPr="00461127" w14:paraId="14C59E6E"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0294F24" w14:textId="77777777" w:rsidR="005E35EB" w:rsidRDefault="005E35EB" w:rsidP="00D42C65">
            <w:pPr>
              <w:rPr>
                <w:noProof/>
                <w:color w:val="000000" w:themeColor="text1"/>
                <w:lang w:val="es-ES"/>
              </w:rPr>
            </w:pPr>
            <w:r>
              <w:rPr>
                <w:noProof/>
                <w:color w:val="000000" w:themeColor="text1"/>
                <w:lang w:val="es-ES"/>
              </w:rPr>
              <w:lastRenderedPageBreak/>
              <w:t>77</w:t>
            </w:r>
          </w:p>
        </w:tc>
        <w:tc>
          <w:tcPr>
            <w:tcW w:w="1276" w:type="dxa"/>
            <w:shd w:val="clear" w:color="auto" w:fill="F2F2F2" w:themeFill="background1" w:themeFillShade="F2"/>
          </w:tcPr>
          <w:p w14:paraId="2BCE121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 xml:space="preserve">CONFIGURACIÓN DE PATRONES Y COLORES DE FONDO: </w:t>
            </w:r>
            <w:r w:rsidRPr="00102FF1">
              <w:rPr>
                <w:b/>
                <w:color w:val="31521B" w:themeColor="accent2" w:themeShade="80"/>
                <w:sz w:val="18"/>
                <w:lang w:val="es-AR"/>
              </w:rPr>
              <w:t xml:space="preserve">(personalización visual </w:t>
            </w:r>
            <w:r>
              <w:rPr>
                <w:b/>
                <w:color w:val="31521B" w:themeColor="accent2" w:themeShade="80"/>
                <w:sz w:val="18"/>
                <w:lang w:val="es-AR"/>
              </w:rPr>
              <w:t>del torneo</w:t>
            </w:r>
            <w:r w:rsidRPr="00102FF1">
              <w:rPr>
                <w:b/>
                <w:color w:val="31521B" w:themeColor="accent2" w:themeShade="80"/>
                <w:sz w:val="18"/>
                <w:lang w:val="es-AR"/>
              </w:rPr>
              <w:t>)</w:t>
            </w:r>
          </w:p>
        </w:tc>
        <w:tc>
          <w:tcPr>
            <w:tcW w:w="2976" w:type="dxa"/>
            <w:shd w:val="clear" w:color="auto" w:fill="FFFFFF" w:themeFill="background1"/>
          </w:tcPr>
          <w:p w14:paraId="1B97BE91"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configurar los patrones y colores de fondo para poder generar la personalización visual del torneo.</w:t>
            </w:r>
          </w:p>
        </w:tc>
        <w:tc>
          <w:tcPr>
            <w:tcW w:w="3119" w:type="dxa"/>
            <w:shd w:val="clear" w:color="auto" w:fill="FFFFFF" w:themeFill="background1"/>
          </w:tcPr>
          <w:p w14:paraId="2776707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05C5F42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Torneo – Personalización Visual del Torneo</w:t>
            </w:r>
          </w:p>
        </w:tc>
        <w:tc>
          <w:tcPr>
            <w:tcW w:w="567" w:type="dxa"/>
            <w:shd w:val="clear" w:color="auto" w:fill="FFFFFF" w:themeFill="background1"/>
            <w:vAlign w:val="center"/>
          </w:tcPr>
          <w:p w14:paraId="163545DB"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461127" w14:paraId="66118458"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C5B9A74" w14:textId="77777777" w:rsidR="005E35EB" w:rsidRDefault="005E35EB" w:rsidP="00D42C65">
            <w:pPr>
              <w:rPr>
                <w:noProof/>
                <w:color w:val="000000" w:themeColor="text1"/>
                <w:lang w:val="es-ES"/>
              </w:rPr>
            </w:pPr>
            <w:r>
              <w:rPr>
                <w:noProof/>
                <w:color w:val="000000" w:themeColor="text1"/>
                <w:lang w:val="es-ES"/>
              </w:rPr>
              <w:t>78</w:t>
            </w:r>
          </w:p>
        </w:tc>
        <w:tc>
          <w:tcPr>
            <w:tcW w:w="1276" w:type="dxa"/>
            <w:shd w:val="clear" w:color="auto" w:fill="F2F2F2" w:themeFill="background1" w:themeFillShade="F2"/>
          </w:tcPr>
          <w:p w14:paraId="614152B1"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DEFINICIÓN DE FORMATO DE LA PAGINA:</w:t>
            </w:r>
          </w:p>
          <w:p w14:paraId="220E489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sidRPr="00102FF1">
              <w:rPr>
                <w:b/>
                <w:color w:val="31521B" w:themeColor="accent2" w:themeShade="80"/>
                <w:sz w:val="18"/>
                <w:lang w:val="es-AR"/>
              </w:rPr>
              <w:t xml:space="preserve">(personalización visual </w:t>
            </w:r>
            <w:r>
              <w:rPr>
                <w:b/>
                <w:color w:val="31521B" w:themeColor="accent2" w:themeShade="80"/>
                <w:sz w:val="18"/>
                <w:lang w:val="es-AR"/>
              </w:rPr>
              <w:t>del torneo)</w:t>
            </w:r>
          </w:p>
        </w:tc>
        <w:tc>
          <w:tcPr>
            <w:tcW w:w="2976" w:type="dxa"/>
            <w:shd w:val="clear" w:color="auto" w:fill="FFFFFF" w:themeFill="background1"/>
          </w:tcPr>
          <w:p w14:paraId="1902843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definir el formato de la página para poder generar la personalización visual del torneo.</w:t>
            </w:r>
          </w:p>
        </w:tc>
        <w:tc>
          <w:tcPr>
            <w:tcW w:w="3119" w:type="dxa"/>
            <w:shd w:val="clear" w:color="auto" w:fill="FFFFFF" w:themeFill="background1"/>
          </w:tcPr>
          <w:p w14:paraId="109826C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381360A1"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Torneo – Personalización Visual del Torneo</w:t>
            </w:r>
          </w:p>
        </w:tc>
        <w:tc>
          <w:tcPr>
            <w:tcW w:w="567" w:type="dxa"/>
            <w:shd w:val="clear" w:color="auto" w:fill="FFFFFF" w:themeFill="background1"/>
            <w:vAlign w:val="center"/>
          </w:tcPr>
          <w:p w14:paraId="5A6EC1E6"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461127" w14:paraId="62E05129"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90F2478" w14:textId="77777777" w:rsidR="005E35EB" w:rsidRDefault="005E35EB" w:rsidP="00D42C65">
            <w:pPr>
              <w:rPr>
                <w:noProof/>
                <w:color w:val="000000" w:themeColor="text1"/>
                <w:lang w:val="es-ES"/>
              </w:rPr>
            </w:pPr>
            <w:r>
              <w:rPr>
                <w:noProof/>
                <w:color w:val="000000" w:themeColor="text1"/>
                <w:lang w:val="es-ES"/>
              </w:rPr>
              <w:t>79</w:t>
            </w:r>
          </w:p>
        </w:tc>
        <w:tc>
          <w:tcPr>
            <w:tcW w:w="1276" w:type="dxa"/>
            <w:shd w:val="clear" w:color="auto" w:fill="F2F2F2" w:themeFill="background1" w:themeFillShade="F2"/>
          </w:tcPr>
          <w:p w14:paraId="64F6FD2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CONFIGURACIÓN DE PATRONES Y COLORES DE HEADER: (</w:t>
            </w:r>
            <w:r w:rsidRPr="00102FF1">
              <w:rPr>
                <w:b/>
                <w:color w:val="31521B" w:themeColor="accent2" w:themeShade="80"/>
                <w:sz w:val="18"/>
                <w:lang w:val="es-AR"/>
              </w:rPr>
              <w:t xml:space="preserve">personalización visual </w:t>
            </w:r>
            <w:r>
              <w:rPr>
                <w:b/>
                <w:color w:val="31521B" w:themeColor="accent2" w:themeShade="80"/>
                <w:sz w:val="18"/>
                <w:lang w:val="es-AR"/>
              </w:rPr>
              <w:t>del torneo</w:t>
            </w:r>
            <w:r w:rsidRPr="00102FF1">
              <w:rPr>
                <w:b/>
                <w:color w:val="31521B" w:themeColor="accent2" w:themeShade="80"/>
                <w:sz w:val="18"/>
                <w:lang w:val="es-AR"/>
              </w:rPr>
              <w:t>)</w:t>
            </w:r>
          </w:p>
        </w:tc>
        <w:tc>
          <w:tcPr>
            <w:tcW w:w="2976" w:type="dxa"/>
            <w:shd w:val="clear" w:color="auto" w:fill="FFFFFF" w:themeFill="background1"/>
          </w:tcPr>
          <w:p w14:paraId="725A16F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configurar los patrones y colores del encabezado para poder generar la personalización visual del torneo.</w:t>
            </w:r>
          </w:p>
        </w:tc>
        <w:tc>
          <w:tcPr>
            <w:tcW w:w="3119" w:type="dxa"/>
            <w:shd w:val="clear" w:color="auto" w:fill="FFFFFF" w:themeFill="background1"/>
          </w:tcPr>
          <w:p w14:paraId="0530914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3341E81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Torneo – Personalización Visual del Torneo</w:t>
            </w:r>
          </w:p>
        </w:tc>
        <w:tc>
          <w:tcPr>
            <w:tcW w:w="567" w:type="dxa"/>
            <w:shd w:val="clear" w:color="auto" w:fill="FFFFFF" w:themeFill="background1"/>
            <w:vAlign w:val="center"/>
          </w:tcPr>
          <w:p w14:paraId="0271CD5E"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5</w:t>
            </w:r>
          </w:p>
        </w:tc>
      </w:tr>
      <w:tr w:rsidR="005E35EB" w:rsidRPr="00461127" w14:paraId="52B49C18"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2966CB6" w14:textId="77777777" w:rsidR="005E35EB" w:rsidRDefault="005E35EB" w:rsidP="00D42C65">
            <w:pPr>
              <w:rPr>
                <w:noProof/>
                <w:color w:val="000000" w:themeColor="text1"/>
                <w:lang w:val="es-ES"/>
              </w:rPr>
            </w:pPr>
            <w:r>
              <w:rPr>
                <w:noProof/>
                <w:color w:val="000000" w:themeColor="text1"/>
                <w:lang w:val="es-ES"/>
              </w:rPr>
              <w:t>80</w:t>
            </w:r>
          </w:p>
        </w:tc>
        <w:tc>
          <w:tcPr>
            <w:tcW w:w="1276" w:type="dxa"/>
            <w:shd w:val="clear" w:color="auto" w:fill="F2F2F2" w:themeFill="background1" w:themeFillShade="F2"/>
          </w:tcPr>
          <w:p w14:paraId="6FD5524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 xml:space="preserve">CREACIÓN DEL TEMA: </w:t>
            </w:r>
            <w:r w:rsidRPr="00102FF1">
              <w:rPr>
                <w:b/>
                <w:color w:val="31521B" w:themeColor="accent2" w:themeShade="80"/>
                <w:sz w:val="18"/>
                <w:lang w:val="es-AR"/>
              </w:rPr>
              <w:t xml:space="preserve">(personalización visual </w:t>
            </w:r>
            <w:r>
              <w:rPr>
                <w:b/>
                <w:color w:val="31521B" w:themeColor="accent2" w:themeShade="80"/>
                <w:sz w:val="18"/>
                <w:lang w:val="es-AR"/>
              </w:rPr>
              <w:t>del torneo</w:t>
            </w:r>
            <w:r w:rsidRPr="00102FF1">
              <w:rPr>
                <w:b/>
                <w:color w:val="31521B" w:themeColor="accent2" w:themeShade="80"/>
                <w:sz w:val="18"/>
                <w:lang w:val="es-AR"/>
              </w:rPr>
              <w:t>)</w:t>
            </w:r>
          </w:p>
        </w:tc>
        <w:tc>
          <w:tcPr>
            <w:tcW w:w="2976" w:type="dxa"/>
            <w:shd w:val="clear" w:color="auto" w:fill="FFFFFF" w:themeFill="background1"/>
          </w:tcPr>
          <w:p w14:paraId="65C2C85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crear temas (Combinación de Estilo – Color destacado – Formato de página – Patrones y colores de fondo y encabezado)</w:t>
            </w:r>
          </w:p>
        </w:tc>
        <w:tc>
          <w:tcPr>
            <w:tcW w:w="3119" w:type="dxa"/>
            <w:shd w:val="clear" w:color="auto" w:fill="FFFFFF" w:themeFill="background1"/>
          </w:tcPr>
          <w:p w14:paraId="7C8D456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52ACE51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Torneo – Personalización Visual del Torneo</w:t>
            </w:r>
          </w:p>
        </w:tc>
        <w:tc>
          <w:tcPr>
            <w:tcW w:w="567" w:type="dxa"/>
            <w:shd w:val="clear" w:color="auto" w:fill="FFFFFF" w:themeFill="background1"/>
            <w:vAlign w:val="center"/>
          </w:tcPr>
          <w:p w14:paraId="4DDDD802"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461127" w14:paraId="342AA3D7" w14:textId="77777777" w:rsidTr="00C65227">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5D5169D" w14:textId="77777777" w:rsidR="005E35EB" w:rsidRDefault="005E35EB" w:rsidP="00D42C65">
            <w:pPr>
              <w:rPr>
                <w:noProof/>
                <w:color w:val="000000" w:themeColor="text1"/>
                <w:lang w:val="es-ES"/>
              </w:rPr>
            </w:pPr>
            <w:r>
              <w:rPr>
                <w:noProof/>
                <w:color w:val="000000" w:themeColor="text1"/>
                <w:lang w:val="es-ES"/>
              </w:rPr>
              <w:t>81</w:t>
            </w:r>
          </w:p>
        </w:tc>
        <w:tc>
          <w:tcPr>
            <w:tcW w:w="1276" w:type="dxa"/>
            <w:shd w:val="clear" w:color="auto" w:fill="F2F2F2" w:themeFill="background1" w:themeFillShade="F2"/>
          </w:tcPr>
          <w:p w14:paraId="0AD1735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b/>
                <w:color w:val="31521B" w:themeColor="accent2" w:themeShade="80"/>
                <w:lang w:val="es-AR"/>
              </w:rPr>
            </w:pPr>
            <w:r>
              <w:rPr>
                <w:b/>
                <w:color w:val="31521B" w:themeColor="accent2" w:themeShade="80"/>
                <w:lang w:val="es-AR"/>
              </w:rPr>
              <w:t xml:space="preserve">GUARDAR PERSONALIZACIÓN VISUAL DEL TORNEO: </w:t>
            </w:r>
            <w:r w:rsidRPr="00102FF1">
              <w:rPr>
                <w:b/>
                <w:color w:val="31521B" w:themeColor="accent2" w:themeShade="80"/>
                <w:sz w:val="18"/>
                <w:lang w:val="es-AR"/>
              </w:rPr>
              <w:t xml:space="preserve">(personalización visual </w:t>
            </w:r>
            <w:r>
              <w:rPr>
                <w:b/>
                <w:color w:val="31521B" w:themeColor="accent2" w:themeShade="80"/>
                <w:sz w:val="18"/>
                <w:lang w:val="es-AR"/>
              </w:rPr>
              <w:t>del torneo</w:t>
            </w:r>
            <w:r w:rsidRPr="00102FF1">
              <w:rPr>
                <w:b/>
                <w:color w:val="31521B" w:themeColor="accent2" w:themeShade="80"/>
                <w:sz w:val="18"/>
                <w:lang w:val="es-AR"/>
              </w:rPr>
              <w:t>)</w:t>
            </w:r>
          </w:p>
        </w:tc>
        <w:tc>
          <w:tcPr>
            <w:tcW w:w="2976" w:type="dxa"/>
            <w:shd w:val="clear" w:color="auto" w:fill="FFFFFF" w:themeFill="background1"/>
          </w:tcPr>
          <w:p w14:paraId="204245B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Administrador de Torneo quiero poder guardar la personalización visual del torneo</w:t>
            </w:r>
          </w:p>
        </w:tc>
        <w:tc>
          <w:tcPr>
            <w:tcW w:w="3119" w:type="dxa"/>
            <w:shd w:val="clear" w:color="auto" w:fill="FFFFFF" w:themeFill="background1"/>
          </w:tcPr>
          <w:p w14:paraId="297A56E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55649D5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Torneo – Personalización Visual del Torneo</w:t>
            </w:r>
          </w:p>
        </w:tc>
        <w:tc>
          <w:tcPr>
            <w:tcW w:w="567" w:type="dxa"/>
            <w:shd w:val="clear" w:color="auto" w:fill="FFFFFF" w:themeFill="background1"/>
            <w:vAlign w:val="center"/>
          </w:tcPr>
          <w:p w14:paraId="0FF48F50"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461127" w14:paraId="436C4B4F" w14:textId="77777777" w:rsidTr="00C6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2DC3649" w14:textId="77777777" w:rsidR="005E35EB" w:rsidRDefault="005E35EB" w:rsidP="00D42C65">
            <w:pPr>
              <w:rPr>
                <w:noProof/>
                <w:color w:val="000000" w:themeColor="text1"/>
                <w:lang w:val="es-ES"/>
              </w:rPr>
            </w:pPr>
            <w:r>
              <w:rPr>
                <w:noProof/>
                <w:color w:val="000000" w:themeColor="text1"/>
                <w:lang w:val="es-ES"/>
              </w:rPr>
              <w:t>82</w:t>
            </w:r>
          </w:p>
        </w:tc>
        <w:tc>
          <w:tcPr>
            <w:tcW w:w="1276" w:type="dxa"/>
            <w:shd w:val="clear" w:color="auto" w:fill="F2F2F2" w:themeFill="background1" w:themeFillShade="F2"/>
          </w:tcPr>
          <w:p w14:paraId="351B7DC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b/>
                <w:color w:val="31521B" w:themeColor="accent2" w:themeShade="80"/>
                <w:lang w:val="es-AR"/>
              </w:rPr>
            </w:pPr>
            <w:r>
              <w:rPr>
                <w:b/>
                <w:color w:val="31521B" w:themeColor="accent2" w:themeShade="80"/>
                <w:lang w:val="es-AR"/>
              </w:rPr>
              <w:t>ADAPTACIÓN A MOBILE</w:t>
            </w:r>
          </w:p>
        </w:tc>
        <w:tc>
          <w:tcPr>
            <w:tcW w:w="2976" w:type="dxa"/>
            <w:shd w:val="clear" w:color="auto" w:fill="FFFFFF" w:themeFill="background1"/>
          </w:tcPr>
          <w:p w14:paraId="7AB57E1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 xml:space="preserve">Como Administrador de torneo quiero poder utilizar las distintas interfaces de la aplicación de cualquier tipo de dispositivo que posea conexión </w:t>
            </w:r>
            <w:r>
              <w:rPr>
                <w:noProof/>
                <w:color w:val="000000" w:themeColor="text1"/>
                <w:lang w:val="es-ES"/>
              </w:rPr>
              <w:lastRenderedPageBreak/>
              <w:t>a internet, como un celular o una tablet.</w:t>
            </w:r>
          </w:p>
        </w:tc>
        <w:tc>
          <w:tcPr>
            <w:tcW w:w="3119" w:type="dxa"/>
            <w:shd w:val="clear" w:color="auto" w:fill="FFFFFF" w:themeFill="background1"/>
          </w:tcPr>
          <w:p w14:paraId="1FB3B5D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276" w:type="dxa"/>
            <w:shd w:val="clear" w:color="auto" w:fill="FFFFFF" w:themeFill="background1"/>
          </w:tcPr>
          <w:p w14:paraId="4C53BF7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Torneo – Adaptación a Mobile</w:t>
            </w:r>
          </w:p>
        </w:tc>
        <w:tc>
          <w:tcPr>
            <w:tcW w:w="567" w:type="dxa"/>
            <w:shd w:val="clear" w:color="auto" w:fill="FFFFFF" w:themeFill="background1"/>
            <w:vAlign w:val="center"/>
          </w:tcPr>
          <w:p w14:paraId="43E50136"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8</w:t>
            </w:r>
          </w:p>
        </w:tc>
      </w:tr>
    </w:tbl>
    <w:p w14:paraId="49635F7D" w14:textId="77777777" w:rsidR="005E35EB" w:rsidRDefault="005E35EB" w:rsidP="005E35EB">
      <w:pPr>
        <w:rPr>
          <w:rFonts w:ascii="Corbel" w:hAnsi="Corbel"/>
          <w:noProof/>
          <w:color w:val="099BDD"/>
          <w:lang w:val="es-AR"/>
        </w:rPr>
      </w:pPr>
    </w:p>
    <w:p w14:paraId="040299D8" w14:textId="3FBFE51A" w:rsidR="003C7F51" w:rsidRPr="003133FA" w:rsidRDefault="003133FA" w:rsidP="003133FA">
      <w:pPr>
        <w:pStyle w:val="Ttulo3"/>
      </w:pPr>
      <w:bookmarkStart w:id="55" w:name="_Toc421793175"/>
      <w:r w:rsidRPr="003133FA">
        <w:t>Sitio Web De Torneo</w:t>
      </w:r>
      <w:bookmarkEnd w:id="55"/>
    </w:p>
    <w:p w14:paraId="61E4B14B" w14:textId="77777777" w:rsidR="003C7F51" w:rsidRPr="003C7F51" w:rsidRDefault="003C7F51" w:rsidP="003C7F51">
      <w:pPr>
        <w:rPr>
          <w:lang w:val="es-ES"/>
        </w:rPr>
      </w:pPr>
    </w:p>
    <w:tbl>
      <w:tblPr>
        <w:tblStyle w:val="Tabladecuadrcula4-nfasis21"/>
        <w:tblW w:w="9923" w:type="dxa"/>
        <w:tblInd w:w="-289" w:type="dxa"/>
        <w:tblLayout w:type="fixed"/>
        <w:tblLook w:val="04A0" w:firstRow="1" w:lastRow="0" w:firstColumn="1" w:lastColumn="0" w:noHBand="0" w:noVBand="1"/>
      </w:tblPr>
      <w:tblGrid>
        <w:gridCol w:w="568"/>
        <w:gridCol w:w="1554"/>
        <w:gridCol w:w="2698"/>
        <w:gridCol w:w="2835"/>
        <w:gridCol w:w="1560"/>
        <w:gridCol w:w="708"/>
      </w:tblGrid>
      <w:tr w:rsidR="005E35EB" w:rsidRPr="009B45BE" w14:paraId="5CF64B81" w14:textId="77777777" w:rsidTr="003D3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D9D9D9" w:themeFill="background1" w:themeFillShade="D9"/>
          </w:tcPr>
          <w:p w14:paraId="00609D40" w14:textId="77777777" w:rsidR="005E35EB" w:rsidRPr="009B45BE" w:rsidRDefault="005E35EB" w:rsidP="00D42C65">
            <w:pPr>
              <w:rPr>
                <w:noProof/>
                <w:color w:val="000000" w:themeColor="text1"/>
                <w:lang w:val="es-ES"/>
              </w:rPr>
            </w:pPr>
            <w:r w:rsidRPr="009B45BE">
              <w:rPr>
                <w:noProof/>
                <w:color w:val="000000" w:themeColor="text1"/>
                <w:lang w:val="es-ES"/>
              </w:rPr>
              <w:t>ID</w:t>
            </w:r>
          </w:p>
        </w:tc>
        <w:tc>
          <w:tcPr>
            <w:tcW w:w="1554" w:type="dxa"/>
            <w:shd w:val="clear" w:color="auto" w:fill="D9D9D9" w:themeFill="background1" w:themeFillShade="D9"/>
          </w:tcPr>
          <w:p w14:paraId="157D4112" w14:textId="77777777" w:rsidR="005E35EB" w:rsidRPr="009B45BE" w:rsidRDefault="005E35EB" w:rsidP="00D42C65">
            <w:pP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NOMBRE</w:t>
            </w:r>
          </w:p>
        </w:tc>
        <w:tc>
          <w:tcPr>
            <w:tcW w:w="2698" w:type="dxa"/>
            <w:shd w:val="clear" w:color="auto" w:fill="D9D9D9" w:themeFill="background1" w:themeFillShade="D9"/>
          </w:tcPr>
          <w:p w14:paraId="01361873" w14:textId="77777777" w:rsidR="005E35EB" w:rsidRPr="009B45BE" w:rsidRDefault="005E35EB" w:rsidP="00D42C65">
            <w:pP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SUMARIO</w:t>
            </w:r>
          </w:p>
        </w:tc>
        <w:tc>
          <w:tcPr>
            <w:tcW w:w="2835" w:type="dxa"/>
            <w:shd w:val="clear" w:color="auto" w:fill="D9D9D9" w:themeFill="background1" w:themeFillShade="D9"/>
          </w:tcPr>
          <w:p w14:paraId="1354AB82" w14:textId="77777777" w:rsidR="005E35EB" w:rsidRPr="009B45BE" w:rsidRDefault="005E35EB" w:rsidP="00D42C65">
            <w:pP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CRITERIO DE ACEPTACIÓN</w:t>
            </w:r>
          </w:p>
        </w:tc>
        <w:tc>
          <w:tcPr>
            <w:tcW w:w="1560" w:type="dxa"/>
            <w:shd w:val="clear" w:color="auto" w:fill="D9D9D9" w:themeFill="background1" w:themeFillShade="D9"/>
          </w:tcPr>
          <w:p w14:paraId="32445AF3" w14:textId="77777777" w:rsidR="005E35EB" w:rsidRPr="009B45BE" w:rsidRDefault="005E35EB" w:rsidP="00D42C65">
            <w:pP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RF ASOCIADO</w:t>
            </w:r>
          </w:p>
        </w:tc>
        <w:tc>
          <w:tcPr>
            <w:tcW w:w="708" w:type="dxa"/>
            <w:shd w:val="clear" w:color="auto" w:fill="D9D9D9" w:themeFill="background1" w:themeFillShade="D9"/>
            <w:vAlign w:val="center"/>
          </w:tcPr>
          <w:p w14:paraId="0361E0B6" w14:textId="77777777" w:rsidR="005E35EB" w:rsidRPr="009B45BE" w:rsidRDefault="005E35EB" w:rsidP="00D42C65">
            <w:pPr>
              <w:jc w:val="center"/>
              <w:cnfStyle w:val="100000000000" w:firstRow="1" w:lastRow="0" w:firstColumn="0" w:lastColumn="0" w:oddVBand="0" w:evenVBand="0" w:oddHBand="0" w:evenHBand="0" w:firstRowFirstColumn="0" w:firstRowLastColumn="0" w:lastRowFirstColumn="0" w:lastRowLastColumn="0"/>
              <w:rPr>
                <w:noProof/>
                <w:color w:val="000000" w:themeColor="text1"/>
                <w:lang w:val="es-ES"/>
              </w:rPr>
            </w:pPr>
            <w:r w:rsidRPr="009B45BE">
              <w:rPr>
                <w:noProof/>
                <w:color w:val="000000" w:themeColor="text1"/>
                <w:lang w:val="es-ES"/>
              </w:rPr>
              <w:t>SP</w:t>
            </w:r>
          </w:p>
        </w:tc>
      </w:tr>
      <w:tr w:rsidR="005E35EB" w:rsidRPr="009B45BE" w14:paraId="0AE948B4"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FBB8634" w14:textId="77777777" w:rsidR="005E35EB" w:rsidRPr="009B45BE" w:rsidRDefault="005E35EB" w:rsidP="00D42C65">
            <w:pPr>
              <w:rPr>
                <w:noProof/>
                <w:color w:val="000000" w:themeColor="text1"/>
                <w:lang w:val="es-ES"/>
              </w:rPr>
            </w:pPr>
            <w:r w:rsidRPr="009B45BE">
              <w:rPr>
                <w:noProof/>
                <w:color w:val="000000" w:themeColor="text1"/>
                <w:lang w:val="es-ES"/>
              </w:rPr>
              <w:t>1</w:t>
            </w:r>
          </w:p>
        </w:tc>
        <w:tc>
          <w:tcPr>
            <w:tcW w:w="1554" w:type="dxa"/>
            <w:shd w:val="clear" w:color="auto" w:fill="F2F2F2" w:themeFill="background1" w:themeFillShade="F2"/>
          </w:tcPr>
          <w:p w14:paraId="081859C7" w14:textId="77777777" w:rsidR="005E35EB" w:rsidRPr="00CE221D"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INFORMACIÓN DE PARTIDO</w:t>
            </w:r>
          </w:p>
        </w:tc>
        <w:tc>
          <w:tcPr>
            <w:tcW w:w="2698" w:type="dxa"/>
            <w:shd w:val="clear" w:color="auto" w:fill="FFFFFF" w:themeFill="background1"/>
          </w:tcPr>
          <w:p w14:paraId="2938D587" w14:textId="77777777" w:rsidR="005E35EB" w:rsidRPr="00FC0C32"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 información del partido para poder conocer su principal información .</w:t>
            </w:r>
          </w:p>
        </w:tc>
        <w:tc>
          <w:tcPr>
            <w:tcW w:w="2835" w:type="dxa"/>
            <w:shd w:val="clear" w:color="auto" w:fill="FFFFFF" w:themeFill="background1"/>
          </w:tcPr>
          <w:p w14:paraId="0464524C"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información del partido, se deberá visualizar: el resultado (en caso que se haya jugado), fecha y hora del partido, complejo donde se jugará el partido, árbitro que dirigirá el partido y estado del partido.</w:t>
            </w:r>
          </w:p>
        </w:tc>
        <w:tc>
          <w:tcPr>
            <w:tcW w:w="1560" w:type="dxa"/>
            <w:shd w:val="clear" w:color="auto" w:fill="FFFFFF" w:themeFill="background1"/>
          </w:tcPr>
          <w:p w14:paraId="17B5CE35"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34B47B41"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55A7049D"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296DDEF" w14:textId="77777777" w:rsidR="005E35EB" w:rsidRPr="009B45BE" w:rsidRDefault="005E35EB" w:rsidP="00D42C65">
            <w:pPr>
              <w:rPr>
                <w:noProof/>
                <w:color w:val="000000" w:themeColor="text1"/>
                <w:lang w:val="es-ES"/>
              </w:rPr>
            </w:pPr>
            <w:r>
              <w:rPr>
                <w:noProof/>
                <w:color w:val="000000" w:themeColor="text1"/>
                <w:lang w:val="es-ES"/>
              </w:rPr>
              <w:t>2</w:t>
            </w:r>
          </w:p>
        </w:tc>
        <w:tc>
          <w:tcPr>
            <w:tcW w:w="1554" w:type="dxa"/>
            <w:shd w:val="clear" w:color="auto" w:fill="F2F2F2" w:themeFill="background1" w:themeFillShade="F2"/>
          </w:tcPr>
          <w:p w14:paraId="60CCEAAC"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RESUMEN DE PARTIDO</w:t>
            </w:r>
          </w:p>
        </w:tc>
        <w:tc>
          <w:tcPr>
            <w:tcW w:w="2698" w:type="dxa"/>
            <w:shd w:val="clear" w:color="auto" w:fill="FFFFFF" w:themeFill="background1"/>
          </w:tcPr>
          <w:p w14:paraId="3053A1F3" w14:textId="77777777" w:rsidR="005E35EB" w:rsidRPr="00FC0C32"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el resumen del partido para poder conocer su información.</w:t>
            </w:r>
          </w:p>
        </w:tc>
        <w:tc>
          <w:tcPr>
            <w:tcW w:w="2835" w:type="dxa"/>
            <w:shd w:val="clear" w:color="auto" w:fill="FFFFFF" w:themeFill="background1"/>
          </w:tcPr>
          <w:p w14:paraId="1378BC79" w14:textId="77777777" w:rsidR="005E35EB" w:rsidRPr="00B46B2A"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resumen de partido, se debe visualizar: la cantidad de goles convertidos por los equipos, cantidad de tarjetas amarillas y rojas y la cantidad de cambios de jugadores realizados por equipos.</w:t>
            </w:r>
          </w:p>
        </w:tc>
        <w:tc>
          <w:tcPr>
            <w:tcW w:w="1560" w:type="dxa"/>
            <w:shd w:val="clear" w:color="auto" w:fill="FFFFFF" w:themeFill="background1"/>
          </w:tcPr>
          <w:p w14:paraId="19E33597"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3C8BAE35"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15DA6BC3"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368E151" w14:textId="77777777" w:rsidR="005E35EB" w:rsidRPr="009B45BE" w:rsidRDefault="005E35EB" w:rsidP="00D42C65">
            <w:pPr>
              <w:rPr>
                <w:noProof/>
                <w:color w:val="000000" w:themeColor="text1"/>
                <w:lang w:val="es-ES"/>
              </w:rPr>
            </w:pPr>
            <w:r>
              <w:rPr>
                <w:noProof/>
                <w:color w:val="000000" w:themeColor="text1"/>
                <w:lang w:val="es-ES"/>
              </w:rPr>
              <w:t>3</w:t>
            </w:r>
          </w:p>
        </w:tc>
        <w:tc>
          <w:tcPr>
            <w:tcW w:w="1554" w:type="dxa"/>
            <w:shd w:val="clear" w:color="auto" w:fill="F2F2F2" w:themeFill="background1" w:themeFillShade="F2"/>
          </w:tcPr>
          <w:p w14:paraId="69989194"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TITULARES DE PARTIDO</w:t>
            </w:r>
          </w:p>
        </w:tc>
        <w:tc>
          <w:tcPr>
            <w:tcW w:w="2698" w:type="dxa"/>
            <w:shd w:val="clear" w:color="auto" w:fill="FFFFFF" w:themeFill="background1"/>
          </w:tcPr>
          <w:p w14:paraId="1D15BA9A" w14:textId="77777777" w:rsidR="005E35EB" w:rsidRPr="00FC0C32"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titulares del partido.</w:t>
            </w:r>
          </w:p>
        </w:tc>
        <w:tc>
          <w:tcPr>
            <w:tcW w:w="2835" w:type="dxa"/>
            <w:shd w:val="clear" w:color="auto" w:fill="FFFFFF" w:themeFill="background1"/>
          </w:tcPr>
          <w:p w14:paraId="65A465A2"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 visualizar los titulares del partido, mostrando foto del jugador y su foto.</w:t>
            </w:r>
          </w:p>
        </w:tc>
        <w:tc>
          <w:tcPr>
            <w:tcW w:w="1560" w:type="dxa"/>
            <w:shd w:val="clear" w:color="auto" w:fill="FFFFFF" w:themeFill="background1"/>
          </w:tcPr>
          <w:p w14:paraId="6EDBE0D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044CEADA"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59AC4FB4"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764E503" w14:textId="77777777" w:rsidR="005E35EB" w:rsidRPr="009B45BE" w:rsidRDefault="005E35EB" w:rsidP="00D42C65">
            <w:pPr>
              <w:rPr>
                <w:noProof/>
                <w:color w:val="000000" w:themeColor="text1"/>
                <w:lang w:val="es-ES"/>
              </w:rPr>
            </w:pPr>
            <w:r>
              <w:rPr>
                <w:noProof/>
                <w:color w:val="000000" w:themeColor="text1"/>
                <w:lang w:val="es-ES"/>
              </w:rPr>
              <w:t>4</w:t>
            </w:r>
          </w:p>
        </w:tc>
        <w:tc>
          <w:tcPr>
            <w:tcW w:w="1554" w:type="dxa"/>
            <w:shd w:val="clear" w:color="auto" w:fill="F2F2F2" w:themeFill="background1" w:themeFillShade="F2"/>
          </w:tcPr>
          <w:p w14:paraId="74B2A7BC"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GOLES DE PARTIDO</w:t>
            </w:r>
          </w:p>
        </w:tc>
        <w:tc>
          <w:tcPr>
            <w:tcW w:w="2698" w:type="dxa"/>
            <w:shd w:val="clear" w:color="auto" w:fill="FFFFFF" w:themeFill="background1"/>
          </w:tcPr>
          <w:p w14:paraId="04D9DD0C" w14:textId="77777777" w:rsidR="005E35EB" w:rsidRPr="00FC0C32"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goles convertidos en el partido.</w:t>
            </w:r>
          </w:p>
        </w:tc>
        <w:tc>
          <w:tcPr>
            <w:tcW w:w="2835" w:type="dxa"/>
            <w:shd w:val="clear" w:color="auto" w:fill="FFFFFF" w:themeFill="background1"/>
          </w:tcPr>
          <w:p w14:paraId="3501D1AD" w14:textId="77777777" w:rsidR="005E35EB" w:rsidRPr="00B46B2A"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debe visualizar el jugador que convirtió el gol, el minuto y el tipo de gol.</w:t>
            </w:r>
          </w:p>
        </w:tc>
        <w:tc>
          <w:tcPr>
            <w:tcW w:w="1560" w:type="dxa"/>
            <w:shd w:val="clear" w:color="auto" w:fill="FFFFFF" w:themeFill="background1"/>
          </w:tcPr>
          <w:p w14:paraId="21D5BC2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1FA009FF"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1A09238A"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27AA4F3" w14:textId="77777777" w:rsidR="005E35EB" w:rsidRPr="009B45BE" w:rsidRDefault="005E35EB" w:rsidP="00D42C65">
            <w:pPr>
              <w:rPr>
                <w:noProof/>
                <w:color w:val="000000" w:themeColor="text1"/>
                <w:lang w:val="es-ES"/>
              </w:rPr>
            </w:pPr>
            <w:r>
              <w:rPr>
                <w:noProof/>
                <w:color w:val="000000" w:themeColor="text1"/>
                <w:lang w:val="es-ES"/>
              </w:rPr>
              <w:t>5</w:t>
            </w:r>
          </w:p>
        </w:tc>
        <w:tc>
          <w:tcPr>
            <w:tcW w:w="1554" w:type="dxa"/>
            <w:shd w:val="clear" w:color="auto" w:fill="F2F2F2" w:themeFill="background1" w:themeFillShade="F2"/>
          </w:tcPr>
          <w:p w14:paraId="7616E214"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CAMBIOS DE PARTIDO</w:t>
            </w:r>
          </w:p>
        </w:tc>
        <w:tc>
          <w:tcPr>
            <w:tcW w:w="2698" w:type="dxa"/>
            <w:shd w:val="clear" w:color="auto" w:fill="FFFFFF" w:themeFill="background1"/>
          </w:tcPr>
          <w:p w14:paraId="66EC175E" w14:textId="77777777" w:rsidR="005E35EB" w:rsidRPr="00FC0C32"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cambios realizados durante el partido.</w:t>
            </w:r>
          </w:p>
        </w:tc>
        <w:tc>
          <w:tcPr>
            <w:tcW w:w="2835" w:type="dxa"/>
            <w:shd w:val="clear" w:color="auto" w:fill="FFFFFF" w:themeFill="background1"/>
          </w:tcPr>
          <w:p w14:paraId="0A4965F7"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 visualizar el minuto en el que ocurrió el cambio, el jugador saliente y el jugador entrante.</w:t>
            </w:r>
          </w:p>
        </w:tc>
        <w:tc>
          <w:tcPr>
            <w:tcW w:w="1560" w:type="dxa"/>
            <w:shd w:val="clear" w:color="auto" w:fill="FFFFFF" w:themeFill="background1"/>
          </w:tcPr>
          <w:p w14:paraId="3CD96F0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7C851F27"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35900C8E"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BA52F16" w14:textId="77777777" w:rsidR="005E35EB" w:rsidRPr="009B45BE" w:rsidRDefault="005E35EB" w:rsidP="00D42C65">
            <w:pPr>
              <w:rPr>
                <w:noProof/>
                <w:color w:val="000000" w:themeColor="text1"/>
                <w:lang w:val="es-ES"/>
              </w:rPr>
            </w:pPr>
            <w:r>
              <w:rPr>
                <w:noProof/>
                <w:color w:val="000000" w:themeColor="text1"/>
                <w:lang w:val="es-ES"/>
              </w:rPr>
              <w:t>6</w:t>
            </w:r>
          </w:p>
        </w:tc>
        <w:tc>
          <w:tcPr>
            <w:tcW w:w="1554" w:type="dxa"/>
            <w:shd w:val="clear" w:color="auto" w:fill="F2F2F2" w:themeFill="background1" w:themeFillShade="F2"/>
          </w:tcPr>
          <w:p w14:paraId="3B0C438C"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TARJETAS DE PARTIDO</w:t>
            </w:r>
          </w:p>
        </w:tc>
        <w:tc>
          <w:tcPr>
            <w:tcW w:w="2698" w:type="dxa"/>
            <w:shd w:val="clear" w:color="auto" w:fill="FFFFFF" w:themeFill="background1"/>
          </w:tcPr>
          <w:p w14:paraId="608822B5" w14:textId="77777777" w:rsidR="005E35EB" w:rsidRPr="00FC0C32"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las tarjetas sacadas durante el partido.</w:t>
            </w:r>
          </w:p>
        </w:tc>
        <w:tc>
          <w:tcPr>
            <w:tcW w:w="2835" w:type="dxa"/>
            <w:shd w:val="clear" w:color="auto" w:fill="FFFFFF" w:themeFill="background1"/>
          </w:tcPr>
          <w:p w14:paraId="61A85337" w14:textId="77777777" w:rsidR="005E35EB" w:rsidRPr="00B46B2A"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debe visualizar el minuto en el que fue sacada la tarjeta, el jugador y si es una tarjeta roja o amarilla.</w:t>
            </w:r>
          </w:p>
        </w:tc>
        <w:tc>
          <w:tcPr>
            <w:tcW w:w="1560" w:type="dxa"/>
            <w:shd w:val="clear" w:color="auto" w:fill="FFFFFF" w:themeFill="background1"/>
          </w:tcPr>
          <w:p w14:paraId="118D608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77BD55C3"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409F6DEA"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23E8105" w14:textId="77777777" w:rsidR="005E35EB" w:rsidRPr="009B45BE" w:rsidRDefault="005E35EB" w:rsidP="00D42C65">
            <w:pPr>
              <w:rPr>
                <w:noProof/>
                <w:color w:val="000000" w:themeColor="text1"/>
                <w:lang w:val="es-ES"/>
              </w:rPr>
            </w:pPr>
            <w:r>
              <w:rPr>
                <w:noProof/>
                <w:color w:val="000000" w:themeColor="text1"/>
                <w:lang w:val="es-ES"/>
              </w:rPr>
              <w:t>7</w:t>
            </w:r>
          </w:p>
        </w:tc>
        <w:tc>
          <w:tcPr>
            <w:tcW w:w="1554" w:type="dxa"/>
            <w:shd w:val="clear" w:color="auto" w:fill="F2F2F2" w:themeFill="background1" w:themeFillShade="F2"/>
          </w:tcPr>
          <w:p w14:paraId="62E88A0F"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SANCIONES DE PARTIDO</w:t>
            </w:r>
          </w:p>
        </w:tc>
        <w:tc>
          <w:tcPr>
            <w:tcW w:w="2698" w:type="dxa"/>
            <w:shd w:val="clear" w:color="auto" w:fill="FFFFFF" w:themeFill="background1"/>
          </w:tcPr>
          <w:p w14:paraId="0E055B5C" w14:textId="77777777" w:rsidR="005E35EB" w:rsidRPr="00FC0C32"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las sanciones impuestas en el partido.</w:t>
            </w:r>
          </w:p>
        </w:tc>
        <w:tc>
          <w:tcPr>
            <w:tcW w:w="2835" w:type="dxa"/>
            <w:shd w:val="clear" w:color="auto" w:fill="FFFFFF" w:themeFill="background1"/>
          </w:tcPr>
          <w:p w14:paraId="7E8EA033"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visualizará el jugador sancionado y la cantidad de fecha de suspensión que tenga.</w:t>
            </w:r>
          </w:p>
        </w:tc>
        <w:tc>
          <w:tcPr>
            <w:tcW w:w="1560" w:type="dxa"/>
            <w:shd w:val="clear" w:color="auto" w:fill="FFFFFF" w:themeFill="background1"/>
          </w:tcPr>
          <w:p w14:paraId="40A4C52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0C2D4AE8"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262E1CA3"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F48765C" w14:textId="77777777" w:rsidR="005E35EB" w:rsidRPr="009B45BE" w:rsidRDefault="005E35EB" w:rsidP="00D42C65">
            <w:pPr>
              <w:rPr>
                <w:noProof/>
                <w:color w:val="000000" w:themeColor="text1"/>
                <w:lang w:val="es-ES"/>
              </w:rPr>
            </w:pPr>
            <w:r>
              <w:rPr>
                <w:noProof/>
                <w:color w:val="000000" w:themeColor="text1"/>
                <w:lang w:val="es-ES"/>
              </w:rPr>
              <w:lastRenderedPageBreak/>
              <w:t>8</w:t>
            </w:r>
          </w:p>
        </w:tc>
        <w:tc>
          <w:tcPr>
            <w:tcW w:w="1554" w:type="dxa"/>
            <w:shd w:val="clear" w:color="auto" w:fill="F2F2F2" w:themeFill="background1" w:themeFillShade="F2"/>
          </w:tcPr>
          <w:p w14:paraId="59F184C8"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PRÓXIMOS PARTIDOS DE UN EQUIPO</w:t>
            </w:r>
          </w:p>
        </w:tc>
        <w:tc>
          <w:tcPr>
            <w:tcW w:w="2698" w:type="dxa"/>
            <w:shd w:val="clear" w:color="auto" w:fill="FFFFFF" w:themeFill="background1"/>
          </w:tcPr>
          <w:p w14:paraId="217FD2F0" w14:textId="77777777" w:rsidR="005E35EB" w:rsidRPr="00FC0C32"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próximos partidos de un equipo.</w:t>
            </w:r>
          </w:p>
        </w:tc>
        <w:tc>
          <w:tcPr>
            <w:tcW w:w="2835" w:type="dxa"/>
            <w:shd w:val="clear" w:color="auto" w:fill="FFFFFF" w:themeFill="background1"/>
          </w:tcPr>
          <w:p w14:paraId="3FCBF257" w14:textId="77777777" w:rsidR="005E35EB" w:rsidRPr="00B46B2A"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0E1CD371"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02E855BE"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7EE277A6"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20D5F0D" w14:textId="77777777" w:rsidR="005E35EB" w:rsidRPr="009B45BE" w:rsidRDefault="005E35EB" w:rsidP="00D42C65">
            <w:pPr>
              <w:rPr>
                <w:noProof/>
                <w:color w:val="000000" w:themeColor="text1"/>
                <w:lang w:val="es-ES"/>
              </w:rPr>
            </w:pPr>
            <w:r>
              <w:rPr>
                <w:noProof/>
                <w:color w:val="000000" w:themeColor="text1"/>
                <w:lang w:val="es-ES"/>
              </w:rPr>
              <w:t>9</w:t>
            </w:r>
          </w:p>
        </w:tc>
        <w:tc>
          <w:tcPr>
            <w:tcW w:w="1554" w:type="dxa"/>
            <w:shd w:val="clear" w:color="auto" w:fill="F2F2F2" w:themeFill="background1" w:themeFillShade="F2"/>
          </w:tcPr>
          <w:p w14:paraId="66044B4A"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ÚLTIMOS PARTIDOS DE UN EQUIPO</w:t>
            </w:r>
          </w:p>
        </w:tc>
        <w:tc>
          <w:tcPr>
            <w:tcW w:w="2698" w:type="dxa"/>
            <w:shd w:val="clear" w:color="auto" w:fill="FFFFFF" w:themeFill="background1"/>
          </w:tcPr>
          <w:p w14:paraId="4DC9405B" w14:textId="77777777" w:rsidR="005E35EB" w:rsidRPr="00FC0C32"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últimos partidos de un equipo.</w:t>
            </w:r>
          </w:p>
        </w:tc>
        <w:tc>
          <w:tcPr>
            <w:tcW w:w="2835" w:type="dxa"/>
            <w:shd w:val="clear" w:color="auto" w:fill="FFFFFF" w:themeFill="background1"/>
          </w:tcPr>
          <w:p w14:paraId="3CB6C12B"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4A1D6DD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660C3F3A"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05E3E887"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1150481" w14:textId="77777777" w:rsidR="005E35EB" w:rsidRPr="009B45BE" w:rsidRDefault="005E35EB" w:rsidP="00D42C65">
            <w:pPr>
              <w:rPr>
                <w:noProof/>
                <w:color w:val="000000" w:themeColor="text1"/>
                <w:lang w:val="es-ES"/>
              </w:rPr>
            </w:pPr>
            <w:r>
              <w:rPr>
                <w:noProof/>
                <w:color w:val="000000" w:themeColor="text1"/>
                <w:lang w:val="es-ES"/>
              </w:rPr>
              <w:t>10</w:t>
            </w:r>
          </w:p>
        </w:tc>
        <w:tc>
          <w:tcPr>
            <w:tcW w:w="1554" w:type="dxa"/>
            <w:shd w:val="clear" w:color="auto" w:fill="F2F2F2" w:themeFill="background1" w:themeFillShade="F2"/>
          </w:tcPr>
          <w:p w14:paraId="2E5AA39A"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VERSUS</w:t>
            </w:r>
          </w:p>
        </w:tc>
        <w:tc>
          <w:tcPr>
            <w:tcW w:w="2698" w:type="dxa"/>
            <w:shd w:val="clear" w:color="auto" w:fill="FFFFFF" w:themeFill="background1"/>
          </w:tcPr>
          <w:p w14:paraId="66432382" w14:textId="77777777" w:rsidR="005E35EB" w:rsidRPr="00FC0C32"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el versus de los equipos participantes del partido.</w:t>
            </w:r>
          </w:p>
        </w:tc>
        <w:tc>
          <w:tcPr>
            <w:tcW w:w="2835" w:type="dxa"/>
            <w:shd w:val="clear" w:color="auto" w:fill="FFFFFF" w:themeFill="background1"/>
          </w:tcPr>
          <w:p w14:paraId="38B626E4" w14:textId="77777777" w:rsidR="005E35EB" w:rsidRPr="00B46B2A"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versus de partido, se debe visualizar: puntos de cada equipo, cantidad de partidos ganados, empatados y perdidos, cantidad de tarjetas rojas y amarillas, y la cantidad de goles a favor en la edición actual.</w:t>
            </w:r>
          </w:p>
        </w:tc>
        <w:tc>
          <w:tcPr>
            <w:tcW w:w="1560" w:type="dxa"/>
            <w:shd w:val="clear" w:color="auto" w:fill="FFFFFF" w:themeFill="background1"/>
          </w:tcPr>
          <w:p w14:paraId="3EFECB8D"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4FD3A814" w14:textId="77777777" w:rsidR="005E35EB" w:rsidRPr="009B45BE"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0FA8D903"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35C2DAE" w14:textId="77777777" w:rsidR="005E35EB" w:rsidRPr="009B45BE" w:rsidRDefault="005E35EB" w:rsidP="00D42C65">
            <w:pPr>
              <w:rPr>
                <w:noProof/>
                <w:color w:val="000000" w:themeColor="text1"/>
                <w:lang w:val="es-ES"/>
              </w:rPr>
            </w:pPr>
            <w:r>
              <w:rPr>
                <w:noProof/>
                <w:color w:val="000000" w:themeColor="text1"/>
                <w:lang w:val="es-ES"/>
              </w:rPr>
              <w:t>11</w:t>
            </w:r>
          </w:p>
        </w:tc>
        <w:tc>
          <w:tcPr>
            <w:tcW w:w="1554" w:type="dxa"/>
            <w:shd w:val="clear" w:color="auto" w:fill="F2F2F2" w:themeFill="background1" w:themeFillShade="F2"/>
          </w:tcPr>
          <w:p w14:paraId="52512D3F"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OTROS PARTIDOS DE UNA FECHA</w:t>
            </w:r>
          </w:p>
        </w:tc>
        <w:tc>
          <w:tcPr>
            <w:tcW w:w="2698" w:type="dxa"/>
            <w:shd w:val="clear" w:color="auto" w:fill="FFFFFF" w:themeFill="background1"/>
          </w:tcPr>
          <w:p w14:paraId="0F41BD34" w14:textId="77777777" w:rsidR="005E35EB" w:rsidRPr="00FC0C32"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otros partidos de la fecha del partido que está siendo visualizado</w:t>
            </w:r>
          </w:p>
        </w:tc>
        <w:tc>
          <w:tcPr>
            <w:tcW w:w="2835" w:type="dxa"/>
            <w:shd w:val="clear" w:color="auto" w:fill="FFFFFF" w:themeFill="background1"/>
          </w:tcPr>
          <w:p w14:paraId="68043C45"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05890EB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Ficha de Partido</w:t>
            </w:r>
          </w:p>
        </w:tc>
        <w:tc>
          <w:tcPr>
            <w:tcW w:w="708" w:type="dxa"/>
            <w:shd w:val="clear" w:color="auto" w:fill="FFFFFF" w:themeFill="background1"/>
            <w:vAlign w:val="center"/>
          </w:tcPr>
          <w:p w14:paraId="7607432C" w14:textId="77777777" w:rsidR="005E35EB" w:rsidRPr="009B45BE"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3D906B69"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B99FC77" w14:textId="77777777" w:rsidR="005E35EB" w:rsidRDefault="005E35EB" w:rsidP="00D42C65">
            <w:pPr>
              <w:rPr>
                <w:noProof/>
                <w:color w:val="000000" w:themeColor="text1"/>
                <w:lang w:val="es-ES"/>
              </w:rPr>
            </w:pPr>
            <w:r>
              <w:rPr>
                <w:noProof/>
                <w:color w:val="000000" w:themeColor="text1"/>
                <w:lang w:val="es-ES"/>
              </w:rPr>
              <w:t>12</w:t>
            </w:r>
          </w:p>
        </w:tc>
        <w:tc>
          <w:tcPr>
            <w:tcW w:w="1554" w:type="dxa"/>
            <w:shd w:val="clear" w:color="auto" w:fill="F2F2F2" w:themeFill="background1" w:themeFillShade="F2"/>
          </w:tcPr>
          <w:p w14:paraId="3D7739CC"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INFORMACIÓN DE EQUIPO</w:t>
            </w:r>
          </w:p>
        </w:tc>
        <w:tc>
          <w:tcPr>
            <w:tcW w:w="2698" w:type="dxa"/>
            <w:shd w:val="clear" w:color="auto" w:fill="FFFFFF" w:themeFill="background1"/>
          </w:tcPr>
          <w:p w14:paraId="21F1156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información de un equipo, como los datos del mismo y estadísticas principales como puntos, goles a favor, goles en contra y partidos jugados para poder conocer la situación actual del equipo.</w:t>
            </w:r>
          </w:p>
        </w:tc>
        <w:tc>
          <w:tcPr>
            <w:tcW w:w="2835" w:type="dxa"/>
            <w:shd w:val="clear" w:color="auto" w:fill="FFFFFF" w:themeFill="background1"/>
          </w:tcPr>
          <w:p w14:paraId="38CF2FDE" w14:textId="77777777" w:rsidR="005E35EB" w:rsidRPr="00B46B2A"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7F6C1F8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Datos de Equipo</w:t>
            </w:r>
          </w:p>
        </w:tc>
        <w:tc>
          <w:tcPr>
            <w:tcW w:w="708" w:type="dxa"/>
            <w:shd w:val="clear" w:color="auto" w:fill="FFFFFF" w:themeFill="background1"/>
            <w:vAlign w:val="center"/>
          </w:tcPr>
          <w:p w14:paraId="7201791E"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9B45BE" w14:paraId="2CE46ED1"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8756A31" w14:textId="77777777" w:rsidR="005E35EB" w:rsidRDefault="005E35EB" w:rsidP="00D42C65">
            <w:pPr>
              <w:rPr>
                <w:noProof/>
                <w:color w:val="000000" w:themeColor="text1"/>
                <w:lang w:val="es-ES"/>
              </w:rPr>
            </w:pPr>
            <w:r>
              <w:rPr>
                <w:noProof/>
                <w:color w:val="000000" w:themeColor="text1"/>
                <w:lang w:val="es-ES"/>
              </w:rPr>
              <w:t>13</w:t>
            </w:r>
          </w:p>
        </w:tc>
        <w:tc>
          <w:tcPr>
            <w:tcW w:w="1554" w:type="dxa"/>
            <w:shd w:val="clear" w:color="auto" w:fill="F2F2F2" w:themeFill="background1" w:themeFillShade="F2"/>
          </w:tcPr>
          <w:p w14:paraId="7B77CBD7"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JUGADORES DE EQUIPO</w:t>
            </w:r>
          </w:p>
        </w:tc>
        <w:tc>
          <w:tcPr>
            <w:tcW w:w="2698" w:type="dxa"/>
            <w:shd w:val="clear" w:color="auto" w:fill="FFFFFF" w:themeFill="background1"/>
          </w:tcPr>
          <w:p w14:paraId="3DD3E27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jugadores de un equipo para conocer el plantel</w:t>
            </w:r>
          </w:p>
        </w:tc>
        <w:tc>
          <w:tcPr>
            <w:tcW w:w="2835" w:type="dxa"/>
            <w:shd w:val="clear" w:color="auto" w:fill="FFFFFF" w:themeFill="background1"/>
          </w:tcPr>
          <w:p w14:paraId="04A44767" w14:textId="77777777" w:rsidR="005E35EB" w:rsidRPr="00B46B2A"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2D53EF2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Datos de Equipo</w:t>
            </w:r>
          </w:p>
        </w:tc>
        <w:tc>
          <w:tcPr>
            <w:tcW w:w="708" w:type="dxa"/>
            <w:shd w:val="clear" w:color="auto" w:fill="FFFFFF" w:themeFill="background1"/>
            <w:vAlign w:val="center"/>
          </w:tcPr>
          <w:p w14:paraId="080B19AB"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9B45BE" w14:paraId="32E1FD3D"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27C1C85" w14:textId="77777777" w:rsidR="005E35EB" w:rsidRDefault="005E35EB" w:rsidP="00D42C65">
            <w:pPr>
              <w:rPr>
                <w:noProof/>
                <w:color w:val="000000" w:themeColor="text1"/>
                <w:lang w:val="es-ES"/>
              </w:rPr>
            </w:pPr>
            <w:r>
              <w:rPr>
                <w:noProof/>
                <w:color w:val="000000" w:themeColor="text1"/>
                <w:lang w:val="es-ES"/>
              </w:rPr>
              <w:t>14</w:t>
            </w:r>
          </w:p>
        </w:tc>
        <w:tc>
          <w:tcPr>
            <w:tcW w:w="1554" w:type="dxa"/>
            <w:shd w:val="clear" w:color="auto" w:fill="F2F2F2" w:themeFill="background1" w:themeFillShade="F2"/>
          </w:tcPr>
          <w:p w14:paraId="7E5EF6ED"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ESTADÍSTICAS DE EQUIPO</w:t>
            </w:r>
          </w:p>
        </w:tc>
        <w:tc>
          <w:tcPr>
            <w:tcW w:w="2698" w:type="dxa"/>
            <w:shd w:val="clear" w:color="auto" w:fill="FFFFFF" w:themeFill="background1"/>
          </w:tcPr>
          <w:p w14:paraId="1C33CF6C"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las estadísticas principales de un equipo a nivel de partidos y goles.</w:t>
            </w:r>
          </w:p>
        </w:tc>
        <w:tc>
          <w:tcPr>
            <w:tcW w:w="2835" w:type="dxa"/>
            <w:shd w:val="clear" w:color="auto" w:fill="FFFFFF" w:themeFill="background1"/>
          </w:tcPr>
          <w:p w14:paraId="0AA9165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deberá analizar del total de partidos jugados de un equipo, la cantidad de partidos perdidos, ganados y empatados.</w:t>
            </w:r>
          </w:p>
          <w:p w14:paraId="13C9B7C2" w14:textId="77777777" w:rsidR="005E35EB" w:rsidRPr="00B46B2A"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Además se deberá visualizar la cantidad de goles a favor y en contra.</w:t>
            </w:r>
          </w:p>
        </w:tc>
        <w:tc>
          <w:tcPr>
            <w:tcW w:w="1560" w:type="dxa"/>
            <w:shd w:val="clear" w:color="auto" w:fill="FFFFFF" w:themeFill="background1"/>
          </w:tcPr>
          <w:p w14:paraId="3C9B45E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Datos de Equipo</w:t>
            </w:r>
          </w:p>
        </w:tc>
        <w:tc>
          <w:tcPr>
            <w:tcW w:w="708" w:type="dxa"/>
            <w:shd w:val="clear" w:color="auto" w:fill="FFFFFF" w:themeFill="background1"/>
            <w:vAlign w:val="center"/>
          </w:tcPr>
          <w:p w14:paraId="2BD559C7"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08A4A332"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2BCCDC0" w14:textId="77777777" w:rsidR="005E35EB" w:rsidRDefault="005E35EB" w:rsidP="00D42C65">
            <w:pPr>
              <w:rPr>
                <w:noProof/>
                <w:color w:val="000000" w:themeColor="text1"/>
                <w:lang w:val="es-ES"/>
              </w:rPr>
            </w:pPr>
            <w:r>
              <w:rPr>
                <w:noProof/>
                <w:color w:val="000000" w:themeColor="text1"/>
                <w:lang w:val="es-ES"/>
              </w:rPr>
              <w:lastRenderedPageBreak/>
              <w:t>15</w:t>
            </w:r>
          </w:p>
        </w:tc>
        <w:tc>
          <w:tcPr>
            <w:tcW w:w="1554" w:type="dxa"/>
            <w:shd w:val="clear" w:color="auto" w:fill="F2F2F2" w:themeFill="background1" w:themeFillShade="F2"/>
          </w:tcPr>
          <w:p w14:paraId="402E0841"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HISTORIAL DE PARTIDOS DE UN EQUIPO</w:t>
            </w:r>
          </w:p>
        </w:tc>
        <w:tc>
          <w:tcPr>
            <w:tcW w:w="2698" w:type="dxa"/>
            <w:shd w:val="clear" w:color="auto" w:fill="FFFFFF" w:themeFill="background1"/>
          </w:tcPr>
          <w:p w14:paraId="40FF86B8"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últimos partidos que ha jugado un equipo para conocer como está siendo su desempeño en la edición</w:t>
            </w:r>
          </w:p>
        </w:tc>
        <w:tc>
          <w:tcPr>
            <w:tcW w:w="2835" w:type="dxa"/>
            <w:shd w:val="clear" w:color="auto" w:fill="FFFFFF" w:themeFill="background1"/>
          </w:tcPr>
          <w:p w14:paraId="25E02A45"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deberá visualizar por cada partido jugado, el resultado del partido.</w:t>
            </w:r>
          </w:p>
        </w:tc>
        <w:tc>
          <w:tcPr>
            <w:tcW w:w="1560" w:type="dxa"/>
            <w:shd w:val="clear" w:color="auto" w:fill="FFFFFF" w:themeFill="background1"/>
          </w:tcPr>
          <w:p w14:paraId="23C2625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Datos de Equipo</w:t>
            </w:r>
          </w:p>
        </w:tc>
        <w:tc>
          <w:tcPr>
            <w:tcW w:w="708" w:type="dxa"/>
            <w:shd w:val="clear" w:color="auto" w:fill="FFFFFF" w:themeFill="background1"/>
            <w:vAlign w:val="center"/>
          </w:tcPr>
          <w:p w14:paraId="7343BC88"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69858AC3"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F157D52" w14:textId="77777777" w:rsidR="005E35EB" w:rsidRDefault="005E35EB" w:rsidP="00D42C65">
            <w:pPr>
              <w:rPr>
                <w:noProof/>
                <w:color w:val="000000" w:themeColor="text1"/>
                <w:lang w:val="es-ES"/>
              </w:rPr>
            </w:pPr>
            <w:r>
              <w:rPr>
                <w:noProof/>
                <w:color w:val="000000" w:themeColor="text1"/>
                <w:lang w:val="es-ES"/>
              </w:rPr>
              <w:t>16</w:t>
            </w:r>
          </w:p>
        </w:tc>
        <w:tc>
          <w:tcPr>
            <w:tcW w:w="1554" w:type="dxa"/>
            <w:shd w:val="clear" w:color="auto" w:fill="F2F2F2" w:themeFill="background1" w:themeFillShade="F2"/>
          </w:tcPr>
          <w:p w14:paraId="6675898E"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GOLEADORES DE UN EQUIPO</w:t>
            </w:r>
          </w:p>
        </w:tc>
        <w:tc>
          <w:tcPr>
            <w:tcW w:w="2698" w:type="dxa"/>
            <w:shd w:val="clear" w:color="auto" w:fill="FFFFFF" w:themeFill="background1"/>
          </w:tcPr>
          <w:p w14:paraId="462AF37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jugadores que son goleadores de un equipo con la cantidad de goles convertidos por cada jugador</w:t>
            </w:r>
          </w:p>
        </w:tc>
        <w:tc>
          <w:tcPr>
            <w:tcW w:w="2835" w:type="dxa"/>
            <w:shd w:val="clear" w:color="auto" w:fill="FFFFFF" w:themeFill="background1"/>
          </w:tcPr>
          <w:p w14:paraId="78CADEC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19D0EA6F"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Datos de Equipo</w:t>
            </w:r>
          </w:p>
        </w:tc>
        <w:tc>
          <w:tcPr>
            <w:tcW w:w="708" w:type="dxa"/>
            <w:shd w:val="clear" w:color="auto" w:fill="FFFFFF" w:themeFill="background1"/>
            <w:vAlign w:val="center"/>
          </w:tcPr>
          <w:p w14:paraId="7EBE6715"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774D7349"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32937AD" w14:textId="77777777" w:rsidR="005E35EB" w:rsidRDefault="005E35EB" w:rsidP="00D42C65">
            <w:pPr>
              <w:rPr>
                <w:noProof/>
                <w:color w:val="000000" w:themeColor="text1"/>
                <w:lang w:val="es-ES"/>
              </w:rPr>
            </w:pPr>
            <w:r>
              <w:rPr>
                <w:noProof/>
                <w:color w:val="000000" w:themeColor="text1"/>
                <w:lang w:val="es-ES"/>
              </w:rPr>
              <w:t>17</w:t>
            </w:r>
          </w:p>
        </w:tc>
        <w:tc>
          <w:tcPr>
            <w:tcW w:w="1554" w:type="dxa"/>
            <w:shd w:val="clear" w:color="auto" w:fill="F2F2F2" w:themeFill="background1" w:themeFillShade="F2"/>
          </w:tcPr>
          <w:p w14:paraId="1F49C3B6"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INFORMACIÓN DE UN JUGADOR</w:t>
            </w:r>
          </w:p>
        </w:tc>
        <w:tc>
          <w:tcPr>
            <w:tcW w:w="2698" w:type="dxa"/>
            <w:shd w:val="clear" w:color="auto" w:fill="FFFFFF" w:themeFill="background1"/>
          </w:tcPr>
          <w:p w14:paraId="6BE5EB1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información de un jugador, como los datos del mismo y estadísticas principales como partidos jugados, goles convertidos, tarjetas amarillas y tarjetas rojas para poder conocer la situación actual del jugador.</w:t>
            </w:r>
          </w:p>
        </w:tc>
        <w:tc>
          <w:tcPr>
            <w:tcW w:w="2835" w:type="dxa"/>
            <w:shd w:val="clear" w:color="auto" w:fill="FFFFFF" w:themeFill="background1"/>
          </w:tcPr>
          <w:p w14:paraId="6E79BB1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4F0BF98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Jugadores</w:t>
            </w:r>
          </w:p>
        </w:tc>
        <w:tc>
          <w:tcPr>
            <w:tcW w:w="708" w:type="dxa"/>
            <w:shd w:val="clear" w:color="auto" w:fill="FFFFFF" w:themeFill="background1"/>
            <w:vAlign w:val="center"/>
          </w:tcPr>
          <w:p w14:paraId="196FF66D"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9B45BE" w14:paraId="349AB3B5"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14CA07E" w14:textId="77777777" w:rsidR="005E35EB" w:rsidRDefault="005E35EB" w:rsidP="00D42C65">
            <w:pPr>
              <w:rPr>
                <w:noProof/>
                <w:color w:val="000000" w:themeColor="text1"/>
                <w:lang w:val="es-ES"/>
              </w:rPr>
            </w:pPr>
            <w:r>
              <w:rPr>
                <w:noProof/>
                <w:color w:val="000000" w:themeColor="text1"/>
                <w:lang w:val="es-ES"/>
              </w:rPr>
              <w:t>18</w:t>
            </w:r>
          </w:p>
        </w:tc>
        <w:tc>
          <w:tcPr>
            <w:tcW w:w="1554" w:type="dxa"/>
            <w:shd w:val="clear" w:color="auto" w:fill="F2F2F2" w:themeFill="background1" w:themeFillShade="F2"/>
          </w:tcPr>
          <w:p w14:paraId="23B5EE0C"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HISTORIAL DE PARTIDOS DE UN JUGADOR</w:t>
            </w:r>
          </w:p>
        </w:tc>
        <w:tc>
          <w:tcPr>
            <w:tcW w:w="2698" w:type="dxa"/>
            <w:shd w:val="clear" w:color="auto" w:fill="FFFFFF" w:themeFill="background1"/>
          </w:tcPr>
          <w:p w14:paraId="157A07F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el historial de partidos de un determinado un determinado jugador</w:t>
            </w:r>
          </w:p>
        </w:tc>
        <w:tc>
          <w:tcPr>
            <w:tcW w:w="2835" w:type="dxa"/>
            <w:shd w:val="clear" w:color="auto" w:fill="FFFFFF" w:themeFill="background1"/>
          </w:tcPr>
          <w:p w14:paraId="0590851F"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144FA971"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Jugadores</w:t>
            </w:r>
          </w:p>
        </w:tc>
        <w:tc>
          <w:tcPr>
            <w:tcW w:w="708" w:type="dxa"/>
            <w:shd w:val="clear" w:color="auto" w:fill="FFFFFF" w:themeFill="background1"/>
            <w:vAlign w:val="center"/>
          </w:tcPr>
          <w:p w14:paraId="4F2409D9"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0AD4DC78"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DECF37B" w14:textId="77777777" w:rsidR="005E35EB" w:rsidRDefault="005E35EB" w:rsidP="00D42C65">
            <w:pPr>
              <w:rPr>
                <w:noProof/>
                <w:color w:val="000000" w:themeColor="text1"/>
                <w:lang w:val="es-ES"/>
              </w:rPr>
            </w:pPr>
            <w:r>
              <w:rPr>
                <w:noProof/>
                <w:color w:val="000000" w:themeColor="text1"/>
                <w:lang w:val="es-ES"/>
              </w:rPr>
              <w:t>19</w:t>
            </w:r>
          </w:p>
        </w:tc>
        <w:tc>
          <w:tcPr>
            <w:tcW w:w="1554" w:type="dxa"/>
            <w:shd w:val="clear" w:color="auto" w:fill="F2F2F2" w:themeFill="background1" w:themeFillShade="F2"/>
          </w:tcPr>
          <w:p w14:paraId="76458F85"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GOLES DE UN JUGADOR</w:t>
            </w:r>
          </w:p>
        </w:tc>
        <w:tc>
          <w:tcPr>
            <w:tcW w:w="2698" w:type="dxa"/>
            <w:shd w:val="clear" w:color="auto" w:fill="FFFFFF" w:themeFill="background1"/>
          </w:tcPr>
          <w:p w14:paraId="659FD95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goles convertidos de un jugador</w:t>
            </w:r>
          </w:p>
        </w:tc>
        <w:tc>
          <w:tcPr>
            <w:tcW w:w="2835" w:type="dxa"/>
            <w:shd w:val="clear" w:color="auto" w:fill="FFFFFF" w:themeFill="background1"/>
          </w:tcPr>
          <w:p w14:paraId="40622B3C"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deberá poder visualizar los goles por tipo de gol.</w:t>
            </w:r>
          </w:p>
        </w:tc>
        <w:tc>
          <w:tcPr>
            <w:tcW w:w="1560" w:type="dxa"/>
            <w:shd w:val="clear" w:color="auto" w:fill="FFFFFF" w:themeFill="background1"/>
          </w:tcPr>
          <w:p w14:paraId="112178F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Jugadores</w:t>
            </w:r>
          </w:p>
        </w:tc>
        <w:tc>
          <w:tcPr>
            <w:tcW w:w="708" w:type="dxa"/>
            <w:shd w:val="clear" w:color="auto" w:fill="FFFFFF" w:themeFill="background1"/>
            <w:vAlign w:val="center"/>
          </w:tcPr>
          <w:p w14:paraId="4C2A38E1"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1FC7ACE0"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31A9B12" w14:textId="77777777" w:rsidR="005E35EB" w:rsidRDefault="005E35EB" w:rsidP="00D42C65">
            <w:pPr>
              <w:rPr>
                <w:noProof/>
                <w:color w:val="000000" w:themeColor="text1"/>
                <w:lang w:val="es-ES"/>
              </w:rPr>
            </w:pPr>
            <w:r>
              <w:rPr>
                <w:noProof/>
                <w:color w:val="000000" w:themeColor="text1"/>
                <w:lang w:val="es-ES"/>
              </w:rPr>
              <w:t>20</w:t>
            </w:r>
          </w:p>
        </w:tc>
        <w:tc>
          <w:tcPr>
            <w:tcW w:w="1554" w:type="dxa"/>
            <w:shd w:val="clear" w:color="auto" w:fill="F2F2F2" w:themeFill="background1" w:themeFillShade="F2"/>
          </w:tcPr>
          <w:p w14:paraId="4EBBD336"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JUGADORES DE LA EDICIÓN</w:t>
            </w:r>
          </w:p>
        </w:tc>
        <w:tc>
          <w:tcPr>
            <w:tcW w:w="2698" w:type="dxa"/>
            <w:shd w:val="clear" w:color="auto" w:fill="FFFFFF" w:themeFill="background1"/>
          </w:tcPr>
          <w:p w14:paraId="16A29802"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jugadores de la edición.</w:t>
            </w:r>
          </w:p>
        </w:tc>
        <w:tc>
          <w:tcPr>
            <w:tcW w:w="2835" w:type="dxa"/>
            <w:shd w:val="clear" w:color="auto" w:fill="FFFFFF" w:themeFill="background1"/>
          </w:tcPr>
          <w:p w14:paraId="76AE52F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18B1266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Jugadores</w:t>
            </w:r>
          </w:p>
        </w:tc>
        <w:tc>
          <w:tcPr>
            <w:tcW w:w="708" w:type="dxa"/>
            <w:shd w:val="clear" w:color="auto" w:fill="FFFFFF" w:themeFill="background1"/>
            <w:vAlign w:val="center"/>
          </w:tcPr>
          <w:p w14:paraId="5F1ABCBE"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3749B928"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A3FDDC6" w14:textId="77777777" w:rsidR="005E35EB" w:rsidRDefault="005E35EB" w:rsidP="00D42C65">
            <w:pPr>
              <w:rPr>
                <w:noProof/>
                <w:color w:val="000000" w:themeColor="text1"/>
                <w:lang w:val="es-ES"/>
              </w:rPr>
            </w:pPr>
            <w:r>
              <w:rPr>
                <w:noProof/>
                <w:color w:val="000000" w:themeColor="text1"/>
                <w:lang w:val="es-ES"/>
              </w:rPr>
              <w:t>21</w:t>
            </w:r>
          </w:p>
        </w:tc>
        <w:tc>
          <w:tcPr>
            <w:tcW w:w="1554" w:type="dxa"/>
            <w:shd w:val="clear" w:color="auto" w:fill="F2F2F2" w:themeFill="background1" w:themeFillShade="F2"/>
          </w:tcPr>
          <w:p w14:paraId="0F2BCAF3"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 xml:space="preserve">VISUALIZAR GOLEADORES DE LA EDICIÓN </w:t>
            </w:r>
          </w:p>
        </w:tc>
        <w:tc>
          <w:tcPr>
            <w:tcW w:w="2698" w:type="dxa"/>
            <w:shd w:val="clear" w:color="auto" w:fill="FFFFFF" w:themeFill="background1"/>
          </w:tcPr>
          <w:p w14:paraId="1E1593D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goleadores de la edición.</w:t>
            </w:r>
          </w:p>
        </w:tc>
        <w:tc>
          <w:tcPr>
            <w:tcW w:w="2835" w:type="dxa"/>
            <w:shd w:val="clear" w:color="auto" w:fill="FFFFFF" w:themeFill="background1"/>
          </w:tcPr>
          <w:p w14:paraId="3CD53E2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5BBD331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Goleadores</w:t>
            </w:r>
          </w:p>
        </w:tc>
        <w:tc>
          <w:tcPr>
            <w:tcW w:w="708" w:type="dxa"/>
            <w:shd w:val="clear" w:color="auto" w:fill="FFFFFF" w:themeFill="background1"/>
            <w:vAlign w:val="center"/>
          </w:tcPr>
          <w:p w14:paraId="045E78B7"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0B3BAE5A"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251019C" w14:textId="77777777" w:rsidR="005E35EB" w:rsidRDefault="005E35EB" w:rsidP="00D42C65">
            <w:pPr>
              <w:rPr>
                <w:noProof/>
                <w:color w:val="000000" w:themeColor="text1"/>
                <w:lang w:val="es-ES"/>
              </w:rPr>
            </w:pPr>
            <w:r>
              <w:rPr>
                <w:noProof/>
                <w:color w:val="000000" w:themeColor="text1"/>
                <w:lang w:val="es-ES"/>
              </w:rPr>
              <w:t>22</w:t>
            </w:r>
          </w:p>
        </w:tc>
        <w:tc>
          <w:tcPr>
            <w:tcW w:w="1554" w:type="dxa"/>
            <w:shd w:val="clear" w:color="auto" w:fill="F2F2F2" w:themeFill="background1" w:themeFillShade="F2"/>
          </w:tcPr>
          <w:p w14:paraId="18B77B7E"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GOLEADORES DE CADA FASE DE EDICIÓN</w:t>
            </w:r>
          </w:p>
        </w:tc>
        <w:tc>
          <w:tcPr>
            <w:tcW w:w="2698" w:type="dxa"/>
            <w:shd w:val="clear" w:color="auto" w:fill="FFFFFF" w:themeFill="background1"/>
          </w:tcPr>
          <w:p w14:paraId="52093EA1"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goleadores por cada fase de la edición.</w:t>
            </w:r>
          </w:p>
        </w:tc>
        <w:tc>
          <w:tcPr>
            <w:tcW w:w="2835" w:type="dxa"/>
            <w:shd w:val="clear" w:color="auto" w:fill="FFFFFF" w:themeFill="background1"/>
          </w:tcPr>
          <w:p w14:paraId="47B4869F"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739D5D52"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Goleadores</w:t>
            </w:r>
          </w:p>
        </w:tc>
        <w:tc>
          <w:tcPr>
            <w:tcW w:w="708" w:type="dxa"/>
            <w:shd w:val="clear" w:color="auto" w:fill="FFFFFF" w:themeFill="background1"/>
            <w:vAlign w:val="center"/>
          </w:tcPr>
          <w:p w14:paraId="771211A4"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7C594AE1"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B9C6A39" w14:textId="77777777" w:rsidR="005E35EB" w:rsidRDefault="005E35EB" w:rsidP="00D42C65">
            <w:pPr>
              <w:rPr>
                <w:noProof/>
                <w:color w:val="000000" w:themeColor="text1"/>
                <w:lang w:val="es-ES"/>
              </w:rPr>
            </w:pPr>
            <w:r>
              <w:rPr>
                <w:noProof/>
                <w:color w:val="000000" w:themeColor="text1"/>
                <w:lang w:val="es-ES"/>
              </w:rPr>
              <w:lastRenderedPageBreak/>
              <w:t>23</w:t>
            </w:r>
          </w:p>
        </w:tc>
        <w:tc>
          <w:tcPr>
            <w:tcW w:w="1554" w:type="dxa"/>
            <w:shd w:val="clear" w:color="auto" w:fill="F2F2F2" w:themeFill="background1" w:themeFillShade="F2"/>
          </w:tcPr>
          <w:p w14:paraId="0AA3B0AD"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CANTIDAD DE GOLES POR EQUIPO</w:t>
            </w:r>
          </w:p>
        </w:tc>
        <w:tc>
          <w:tcPr>
            <w:tcW w:w="2698" w:type="dxa"/>
            <w:shd w:val="clear" w:color="auto" w:fill="FFFFFF" w:themeFill="background1"/>
          </w:tcPr>
          <w:p w14:paraId="44BD978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 cantidad de goles que presenta cada equipo participante de la edición</w:t>
            </w:r>
          </w:p>
        </w:tc>
        <w:tc>
          <w:tcPr>
            <w:tcW w:w="2835" w:type="dxa"/>
            <w:shd w:val="clear" w:color="auto" w:fill="FFFFFF" w:themeFill="background1"/>
          </w:tcPr>
          <w:p w14:paraId="386A856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698CDA8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Goleadores</w:t>
            </w:r>
          </w:p>
        </w:tc>
        <w:tc>
          <w:tcPr>
            <w:tcW w:w="708" w:type="dxa"/>
            <w:shd w:val="clear" w:color="auto" w:fill="FFFFFF" w:themeFill="background1"/>
            <w:vAlign w:val="center"/>
          </w:tcPr>
          <w:p w14:paraId="5BA8F8AF"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772AAC9D"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89A9CDE" w14:textId="77777777" w:rsidR="005E35EB" w:rsidRDefault="005E35EB" w:rsidP="00D42C65">
            <w:pPr>
              <w:rPr>
                <w:noProof/>
                <w:color w:val="000000" w:themeColor="text1"/>
                <w:lang w:val="es-ES"/>
              </w:rPr>
            </w:pPr>
            <w:r>
              <w:rPr>
                <w:noProof/>
                <w:color w:val="000000" w:themeColor="text1"/>
                <w:lang w:val="es-ES"/>
              </w:rPr>
              <w:t>24</w:t>
            </w:r>
          </w:p>
        </w:tc>
        <w:tc>
          <w:tcPr>
            <w:tcW w:w="1554" w:type="dxa"/>
            <w:shd w:val="clear" w:color="auto" w:fill="F2F2F2" w:themeFill="background1" w:themeFillShade="F2"/>
          </w:tcPr>
          <w:p w14:paraId="2E809F55"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CANTIDAD DE GOLES POR TIPO DE GOL</w:t>
            </w:r>
          </w:p>
        </w:tc>
        <w:tc>
          <w:tcPr>
            <w:tcW w:w="2698" w:type="dxa"/>
            <w:shd w:val="clear" w:color="auto" w:fill="FFFFFF" w:themeFill="background1"/>
          </w:tcPr>
          <w:p w14:paraId="176D399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 cantidad de goles realizados durante la edición por tipo de gol</w:t>
            </w:r>
          </w:p>
        </w:tc>
        <w:tc>
          <w:tcPr>
            <w:tcW w:w="2835" w:type="dxa"/>
            <w:shd w:val="clear" w:color="auto" w:fill="FFFFFF" w:themeFill="background1"/>
          </w:tcPr>
          <w:p w14:paraId="544690FF"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3235634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Goleadores</w:t>
            </w:r>
          </w:p>
        </w:tc>
        <w:tc>
          <w:tcPr>
            <w:tcW w:w="708" w:type="dxa"/>
            <w:shd w:val="clear" w:color="auto" w:fill="FFFFFF" w:themeFill="background1"/>
            <w:vAlign w:val="center"/>
          </w:tcPr>
          <w:p w14:paraId="452D5535"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44C5845E"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B2D057C" w14:textId="77777777" w:rsidR="005E35EB" w:rsidRDefault="005E35EB" w:rsidP="00D42C65">
            <w:pPr>
              <w:rPr>
                <w:noProof/>
                <w:color w:val="000000" w:themeColor="text1"/>
                <w:lang w:val="es-ES"/>
              </w:rPr>
            </w:pPr>
            <w:r>
              <w:rPr>
                <w:noProof/>
                <w:color w:val="000000" w:themeColor="text1"/>
                <w:lang w:val="es-ES"/>
              </w:rPr>
              <w:t>25</w:t>
            </w:r>
          </w:p>
        </w:tc>
        <w:tc>
          <w:tcPr>
            <w:tcW w:w="1554" w:type="dxa"/>
            <w:shd w:val="clear" w:color="auto" w:fill="F2F2F2" w:themeFill="background1" w:themeFillShade="F2"/>
          </w:tcPr>
          <w:p w14:paraId="49384907"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TABLA DE POSICIONES DE FASE ACTUAL</w:t>
            </w:r>
          </w:p>
        </w:tc>
        <w:tc>
          <w:tcPr>
            <w:tcW w:w="2698" w:type="dxa"/>
            <w:shd w:val="clear" w:color="auto" w:fill="FFFFFF" w:themeFill="background1"/>
          </w:tcPr>
          <w:p w14:paraId="0F56695D"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 tabla de posiciones completas de la fase actual de la edición</w:t>
            </w:r>
          </w:p>
        </w:tc>
        <w:tc>
          <w:tcPr>
            <w:tcW w:w="2835" w:type="dxa"/>
            <w:shd w:val="clear" w:color="auto" w:fill="FFFFFF" w:themeFill="background1"/>
          </w:tcPr>
          <w:p w14:paraId="0114C3C5" w14:textId="77777777" w:rsidR="005E35EB" w:rsidRPr="00EE277F"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w:t>
            </w:r>
            <w:r w:rsidRPr="00EE277F">
              <w:rPr>
                <w:noProof/>
                <w:color w:val="000000" w:themeColor="text1"/>
                <w:lang w:val="es-ES"/>
              </w:rPr>
              <w:t>Se debe visualizar el equipo y logo, sus puntos, partidos jugados, partidos ganados, partidos perdidos, partidos empatados, goles a favor, goles en contra.</w:t>
            </w:r>
          </w:p>
          <w:p w14:paraId="14A70BC6" w14:textId="77777777" w:rsidR="005E35EB" w:rsidRPr="00EE277F"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-Si la fase actual es eliminatoria, no deberá visualizarse los puntos y los partidos empatados.</w:t>
            </w:r>
          </w:p>
        </w:tc>
        <w:tc>
          <w:tcPr>
            <w:tcW w:w="1560" w:type="dxa"/>
            <w:shd w:val="clear" w:color="auto" w:fill="FFFFFF" w:themeFill="background1"/>
          </w:tcPr>
          <w:p w14:paraId="677B6F0A"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Tabla de Posiciones</w:t>
            </w:r>
          </w:p>
        </w:tc>
        <w:tc>
          <w:tcPr>
            <w:tcW w:w="708" w:type="dxa"/>
            <w:shd w:val="clear" w:color="auto" w:fill="FFFFFF" w:themeFill="background1"/>
            <w:vAlign w:val="center"/>
          </w:tcPr>
          <w:p w14:paraId="055FBC40"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48A87281"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873EEED" w14:textId="77777777" w:rsidR="005E35EB" w:rsidRDefault="005E35EB" w:rsidP="00D42C65">
            <w:pPr>
              <w:rPr>
                <w:noProof/>
                <w:color w:val="000000" w:themeColor="text1"/>
                <w:lang w:val="es-ES"/>
              </w:rPr>
            </w:pPr>
            <w:r>
              <w:rPr>
                <w:noProof/>
                <w:color w:val="000000" w:themeColor="text1"/>
                <w:lang w:val="es-ES"/>
              </w:rPr>
              <w:t>26</w:t>
            </w:r>
          </w:p>
        </w:tc>
        <w:tc>
          <w:tcPr>
            <w:tcW w:w="1554" w:type="dxa"/>
            <w:shd w:val="clear" w:color="auto" w:fill="F2F2F2" w:themeFill="background1" w:themeFillShade="F2"/>
          </w:tcPr>
          <w:p w14:paraId="42A1DFB3"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FASES TODOS CONTRA TODOS CON FECHAS</w:t>
            </w:r>
          </w:p>
        </w:tc>
        <w:tc>
          <w:tcPr>
            <w:tcW w:w="2698" w:type="dxa"/>
            <w:shd w:val="clear" w:color="auto" w:fill="FFFFFF" w:themeFill="background1"/>
          </w:tcPr>
          <w:p w14:paraId="570FBB8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una fase todos contra todos con sus fechas.</w:t>
            </w:r>
          </w:p>
        </w:tc>
        <w:tc>
          <w:tcPr>
            <w:tcW w:w="2835" w:type="dxa"/>
            <w:shd w:val="clear" w:color="auto" w:fill="FFFFFF" w:themeFill="background1"/>
          </w:tcPr>
          <w:p w14:paraId="119B1526"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debe permitir filtrar por equipos para visualizar un equipo en particular dentro de esa fase.</w:t>
            </w:r>
          </w:p>
        </w:tc>
        <w:tc>
          <w:tcPr>
            <w:tcW w:w="1560" w:type="dxa"/>
            <w:shd w:val="clear" w:color="auto" w:fill="FFFFFF" w:themeFill="background1"/>
          </w:tcPr>
          <w:p w14:paraId="05870F2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Fixture</w:t>
            </w:r>
          </w:p>
        </w:tc>
        <w:tc>
          <w:tcPr>
            <w:tcW w:w="708" w:type="dxa"/>
            <w:shd w:val="clear" w:color="auto" w:fill="FFFFFF" w:themeFill="background1"/>
            <w:vAlign w:val="center"/>
          </w:tcPr>
          <w:p w14:paraId="295BFA92"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9B45BE" w14:paraId="51700D1E"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13D92F0" w14:textId="77777777" w:rsidR="005E35EB" w:rsidRDefault="005E35EB" w:rsidP="00D42C65">
            <w:pPr>
              <w:rPr>
                <w:noProof/>
                <w:color w:val="000000" w:themeColor="text1"/>
                <w:lang w:val="es-ES"/>
              </w:rPr>
            </w:pPr>
            <w:r>
              <w:rPr>
                <w:noProof/>
                <w:color w:val="000000" w:themeColor="text1"/>
                <w:lang w:val="es-ES"/>
              </w:rPr>
              <w:t>27</w:t>
            </w:r>
          </w:p>
        </w:tc>
        <w:tc>
          <w:tcPr>
            <w:tcW w:w="1554" w:type="dxa"/>
            <w:shd w:val="clear" w:color="auto" w:fill="F2F2F2" w:themeFill="background1" w:themeFillShade="F2"/>
          </w:tcPr>
          <w:p w14:paraId="323AAD06"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FASES ELIMINATORIAS CON FECHAS</w:t>
            </w:r>
          </w:p>
        </w:tc>
        <w:tc>
          <w:tcPr>
            <w:tcW w:w="2698" w:type="dxa"/>
            <w:shd w:val="clear" w:color="auto" w:fill="FFFFFF" w:themeFill="background1"/>
          </w:tcPr>
          <w:p w14:paraId="100C7CA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una fase eliminatoria con las instancias asociadas (Octavos – Cuartos – Semifinal y Final)</w:t>
            </w:r>
          </w:p>
        </w:tc>
        <w:tc>
          <w:tcPr>
            <w:tcW w:w="2835" w:type="dxa"/>
            <w:shd w:val="clear" w:color="auto" w:fill="FFFFFF" w:themeFill="background1"/>
          </w:tcPr>
          <w:p w14:paraId="4A15C301" w14:textId="77777777" w:rsidR="005E35EB" w:rsidRPr="002E3D20" w:rsidRDefault="005E35EB" w:rsidP="00D42C65">
            <w:pPr>
              <w:tabs>
                <w:tab w:val="left" w:pos="1425"/>
              </w:tabs>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 visualizar en forma de llaves</w:t>
            </w:r>
          </w:p>
        </w:tc>
        <w:tc>
          <w:tcPr>
            <w:tcW w:w="1560" w:type="dxa"/>
            <w:shd w:val="clear" w:color="auto" w:fill="FFFFFF" w:themeFill="background1"/>
          </w:tcPr>
          <w:p w14:paraId="3FE6DA6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Fixture</w:t>
            </w:r>
          </w:p>
        </w:tc>
        <w:tc>
          <w:tcPr>
            <w:tcW w:w="708" w:type="dxa"/>
            <w:shd w:val="clear" w:color="auto" w:fill="FFFFFF" w:themeFill="background1"/>
            <w:vAlign w:val="center"/>
          </w:tcPr>
          <w:p w14:paraId="1654E208"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5</w:t>
            </w:r>
          </w:p>
        </w:tc>
      </w:tr>
      <w:tr w:rsidR="005E35EB" w:rsidRPr="009B45BE" w14:paraId="53A753D6"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2B42B4A" w14:textId="77777777" w:rsidR="005E35EB" w:rsidRDefault="005E35EB" w:rsidP="00D42C65">
            <w:pPr>
              <w:rPr>
                <w:noProof/>
                <w:color w:val="000000" w:themeColor="text1"/>
                <w:lang w:val="es-ES"/>
              </w:rPr>
            </w:pPr>
            <w:r>
              <w:rPr>
                <w:noProof/>
                <w:color w:val="000000" w:themeColor="text1"/>
                <w:lang w:val="es-ES"/>
              </w:rPr>
              <w:t>28</w:t>
            </w:r>
          </w:p>
        </w:tc>
        <w:tc>
          <w:tcPr>
            <w:tcW w:w="1554" w:type="dxa"/>
            <w:shd w:val="clear" w:color="auto" w:fill="F2F2F2" w:themeFill="background1" w:themeFillShade="F2"/>
          </w:tcPr>
          <w:p w14:paraId="64ED853B"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FECHAS DE FASE TCT Y SUS PARTIDOS</w:t>
            </w:r>
          </w:p>
        </w:tc>
        <w:tc>
          <w:tcPr>
            <w:tcW w:w="2698" w:type="dxa"/>
            <w:shd w:val="clear" w:color="auto" w:fill="FFFFFF" w:themeFill="background1"/>
          </w:tcPr>
          <w:p w14:paraId="071D0FFD"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una fase todos contra todos con sus fechas y partidos.</w:t>
            </w:r>
          </w:p>
        </w:tc>
        <w:tc>
          <w:tcPr>
            <w:tcW w:w="2835" w:type="dxa"/>
            <w:shd w:val="clear" w:color="auto" w:fill="FFFFFF" w:themeFill="background1"/>
          </w:tcPr>
          <w:p w14:paraId="00FB1170" w14:textId="77777777" w:rsidR="005E35EB" w:rsidRDefault="005E35EB" w:rsidP="00D42C65">
            <w:pPr>
              <w:tabs>
                <w:tab w:val="left" w:pos="1425"/>
              </w:tabs>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3AD8B5D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Fecha</w:t>
            </w:r>
          </w:p>
        </w:tc>
        <w:tc>
          <w:tcPr>
            <w:tcW w:w="708" w:type="dxa"/>
            <w:shd w:val="clear" w:color="auto" w:fill="FFFFFF" w:themeFill="background1"/>
            <w:vAlign w:val="center"/>
          </w:tcPr>
          <w:p w14:paraId="26C44C14"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9B45BE" w14:paraId="152033C4"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554817E6" w14:textId="77777777" w:rsidR="005E35EB" w:rsidRDefault="005E35EB" w:rsidP="00D42C65">
            <w:pPr>
              <w:rPr>
                <w:noProof/>
                <w:color w:val="000000" w:themeColor="text1"/>
                <w:lang w:val="es-ES"/>
              </w:rPr>
            </w:pPr>
            <w:r>
              <w:rPr>
                <w:noProof/>
                <w:color w:val="000000" w:themeColor="text1"/>
                <w:lang w:val="es-ES"/>
              </w:rPr>
              <w:t>29</w:t>
            </w:r>
          </w:p>
        </w:tc>
        <w:tc>
          <w:tcPr>
            <w:tcW w:w="1554" w:type="dxa"/>
            <w:shd w:val="clear" w:color="auto" w:fill="F2F2F2" w:themeFill="background1" w:themeFillShade="F2"/>
          </w:tcPr>
          <w:p w14:paraId="49C9C69E"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INSTANCIAS DE FASE ELIMINATORIA Y SUS PARTIDOS</w:t>
            </w:r>
          </w:p>
        </w:tc>
        <w:tc>
          <w:tcPr>
            <w:tcW w:w="2698" w:type="dxa"/>
            <w:shd w:val="clear" w:color="auto" w:fill="FFFFFF" w:themeFill="background1"/>
          </w:tcPr>
          <w:p w14:paraId="5CD5831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una fase eliminatoria con sus instancias y partidos.</w:t>
            </w:r>
          </w:p>
        </w:tc>
        <w:tc>
          <w:tcPr>
            <w:tcW w:w="2835" w:type="dxa"/>
            <w:shd w:val="clear" w:color="auto" w:fill="FFFFFF" w:themeFill="background1"/>
          </w:tcPr>
          <w:p w14:paraId="06133EE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2B61288B"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Fecha</w:t>
            </w:r>
          </w:p>
        </w:tc>
        <w:tc>
          <w:tcPr>
            <w:tcW w:w="708" w:type="dxa"/>
            <w:shd w:val="clear" w:color="auto" w:fill="FFFFFF" w:themeFill="background1"/>
            <w:vAlign w:val="center"/>
          </w:tcPr>
          <w:p w14:paraId="495D234E"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9B45BE" w14:paraId="01020BEB"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F6EA42C" w14:textId="77777777" w:rsidR="005E35EB" w:rsidRDefault="005E35EB" w:rsidP="00D42C65">
            <w:pPr>
              <w:rPr>
                <w:noProof/>
                <w:color w:val="000000" w:themeColor="text1"/>
                <w:lang w:val="es-ES"/>
              </w:rPr>
            </w:pPr>
            <w:r>
              <w:rPr>
                <w:noProof/>
                <w:color w:val="000000" w:themeColor="text1"/>
                <w:lang w:val="es-ES"/>
              </w:rPr>
              <w:lastRenderedPageBreak/>
              <w:t>30</w:t>
            </w:r>
          </w:p>
        </w:tc>
        <w:tc>
          <w:tcPr>
            <w:tcW w:w="1554" w:type="dxa"/>
            <w:shd w:val="clear" w:color="auto" w:fill="F2F2F2" w:themeFill="background1" w:themeFillShade="F2"/>
          </w:tcPr>
          <w:p w14:paraId="229CE7C7"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TORNEO Y EDICIONES</w:t>
            </w:r>
          </w:p>
        </w:tc>
        <w:tc>
          <w:tcPr>
            <w:tcW w:w="2698" w:type="dxa"/>
            <w:shd w:val="clear" w:color="auto" w:fill="FFFFFF" w:themeFill="background1"/>
          </w:tcPr>
          <w:p w14:paraId="7874952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un torneo y seleccionar una edición de dicho torneo.</w:t>
            </w:r>
          </w:p>
        </w:tc>
        <w:tc>
          <w:tcPr>
            <w:tcW w:w="2835" w:type="dxa"/>
            <w:shd w:val="clear" w:color="auto" w:fill="FFFFFF" w:themeFill="background1"/>
          </w:tcPr>
          <w:p w14:paraId="2B8C086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-Debe permitirle seleccionar una edición del torneo.</w:t>
            </w:r>
          </w:p>
          <w:p w14:paraId="362A8F6A"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debe visualizar el estado de la edición.</w:t>
            </w:r>
          </w:p>
        </w:tc>
        <w:tc>
          <w:tcPr>
            <w:tcW w:w="1560" w:type="dxa"/>
            <w:shd w:val="clear" w:color="auto" w:fill="FFFFFF" w:themeFill="background1"/>
          </w:tcPr>
          <w:p w14:paraId="19CC99FF"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Torneo y sus Ediciones</w:t>
            </w:r>
          </w:p>
        </w:tc>
        <w:tc>
          <w:tcPr>
            <w:tcW w:w="708" w:type="dxa"/>
            <w:shd w:val="clear" w:color="auto" w:fill="FFFFFF" w:themeFill="background1"/>
            <w:vAlign w:val="center"/>
          </w:tcPr>
          <w:p w14:paraId="593C7FDC"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9B45BE" w14:paraId="1AFC7E99"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68FE68D" w14:textId="77777777" w:rsidR="005E35EB" w:rsidRDefault="005E35EB" w:rsidP="00D42C65">
            <w:pPr>
              <w:rPr>
                <w:noProof/>
                <w:color w:val="000000" w:themeColor="text1"/>
                <w:lang w:val="es-ES"/>
              </w:rPr>
            </w:pPr>
            <w:r>
              <w:rPr>
                <w:noProof/>
                <w:color w:val="000000" w:themeColor="text1"/>
                <w:lang w:val="es-ES"/>
              </w:rPr>
              <w:t>31</w:t>
            </w:r>
          </w:p>
        </w:tc>
        <w:tc>
          <w:tcPr>
            <w:tcW w:w="1554" w:type="dxa"/>
            <w:shd w:val="clear" w:color="auto" w:fill="F2F2F2" w:themeFill="background1" w:themeFillShade="F2"/>
          </w:tcPr>
          <w:p w14:paraId="198C8133"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ESTADÍSTICAS DE LA EDICIÓN</w:t>
            </w:r>
          </w:p>
        </w:tc>
        <w:tc>
          <w:tcPr>
            <w:tcW w:w="2698" w:type="dxa"/>
            <w:shd w:val="clear" w:color="auto" w:fill="FFFFFF" w:themeFill="background1"/>
          </w:tcPr>
          <w:p w14:paraId="3E45358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las principales estadísticas de la edición.</w:t>
            </w:r>
          </w:p>
        </w:tc>
        <w:tc>
          <w:tcPr>
            <w:tcW w:w="2835" w:type="dxa"/>
            <w:shd w:val="clear" w:color="auto" w:fill="FFFFFF" w:themeFill="background1"/>
          </w:tcPr>
          <w:p w14:paraId="00235822"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-Estadísticas principales: cantidad de partidos jugados, goles convertidos, tarjetas rojas y amarillas.</w:t>
            </w:r>
          </w:p>
          <w:p w14:paraId="66F8CCE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 visualizar los últimos goles convertidos, indicando el jugador que lo convirtió y las últimas tarjetas sancionadas.</w:t>
            </w:r>
          </w:p>
        </w:tc>
        <w:tc>
          <w:tcPr>
            <w:tcW w:w="1560" w:type="dxa"/>
            <w:shd w:val="clear" w:color="auto" w:fill="FFFFFF" w:themeFill="background1"/>
          </w:tcPr>
          <w:p w14:paraId="71D93E0A"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Edición</w:t>
            </w:r>
          </w:p>
        </w:tc>
        <w:tc>
          <w:tcPr>
            <w:tcW w:w="708" w:type="dxa"/>
            <w:shd w:val="clear" w:color="auto" w:fill="FFFFFF" w:themeFill="background1"/>
            <w:vAlign w:val="center"/>
          </w:tcPr>
          <w:p w14:paraId="362DED7C"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9B45BE" w14:paraId="6F7E9D8F"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391712C" w14:textId="77777777" w:rsidR="005E35EB" w:rsidRDefault="005E35EB" w:rsidP="00D42C65">
            <w:pPr>
              <w:rPr>
                <w:noProof/>
                <w:color w:val="000000" w:themeColor="text1"/>
                <w:lang w:val="es-ES"/>
              </w:rPr>
            </w:pPr>
            <w:r>
              <w:rPr>
                <w:noProof/>
                <w:color w:val="000000" w:themeColor="text1"/>
                <w:lang w:val="es-ES"/>
              </w:rPr>
              <w:t>32</w:t>
            </w:r>
          </w:p>
        </w:tc>
        <w:tc>
          <w:tcPr>
            <w:tcW w:w="1554" w:type="dxa"/>
            <w:shd w:val="clear" w:color="auto" w:fill="F2F2F2" w:themeFill="background1" w:themeFillShade="F2"/>
          </w:tcPr>
          <w:p w14:paraId="5DAF8AA9"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 xml:space="preserve">VISUALIZAR EQUIPOS PARTICIPANTES </w:t>
            </w:r>
          </w:p>
        </w:tc>
        <w:tc>
          <w:tcPr>
            <w:tcW w:w="2698" w:type="dxa"/>
            <w:shd w:val="clear" w:color="auto" w:fill="FFFFFF" w:themeFill="background1"/>
          </w:tcPr>
          <w:p w14:paraId="326761E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equipos participantes de la edición.</w:t>
            </w:r>
          </w:p>
        </w:tc>
        <w:tc>
          <w:tcPr>
            <w:tcW w:w="2835" w:type="dxa"/>
            <w:shd w:val="clear" w:color="auto" w:fill="FFFFFF" w:themeFill="background1"/>
          </w:tcPr>
          <w:p w14:paraId="43234244"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3AB20DC2"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Edición</w:t>
            </w:r>
          </w:p>
        </w:tc>
        <w:tc>
          <w:tcPr>
            <w:tcW w:w="708" w:type="dxa"/>
            <w:shd w:val="clear" w:color="auto" w:fill="FFFFFF" w:themeFill="background1"/>
            <w:vAlign w:val="center"/>
          </w:tcPr>
          <w:p w14:paraId="5BC6AA42"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19F795EE"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76F7341" w14:textId="77777777" w:rsidR="005E35EB" w:rsidRDefault="005E35EB" w:rsidP="00D42C65">
            <w:pPr>
              <w:rPr>
                <w:noProof/>
                <w:color w:val="000000" w:themeColor="text1"/>
                <w:lang w:val="es-ES"/>
              </w:rPr>
            </w:pPr>
            <w:r>
              <w:rPr>
                <w:noProof/>
                <w:color w:val="000000" w:themeColor="text1"/>
                <w:lang w:val="es-ES"/>
              </w:rPr>
              <w:t>33</w:t>
            </w:r>
          </w:p>
        </w:tc>
        <w:tc>
          <w:tcPr>
            <w:tcW w:w="1554" w:type="dxa"/>
            <w:shd w:val="clear" w:color="auto" w:fill="F2F2F2" w:themeFill="background1" w:themeFillShade="F2"/>
          </w:tcPr>
          <w:p w14:paraId="39A56BA4"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PRÓXIMO PARTIDO</w:t>
            </w:r>
          </w:p>
        </w:tc>
        <w:tc>
          <w:tcPr>
            <w:tcW w:w="2698" w:type="dxa"/>
            <w:shd w:val="clear" w:color="auto" w:fill="FFFFFF" w:themeFill="background1"/>
          </w:tcPr>
          <w:p w14:paraId="1A1F430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el próximo partido que debe jugarse en la edición.</w:t>
            </w:r>
          </w:p>
        </w:tc>
        <w:tc>
          <w:tcPr>
            <w:tcW w:w="2835" w:type="dxa"/>
            <w:shd w:val="clear" w:color="auto" w:fill="FFFFFF" w:themeFill="background1"/>
          </w:tcPr>
          <w:p w14:paraId="3C5C26B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-Se debe visualizar como cuenta regresiva, indicando la cantidad de horas, minutos y segundos faltantes para el inicio del mismo.</w:t>
            </w:r>
          </w:p>
        </w:tc>
        <w:tc>
          <w:tcPr>
            <w:tcW w:w="1560" w:type="dxa"/>
            <w:shd w:val="clear" w:color="auto" w:fill="FFFFFF" w:themeFill="background1"/>
          </w:tcPr>
          <w:p w14:paraId="3645D78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Edición</w:t>
            </w:r>
          </w:p>
        </w:tc>
        <w:tc>
          <w:tcPr>
            <w:tcW w:w="708" w:type="dxa"/>
            <w:shd w:val="clear" w:color="auto" w:fill="FFFFFF" w:themeFill="background1"/>
            <w:vAlign w:val="center"/>
          </w:tcPr>
          <w:p w14:paraId="306B2858"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3</w:t>
            </w:r>
          </w:p>
        </w:tc>
      </w:tr>
      <w:tr w:rsidR="005E35EB" w:rsidRPr="009B45BE" w14:paraId="101C2B29"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A3F9CC2" w14:textId="77777777" w:rsidR="005E35EB" w:rsidRDefault="005E35EB" w:rsidP="00D42C65">
            <w:pPr>
              <w:rPr>
                <w:noProof/>
                <w:color w:val="000000" w:themeColor="text1"/>
                <w:lang w:val="es-ES"/>
              </w:rPr>
            </w:pPr>
            <w:r>
              <w:rPr>
                <w:noProof/>
                <w:color w:val="000000" w:themeColor="text1"/>
                <w:lang w:val="es-ES"/>
              </w:rPr>
              <w:t>34</w:t>
            </w:r>
          </w:p>
        </w:tc>
        <w:tc>
          <w:tcPr>
            <w:tcW w:w="1554" w:type="dxa"/>
            <w:shd w:val="clear" w:color="auto" w:fill="F2F2F2" w:themeFill="background1" w:themeFillShade="F2"/>
          </w:tcPr>
          <w:p w14:paraId="056D9B64"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PODIO DE LA EDICION</w:t>
            </w:r>
          </w:p>
        </w:tc>
        <w:tc>
          <w:tcPr>
            <w:tcW w:w="2698" w:type="dxa"/>
            <w:shd w:val="clear" w:color="auto" w:fill="FFFFFF" w:themeFill="background1"/>
          </w:tcPr>
          <w:p w14:paraId="58EF07C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el podio de la edición (1º puesto – 2º puesto y 3º puesto)</w:t>
            </w:r>
          </w:p>
        </w:tc>
        <w:tc>
          <w:tcPr>
            <w:tcW w:w="2835" w:type="dxa"/>
            <w:shd w:val="clear" w:color="auto" w:fill="FFFFFF" w:themeFill="background1"/>
          </w:tcPr>
          <w:p w14:paraId="650AE6FD"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6E4C557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Edición</w:t>
            </w:r>
          </w:p>
        </w:tc>
        <w:tc>
          <w:tcPr>
            <w:tcW w:w="708" w:type="dxa"/>
            <w:shd w:val="clear" w:color="auto" w:fill="FFFFFF" w:themeFill="background1"/>
            <w:vAlign w:val="center"/>
          </w:tcPr>
          <w:p w14:paraId="0178BDF6"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15C52563"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23B07E7E" w14:textId="77777777" w:rsidR="005E35EB" w:rsidRDefault="005E35EB" w:rsidP="00D42C65">
            <w:pPr>
              <w:rPr>
                <w:noProof/>
                <w:color w:val="000000" w:themeColor="text1"/>
                <w:lang w:val="es-ES"/>
              </w:rPr>
            </w:pPr>
            <w:r>
              <w:rPr>
                <w:noProof/>
                <w:color w:val="000000" w:themeColor="text1"/>
                <w:lang w:val="es-ES"/>
              </w:rPr>
              <w:t>35</w:t>
            </w:r>
          </w:p>
        </w:tc>
        <w:tc>
          <w:tcPr>
            <w:tcW w:w="1554" w:type="dxa"/>
            <w:shd w:val="clear" w:color="auto" w:fill="F2F2F2" w:themeFill="background1" w:themeFillShade="F2"/>
          </w:tcPr>
          <w:p w14:paraId="44F16866"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DATOS GENERALES DE LA EDICIÓN</w:t>
            </w:r>
          </w:p>
        </w:tc>
        <w:tc>
          <w:tcPr>
            <w:tcW w:w="2698" w:type="dxa"/>
            <w:shd w:val="clear" w:color="auto" w:fill="FFFFFF" w:themeFill="background1"/>
          </w:tcPr>
          <w:p w14:paraId="7C3EF139"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datos generales de la edición.</w:t>
            </w:r>
          </w:p>
        </w:tc>
        <w:tc>
          <w:tcPr>
            <w:tcW w:w="2835" w:type="dxa"/>
            <w:shd w:val="clear" w:color="auto" w:fill="FFFFFF" w:themeFill="background1"/>
          </w:tcPr>
          <w:p w14:paraId="15B909E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76BD8F7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Misceláneas</w:t>
            </w:r>
          </w:p>
        </w:tc>
        <w:tc>
          <w:tcPr>
            <w:tcW w:w="708" w:type="dxa"/>
            <w:shd w:val="clear" w:color="auto" w:fill="FFFFFF" w:themeFill="background1"/>
            <w:vAlign w:val="center"/>
          </w:tcPr>
          <w:p w14:paraId="6136FE42"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2C359A1A"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473800A9" w14:textId="77777777" w:rsidR="005E35EB" w:rsidRDefault="005E35EB" w:rsidP="00D42C65">
            <w:pPr>
              <w:rPr>
                <w:noProof/>
                <w:color w:val="000000" w:themeColor="text1"/>
                <w:lang w:val="es-ES"/>
              </w:rPr>
            </w:pPr>
            <w:r>
              <w:rPr>
                <w:noProof/>
                <w:color w:val="000000" w:themeColor="text1"/>
                <w:lang w:val="es-ES"/>
              </w:rPr>
              <w:t>36</w:t>
            </w:r>
          </w:p>
        </w:tc>
        <w:tc>
          <w:tcPr>
            <w:tcW w:w="1554" w:type="dxa"/>
            <w:shd w:val="clear" w:color="auto" w:fill="F2F2F2" w:themeFill="background1" w:themeFillShade="F2"/>
          </w:tcPr>
          <w:p w14:paraId="4A7E27FD"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DATOS DE ÁRBITROS</w:t>
            </w:r>
          </w:p>
        </w:tc>
        <w:tc>
          <w:tcPr>
            <w:tcW w:w="2698" w:type="dxa"/>
            <w:shd w:val="clear" w:color="auto" w:fill="FFFFFF" w:themeFill="background1"/>
          </w:tcPr>
          <w:p w14:paraId="64D0F18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datos de árbitros del torneo de la edición</w:t>
            </w:r>
          </w:p>
        </w:tc>
        <w:tc>
          <w:tcPr>
            <w:tcW w:w="2835" w:type="dxa"/>
            <w:shd w:val="clear" w:color="auto" w:fill="FFFFFF" w:themeFill="background1"/>
          </w:tcPr>
          <w:p w14:paraId="3ECE68A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-Se deben indicar la cantidad de partidos arbitrados en el torneo y la edición actual.</w:t>
            </w:r>
          </w:p>
        </w:tc>
        <w:tc>
          <w:tcPr>
            <w:tcW w:w="1560" w:type="dxa"/>
            <w:shd w:val="clear" w:color="auto" w:fill="FFFFFF" w:themeFill="background1"/>
          </w:tcPr>
          <w:p w14:paraId="0F910F95"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Misceláneas</w:t>
            </w:r>
          </w:p>
        </w:tc>
        <w:tc>
          <w:tcPr>
            <w:tcW w:w="708" w:type="dxa"/>
            <w:shd w:val="clear" w:color="auto" w:fill="FFFFFF" w:themeFill="background1"/>
            <w:vAlign w:val="center"/>
          </w:tcPr>
          <w:p w14:paraId="4B0F7CDA"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71FF95D6"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F65A84C" w14:textId="77777777" w:rsidR="005E35EB" w:rsidRDefault="005E35EB" w:rsidP="00D42C65">
            <w:pPr>
              <w:rPr>
                <w:noProof/>
                <w:color w:val="000000" w:themeColor="text1"/>
                <w:lang w:val="es-ES"/>
              </w:rPr>
            </w:pPr>
            <w:r>
              <w:rPr>
                <w:noProof/>
                <w:color w:val="000000" w:themeColor="text1"/>
                <w:lang w:val="es-ES"/>
              </w:rPr>
              <w:t>37</w:t>
            </w:r>
          </w:p>
        </w:tc>
        <w:tc>
          <w:tcPr>
            <w:tcW w:w="1554" w:type="dxa"/>
            <w:shd w:val="clear" w:color="auto" w:fill="F2F2F2" w:themeFill="background1" w:themeFillShade="F2"/>
          </w:tcPr>
          <w:p w14:paraId="19F61EB7"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 xml:space="preserve">VISUALIZAR DATOS DE  CANCHAS </w:t>
            </w:r>
          </w:p>
        </w:tc>
        <w:tc>
          <w:tcPr>
            <w:tcW w:w="2698" w:type="dxa"/>
            <w:shd w:val="clear" w:color="auto" w:fill="FFFFFF" w:themeFill="background1"/>
          </w:tcPr>
          <w:p w14:paraId="1205015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los datos de canchas del torneo de la edición</w:t>
            </w:r>
          </w:p>
        </w:tc>
        <w:tc>
          <w:tcPr>
            <w:tcW w:w="2835" w:type="dxa"/>
            <w:shd w:val="clear" w:color="auto" w:fill="FFFFFF" w:themeFill="background1"/>
          </w:tcPr>
          <w:p w14:paraId="651021B1"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36E9760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Misceláneas</w:t>
            </w:r>
          </w:p>
        </w:tc>
        <w:tc>
          <w:tcPr>
            <w:tcW w:w="708" w:type="dxa"/>
            <w:shd w:val="clear" w:color="auto" w:fill="FFFFFF" w:themeFill="background1"/>
            <w:vAlign w:val="center"/>
          </w:tcPr>
          <w:p w14:paraId="356154D1"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51250864"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7524309E" w14:textId="77777777" w:rsidR="005E35EB" w:rsidRDefault="005E35EB" w:rsidP="00D42C65">
            <w:pPr>
              <w:rPr>
                <w:noProof/>
                <w:color w:val="000000" w:themeColor="text1"/>
                <w:lang w:val="es-ES"/>
              </w:rPr>
            </w:pPr>
            <w:r>
              <w:rPr>
                <w:noProof/>
                <w:color w:val="000000" w:themeColor="text1"/>
                <w:lang w:val="es-ES"/>
              </w:rPr>
              <w:t>38</w:t>
            </w:r>
          </w:p>
        </w:tc>
        <w:tc>
          <w:tcPr>
            <w:tcW w:w="1554" w:type="dxa"/>
            <w:shd w:val="clear" w:color="auto" w:fill="F2F2F2" w:themeFill="background1" w:themeFillShade="F2"/>
          </w:tcPr>
          <w:p w14:paraId="086A2399"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VALLA MÁS VENCIDA</w:t>
            </w:r>
          </w:p>
        </w:tc>
        <w:tc>
          <w:tcPr>
            <w:tcW w:w="2698" w:type="dxa"/>
            <w:shd w:val="clear" w:color="auto" w:fill="FFFFFF" w:themeFill="background1"/>
          </w:tcPr>
          <w:p w14:paraId="6AE4645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 xml:space="preserve">Como Usuario visitante quiero poder visualizar la </w:t>
            </w:r>
            <w:r>
              <w:rPr>
                <w:noProof/>
                <w:color w:val="000000" w:themeColor="text1"/>
                <w:lang w:val="es-ES"/>
              </w:rPr>
              <w:lastRenderedPageBreak/>
              <w:t>estadística de la valla más vencida</w:t>
            </w:r>
          </w:p>
        </w:tc>
        <w:tc>
          <w:tcPr>
            <w:tcW w:w="2835" w:type="dxa"/>
            <w:shd w:val="clear" w:color="auto" w:fill="FFFFFF" w:themeFill="background1"/>
          </w:tcPr>
          <w:p w14:paraId="56EA73E9"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7B6D99DE"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Misceláneas</w:t>
            </w:r>
          </w:p>
        </w:tc>
        <w:tc>
          <w:tcPr>
            <w:tcW w:w="708" w:type="dxa"/>
            <w:shd w:val="clear" w:color="auto" w:fill="FFFFFF" w:themeFill="background1"/>
            <w:vAlign w:val="center"/>
          </w:tcPr>
          <w:p w14:paraId="36B4CCE4"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2FB9C559"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4BFBBB3" w14:textId="77777777" w:rsidR="005E35EB" w:rsidRDefault="005E35EB" w:rsidP="00D42C65">
            <w:pPr>
              <w:rPr>
                <w:noProof/>
                <w:color w:val="000000" w:themeColor="text1"/>
                <w:lang w:val="es-ES"/>
              </w:rPr>
            </w:pPr>
            <w:r>
              <w:rPr>
                <w:noProof/>
                <w:color w:val="000000" w:themeColor="text1"/>
                <w:lang w:val="es-ES"/>
              </w:rPr>
              <w:lastRenderedPageBreak/>
              <w:t>39</w:t>
            </w:r>
          </w:p>
        </w:tc>
        <w:tc>
          <w:tcPr>
            <w:tcW w:w="1554" w:type="dxa"/>
            <w:shd w:val="clear" w:color="auto" w:fill="F2F2F2" w:themeFill="background1" w:themeFillShade="F2"/>
          </w:tcPr>
          <w:p w14:paraId="1A906D90"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RANKING FAIR PLAY</w:t>
            </w:r>
          </w:p>
        </w:tc>
        <w:tc>
          <w:tcPr>
            <w:tcW w:w="2698" w:type="dxa"/>
            <w:shd w:val="clear" w:color="auto" w:fill="FFFFFF" w:themeFill="background1"/>
          </w:tcPr>
          <w:p w14:paraId="31C7F53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 estadística de ranking fair play</w:t>
            </w:r>
          </w:p>
        </w:tc>
        <w:tc>
          <w:tcPr>
            <w:tcW w:w="2835" w:type="dxa"/>
            <w:shd w:val="clear" w:color="auto" w:fill="FFFFFF" w:themeFill="background1"/>
          </w:tcPr>
          <w:p w14:paraId="5F1833BF"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3E8619A0"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Consulta de Misceláneas</w:t>
            </w:r>
          </w:p>
        </w:tc>
        <w:tc>
          <w:tcPr>
            <w:tcW w:w="708" w:type="dxa"/>
            <w:shd w:val="clear" w:color="auto" w:fill="FFFFFF" w:themeFill="background1"/>
            <w:vAlign w:val="center"/>
          </w:tcPr>
          <w:p w14:paraId="3991F6E7"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5D08F65D"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04D4C17A" w14:textId="77777777" w:rsidR="005E35EB" w:rsidRDefault="005E35EB" w:rsidP="00D42C65">
            <w:pPr>
              <w:rPr>
                <w:noProof/>
                <w:color w:val="000000" w:themeColor="text1"/>
                <w:lang w:val="es-ES"/>
              </w:rPr>
            </w:pPr>
            <w:r>
              <w:rPr>
                <w:noProof/>
                <w:color w:val="000000" w:themeColor="text1"/>
                <w:lang w:val="es-ES"/>
              </w:rPr>
              <w:t>40</w:t>
            </w:r>
          </w:p>
        </w:tc>
        <w:tc>
          <w:tcPr>
            <w:tcW w:w="1554" w:type="dxa"/>
            <w:shd w:val="clear" w:color="auto" w:fill="F2F2F2" w:themeFill="background1" w:themeFillShade="F2"/>
          </w:tcPr>
          <w:p w14:paraId="710F0623"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TARJETAS APLICADAS</w:t>
            </w:r>
          </w:p>
        </w:tc>
        <w:tc>
          <w:tcPr>
            <w:tcW w:w="2698" w:type="dxa"/>
            <w:shd w:val="clear" w:color="auto" w:fill="FFFFFF" w:themeFill="background1"/>
          </w:tcPr>
          <w:p w14:paraId="686B5BFB"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las tarjetas aplicadas a jugadores de los distintos equipos participantes.</w:t>
            </w:r>
          </w:p>
        </w:tc>
        <w:tc>
          <w:tcPr>
            <w:tcW w:w="2835" w:type="dxa"/>
            <w:shd w:val="clear" w:color="auto" w:fill="FFFFFF" w:themeFill="background1"/>
          </w:tcPr>
          <w:p w14:paraId="79B4A25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21C4F4F8"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Consulta de Sanciones</w:t>
            </w:r>
          </w:p>
        </w:tc>
        <w:tc>
          <w:tcPr>
            <w:tcW w:w="708" w:type="dxa"/>
            <w:shd w:val="clear" w:color="auto" w:fill="FFFFFF" w:themeFill="background1"/>
            <w:vAlign w:val="center"/>
          </w:tcPr>
          <w:p w14:paraId="1BF69042"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6247619E"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3BE02514" w14:textId="77777777" w:rsidR="005E35EB" w:rsidRDefault="005E35EB" w:rsidP="00D42C65">
            <w:pPr>
              <w:rPr>
                <w:noProof/>
                <w:color w:val="000000" w:themeColor="text1"/>
                <w:lang w:val="es-ES"/>
              </w:rPr>
            </w:pPr>
            <w:r>
              <w:rPr>
                <w:noProof/>
                <w:color w:val="000000" w:themeColor="text1"/>
                <w:lang w:val="es-ES"/>
              </w:rPr>
              <w:t>41</w:t>
            </w:r>
          </w:p>
        </w:tc>
        <w:tc>
          <w:tcPr>
            <w:tcW w:w="1554" w:type="dxa"/>
            <w:shd w:val="clear" w:color="auto" w:fill="F2F2F2" w:themeFill="background1" w:themeFillShade="F2"/>
          </w:tcPr>
          <w:p w14:paraId="20FB3B32"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SANCIONES APLICADAS</w:t>
            </w:r>
          </w:p>
        </w:tc>
        <w:tc>
          <w:tcPr>
            <w:tcW w:w="2698" w:type="dxa"/>
            <w:shd w:val="clear" w:color="auto" w:fill="FFFFFF" w:themeFill="background1"/>
          </w:tcPr>
          <w:p w14:paraId="611AB937"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 Como Usuario visitante quiero poder visualizar las sanciones aplicadas a jugadores y/o equipos participantes de la edición.</w:t>
            </w:r>
          </w:p>
        </w:tc>
        <w:tc>
          <w:tcPr>
            <w:tcW w:w="2835" w:type="dxa"/>
            <w:shd w:val="clear" w:color="auto" w:fill="FFFFFF" w:themeFill="background1"/>
          </w:tcPr>
          <w:p w14:paraId="59405AD4"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14E96DC8"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Consulta de Sanciones</w:t>
            </w:r>
          </w:p>
        </w:tc>
        <w:tc>
          <w:tcPr>
            <w:tcW w:w="708" w:type="dxa"/>
            <w:shd w:val="clear" w:color="auto" w:fill="FFFFFF" w:themeFill="background1"/>
            <w:vAlign w:val="center"/>
          </w:tcPr>
          <w:p w14:paraId="5A25414F"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1</w:t>
            </w:r>
          </w:p>
        </w:tc>
      </w:tr>
      <w:tr w:rsidR="005E35EB" w:rsidRPr="009B45BE" w14:paraId="5E20271E" w14:textId="77777777" w:rsidTr="003D35C0">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6778D625" w14:textId="77777777" w:rsidR="005E35EB" w:rsidRDefault="005E35EB" w:rsidP="00D42C65">
            <w:pPr>
              <w:rPr>
                <w:noProof/>
                <w:color w:val="000000" w:themeColor="text1"/>
                <w:lang w:val="es-ES"/>
              </w:rPr>
            </w:pPr>
            <w:r>
              <w:rPr>
                <w:noProof/>
                <w:color w:val="000000" w:themeColor="text1"/>
                <w:lang w:val="es-ES"/>
              </w:rPr>
              <w:t>42</w:t>
            </w:r>
          </w:p>
        </w:tc>
        <w:tc>
          <w:tcPr>
            <w:tcW w:w="1554" w:type="dxa"/>
            <w:shd w:val="clear" w:color="auto" w:fill="F2F2F2" w:themeFill="background1" w:themeFillShade="F2"/>
          </w:tcPr>
          <w:p w14:paraId="21BC2AED" w14:textId="77777777" w:rsidR="005E35EB" w:rsidRDefault="005E35EB" w:rsidP="00D42C65">
            <w:pPr>
              <w:jc w:val="left"/>
              <w:cnfStyle w:val="000000000000" w:firstRow="0" w:lastRow="0" w:firstColumn="0" w:lastColumn="0" w:oddVBand="0" w:evenVBand="0" w:oddHBand="0" w:evenHBand="0" w:firstRowFirstColumn="0" w:firstRowLastColumn="0" w:lastRowFirstColumn="0" w:lastRowLastColumn="0"/>
              <w:rPr>
                <w:b/>
                <w:noProof/>
                <w:color w:val="000000" w:themeColor="text1"/>
                <w:lang w:val="es-ES"/>
              </w:rPr>
            </w:pPr>
            <w:r>
              <w:rPr>
                <w:b/>
                <w:noProof/>
                <w:color w:val="000000" w:themeColor="text1"/>
                <w:lang w:val="es-ES"/>
              </w:rPr>
              <w:t>VISUALIZAR EQUIPOS DE LA EDICIÓN</w:t>
            </w:r>
          </w:p>
        </w:tc>
        <w:tc>
          <w:tcPr>
            <w:tcW w:w="2698" w:type="dxa"/>
            <w:shd w:val="clear" w:color="auto" w:fill="FFFFFF" w:themeFill="background1"/>
          </w:tcPr>
          <w:p w14:paraId="4AC785A3"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las equipos con sus estadísticas de la edición.</w:t>
            </w:r>
          </w:p>
        </w:tc>
        <w:tc>
          <w:tcPr>
            <w:tcW w:w="2835" w:type="dxa"/>
            <w:shd w:val="clear" w:color="auto" w:fill="FFFFFF" w:themeFill="background1"/>
          </w:tcPr>
          <w:p w14:paraId="635E994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3F2A20B0" w14:textId="77777777" w:rsidR="005E35EB" w:rsidRDefault="005E35EB" w:rsidP="00D42C65">
            <w:pPr>
              <w:cnfStyle w:val="000000000000" w:firstRow="0" w:lastRow="0" w:firstColumn="0" w:lastColumn="0" w:oddVBand="0" w:evenVBand="0" w:oddHBand="0" w:evenHBand="0" w:firstRowFirstColumn="0" w:firstRowLastColumn="0" w:lastRowFirstColumn="0" w:lastRowLastColumn="0"/>
              <w:rPr>
                <w:i/>
                <w:noProof/>
                <w:color w:val="000000" w:themeColor="text1"/>
                <w:lang w:val="es-ES"/>
              </w:rPr>
            </w:pPr>
            <w:r>
              <w:rPr>
                <w:i/>
                <w:noProof/>
                <w:color w:val="000000" w:themeColor="text1"/>
                <w:lang w:val="es-ES"/>
              </w:rPr>
              <w:t>Gestión de Consulta de Equipos Participantes</w:t>
            </w:r>
          </w:p>
        </w:tc>
        <w:tc>
          <w:tcPr>
            <w:tcW w:w="708" w:type="dxa"/>
            <w:shd w:val="clear" w:color="auto" w:fill="FFFFFF" w:themeFill="background1"/>
            <w:vAlign w:val="center"/>
          </w:tcPr>
          <w:p w14:paraId="4E34E41E" w14:textId="77777777" w:rsidR="005E35EB" w:rsidRDefault="005E35EB" w:rsidP="00D42C65">
            <w:pPr>
              <w:jc w:val="center"/>
              <w:cnfStyle w:val="000000000000" w:firstRow="0" w:lastRow="0" w:firstColumn="0" w:lastColumn="0" w:oddVBand="0" w:evenVBand="0" w:oddHBand="0" w:evenHBand="0" w:firstRowFirstColumn="0" w:firstRowLastColumn="0" w:lastRowFirstColumn="0" w:lastRowLastColumn="0"/>
              <w:rPr>
                <w:noProof/>
                <w:color w:val="000000" w:themeColor="text1"/>
                <w:lang w:val="es-ES"/>
              </w:rPr>
            </w:pPr>
            <w:r>
              <w:rPr>
                <w:noProof/>
                <w:color w:val="000000" w:themeColor="text1"/>
                <w:lang w:val="es-ES"/>
              </w:rPr>
              <w:t>2</w:t>
            </w:r>
          </w:p>
        </w:tc>
      </w:tr>
      <w:tr w:rsidR="005E35EB" w:rsidRPr="009B45BE" w14:paraId="264A82AE" w14:textId="77777777" w:rsidTr="003D3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shd w:val="clear" w:color="auto" w:fill="F2F2F2" w:themeFill="background1" w:themeFillShade="F2"/>
          </w:tcPr>
          <w:p w14:paraId="12898A09" w14:textId="77777777" w:rsidR="005E35EB" w:rsidRDefault="005E35EB" w:rsidP="00D42C65">
            <w:pPr>
              <w:rPr>
                <w:noProof/>
                <w:color w:val="000000" w:themeColor="text1"/>
                <w:lang w:val="es-ES"/>
              </w:rPr>
            </w:pPr>
            <w:r>
              <w:rPr>
                <w:noProof/>
                <w:color w:val="000000" w:themeColor="text1"/>
                <w:lang w:val="es-ES"/>
              </w:rPr>
              <w:t>43</w:t>
            </w:r>
          </w:p>
        </w:tc>
        <w:tc>
          <w:tcPr>
            <w:tcW w:w="1554" w:type="dxa"/>
            <w:shd w:val="clear" w:color="auto" w:fill="F2F2F2" w:themeFill="background1" w:themeFillShade="F2"/>
          </w:tcPr>
          <w:p w14:paraId="41813078" w14:textId="77777777" w:rsidR="005E35EB" w:rsidRDefault="005E35EB" w:rsidP="00D42C65">
            <w:pPr>
              <w:jc w:val="left"/>
              <w:cnfStyle w:val="000000100000" w:firstRow="0" w:lastRow="0" w:firstColumn="0" w:lastColumn="0" w:oddVBand="0" w:evenVBand="0" w:oddHBand="1" w:evenHBand="0" w:firstRowFirstColumn="0" w:firstRowLastColumn="0" w:lastRowFirstColumn="0" w:lastRowLastColumn="0"/>
              <w:rPr>
                <w:b/>
                <w:noProof/>
                <w:color w:val="000000" w:themeColor="text1"/>
                <w:lang w:val="es-ES"/>
              </w:rPr>
            </w:pPr>
            <w:r>
              <w:rPr>
                <w:b/>
                <w:noProof/>
                <w:color w:val="000000" w:themeColor="text1"/>
                <w:lang w:val="es-ES"/>
              </w:rPr>
              <w:t>VISUALIZAR LAS NOTICIAS DE LA EDICIÓN</w:t>
            </w:r>
          </w:p>
        </w:tc>
        <w:tc>
          <w:tcPr>
            <w:tcW w:w="2698" w:type="dxa"/>
            <w:shd w:val="clear" w:color="auto" w:fill="FFFFFF" w:themeFill="background1"/>
          </w:tcPr>
          <w:p w14:paraId="142D4416"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Como Usuario visitante quiero poder visualizar las noticias de la edición seleccionada.</w:t>
            </w:r>
          </w:p>
        </w:tc>
        <w:tc>
          <w:tcPr>
            <w:tcW w:w="2835" w:type="dxa"/>
            <w:shd w:val="clear" w:color="auto" w:fill="FFFFFF" w:themeFill="background1"/>
          </w:tcPr>
          <w:p w14:paraId="2799C753"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p>
        </w:tc>
        <w:tc>
          <w:tcPr>
            <w:tcW w:w="1560" w:type="dxa"/>
            <w:shd w:val="clear" w:color="auto" w:fill="FFFFFF" w:themeFill="background1"/>
          </w:tcPr>
          <w:p w14:paraId="518091FE" w14:textId="77777777" w:rsidR="005E35EB" w:rsidRDefault="005E35EB" w:rsidP="00D42C65">
            <w:pPr>
              <w:cnfStyle w:val="000000100000" w:firstRow="0" w:lastRow="0" w:firstColumn="0" w:lastColumn="0" w:oddVBand="0" w:evenVBand="0" w:oddHBand="1" w:evenHBand="0" w:firstRowFirstColumn="0" w:firstRowLastColumn="0" w:lastRowFirstColumn="0" w:lastRowLastColumn="0"/>
              <w:rPr>
                <w:i/>
                <w:noProof/>
                <w:color w:val="000000" w:themeColor="text1"/>
                <w:lang w:val="es-ES"/>
              </w:rPr>
            </w:pPr>
            <w:r>
              <w:rPr>
                <w:i/>
                <w:noProof/>
                <w:color w:val="000000" w:themeColor="text1"/>
                <w:lang w:val="es-ES"/>
              </w:rPr>
              <w:t>Gestión de Portal de Noticias</w:t>
            </w:r>
          </w:p>
        </w:tc>
        <w:tc>
          <w:tcPr>
            <w:tcW w:w="708" w:type="dxa"/>
            <w:shd w:val="clear" w:color="auto" w:fill="FFFFFF" w:themeFill="background1"/>
            <w:vAlign w:val="center"/>
          </w:tcPr>
          <w:p w14:paraId="4C6DAB1E" w14:textId="77777777" w:rsidR="005E35EB" w:rsidRDefault="005E35EB" w:rsidP="00D42C65">
            <w:pPr>
              <w:jc w:val="center"/>
              <w:cnfStyle w:val="000000100000" w:firstRow="0" w:lastRow="0" w:firstColumn="0" w:lastColumn="0" w:oddVBand="0" w:evenVBand="0" w:oddHBand="1" w:evenHBand="0" w:firstRowFirstColumn="0" w:firstRowLastColumn="0" w:lastRowFirstColumn="0" w:lastRowLastColumn="0"/>
              <w:rPr>
                <w:noProof/>
                <w:color w:val="000000" w:themeColor="text1"/>
                <w:lang w:val="es-ES"/>
              </w:rPr>
            </w:pPr>
            <w:r>
              <w:rPr>
                <w:noProof/>
                <w:color w:val="000000" w:themeColor="text1"/>
                <w:lang w:val="es-ES"/>
              </w:rPr>
              <w:t>5</w:t>
            </w:r>
          </w:p>
        </w:tc>
      </w:tr>
    </w:tbl>
    <w:p w14:paraId="09A92477" w14:textId="77777777" w:rsidR="00497222" w:rsidRDefault="00497222" w:rsidP="00236B19">
      <w:pPr>
        <w:rPr>
          <w:lang w:val="es-ES"/>
        </w:rPr>
      </w:pPr>
    </w:p>
    <w:p w14:paraId="2F75BCC5" w14:textId="77777777" w:rsidR="002A5CC1" w:rsidRDefault="002A5CC1" w:rsidP="00236B19">
      <w:pPr>
        <w:rPr>
          <w:lang w:val="es-ES"/>
        </w:rPr>
      </w:pPr>
    </w:p>
    <w:p w14:paraId="733D5940" w14:textId="77777777" w:rsidR="00286BA7" w:rsidRDefault="00286BA7">
      <w:pPr>
        <w:jc w:val="left"/>
        <w:rPr>
          <w:rFonts w:eastAsiaTheme="majorEastAsia" w:cstheme="majorBidi"/>
          <w:b/>
          <w:caps/>
          <w:color w:val="FFFFFF" w:themeColor="background1"/>
          <w:spacing w:val="15"/>
          <w:lang w:val="es-ES"/>
        </w:rPr>
      </w:pPr>
      <w:r>
        <w:rPr>
          <w:lang w:val="es-ES"/>
        </w:rPr>
        <w:br w:type="page"/>
      </w:r>
    </w:p>
    <w:p w14:paraId="14B71429" w14:textId="77777777" w:rsidR="001B7A50" w:rsidRDefault="001B7A50" w:rsidP="001B7A50">
      <w:pPr>
        <w:rPr>
          <w:lang w:val="es-ES"/>
        </w:rPr>
      </w:pPr>
    </w:p>
    <w:p w14:paraId="4E8D365F" w14:textId="77777777" w:rsidR="001B7A50" w:rsidRDefault="001B7A50" w:rsidP="001B7A50">
      <w:pPr>
        <w:rPr>
          <w:lang w:val="es-ES"/>
        </w:rPr>
      </w:pPr>
    </w:p>
    <w:p w14:paraId="1A6BAD4F" w14:textId="77777777" w:rsidR="001B7A50" w:rsidRDefault="001B7A50" w:rsidP="001B7A50">
      <w:pPr>
        <w:rPr>
          <w:lang w:val="es-ES"/>
        </w:rPr>
      </w:pPr>
    </w:p>
    <w:p w14:paraId="2FE47E86" w14:textId="77777777" w:rsidR="001B7A50" w:rsidRDefault="001B7A50" w:rsidP="001B7A50">
      <w:pPr>
        <w:rPr>
          <w:lang w:val="es-ES"/>
        </w:rPr>
      </w:pPr>
    </w:p>
    <w:p w14:paraId="6BD6B7D0" w14:textId="77777777" w:rsidR="001B7A50" w:rsidRDefault="001B7A50" w:rsidP="001B7A50">
      <w:pPr>
        <w:rPr>
          <w:lang w:val="es-ES"/>
        </w:rPr>
      </w:pPr>
    </w:p>
    <w:p w14:paraId="27569E4D" w14:textId="77777777" w:rsidR="001B7A50" w:rsidRDefault="001B7A50" w:rsidP="001B7A50">
      <w:pPr>
        <w:rPr>
          <w:lang w:val="es-ES"/>
        </w:rPr>
      </w:pPr>
    </w:p>
    <w:p w14:paraId="4103ADA4" w14:textId="77777777" w:rsidR="001B7A50" w:rsidRDefault="001B7A50" w:rsidP="001B7A50">
      <w:pPr>
        <w:rPr>
          <w:lang w:val="es-ES"/>
        </w:rPr>
      </w:pPr>
    </w:p>
    <w:p w14:paraId="452932DC" w14:textId="77777777" w:rsidR="001B7A50" w:rsidRDefault="001B7A50" w:rsidP="001B7A50">
      <w:pPr>
        <w:rPr>
          <w:lang w:val="es-ES"/>
        </w:rPr>
      </w:pPr>
    </w:p>
    <w:p w14:paraId="58910A4C" w14:textId="77777777" w:rsidR="001B7A50" w:rsidRDefault="001B7A50" w:rsidP="001B7A50">
      <w:pPr>
        <w:rPr>
          <w:lang w:val="es-ES"/>
        </w:rPr>
      </w:pPr>
    </w:p>
    <w:p w14:paraId="4F44E06C" w14:textId="4D768A16" w:rsidR="001B7A50" w:rsidRDefault="001B7A50" w:rsidP="001B7A50">
      <w:pPr>
        <w:rPr>
          <w:lang w:val="es-ES"/>
        </w:rPr>
      </w:pPr>
    </w:p>
    <w:p w14:paraId="20626EC5" w14:textId="579C510C" w:rsidR="001B7A50" w:rsidRDefault="001B7A50" w:rsidP="001B7A50">
      <w:pPr>
        <w:rPr>
          <w:lang w:val="es-ES"/>
        </w:rPr>
      </w:pPr>
      <w:r w:rsidRPr="00DF2DCE">
        <w:rPr>
          <w:noProof/>
          <w:lang w:val="es-ES" w:eastAsia="es-ES"/>
        </w:rPr>
        <mc:AlternateContent>
          <mc:Choice Requires="wps">
            <w:drawing>
              <wp:anchor distT="0" distB="0" distL="114300" distR="114300" simplePos="0" relativeHeight="251721728" behindDoc="0" locked="0" layoutInCell="1" allowOverlap="1" wp14:anchorId="625BAD9C" wp14:editId="3D5114AA">
                <wp:simplePos x="0" y="0"/>
                <wp:positionH relativeFrom="margin">
                  <wp:posOffset>316230</wp:posOffset>
                </wp:positionH>
                <wp:positionV relativeFrom="paragraph">
                  <wp:posOffset>635</wp:posOffset>
                </wp:positionV>
                <wp:extent cx="5173345" cy="1708150"/>
                <wp:effectExtent l="0" t="0" r="8255" b="6350"/>
                <wp:wrapNone/>
                <wp:docPr id="18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73345" cy="1708150"/>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0" y="0"/>
                              </a:moveTo>
                              <a:lnTo>
                                <a:pt x="21599" y="0"/>
                              </a:lnTo>
                              <a:lnTo>
                                <a:pt x="21599" y="21600"/>
                              </a:lnTo>
                              <a:lnTo>
                                <a:pt x="0" y="21600"/>
                              </a:lnTo>
                              <a:close/>
                            </a:path>
                          </a:pathLst>
                        </a:custGeom>
                        <a:solidFill>
                          <a:schemeClr val="tx2"/>
                        </a:solid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w="12700" cap="flat" cmpd="sng">
                              <a:solidFill>
                                <a:srgbClr val="000000"/>
                              </a:solidFill>
                              <a:prstDash val="solid"/>
                              <a:miter lim="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effectLst>
                                <a:outerShdw blurRad="63500" dist="38099" dir="2700000" algn="ctr" rotWithShape="0">
                                  <a:srgbClr val="000000">
                                    <a:alpha val="74998"/>
                                  </a:srgbClr>
                                </a:outerShdw>
                              </a:effectLst>
                            </a14:hiddenEffects>
                          </a:ext>
                        </a:extLst>
                      </wps:spPr>
                      <wps:txbx>
                        <w:txbxContent>
                          <w:p w14:paraId="016980F0" w14:textId="6EB306B0" w:rsidR="00A737E3" w:rsidRPr="001B7A50" w:rsidRDefault="00A737E3" w:rsidP="001B7A50">
                            <w:pPr>
                              <w:pStyle w:val="NormalWeb"/>
                              <w:spacing w:before="0" w:after="0"/>
                              <w:jc w:val="center"/>
                              <w:rPr>
                                <w:color w:val="FFFFFF" w:themeColor="background1"/>
                                <w:sz w:val="72"/>
                                <w:szCs w:val="80"/>
                                <w:lang w:val="es-ES"/>
                              </w:rPr>
                            </w:pPr>
                            <w:r>
                              <w:rPr>
                                <w:rFonts w:ascii="League Gothic" w:eastAsia="MS PGothic" w:hAnsi="League Gothic" w:cs="League Gothic"/>
                                <w:color w:val="FFFFFF" w:themeColor="background1"/>
                                <w:spacing w:val="28"/>
                                <w:kern w:val="24"/>
                                <w:sz w:val="72"/>
                                <w:szCs w:val="80"/>
                                <w:lang w:val="es-ES"/>
                              </w:rPr>
                              <w:t>MODELOS E IMPLEMENTACIÓN</w:t>
                            </w:r>
                          </w:p>
                        </w:txbxContent>
                      </wps:txbx>
                      <wps:bodyPr wrap="square" lIns="50800" tIns="50800" rIns="50800" bIns="50800" anchor="ctr">
                        <a:noAutofit/>
                      </wps:bodyPr>
                    </wps:wsp>
                  </a:graphicData>
                </a:graphic>
                <wp14:sizeRelH relativeFrom="margin">
                  <wp14:pctWidth>0</wp14:pctWidth>
                </wp14:sizeRelH>
                <wp14:sizeRelV relativeFrom="margin">
                  <wp14:pctHeight>0</wp14:pctHeight>
                </wp14:sizeRelV>
              </wp:anchor>
            </w:drawing>
          </mc:Choice>
          <mc:Fallback>
            <w:pict>
              <v:shape w14:anchorId="625BAD9C" id="_x0000_s1057" style="position:absolute;left:0;text-align:left;margin-left:24.9pt;margin-top:.05pt;width:407.35pt;height:134.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" adj="-11796480,,5400" path="m,l21599,r,21600l,21600,,xe" fillcolor="#63a537 [3215]" stroked="f">
                <v:stroke joinstyle="miter"/>
                <v:formulas/>
                <v:path arrowok="t" o:connecttype="custom" o:connectlocs="2586673,854075;2586673,854075;2586673,854075;2586673,854075" o:connectangles="0,0,0,0" textboxrect="0,0,21600,21600"/>
                <v:textbox inset="4pt,4pt,4pt,4pt">
                  <w:txbxContent>
                    <w:p w14:paraId="016980F0" w14:textId="6EB306B0" w:rsidR="00A737E3" w:rsidRPr="001B7A50" w:rsidRDefault="00A737E3" w:rsidP="001B7A50">
                      <w:pPr>
                        <w:pStyle w:val="NormalWeb"/>
                        <w:spacing w:before="0" w:after="0"/>
                        <w:jc w:val="center"/>
                        <w:rPr>
                          <w:color w:val="FFFFFF" w:themeColor="background1"/>
                          <w:sz w:val="72"/>
                          <w:szCs w:val="80"/>
                          <w:lang w:val="es-ES"/>
                        </w:rPr>
                      </w:pPr>
                      <w:r>
                        <w:rPr>
                          <w:rFonts w:ascii="League Gothic" w:eastAsia="MS PGothic" w:hAnsi="League Gothic" w:cs="League Gothic"/>
                          <w:color w:val="FFFFFF" w:themeColor="background1"/>
                          <w:spacing w:val="28"/>
                          <w:kern w:val="24"/>
                          <w:sz w:val="72"/>
                          <w:szCs w:val="80"/>
                          <w:lang w:val="es-ES"/>
                        </w:rPr>
                        <w:t>MODELOS E IMPLEMENTACIÓN</w:t>
                      </w:r>
                    </w:p>
                  </w:txbxContent>
                </v:textbox>
                <w10:wrap anchorx="margin"/>
              </v:shape>
            </w:pict>
          </mc:Fallback>
        </mc:AlternateContent>
      </w:r>
    </w:p>
    <w:p w14:paraId="7B4045BE" w14:textId="3BE74E87" w:rsidR="001B7A50" w:rsidRDefault="001B7A50" w:rsidP="001B7A50">
      <w:pPr>
        <w:rPr>
          <w:lang w:val="es-ES"/>
        </w:rPr>
      </w:pPr>
    </w:p>
    <w:p w14:paraId="6BC0837B" w14:textId="3B925536" w:rsidR="001B7A50" w:rsidRDefault="001B7A50" w:rsidP="001B7A50">
      <w:pPr>
        <w:rPr>
          <w:lang w:val="es-ES"/>
        </w:rPr>
      </w:pPr>
    </w:p>
    <w:p w14:paraId="5380F075" w14:textId="77777777" w:rsidR="001B7A50" w:rsidRDefault="001B7A50" w:rsidP="001B7A50">
      <w:pPr>
        <w:rPr>
          <w:lang w:val="es-ES"/>
        </w:rPr>
      </w:pPr>
    </w:p>
    <w:p w14:paraId="14958C34" w14:textId="77777777" w:rsidR="001B7A50" w:rsidRDefault="001B7A50" w:rsidP="001B7A50">
      <w:pPr>
        <w:rPr>
          <w:lang w:val="es-ES"/>
        </w:rPr>
      </w:pPr>
    </w:p>
    <w:p w14:paraId="4830563F" w14:textId="77777777" w:rsidR="001B7A50" w:rsidRDefault="001B7A50" w:rsidP="001B7A50">
      <w:pPr>
        <w:rPr>
          <w:lang w:val="es-ES"/>
        </w:rPr>
      </w:pPr>
    </w:p>
    <w:p w14:paraId="29E63B1E" w14:textId="3A8E7714" w:rsidR="00236B19" w:rsidRPr="003133FA" w:rsidRDefault="003133FA" w:rsidP="003133FA">
      <w:pPr>
        <w:pStyle w:val="Ttulo1"/>
      </w:pPr>
      <w:bookmarkStart w:id="56" w:name="_Toc421793176"/>
      <w:r w:rsidRPr="003133FA">
        <w:t>Modelos E Implementación Del Sistema</w:t>
      </w:r>
      <w:bookmarkEnd w:id="56"/>
      <w:r w:rsidRPr="003133FA">
        <w:t xml:space="preserve"> </w:t>
      </w:r>
    </w:p>
    <w:p w14:paraId="6BF5CDF8" w14:textId="0990F7CF" w:rsidR="00497222" w:rsidRDefault="00497222" w:rsidP="00497222">
      <w:pPr>
        <w:rPr>
          <w:noProof/>
          <w:lang w:val="es-ES"/>
        </w:rPr>
      </w:pPr>
      <w:r>
        <w:rPr>
          <w:noProof/>
          <w:lang w:val="es-ES"/>
        </w:rPr>
        <w:t>A continuación, se menciona la arquitectura del producto que se desarrolló. Se presenta la estructu</w:t>
      </w:r>
      <w:r w:rsidR="003C7F51">
        <w:rPr>
          <w:noProof/>
          <w:lang w:val="es-ES"/>
        </w:rPr>
        <w:t>ra, las vistas arquitectónicas y</w:t>
      </w:r>
      <w:r>
        <w:rPr>
          <w:noProof/>
          <w:lang w:val="es-ES"/>
        </w:rPr>
        <w:t xml:space="preserve"> los modelos que se ha</w:t>
      </w:r>
      <w:r w:rsidR="003C7F51">
        <w:rPr>
          <w:noProof/>
          <w:lang w:val="es-ES"/>
        </w:rPr>
        <w:t>yan desarrollado a lo largo de la construcción del producto.</w:t>
      </w:r>
    </w:p>
    <w:p w14:paraId="0B27E634" w14:textId="77777777" w:rsidR="001B7A50" w:rsidRDefault="001B7A50">
      <w:pPr>
        <w:jc w:val="left"/>
        <w:rPr>
          <w:rFonts w:eastAsiaTheme="majorEastAsia" w:cstheme="majorBidi"/>
          <w:b/>
          <w:caps/>
          <w:noProof/>
          <w:spacing w:val="15"/>
          <w:sz w:val="20"/>
          <w:lang w:val="es-ES"/>
        </w:rPr>
      </w:pPr>
      <w:bookmarkStart w:id="57" w:name="_Toc401996952"/>
      <w:r>
        <w:rPr>
          <w:noProof/>
          <w:lang w:val="es-ES"/>
        </w:rPr>
        <w:br w:type="page"/>
      </w:r>
    </w:p>
    <w:p w14:paraId="19081290" w14:textId="7325C5F3" w:rsidR="00497222" w:rsidRPr="00286BA7" w:rsidRDefault="00497222" w:rsidP="00286BA7">
      <w:pPr>
        <w:pStyle w:val="Ttulo2"/>
        <w:rPr>
          <w:noProof/>
          <w:lang w:val="es-ES"/>
        </w:rPr>
      </w:pPr>
      <w:bookmarkStart w:id="58" w:name="_Toc421793177"/>
      <w:r>
        <w:rPr>
          <w:noProof/>
          <w:lang w:val="es-ES"/>
        </w:rPr>
        <w:lastRenderedPageBreak/>
        <w:t>Arquitectura</w:t>
      </w:r>
      <w:bookmarkEnd w:id="57"/>
      <w:r w:rsidR="00192F25">
        <w:rPr>
          <w:noProof/>
          <w:lang w:val="es-ES"/>
        </w:rPr>
        <w:t xml:space="preserve"> – Patrones Arquitectónico</w:t>
      </w:r>
      <w:bookmarkEnd w:id="58"/>
    </w:p>
    <w:p w14:paraId="65BCD096" w14:textId="77777777" w:rsidR="00497222" w:rsidRPr="009D51E1" w:rsidRDefault="00497222" w:rsidP="00192F25">
      <w:pPr>
        <w:pStyle w:val="Ttulo3"/>
        <w:rPr>
          <w:lang w:val="es-ES"/>
        </w:rPr>
      </w:pPr>
      <w:bookmarkStart w:id="59" w:name="_Toc401996953"/>
      <w:bookmarkStart w:id="60" w:name="_Toc421793178"/>
      <w:r>
        <w:rPr>
          <w:lang w:val="es-ES"/>
        </w:rPr>
        <w:t>Patrón N-Tier Cliente - Servidor</w:t>
      </w:r>
      <w:bookmarkEnd w:id="59"/>
      <w:bookmarkEnd w:id="60"/>
    </w:p>
    <w:p w14:paraId="4D13B84C" w14:textId="7A3DCCAA" w:rsidR="00192F25" w:rsidRPr="00192F25" w:rsidRDefault="00192F25" w:rsidP="00497222">
      <w:pPr>
        <w:rPr>
          <w:lang w:val="es-ES"/>
        </w:rPr>
      </w:pPr>
      <w:r w:rsidRPr="00192F25">
        <w:rPr>
          <w:lang w:val="es-ES"/>
        </w:rPr>
        <w:t>Nuestra aplicación presenta una arquitectura Cliente – Servi</w:t>
      </w:r>
      <w:r>
        <w:rPr>
          <w:lang w:val="es-ES"/>
        </w:rPr>
        <w:t>d</w:t>
      </w:r>
      <w:r w:rsidRPr="00192F25">
        <w:rPr>
          <w:lang w:val="es-ES"/>
        </w:rPr>
        <w:t>or.</w:t>
      </w:r>
    </w:p>
    <w:p w14:paraId="179B0620" w14:textId="77777777" w:rsidR="00497222" w:rsidRDefault="00497222" w:rsidP="00497222">
      <w:pPr>
        <w:rPr>
          <w:lang w:val="es-ES"/>
        </w:rPr>
      </w:pPr>
      <w:r w:rsidRPr="00862EC3">
        <w:rPr>
          <w:b/>
          <w:lang w:val="es-ES"/>
        </w:rPr>
        <w:t>Aplicación:</w:t>
      </w:r>
      <w:r w:rsidRPr="00862EC3">
        <w:rPr>
          <w:lang w:val="es-ES"/>
        </w:rPr>
        <w:t xml:space="preserve"> Se utiliza el patrón para implementar el sistema de admin</w:t>
      </w:r>
      <w:r>
        <w:rPr>
          <w:lang w:val="es-ES"/>
        </w:rPr>
        <w:t xml:space="preserve">istración de Que golazo vía </w:t>
      </w:r>
      <w:r w:rsidRPr="00862EC3">
        <w:rPr>
          <w:lang w:val="es-ES"/>
        </w:rPr>
        <w:t>web.</w:t>
      </w:r>
    </w:p>
    <w:p w14:paraId="3146C83A" w14:textId="77777777" w:rsidR="00497222" w:rsidRDefault="00497222" w:rsidP="00497222">
      <w:pPr>
        <w:rPr>
          <w:lang w:val="es-ES"/>
        </w:rPr>
      </w:pPr>
      <w:r>
        <w:rPr>
          <w:b/>
          <w:lang w:val="es-ES"/>
        </w:rPr>
        <w:t xml:space="preserve">Motivaciones: </w:t>
      </w:r>
      <w:r w:rsidRPr="00862EC3">
        <w:rPr>
          <w:lang w:val="es-ES"/>
        </w:rPr>
        <w:t>Separación de los distintos intereses en varios niveles lógicos, facilitando las modificaciones y extensibilidad del sistema.</w:t>
      </w:r>
    </w:p>
    <w:p w14:paraId="037C214E" w14:textId="77777777" w:rsidR="00497222" w:rsidRPr="00D56BAA" w:rsidRDefault="00497222" w:rsidP="00497222">
      <w:pPr>
        <w:rPr>
          <w:lang w:val="es-ES"/>
        </w:rPr>
      </w:pPr>
      <w:r>
        <w:rPr>
          <w:noProof/>
          <w:lang w:val="es-ES" w:eastAsia="es-ES"/>
        </w:rPr>
        <mc:AlternateContent>
          <mc:Choice Requires="wpg">
            <w:drawing>
              <wp:anchor distT="0" distB="0" distL="114300" distR="114300" simplePos="0" relativeHeight="251714560" behindDoc="0" locked="0" layoutInCell="1" allowOverlap="1" wp14:anchorId="3BB75ACD" wp14:editId="61CB3B20">
                <wp:simplePos x="0" y="0"/>
                <wp:positionH relativeFrom="column">
                  <wp:posOffset>9939</wp:posOffset>
                </wp:positionH>
                <wp:positionV relativeFrom="paragraph">
                  <wp:posOffset>49696</wp:posOffset>
                </wp:positionV>
                <wp:extent cx="5962650" cy="4076700"/>
                <wp:effectExtent l="0" t="0" r="19050" b="19050"/>
                <wp:wrapNone/>
                <wp:docPr id="77" name="Grupo 77"/>
                <wp:cNvGraphicFramePr/>
                <a:graphic xmlns:a="http://schemas.openxmlformats.org/drawingml/2006/main">
                  <a:graphicData uri="http://schemas.microsoft.com/office/word/2010/wordprocessingGroup">
                    <wpg:wgp>
                      <wpg:cNvGrpSpPr/>
                      <wpg:grpSpPr>
                        <a:xfrm>
                          <a:off x="0" y="0"/>
                          <a:ext cx="5962650" cy="4076700"/>
                          <a:chOff x="0" y="0"/>
                          <a:chExt cx="5962650" cy="4076700"/>
                        </a:xfrm>
                      </wpg:grpSpPr>
                      <wpg:grpSp>
                        <wpg:cNvPr id="78" name="Grupo 2"/>
                        <wpg:cNvGrpSpPr/>
                        <wpg:grpSpPr>
                          <a:xfrm>
                            <a:off x="342900" y="390525"/>
                            <a:ext cx="5262655" cy="3217652"/>
                            <a:chOff x="0" y="0"/>
                            <a:chExt cx="9509065" cy="4875285"/>
                          </a:xfrm>
                        </wpg:grpSpPr>
                        <wps:wsp>
                          <wps:cNvPr id="79" name="CuadroTexto 38"/>
                          <wps:cNvSpPr txBox="1"/>
                          <wps:spPr>
                            <a:xfrm>
                              <a:off x="0" y="14244"/>
                              <a:ext cx="2330448" cy="72136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B77884B"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color w:val="000000" w:themeColor="text1" w:themeShade="F2"/>
                                    <w:kern w:val="24"/>
                                    <w:lang w:val="es-AR"/>
                                  </w:rPr>
                                  <w:t>Capa de Presentación</w:t>
                                </w:r>
                              </w:p>
                            </w:txbxContent>
                          </wps:txbx>
                          <wps:bodyPr wrap="square" rtlCol="0">
                            <a:noAutofit/>
                          </wps:bodyPr>
                        </wps:wsp>
                        <wps:wsp>
                          <wps:cNvPr id="80" name="Rectángulo redondeado 80"/>
                          <wps:cNvSpPr/>
                          <wps:spPr>
                            <a:xfrm>
                              <a:off x="7430860" y="0"/>
                              <a:ext cx="1995236" cy="566413"/>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81" name="CuadroTexto 20"/>
                          <wps:cNvSpPr txBox="1"/>
                          <wps:spPr>
                            <a:xfrm>
                              <a:off x="7568070" y="110973"/>
                              <a:ext cx="1720850" cy="401320"/>
                            </a:xfrm>
                            <a:prstGeom prst="rect">
                              <a:avLst/>
                            </a:prstGeom>
                            <a:ln>
                              <a:noFill/>
                            </a:ln>
                          </wps:spPr>
                          <wps:style>
                            <a:lnRef idx="1">
                              <a:schemeClr val="accent1"/>
                            </a:lnRef>
                            <a:fillRef idx="2">
                              <a:schemeClr val="accent1"/>
                            </a:fillRef>
                            <a:effectRef idx="1">
                              <a:schemeClr val="accent1"/>
                            </a:effectRef>
                            <a:fontRef idx="minor">
                              <a:schemeClr val="dk1"/>
                            </a:fontRef>
                          </wps:style>
                          <wps:txbx>
                            <w:txbxContent>
                              <w:p w14:paraId="4AE18A2D" w14:textId="77777777" w:rsidR="00A737E3" w:rsidRPr="00101C9D" w:rsidRDefault="00A737E3" w:rsidP="00497222">
                                <w:pPr>
                                  <w:pStyle w:val="NormalWeb"/>
                                  <w:spacing w:before="0" w:after="0"/>
                                  <w:rPr>
                                    <w:rFonts w:ascii="Calibri Light" w:hAnsi="Calibri Light"/>
                                  </w:rPr>
                                </w:pPr>
                                <w:r w:rsidRPr="00101C9D">
                                  <w:rPr>
                                    <w:rFonts w:ascii="Calibri Light" w:hAnsi="Calibri Light" w:cstheme="minorBidi"/>
                                    <w:color w:val="000000" w:themeColor="text1"/>
                                    <w:kern w:val="24"/>
                                    <w:lang w:val="es-AR"/>
                                  </w:rPr>
                                  <w:t>Cliente Web</w:t>
                                </w:r>
                              </w:p>
                            </w:txbxContent>
                          </wps:txbx>
                          <wps:bodyPr wrap="square" rtlCol="0">
                            <a:noAutofit/>
                          </wps:bodyPr>
                        </wps:wsp>
                        <wps:wsp>
                          <wps:cNvPr id="82" name="Rectángulo redondeado 82"/>
                          <wps:cNvSpPr/>
                          <wps:spPr>
                            <a:xfrm>
                              <a:off x="2961129" y="1116737"/>
                              <a:ext cx="6471986" cy="535042"/>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83" name="CuadroTexto 22"/>
                          <wps:cNvSpPr txBox="1"/>
                          <wps:spPr>
                            <a:xfrm>
                              <a:off x="3091506" y="1209906"/>
                              <a:ext cx="6334590" cy="400110"/>
                            </a:xfrm>
                            <a:prstGeom prst="rect">
                              <a:avLst/>
                            </a:prstGeom>
                            <a:ln>
                              <a:noFill/>
                            </a:ln>
                          </wps:spPr>
                          <wps:style>
                            <a:lnRef idx="1">
                              <a:schemeClr val="accent1"/>
                            </a:lnRef>
                            <a:fillRef idx="2">
                              <a:schemeClr val="accent1"/>
                            </a:fillRef>
                            <a:effectRef idx="1">
                              <a:schemeClr val="accent1"/>
                            </a:effectRef>
                            <a:fontRef idx="minor">
                              <a:schemeClr val="dk1"/>
                            </a:fontRef>
                          </wps:style>
                          <wps:txbx>
                            <w:txbxContent>
                              <w:p w14:paraId="206E55F2"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color w:val="000000" w:themeColor="text1"/>
                                    <w:kern w:val="24"/>
                                    <w:lang w:val="es-AR"/>
                                  </w:rPr>
                                  <w:t>Servidor Web</w:t>
                                </w:r>
                              </w:p>
                            </w:txbxContent>
                          </wps:txbx>
                          <wps:bodyPr wrap="square" rtlCol="0">
                            <a:noAutofit/>
                          </wps:bodyPr>
                        </wps:wsp>
                        <wps:wsp>
                          <wps:cNvPr id="84" name="Rectángulo redondeado 84"/>
                          <wps:cNvSpPr/>
                          <wps:spPr>
                            <a:xfrm>
                              <a:off x="2931622" y="2172013"/>
                              <a:ext cx="6471986" cy="553021"/>
                            </a:xfrm>
                            <a:prstGeom prst="roundRect">
                              <a:avLst/>
                            </a:prstGeom>
                            <a:ln>
                              <a:solidFill>
                                <a:schemeClr val="accent2">
                                  <a:lumMod val="60000"/>
                                  <a:lumOff val="40000"/>
                                </a:schemeClr>
                              </a:solidFill>
                            </a:ln>
                          </wps:spPr>
                          <wps:style>
                            <a:lnRef idx="1">
                              <a:schemeClr val="accent1"/>
                            </a:lnRef>
                            <a:fillRef idx="2">
                              <a:schemeClr val="accent1"/>
                            </a:fillRef>
                            <a:effectRef idx="1">
                              <a:schemeClr val="accent1"/>
                            </a:effectRef>
                            <a:fontRef idx="minor">
                              <a:schemeClr val="dk1"/>
                            </a:fontRef>
                          </wps:style>
                          <wps:bodyPr rtlCol="0" anchor="ctr"/>
                        </wps:wsp>
                        <wps:wsp>
                          <wps:cNvPr id="85" name="CuadroTexto 25"/>
                          <wps:cNvSpPr txBox="1"/>
                          <wps:spPr>
                            <a:xfrm>
                              <a:off x="3091265" y="2198473"/>
                              <a:ext cx="5902448" cy="400111"/>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14:paraId="1783DF68"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color w:val="000000" w:themeColor="text1"/>
                                    <w:kern w:val="24"/>
                                    <w:lang w:val="es-AR"/>
                                  </w:rPr>
                                  <w:t>Servidor de Aplicaciones</w:t>
                                </w:r>
                              </w:p>
                            </w:txbxContent>
                          </wps:txbx>
                          <wps:bodyPr wrap="square" rtlCol="0">
                            <a:noAutofit/>
                          </wps:bodyPr>
                        </wps:wsp>
                        <wps:wsp>
                          <wps:cNvPr id="86" name="Rectángulo redondeado 86"/>
                          <wps:cNvSpPr/>
                          <wps:spPr>
                            <a:xfrm>
                              <a:off x="3037079" y="4201189"/>
                              <a:ext cx="6471986" cy="518631"/>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87" name="CuadroTexto 31"/>
                          <wps:cNvSpPr txBox="1"/>
                          <wps:spPr>
                            <a:xfrm>
                              <a:off x="2980834" y="4190011"/>
                              <a:ext cx="6334590" cy="400110"/>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14:paraId="5D4E8FE5"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color w:val="000000" w:themeColor="text1"/>
                                    <w:kern w:val="24"/>
                                    <w:lang w:val="es-AR"/>
                                  </w:rPr>
                                  <w:t>Servidor de Base de Datos</w:t>
                                </w:r>
                              </w:p>
                            </w:txbxContent>
                          </wps:txbx>
                          <wps:bodyPr wrap="square" rtlCol="0">
                            <a:noAutofit/>
                          </wps:bodyPr>
                        </wps:wsp>
                        <wps:wsp>
                          <wps:cNvPr id="88" name="Rectángulo redondeado 88"/>
                          <wps:cNvSpPr/>
                          <wps:spPr>
                            <a:xfrm>
                              <a:off x="7109920" y="3188108"/>
                              <a:ext cx="2399145" cy="595538"/>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89" name="CuadroTexto 36"/>
                          <wps:cNvSpPr txBox="1"/>
                          <wps:spPr>
                            <a:xfrm>
                              <a:off x="7401761" y="3188924"/>
                              <a:ext cx="2001846" cy="797439"/>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14:paraId="6E8C0DCF"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Servidor de Correo</w:t>
                                </w:r>
                              </w:p>
                            </w:txbxContent>
                          </wps:txbx>
                          <wps:bodyPr wrap="square" rtlCol="0">
                            <a:noAutofit/>
                          </wps:bodyPr>
                        </wps:wsp>
                        <wps:wsp>
                          <wps:cNvPr id="90" name="Flecha arriba y abajo 90"/>
                          <wps:cNvSpPr/>
                          <wps:spPr>
                            <a:xfrm>
                              <a:off x="3814331" y="587802"/>
                              <a:ext cx="301439" cy="451399"/>
                            </a:xfrm>
                            <a:prstGeom prst="upDownArrow">
                              <a:avLst/>
                            </a:prstGeom>
                          </wps:spPr>
                          <wps:style>
                            <a:lnRef idx="1">
                              <a:schemeClr val="accent1"/>
                            </a:lnRef>
                            <a:fillRef idx="2">
                              <a:schemeClr val="accent1"/>
                            </a:fillRef>
                            <a:effectRef idx="1">
                              <a:schemeClr val="accent1"/>
                            </a:effectRef>
                            <a:fontRef idx="minor">
                              <a:schemeClr val="dk1"/>
                            </a:fontRef>
                          </wps:style>
                          <wps:bodyPr rtlCol="0" anchor="ctr"/>
                        </wps:wsp>
                        <wps:wsp>
                          <wps:cNvPr id="91" name="Flecha arriba y abajo 91"/>
                          <wps:cNvSpPr/>
                          <wps:spPr>
                            <a:xfrm>
                              <a:off x="6039383" y="582746"/>
                              <a:ext cx="301439" cy="451399"/>
                            </a:xfrm>
                            <a:prstGeom prst="upDownArrow">
                              <a:avLst/>
                            </a:prstGeom>
                          </wps:spPr>
                          <wps:style>
                            <a:lnRef idx="1">
                              <a:schemeClr val="accent1"/>
                            </a:lnRef>
                            <a:fillRef idx="2">
                              <a:schemeClr val="accent1"/>
                            </a:fillRef>
                            <a:effectRef idx="1">
                              <a:schemeClr val="accent1"/>
                            </a:effectRef>
                            <a:fontRef idx="minor">
                              <a:schemeClr val="dk1"/>
                            </a:fontRef>
                          </wps:style>
                          <wps:bodyPr rtlCol="0" anchor="ctr"/>
                        </wps:wsp>
                        <wps:wsp>
                          <wps:cNvPr id="92" name="Flecha arriba y abajo 92"/>
                          <wps:cNvSpPr/>
                          <wps:spPr>
                            <a:xfrm>
                              <a:off x="8291081" y="595665"/>
                              <a:ext cx="301439" cy="451399"/>
                            </a:xfrm>
                            <a:prstGeom prst="upDownArrow">
                              <a:avLst/>
                            </a:prstGeom>
                          </wps:spPr>
                          <wps:style>
                            <a:lnRef idx="1">
                              <a:schemeClr val="accent1"/>
                            </a:lnRef>
                            <a:fillRef idx="2">
                              <a:schemeClr val="accent1"/>
                            </a:fillRef>
                            <a:effectRef idx="1">
                              <a:schemeClr val="accent1"/>
                            </a:effectRef>
                            <a:fontRef idx="minor">
                              <a:schemeClr val="dk1"/>
                            </a:fontRef>
                          </wps:style>
                          <wps:bodyPr rtlCol="0" anchor="ctr"/>
                        </wps:wsp>
                        <wps:wsp>
                          <wps:cNvPr id="93" name="Flecha arriba y abajo 93"/>
                          <wps:cNvSpPr/>
                          <wps:spPr>
                            <a:xfrm>
                              <a:off x="6046402" y="1695949"/>
                              <a:ext cx="301439" cy="451399"/>
                            </a:xfrm>
                            <a:prstGeom prst="upDownArrow">
                              <a:avLst/>
                            </a:prstGeom>
                          </wps:spPr>
                          <wps:style>
                            <a:lnRef idx="1">
                              <a:schemeClr val="accent1"/>
                            </a:lnRef>
                            <a:fillRef idx="2">
                              <a:schemeClr val="accent1"/>
                            </a:fillRef>
                            <a:effectRef idx="1">
                              <a:schemeClr val="accent1"/>
                            </a:effectRef>
                            <a:fontRef idx="minor">
                              <a:schemeClr val="dk1"/>
                            </a:fontRef>
                          </wps:style>
                          <wps:bodyPr rtlCol="0" anchor="ctr"/>
                        </wps:wsp>
                        <wps:wsp>
                          <wps:cNvPr id="94" name="Flecha arriba y abajo 94"/>
                          <wps:cNvSpPr/>
                          <wps:spPr>
                            <a:xfrm>
                              <a:off x="8140361" y="2725034"/>
                              <a:ext cx="301439" cy="451399"/>
                            </a:xfrm>
                            <a:prstGeom prst="upDownArrow">
                              <a:avLst/>
                            </a:prstGeom>
                          </wps:spPr>
                          <wps:style>
                            <a:lnRef idx="1">
                              <a:schemeClr val="accent1"/>
                            </a:lnRef>
                            <a:fillRef idx="2">
                              <a:schemeClr val="accent1"/>
                            </a:fillRef>
                            <a:effectRef idx="1">
                              <a:schemeClr val="accent1"/>
                            </a:effectRef>
                            <a:fontRef idx="minor">
                              <a:schemeClr val="dk1"/>
                            </a:fontRef>
                          </wps:style>
                          <wps:bodyPr rtlCol="0" anchor="ctr"/>
                        </wps:wsp>
                        <wps:wsp>
                          <wps:cNvPr id="95" name="Flecha arriba y abajo 95"/>
                          <wps:cNvSpPr/>
                          <wps:spPr>
                            <a:xfrm>
                              <a:off x="6108081" y="2735536"/>
                              <a:ext cx="301439" cy="1425013"/>
                            </a:xfrm>
                            <a:prstGeom prst="upDownArrow">
                              <a:avLst/>
                            </a:prstGeom>
                          </wps:spPr>
                          <wps:style>
                            <a:lnRef idx="1">
                              <a:schemeClr val="accent1"/>
                            </a:lnRef>
                            <a:fillRef idx="2">
                              <a:schemeClr val="accent1"/>
                            </a:fillRef>
                            <a:effectRef idx="1">
                              <a:schemeClr val="accent1"/>
                            </a:effectRef>
                            <a:fontRef idx="minor">
                              <a:schemeClr val="dk1"/>
                            </a:fontRef>
                          </wps:style>
                          <wps:bodyPr rtlCol="0" anchor="ctr"/>
                        </wps:wsp>
                        <wpg:grpSp>
                          <wpg:cNvPr id="96" name="Grupo 96"/>
                          <wpg:cNvGrpSpPr/>
                          <wpg:grpSpPr>
                            <a:xfrm>
                              <a:off x="2931622" y="14245"/>
                              <a:ext cx="1995236" cy="566413"/>
                              <a:chOff x="2931622" y="14245"/>
                              <a:chExt cx="1995236" cy="566413"/>
                            </a:xfrm>
                          </wpg:grpSpPr>
                          <wps:wsp>
                            <wps:cNvPr id="97" name="Rectángulo redondeado 97"/>
                            <wps:cNvSpPr/>
                            <wps:spPr>
                              <a:xfrm>
                                <a:off x="2931622" y="14245"/>
                                <a:ext cx="1995236" cy="566413"/>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98" name="CuadroTexto 45"/>
                            <wps:cNvSpPr txBox="1"/>
                            <wps:spPr>
                              <a:xfrm>
                                <a:off x="3068943" y="125217"/>
                                <a:ext cx="1720215" cy="401320"/>
                              </a:xfrm>
                              <a:prstGeom prst="rect">
                                <a:avLst/>
                              </a:prstGeom>
                              <a:ln>
                                <a:noFill/>
                              </a:ln>
                            </wps:spPr>
                            <wps:style>
                              <a:lnRef idx="1">
                                <a:schemeClr val="accent1"/>
                              </a:lnRef>
                              <a:fillRef idx="2">
                                <a:schemeClr val="accent1"/>
                              </a:fillRef>
                              <a:effectRef idx="1">
                                <a:schemeClr val="accent1"/>
                              </a:effectRef>
                              <a:fontRef idx="minor">
                                <a:schemeClr val="dk1"/>
                              </a:fontRef>
                            </wps:style>
                            <wps:txbx>
                              <w:txbxContent>
                                <w:p w14:paraId="65873CAF" w14:textId="77777777" w:rsidR="00A737E3" w:rsidRPr="00101C9D" w:rsidRDefault="00A737E3" w:rsidP="00497222">
                                  <w:pPr>
                                    <w:pStyle w:val="NormalWeb"/>
                                    <w:spacing w:before="0" w:after="0"/>
                                    <w:rPr>
                                      <w:rFonts w:ascii="Calibri Light" w:hAnsi="Calibri Light"/>
                                    </w:rPr>
                                  </w:pPr>
                                  <w:r w:rsidRPr="00101C9D">
                                    <w:rPr>
                                      <w:rFonts w:ascii="Calibri Light" w:hAnsi="Calibri Light" w:cstheme="minorBidi"/>
                                      <w:color w:val="000000" w:themeColor="text1"/>
                                      <w:kern w:val="24"/>
                                      <w:lang w:val="es-AR"/>
                                    </w:rPr>
                                    <w:t>Cliente Web</w:t>
                                  </w:r>
                                </w:p>
                              </w:txbxContent>
                            </wps:txbx>
                            <wps:bodyPr wrap="square" rtlCol="0">
                              <a:noAutofit/>
                            </wps:bodyPr>
                          </wps:wsp>
                        </wpg:grpSp>
                        <wpg:grpSp>
                          <wpg:cNvPr id="99" name="Grupo 99"/>
                          <wpg:cNvGrpSpPr/>
                          <wpg:grpSpPr>
                            <a:xfrm>
                              <a:off x="5192484" y="14246"/>
                              <a:ext cx="1995236" cy="566413"/>
                              <a:chOff x="5192484" y="14246"/>
                              <a:chExt cx="1995236" cy="566413"/>
                            </a:xfrm>
                          </wpg:grpSpPr>
                          <wps:wsp>
                            <wps:cNvPr id="100" name="Rectángulo redondeado 100"/>
                            <wps:cNvSpPr/>
                            <wps:spPr>
                              <a:xfrm>
                                <a:off x="5192484" y="14246"/>
                                <a:ext cx="1995236" cy="566413"/>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101" name="CuadroTexto 49"/>
                            <wps:cNvSpPr txBox="1"/>
                            <wps:spPr>
                              <a:xfrm>
                                <a:off x="5329749" y="125218"/>
                                <a:ext cx="1720850" cy="401320"/>
                              </a:xfrm>
                              <a:prstGeom prst="rect">
                                <a:avLst/>
                              </a:prstGeom>
                              <a:ln>
                                <a:noFill/>
                              </a:ln>
                            </wps:spPr>
                            <wps:style>
                              <a:lnRef idx="1">
                                <a:schemeClr val="accent1"/>
                              </a:lnRef>
                              <a:fillRef idx="2">
                                <a:schemeClr val="accent1"/>
                              </a:fillRef>
                              <a:effectRef idx="1">
                                <a:schemeClr val="accent1"/>
                              </a:effectRef>
                              <a:fontRef idx="minor">
                                <a:schemeClr val="dk1"/>
                              </a:fontRef>
                            </wps:style>
                            <wps:txbx>
                              <w:txbxContent>
                                <w:p w14:paraId="1CF019C1" w14:textId="77777777" w:rsidR="00A737E3" w:rsidRPr="00101C9D" w:rsidRDefault="00A737E3" w:rsidP="00497222">
                                  <w:pPr>
                                    <w:pStyle w:val="NormalWeb"/>
                                    <w:spacing w:before="0" w:after="0"/>
                                    <w:rPr>
                                      <w:rFonts w:ascii="Calibri Light" w:hAnsi="Calibri Light"/>
                                    </w:rPr>
                                  </w:pPr>
                                  <w:r w:rsidRPr="00101C9D">
                                    <w:rPr>
                                      <w:rFonts w:ascii="Calibri Light" w:hAnsi="Calibri Light" w:cstheme="minorBidi"/>
                                      <w:color w:val="000000" w:themeColor="text1"/>
                                      <w:kern w:val="24"/>
                                      <w:lang w:val="es-AR"/>
                                    </w:rPr>
                                    <w:t>Cliente Web</w:t>
                                  </w:r>
                                </w:p>
                              </w:txbxContent>
                            </wps:txbx>
                            <wps:bodyPr wrap="square" rtlCol="0">
                              <a:noAutofit/>
                            </wps:bodyPr>
                          </wps:wsp>
                        </wpg:grpSp>
                        <wps:wsp>
                          <wps:cNvPr id="102" name="CuadroTexto 56"/>
                          <wps:cNvSpPr txBox="1"/>
                          <wps:spPr>
                            <a:xfrm>
                              <a:off x="20707" y="1049713"/>
                              <a:ext cx="2330449" cy="721359"/>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89E38FC"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themeShade="F2"/>
                                    <w:kern w:val="24"/>
                                    <w:sz w:val="22"/>
                                    <w:szCs w:val="22"/>
                                    <w:lang w:val="es-AR"/>
                                  </w:rPr>
                                  <w:t>Capa de Servicios Web</w:t>
                                </w:r>
                              </w:p>
                            </w:txbxContent>
                          </wps:txbx>
                          <wps:bodyPr wrap="square" rtlCol="0">
                            <a:noAutofit/>
                          </wps:bodyPr>
                        </wps:wsp>
                        <wps:wsp>
                          <wps:cNvPr id="103" name="CuadroTexto 57"/>
                          <wps:cNvSpPr txBox="1"/>
                          <wps:spPr>
                            <a:xfrm>
                              <a:off x="14359" y="2044549"/>
                              <a:ext cx="2330449" cy="721359"/>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B89C6B3"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themeShade="F2"/>
                                    <w:kern w:val="24"/>
                                    <w:sz w:val="22"/>
                                    <w:szCs w:val="22"/>
                                    <w:lang w:val="es-AR"/>
                                  </w:rPr>
                                  <w:t>Capa de Lógica de Negocio</w:t>
                                </w:r>
                              </w:p>
                            </w:txbxContent>
                          </wps:txbx>
                          <wps:bodyPr wrap="square" rtlCol="0">
                            <a:noAutofit/>
                          </wps:bodyPr>
                        </wps:wsp>
                        <wps:wsp>
                          <wps:cNvPr id="104" name="CuadroTexto 58"/>
                          <wps:cNvSpPr txBox="1"/>
                          <wps:spPr>
                            <a:xfrm>
                              <a:off x="84880" y="3844046"/>
                              <a:ext cx="2330449" cy="1031239"/>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8E7F172"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themeShade="F2"/>
                                    <w:kern w:val="24"/>
                                    <w:sz w:val="22"/>
                                    <w:szCs w:val="22"/>
                                    <w:lang w:val="es-AR"/>
                                  </w:rPr>
                                  <w:t>Capa de Administración de Datos</w:t>
                                </w:r>
                              </w:p>
                            </w:txbxContent>
                          </wps:txbx>
                          <wps:bodyPr wrap="square" rtlCol="0">
                            <a:noAutofit/>
                          </wps:bodyPr>
                        </wps:wsp>
                      </wpg:grpSp>
                      <wps:wsp>
                        <wps:cNvPr id="105" name="Rectángulo 105"/>
                        <wps:cNvSpPr/>
                        <wps:spPr>
                          <a:xfrm>
                            <a:off x="0" y="0"/>
                            <a:ext cx="5962650" cy="4076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B75ACD" id="Grupo 77" o:spid="_x0000_s1058" style="position:absolute;left:0;text-align:left;margin-left:.8pt;margin-top:3.9pt;width:469.5pt;height:321pt;z-index:251714560" coordsize="59626,4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">
                <v:group id="_x0000_s1059" style="position:absolute;left:3429;top:3905;width:52626;height:32176" coordsize="95090,48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CuadroTexto 38" o:spid="_x0000_s1060" type="#_x0000_t202" style="position:absolute;top:142;width:23304;height:7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dr8QA&#10;AADbAAAADwAAAGRycy9kb3ducmV2LnhtbESPT2sCMRTE7wW/Q3hCL0WzLbTqahSpLPTU4h88PzbP&#10;3WWTlzWJuvbTN4VCj8PM/IZZrHprxJV8aBwreB5nIIhLpxuuFBz2xWgKIkRkjcYxKbhTgNVy8LDA&#10;XLsbb+m6i5VIEA45Kqhj7HIpQ1mTxTB2HXHyTs5bjEn6SmqPtwS3Rr5k2Zu02HBaqLGj95rKdnex&#10;Ctrj2Xx/Prkvfyw2rZGvd8NFo9TjsF/PQUTq43/4r/2hFUxm8Psl/Q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AXa/EAAAA2wAAAA8AAAAAAAAAAAAAAAAAmAIAAGRycy9k&#10;b3ducmV2LnhtbFBLBQYAAAAABAAEAPUAAACJAwAAAAA=&#10;" fillcolor="#bcdd7e [2100]" strokecolor="#99cb38 [3204]">
                    <v:fill color2="#a8d356 [2740]" rotate="t" colors="0 #d2ebb4;.5 #c5e69c;1 #afdd6d" focus="100%" type="gradient">
                      <o:fill v:ext="view" type="gradientUnscaled"/>
                    </v:fill>
                    <v:textbox>
                      <w:txbxContent>
                        <w:p w14:paraId="1B77884B"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color w:val="000000" w:themeColor="text1" w:themeShade="F2"/>
                              <w:kern w:val="24"/>
                              <w:lang w:val="es-AR"/>
                            </w:rPr>
                            <w:t>Capa de Presentación</w:t>
                          </w:r>
                        </w:p>
                      </w:txbxContent>
                    </v:textbox>
                  </v:shape>
                  <v:roundrect id="Rectángulo redondeado 80" o:spid="_x0000_s1061" style="position:absolute;left:74308;width:19952;height:56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wysEA&#10;AADbAAAADwAAAGRycy9kb3ducmV2LnhtbERPz2vCMBS+C/4P4Qm7yEwnTKQzFh10eBgDq94fzVtS&#10;1ryUJtbqX78cBjt+fL83xehaMVAfGs8KXhYZCOLa64aNgvOpfF6DCBFZY+uZFNwpQLGdTjaYa3/j&#10;Iw1VNCKFcMhRgY2xy6UMtSWHYeE74sR9+95hTLA3Uvd4S+GulcssW0mHDacGix29W6p/qqtTcJ3H&#10;/YNeB7P8uJRf5q4r+9k1Sj3Nxt0biEhj/Bf/uQ9awTqtT1/S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asMrBAAAA2wAAAA8AAAAAAAAAAAAAAAAAmAIAAGRycy9kb3du&#10;cmV2LnhtbFBLBQYAAAAABAAEAPUAAACGAwAAAAA=&#10;" fillcolor="#bcdd7e [2100]" strokecolor="#99cb38 [3204]">
                    <v:fill color2="#a8d356 [2740]" rotate="t" colors="0 #d2ebb4;.5 #c5e69c;1 #afdd6d" focus="100%" type="gradient">
                      <o:fill v:ext="view" type="gradientUnscaled"/>
                    </v:fill>
                  </v:roundrect>
                  <v:shape id="CuadroTexto 20" o:spid="_x0000_s1062" type="#_x0000_t202" style="position:absolute;left:75680;top:1109;width:17209;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Ky8MA&#10;AADbAAAADwAAAGRycy9kb3ducmV2LnhtbESPQWsCMRSE74L/ITyhN81uD2XZGhcRWypFoSo9v25e&#10;s4ublyWJuvXXN4WCx2FmvmHm1WA7cSEfWscK8lkGgrh2umWj4Hh4mRYgQkTW2DkmBT8UoFqMR3Ms&#10;tbvyB1320YgE4VCigibGvpQy1A1ZDDPXEyfv23mLMUlvpPZ4TXDbyccse5IWW04LDfa0aqg+7c9W&#10;we6IiWqi35rd1+t681no91uh1MNkWD6DiDTEe/i//aYVFDn8fU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0Ky8MAAADbAAAADwAAAAAAAAAAAAAAAACYAgAAZHJzL2Rv&#10;d25yZXYueG1sUEsFBgAAAAAEAAQA9QAAAIgDAAAAAA==&#10;" fillcolor="#bcdd7e [2100]" stroked="f">
                    <v:fill color2="#a8d356 [2740]" rotate="t" colors="0 #d2ebb4;.5 #c5e69c;1 #afdd6d" focus="100%" type="gradient">
                      <o:fill v:ext="view" type="gradientUnscaled"/>
                    </v:fill>
                    <v:textbox>
                      <w:txbxContent>
                        <w:p w14:paraId="4AE18A2D" w14:textId="77777777" w:rsidR="00A737E3" w:rsidRPr="00101C9D" w:rsidRDefault="00A737E3" w:rsidP="00497222">
                          <w:pPr>
                            <w:pStyle w:val="NormalWeb"/>
                            <w:spacing w:before="0" w:after="0"/>
                            <w:rPr>
                              <w:rFonts w:ascii="Calibri Light" w:hAnsi="Calibri Light"/>
                            </w:rPr>
                          </w:pPr>
                          <w:r w:rsidRPr="00101C9D">
                            <w:rPr>
                              <w:rFonts w:ascii="Calibri Light" w:hAnsi="Calibri Light" w:cstheme="minorBidi"/>
                              <w:color w:val="000000" w:themeColor="text1"/>
                              <w:kern w:val="24"/>
                              <w:lang w:val="es-AR"/>
                            </w:rPr>
                            <w:t>Cliente Web</w:t>
                          </w:r>
                        </w:p>
                      </w:txbxContent>
                    </v:textbox>
                  </v:shape>
                  <v:roundrect id="Rectángulo redondeado 82" o:spid="_x0000_s1063" style="position:absolute;left:29611;top:11167;width:64720;height:53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LJsQA&#10;AADbAAAADwAAAGRycy9kb3ducmV2LnhtbESPQWvCQBSE74L/YXlCL1I3DbSE6CpVsPRQCo32/sg+&#10;d0Ozb0N2jbG/vlsQPA4z8w2z2oyuFQP1ofGs4GmRgSCuvW7YKDge9o8FiBCRNbaeScGVAmzW08kK&#10;S+0v/EVDFY1IEA4lKrAxdqWUobbkMCx8R5y8k+8dxiR7I3WPlwR3rcyz7EU6bDgtWOxoZ6n+qc5O&#10;wXket7/0PJj87Xv/aa66sh9do9TDbHxdgog0xnv41n7XCooc/r+k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iybEAAAA2wAAAA8AAAAAAAAAAAAAAAAAmAIAAGRycy9k&#10;b3ducmV2LnhtbFBLBQYAAAAABAAEAPUAAACJAwAAAAA=&#10;" fillcolor="#bcdd7e [2100]" strokecolor="#99cb38 [3204]">
                    <v:fill color2="#a8d356 [2740]" rotate="t" colors="0 #d2ebb4;.5 #c5e69c;1 #afdd6d" focus="100%" type="gradient">
                      <o:fill v:ext="view" type="gradientUnscaled"/>
                    </v:fill>
                  </v:roundrect>
                  <v:shape id="CuadroTexto 22" o:spid="_x0000_s1064" type="#_x0000_t202" style="position:absolute;left:30915;top:12099;width:63345;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xJ8MA&#10;AADbAAAADwAAAGRycy9kb3ducmV2LnhtbESPQWsCMRSE70L/Q3iF3jTbFmRZjSLSlpZSwVU8PzfP&#10;7OLmZUlS3frrG0HwOMzMN8x03ttWnMiHxrGC51EGgrhyumGjYLt5H+YgQkTW2DomBX8UYD57GEyx&#10;0O7MazqV0YgE4VCggjrGrpAyVDVZDCPXESfv4LzFmKQ3Uns8J7ht5UuWjaXFhtNCjR0ta6qO5a9V&#10;sNpioprof8xq//H2tcv19yVX6umxX0xAROrjPXxrf2oF+Stcv6Qf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MxJ8MAAADbAAAADwAAAAAAAAAAAAAAAACYAgAAZHJzL2Rv&#10;d25yZXYueG1sUEsFBgAAAAAEAAQA9QAAAIgDAAAAAA==&#10;" fillcolor="#bcdd7e [2100]" stroked="f">
                    <v:fill color2="#a8d356 [2740]" rotate="t" colors="0 #d2ebb4;.5 #c5e69c;1 #afdd6d" focus="100%" type="gradient">
                      <o:fill v:ext="view" type="gradientUnscaled"/>
                    </v:fill>
                    <v:textbox>
                      <w:txbxContent>
                        <w:p w14:paraId="206E55F2"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color w:val="000000" w:themeColor="text1"/>
                              <w:kern w:val="24"/>
                              <w:lang w:val="es-AR"/>
                            </w:rPr>
                            <w:t>Servidor Web</w:t>
                          </w:r>
                        </w:p>
                      </w:txbxContent>
                    </v:textbox>
                  </v:shape>
                  <v:roundrect id="Rectángulo redondeado 84" o:spid="_x0000_s1065" style="position:absolute;left:29316;top:21720;width:64720;height:55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E8cYA&#10;AADbAAAADwAAAGRycy9kb3ducmV2LnhtbESPQWvCQBSE7wX/w/KEXqRutKVIzEZEWmpOWlvq9Zl9&#10;JsHs25DdmuivdwtCj8PMfMMki97U4kytqywrmIwjEMS51RUXCr6/3p9mIJxH1lhbJgUXcrBIBw8J&#10;xtp2/EnnnS9EgLCLUUHpfRNL6fKSDLqxbYiDd7StQR9kW0jdYhfgppbTKHqVBisOCyU2tCopP+1+&#10;jYLs0F2W2ea63fTTtx8eHfbrj+xZqcdhv5yD8NT7//C9vdYKZi/w9yX8AJ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zE8cYAAADbAAAADwAAAAAAAAAAAAAAAACYAgAAZHJz&#10;L2Rvd25yZXYueG1sUEsFBgAAAAAEAAQA9QAAAIsDAAAAAA==&#10;" fillcolor="#bcdd7e [2100]" strokecolor="#9fd37c [1941]">
                    <v:fill color2="#a8d356 [2740]" rotate="t" colors="0 #d2ebb4;.5 #c5e69c;1 #afdd6d" focus="100%" type="gradient">
                      <o:fill v:ext="view" type="gradientUnscaled"/>
                    </v:fill>
                  </v:roundrect>
                  <v:shape id="CuadroTexto 25" o:spid="_x0000_s1066" type="#_x0000_t202" style="position:absolute;left:30912;top:21984;width:59025;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j5sIA&#10;AADbAAAADwAAAGRycy9kb3ducmV2LnhtbESPT4vCMBTE74LfITzBmyYuKlqNIiuCp138C94ezbMt&#10;Ni+libb77TcLCx6HmfkNs1y3thQvqn3hWMNoqEAQp84UnGk4n3aDGQgfkA2WjknDD3lYr7qdJSbG&#10;NXyg1zFkIkLYJ6ghD6FKpPRpThb90FXE0bu72mKIss6kqbGJcFvKD6Wm0mLBcSHHij5zSh/Hp9Vw&#10;+brfrmP1nW3tpGpcqyTbudS632s3CxCB2vAO/7f3RsNsA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PmwgAAANsAAAAPAAAAAAAAAAAAAAAAAJgCAABkcnMvZG93&#10;bnJldi54bWxQSwUGAAAAAAQABAD1AAAAhwMAAAAA&#10;" filled="f" stroked="f">
                    <v:textbox>
                      <w:txbxContent>
                        <w:p w14:paraId="1783DF68"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color w:val="000000" w:themeColor="text1"/>
                              <w:kern w:val="24"/>
                              <w:lang w:val="es-AR"/>
                            </w:rPr>
                            <w:t>Servidor de Aplicaciones</w:t>
                          </w:r>
                        </w:p>
                      </w:txbxContent>
                    </v:textbox>
                  </v:shape>
                  <v:roundrect id="Rectángulo redondeado 86" o:spid="_x0000_s1067" style="position:absolute;left:30370;top:42011;width:64720;height:51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JcMA&#10;AADbAAAADwAAAGRycy9kb3ducmV2LnhtbESPQWsCMRSE7wX/Q3iCl6LZChVZjaIFxUMpdNX7Y/NM&#10;Fjcvyyauq7++KRR6HGbmG2a57l0tOmpD5VnB2yQDQVx6XbFRcDruxnMQISJrrD2TggcFWK8GL0vM&#10;tb/zN3VFNCJBOOSowMbY5FKG0pLDMPENcfIuvnUYk2yN1C3eE9zVcpplM+mw4rRgsaEPS+W1uDkF&#10;t9e4fdJ7Z6b78+7LPHRhP5tKqdGw3yxAROrjf/ivfdAK5jP4/Z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JcMAAADbAAAADwAAAAAAAAAAAAAAAACYAgAAZHJzL2Rv&#10;d25yZXYueG1sUEsFBgAAAAAEAAQA9QAAAIgDAAAAAA==&#10;" fillcolor="#bcdd7e [2100]" strokecolor="#99cb38 [3204]">
                    <v:fill color2="#a8d356 [2740]" rotate="t" colors="0 #d2ebb4;.5 #c5e69c;1 #afdd6d" focus="100%" type="gradient">
                      <o:fill v:ext="view" type="gradientUnscaled"/>
                    </v:fill>
                  </v:roundrect>
                  <v:shape id="CuadroTexto 31" o:spid="_x0000_s1068" type="#_x0000_t202" style="position:absolute;left:29808;top:41900;width:6334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v:textbox>
                      <w:txbxContent>
                        <w:p w14:paraId="5D4E8FE5"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color w:val="000000" w:themeColor="text1"/>
                              <w:kern w:val="24"/>
                              <w:lang w:val="es-AR"/>
                            </w:rPr>
                            <w:t>Servidor de Base de Datos</w:t>
                          </w:r>
                        </w:p>
                      </w:txbxContent>
                    </v:textbox>
                  </v:shape>
                  <v:roundrect id="Rectángulo redondeado 88" o:spid="_x0000_s1069" style="position:absolute;left:71099;top:31881;width:23991;height:59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8zMEA&#10;AADbAAAADwAAAGRycy9kb3ducmV2LnhtbERPz2vCMBS+C/4P4Qm7yEwnTKQzFh10eBgDq94fzVtS&#10;1ryUJtbqX78cBjt+fL83xehaMVAfGs8KXhYZCOLa64aNgvOpfF6DCBFZY+uZFNwpQLGdTjaYa3/j&#10;Iw1VNCKFcMhRgY2xy6UMtSWHYeE74sR9+95hTLA3Uvd4S+GulcssW0mHDacGix29W6p/qqtTcJ3H&#10;/YNeB7P8uJRf5q4r+9k1Sj3Nxt0biEhj/Bf/uQ9awTqNTV/S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svMzBAAAA2wAAAA8AAAAAAAAAAAAAAAAAmAIAAGRycy9kb3du&#10;cmV2LnhtbFBLBQYAAAAABAAEAPUAAACGAwAAAAA=&#10;" fillcolor="#bcdd7e [2100]" strokecolor="#99cb38 [3204]">
                    <v:fill color2="#a8d356 [2740]" rotate="t" colors="0 #d2ebb4;.5 #c5e69c;1 #afdd6d" focus="100%" type="gradient">
                      <o:fill v:ext="view" type="gradientUnscaled"/>
                    </v:fill>
                  </v:roundrect>
                  <v:shape id="CuadroTexto 36" o:spid="_x0000_s1070" type="#_x0000_t202" style="position:absolute;left:74017;top:31889;width:20019;height:7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p48IA&#10;AADbAAAADwAAAGRycy9kb3ducmV2LnhtbESPT4vCMBTE7wt+h/CEva2JsitajSKKsKcV/4K3R/Ns&#10;i81LaaLtfnsjCB6HmfkNM523thR3qn3hWEO/p0AQp84UnGk47NdfIxA+IBssHZOGf/Iwn3U+ppgY&#10;1/CW7ruQiQhhn6CGPIQqkdKnOVn0PVcRR+/iaoshyjqTpsYmwm0pB0oNpcWC40KOFS1zSq+7m9Vw&#10;/LucT99qk63sT9W4Vkm2Y6n1Z7ddTEAEasM7/Gr/Gg2jMT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OnjwgAAANsAAAAPAAAAAAAAAAAAAAAAAJgCAABkcnMvZG93&#10;bnJldi54bWxQSwUGAAAAAAQABAD1AAAAhwMAAAAA&#10;" filled="f" stroked="f">
                    <v:textbox>
                      <w:txbxContent>
                        <w:p w14:paraId="6E8C0DCF"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Servidor de Correo</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90" o:spid="_x0000_s1071" type="#_x0000_t70" style="position:absolute;left:38143;top:5878;width:3014;height:4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cS974A&#10;AADbAAAADwAAAGRycy9kb3ducmV2LnhtbERPzYrCMBC+C75DGMGbpq7LYmujiLDoHre7DzA0Y1tt&#10;JrGJtr69OQgeP77/fDuYVtyp841lBYt5AoK4tLrhSsH/3/dsBcIHZI2tZVLwIA/bzXiUY6Ztz790&#10;L0IlYgj7DBXUIbhMSl/WZNDPrSOO3Ml2BkOEXSV1h30MN638SJIvabDh2FCjo31N5aW4GQW9dW51&#10;uP3gZ1Wk/dFel2ddLJWaTobdGkSgIbzFL/dRK0jj+vgl/gC5e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NXEve+AAAA2wAAAA8AAAAAAAAAAAAAAAAAmAIAAGRycy9kb3ducmV2&#10;LnhtbFBLBQYAAAAABAAEAPUAAACDAwAAAAA=&#10;" adj=",7212" fillcolor="#bcdd7e [2100]" strokecolor="#99cb38 [3204]">
                    <v:fill color2="#a8d356 [2740]" rotate="t" colors="0 #d2ebb4;.5 #c5e69c;1 #afdd6d" focus="100%" type="gradient">
                      <o:fill v:ext="view" type="gradientUnscaled"/>
                    </v:fill>
                  </v:shape>
                  <v:shape id="Flecha arriba y abajo 91" o:spid="_x0000_s1072" type="#_x0000_t70" style="position:absolute;left:60393;top:5827;width:3015;height:4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3bMEA&#10;AADbAAAADwAAAGRycy9kb3ducmV2LnhtbESP3YrCMBSE7xd8h3CEvdum/iBajSKCqJfb3Qc4NMe2&#10;2pzEJtru2xthwcthZr5hVpveNOJBra8tKxglKQjiwuqaSwW/P/uvOQgfkDU2lknBH3nYrAcfK8y0&#10;7fibHnkoRYSwz1BBFYLLpPRFRQZ9Yh1x9M62NRiibEupW+wi3DRynKYzabDmuFCho11FxTW/GwWd&#10;dW5+uJ9wWuaL7mhvk4vOJ0p9DvvtEkSgPrzD/+2jVrAYwetL/AF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bt2zBAAAA2wAAAA8AAAAAAAAAAAAAAAAAmAIAAGRycy9kb3du&#10;cmV2LnhtbFBLBQYAAAAABAAEAPUAAACGAwAAAAA=&#10;" adj=",7212" fillcolor="#bcdd7e [2100]" strokecolor="#99cb38 [3204]">
                    <v:fill color2="#a8d356 [2740]" rotate="t" colors="0 #d2ebb4;.5 #c5e69c;1 #afdd6d" focus="100%" type="gradient">
                      <o:fill v:ext="view" type="gradientUnscaled"/>
                    </v:fill>
                  </v:shape>
                  <v:shape id="Flecha arriba y abajo 92" o:spid="_x0000_s1073" type="#_x0000_t70" style="position:absolute;left:82910;top:5956;width:3015;height:4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pG8EA&#10;AADbAAAADwAAAGRycy9kb3ducmV2LnhtbESP3YrCMBSE7wXfIRzBO039QbQaZVlYVi/t7gMcmmNb&#10;bU5iE219eyMIXg4z8w2z2XWmFndqfGVZwWScgCDOra64UPD/9zNagvABWWNtmRQ8yMNu2+9tMNW2&#10;5SPds1CICGGfooIyBJdK6fOSDPqxdcTRO9nGYIiyKaRusI1wU8tpkiykwYrjQomOvkvKL9nNKGit&#10;c8vf2wHnRbZq9/Y6O+tsptRw0H2tQQTqwif8bu+1gtUUXl/iD5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JKRvBAAAA2wAAAA8AAAAAAAAAAAAAAAAAmAIAAGRycy9kb3du&#10;cmV2LnhtbFBLBQYAAAAABAAEAPUAAACGAwAAAAA=&#10;" adj=",7212" fillcolor="#bcdd7e [2100]" strokecolor="#99cb38 [3204]">
                    <v:fill color2="#a8d356 [2740]" rotate="t" colors="0 #d2ebb4;.5 #c5e69c;1 #afdd6d" focus="100%" type="gradient">
                      <o:fill v:ext="view" type="gradientUnscaled"/>
                    </v:fill>
                  </v:shape>
                  <v:shape id="Flecha arriba y abajo 93" o:spid="_x0000_s1074" type="#_x0000_t70" style="position:absolute;left:60464;top:16959;width:3014;height:4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WMgMEA&#10;AADbAAAADwAAAGRycy9kb3ducmV2LnhtbESP0YrCMBRE34X9h3AXfNN0rYhWoyyC6D5a/YBLc23r&#10;NjfZJtr69xtB8HGYmTPMatObRtyp9bVlBV/jBARxYXXNpYLzaTeag/ABWWNjmRQ8yMNm/TFYYaZt&#10;x0e656EUEcI+QwVVCC6T0hcVGfRj64ijd7GtwRBlW0rdYhfhppGTJJlJgzXHhQodbSsqfvObUdBZ&#10;5+b72w9Oy3zRHexfetV5qtTws/9eggjUh3f41T5oBYsUnl/i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FjIDBAAAA2wAAAA8AAAAAAAAAAAAAAAAAmAIAAGRycy9kb3du&#10;cmV2LnhtbFBLBQYAAAAABAAEAPUAAACGAwAAAAA=&#10;" adj=",7212" fillcolor="#bcdd7e [2100]" strokecolor="#99cb38 [3204]">
                    <v:fill color2="#a8d356 [2740]" rotate="t" colors="0 #d2ebb4;.5 #c5e69c;1 #afdd6d" focus="100%" type="gradient">
                      <o:fill v:ext="view" type="gradientUnscaled"/>
                    </v:fill>
                  </v:shape>
                  <v:shape id="Flecha arriba y abajo 94" o:spid="_x0000_s1075" type="#_x0000_t70" style="position:absolute;left:81403;top:27250;width:3015;height:4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U9MIA&#10;AADbAAAADwAAAGRycy9kb3ducmV2LnhtbESPwWrDMBBE74X8g9hAb7Wc2JTEjRJKIdQ91skHLNbW&#10;dmutFEuxnb+PCoUeh5l5w+wOs+nFSIPvLCtYJSkI4trqjhsF59PxaQPCB2SNvWVScCMPh/3iYYeF&#10;thN/0liFRkQI+wIVtCG4Qkpft2TQJ9YRR+/LDgZDlEMj9YBThJtertP0WRrsOC606OitpfqnuhoF&#10;k3Vu8379wLyptlNpL9m3rjKlHpfz6wuIQHP4D/+1S61gm8Pvl/gD5P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BT0wgAAANsAAAAPAAAAAAAAAAAAAAAAAJgCAABkcnMvZG93&#10;bnJldi54bWxQSwUGAAAAAAQABAD1AAAAhwMAAAAA&#10;" adj=",7212" fillcolor="#bcdd7e [2100]" strokecolor="#99cb38 [3204]">
                    <v:fill color2="#a8d356 [2740]" rotate="t" colors="0 #d2ebb4;.5 #c5e69c;1 #afdd6d" focus="100%" type="gradient">
                      <o:fill v:ext="view" type="gradientUnscaled"/>
                    </v:fill>
                  </v:shape>
                  <v:shape id="Flecha arriba y abajo 95" o:spid="_x0000_s1076" type="#_x0000_t70" style="position:absolute;left:61080;top:27355;width:3015;height:14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2e2sQA&#10;AADbAAAADwAAAGRycy9kb3ducmV2LnhtbESPT2vCQBTE74LfYXmCN91Y8E9TV5HSQA+tYlJ6fmSf&#10;STD7Ns2uJn57tyB4HGbmN8x625taXKl1lWUFs2kEgji3uuJCwU+WTFYgnEfWWFsmBTdysN0MB2uM&#10;te34SNfUFyJA2MWooPS+iaV0eUkG3dQ2xME72dagD7ItpG6xC3BTy5coWkiDFYeFEht6Lyk/pxej&#10;4MD6b/nRff1eGrfP0mRRf3OUKDUe9bs3EJ56/ww/2p9awesc/r+EH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9ntrEAAAA2wAAAA8AAAAAAAAAAAAAAAAAmAIAAGRycy9k&#10;b3ducmV2LnhtbFBLBQYAAAAABAAEAPUAAACJAwAAAAA=&#10;" adj=",2285" fillcolor="#bcdd7e [2100]" strokecolor="#99cb38 [3204]">
                    <v:fill color2="#a8d356 [2740]" rotate="t" colors="0 #d2ebb4;.5 #c5e69c;1 #afdd6d" focus="100%" type="gradient">
                      <o:fill v:ext="view" type="gradientUnscaled"/>
                    </v:fill>
                  </v:shape>
                  <v:group id="Grupo 96" o:spid="_x0000_s1077" style="position:absolute;left:29316;top:142;width:19952;height:5664" coordorigin="29316,142" coordsize="19952,5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oundrect id="Rectángulo redondeado 97" o:spid="_x0000_s1078" style="position:absolute;left:29316;top:142;width:19952;height:56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q+Y8QA&#10;AADbAAAADwAAAGRycy9kb3ducmV2LnhtbESPQWsCMRSE74X+h/AKvYhmFVp1a5RasPRQBFe9Pzav&#10;ydLNy7KJ6+qvNwWhx2FmvmEWq97VoqM2VJ4VjEcZCOLS64qNgsN+M5yBCBFZY+2ZFFwowGr5+LDA&#10;XPsz76grohEJwiFHBTbGJpcylJYchpFviJP341uHMcnWSN3iOcFdLSdZ9iodVpwWLDb0Yan8LU5O&#10;wWkQ11d66czk87jZmosu7HdTKfX81L+/gYjUx//wvf2lFcyn8Pcl/Q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vmPEAAAA2wAAAA8AAAAAAAAAAAAAAAAAmAIAAGRycy9k&#10;b3ducmV2LnhtbFBLBQYAAAAABAAEAPUAAACJAwAAAAA=&#10;" fillcolor="#bcdd7e [2100]" strokecolor="#99cb38 [3204]">
                      <v:fill color2="#a8d356 [2740]" rotate="t" colors="0 #d2ebb4;.5 #c5e69c;1 #afdd6d" focus="100%" type="gradient">
                        <o:fill v:ext="view" type="gradientUnscaled"/>
                      </v:fill>
                    </v:roundrect>
                    <v:shape id="CuadroTexto 45" o:spid="_x0000_s1079" type="#_x0000_t202" style="position:absolute;left:30689;top:1252;width:17202;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41i8QA&#10;AADbAAAADwAAAGRycy9kb3ducmV2LnhtbESPwU4CMRCG7ya8QzMk3qSrB7MuFEIMGI2RRCSch+3Q&#10;3bCdbtoKq0/vHEw4Tv75v5lvthh8p84UUxvYwP2kAEVcB9uyM7D7Wt+VoFJGttgFJgM/lGAxH93M&#10;sLLhwp903manBMKpQgNNzn2ldaob8pgmoSeW7BiixyxjdNpGvAjcd/qhKB61x5blQoM9PTdUn7bf&#10;3sBmh0J1OX64zeFl9bYv7ftvaczteFhOQWUa8nX5v/1qDTzJs+IiHq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NYvEAAAA2wAAAA8AAAAAAAAAAAAAAAAAmAIAAGRycy9k&#10;b3ducmV2LnhtbFBLBQYAAAAABAAEAPUAAACJAwAAAAA=&#10;" fillcolor="#bcdd7e [2100]" stroked="f">
                      <v:fill color2="#a8d356 [2740]" rotate="t" colors="0 #d2ebb4;.5 #c5e69c;1 #afdd6d" focus="100%" type="gradient">
                        <o:fill v:ext="view" type="gradientUnscaled"/>
                      </v:fill>
                      <v:textbox>
                        <w:txbxContent>
                          <w:p w14:paraId="65873CAF" w14:textId="77777777" w:rsidR="00A737E3" w:rsidRPr="00101C9D" w:rsidRDefault="00A737E3" w:rsidP="00497222">
                            <w:pPr>
                              <w:pStyle w:val="NormalWeb"/>
                              <w:spacing w:before="0" w:after="0"/>
                              <w:rPr>
                                <w:rFonts w:ascii="Calibri Light" w:hAnsi="Calibri Light"/>
                              </w:rPr>
                            </w:pPr>
                            <w:r w:rsidRPr="00101C9D">
                              <w:rPr>
                                <w:rFonts w:ascii="Calibri Light" w:hAnsi="Calibri Light" w:cstheme="minorBidi"/>
                                <w:color w:val="000000" w:themeColor="text1"/>
                                <w:kern w:val="24"/>
                                <w:lang w:val="es-AR"/>
                              </w:rPr>
                              <w:t>Cliente Web</w:t>
                            </w:r>
                          </w:p>
                        </w:txbxContent>
                      </v:textbox>
                    </v:shape>
                  </v:group>
                  <v:group id="Grupo 99" o:spid="_x0000_s1080" style="position:absolute;left:51924;top:142;width:19953;height:5664" coordorigin="51924,142" coordsize="19952,5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roundrect id="Rectángulo redondeado 100" o:spid="_x0000_s1081" style="position:absolute;left:51924;top:142;width:19953;height:56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AbisUA&#10;AADcAAAADwAAAGRycy9kb3ducmV2LnhtbESPQWvDMAyF74P9B6NBL6N1VtgYad2yDVp6KIVl213E&#10;mh0WyyF207S/vjoMepN4T+99Wq7H0KqB+tRENvA0K0AR19E27Ax8f22mr6BSRrbYRiYDZ0qwXt3f&#10;LbG08cSfNFTZKQnhVKIBn3NXap1qTwHTLHbEov3GPmCWtXfa9niS8NDqeVG86IANS4PHjj481X/V&#10;MRg4Pub3Cz0Pbr792Rzc2VZ+3zXGTB7GtwWoTGO+mf+vd1bwC8GXZ2QCv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BuKxQAAANwAAAAPAAAAAAAAAAAAAAAAAJgCAABkcnMv&#10;ZG93bnJldi54bWxQSwUGAAAAAAQABAD1AAAAigMAAAAA&#10;" fillcolor="#bcdd7e [2100]" strokecolor="#99cb38 [3204]">
                      <v:fill color2="#a8d356 [2740]" rotate="t" colors="0 #d2ebb4;.5 #c5e69c;1 #afdd6d" focus="100%" type="gradient">
                        <o:fill v:ext="view" type="gradientUnscaled"/>
                      </v:fill>
                    </v:roundrect>
                    <v:shape id="CuadroTexto 49" o:spid="_x0000_s1082" type="#_x0000_t202" style="position:absolute;left:53297;top:1252;width:17208;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ZMRsQA&#10;AADcAAAADwAAAGRycy9kb3ducmV2LnhtbESPQWsCMRCF74X+hzCF3mp2eyjLalykVGkRhap4Hjdj&#10;dnEzWZJUV399Uyh4m+G9982bSTXYTpzJh9axgnyUgSCunW7ZKNht5y8FiBCRNXaOScGVAlTTx4cJ&#10;ltpd+JvOm2hEgnAoUUETY19KGeqGLIaR64mTdnTeYkyrN1J7vCS47eRrlr1Jiy2nCw329N5Qfdr8&#10;WAXrHSaqiX5l1ofFx9e+0MtbodTz0zAbg4g0xLv5P/2pU/0sh79n0gR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mTEbEAAAA3AAAAA8AAAAAAAAAAAAAAAAAmAIAAGRycy9k&#10;b3ducmV2LnhtbFBLBQYAAAAABAAEAPUAAACJAwAAAAA=&#10;" fillcolor="#bcdd7e [2100]" stroked="f">
                      <v:fill color2="#a8d356 [2740]" rotate="t" colors="0 #d2ebb4;.5 #c5e69c;1 #afdd6d" focus="100%" type="gradient">
                        <o:fill v:ext="view" type="gradientUnscaled"/>
                      </v:fill>
                      <v:textbox>
                        <w:txbxContent>
                          <w:p w14:paraId="1CF019C1" w14:textId="77777777" w:rsidR="00A737E3" w:rsidRPr="00101C9D" w:rsidRDefault="00A737E3" w:rsidP="00497222">
                            <w:pPr>
                              <w:pStyle w:val="NormalWeb"/>
                              <w:spacing w:before="0" w:after="0"/>
                              <w:rPr>
                                <w:rFonts w:ascii="Calibri Light" w:hAnsi="Calibri Light"/>
                              </w:rPr>
                            </w:pPr>
                            <w:r w:rsidRPr="00101C9D">
                              <w:rPr>
                                <w:rFonts w:ascii="Calibri Light" w:hAnsi="Calibri Light" w:cstheme="minorBidi"/>
                                <w:color w:val="000000" w:themeColor="text1"/>
                                <w:kern w:val="24"/>
                                <w:lang w:val="es-AR"/>
                              </w:rPr>
                              <w:t>Cliente Web</w:t>
                            </w:r>
                          </w:p>
                        </w:txbxContent>
                      </v:textbox>
                    </v:shape>
                  </v:group>
                  <v:shape id="CuadroTexto 56" o:spid="_x0000_s1083" type="#_x0000_t202" style="position:absolute;left:207;top:10497;width:23304;height:7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NEvcEA&#10;AADcAAAADwAAAGRycy9kb3ducmV2LnhtbERPTWsCMRC9F/wPYQpeimYVLLI1SmlZ8KRUxfOwme4u&#10;m0zWJOrqrzdCobd5vM9ZrHprxIV8aBwrmIwzEMSl0w1XCg77YjQHESKyRuOYFNwowGo5eFlgrt2V&#10;f+iyi5VIIRxyVFDH2OVShrImi2HsOuLE/TpvMSboK6k9XlO4NXKaZe/SYsOpocaOvmoq293ZKmiP&#10;J3PfvLmtPxbfrZGzm+GiUWr42n9+gIjUx3/xn3ut0/xsCs9n0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jRL3BAAAA3AAAAA8AAAAAAAAAAAAAAAAAmAIAAGRycy9kb3du&#10;cmV2LnhtbFBLBQYAAAAABAAEAPUAAACGAwAAAAA=&#10;" fillcolor="#bcdd7e [2100]" strokecolor="#99cb38 [3204]">
                    <v:fill color2="#a8d356 [2740]" rotate="t" colors="0 #d2ebb4;.5 #c5e69c;1 #afdd6d" focus="100%" type="gradient">
                      <o:fill v:ext="view" type="gradientUnscaled"/>
                    </v:fill>
                    <v:textbox>
                      <w:txbxContent>
                        <w:p w14:paraId="489E38FC"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themeShade="F2"/>
                              <w:kern w:val="24"/>
                              <w:sz w:val="22"/>
                              <w:szCs w:val="22"/>
                              <w:lang w:val="es-AR"/>
                            </w:rPr>
                            <w:t>Capa de Servicios Web</w:t>
                          </w:r>
                        </w:p>
                      </w:txbxContent>
                    </v:textbox>
                  </v:shape>
                  <v:shape id="CuadroTexto 57" o:spid="_x0000_s1084" type="#_x0000_t202" style="position:absolute;left:143;top:20445;width:23305;height:7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hJsIA&#10;AADcAAAADwAAAGRycy9kb3ducmV2LnhtbERPTWsCMRC9C/6HMIIXqdlalLI1ilQWeqpoxfOwme4u&#10;m0zWJOraX28Khd7m8T5nue6tEVfyoXGs4HmagSAunW64UnD8Kp5eQYSIrNE4JgV3CrBeDQdLzLW7&#10;8Z6uh1iJFMIhRwV1jF0uZShrshimriNO3LfzFmOCvpLa4y2FWyNnWbaQFhtODTV29F5T2R4uVkF7&#10;Opufz4nb+VOxbY2c3w0XjVLjUb95AxGpj//iP/eHTvOzF/h9Jl0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EmwgAAANwAAAAPAAAAAAAAAAAAAAAAAJgCAABkcnMvZG93&#10;bnJldi54bWxQSwUGAAAAAAQABAD1AAAAhwMAAAAA&#10;" fillcolor="#bcdd7e [2100]" strokecolor="#99cb38 [3204]">
                    <v:fill color2="#a8d356 [2740]" rotate="t" colors="0 #d2ebb4;.5 #c5e69c;1 #afdd6d" focus="100%" type="gradient">
                      <o:fill v:ext="view" type="gradientUnscaled"/>
                    </v:fill>
                    <v:textbox>
                      <w:txbxContent>
                        <w:p w14:paraId="1B89C6B3"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themeShade="F2"/>
                              <w:kern w:val="24"/>
                              <w:sz w:val="22"/>
                              <w:szCs w:val="22"/>
                              <w:lang w:val="es-AR"/>
                            </w:rPr>
                            <w:t>Capa de Lógica de Negocio</w:t>
                          </w:r>
                        </w:p>
                      </w:txbxContent>
                    </v:textbox>
                  </v:shape>
                  <v:shape id="CuadroTexto 58" o:spid="_x0000_s1085" type="#_x0000_t202" style="position:absolute;left:848;top:38440;width:23305;height:10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Z5UsIA&#10;AADcAAAADwAAAGRycy9kb3ducmV2LnhtbERPTWsCMRC9C/6HMIIXqdlKlbI1ilQWeqpoxfOwme4u&#10;m0zWJOraX28Khd7m8T5nue6tEVfyoXGs4HmagSAunW64UnD8Kp5eQYSIrNE4JgV3CrBeDQdLzLW7&#10;8Z6uh1iJFMIhRwV1jF0uZShrshimriNO3LfzFmOCvpLa4y2FWyNnWbaQFhtODTV29F5T2R4uVkF7&#10;Opufz4nb+VOxbY2c3w0XjVLjUb95AxGpj//iP/eHTvOzF/h9Jl0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RnlSwgAAANwAAAAPAAAAAAAAAAAAAAAAAJgCAABkcnMvZG93&#10;bnJldi54bWxQSwUGAAAAAAQABAD1AAAAhwMAAAAA&#10;" fillcolor="#bcdd7e [2100]" strokecolor="#99cb38 [3204]">
                    <v:fill color2="#a8d356 [2740]" rotate="t" colors="0 #d2ebb4;.5 #c5e69c;1 #afdd6d" focus="100%" type="gradient">
                      <o:fill v:ext="view" type="gradientUnscaled"/>
                    </v:fill>
                    <v:textbox>
                      <w:txbxContent>
                        <w:p w14:paraId="68E7F172"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themeShade="F2"/>
                              <w:kern w:val="24"/>
                              <w:sz w:val="22"/>
                              <w:szCs w:val="22"/>
                              <w:lang w:val="es-AR"/>
                            </w:rPr>
                            <w:t>Capa de Administración de Datos</w:t>
                          </w:r>
                        </w:p>
                      </w:txbxContent>
                    </v:textbox>
                  </v:shape>
                </v:group>
                <v:rect id="Rectángulo 105" o:spid="_x0000_s1086" style="position:absolute;width:59626;height:40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Gd8QA&#10;AADcAAAADwAAAGRycy9kb3ducmV2LnhtbERPTWvCQBC9C/0PyxR6MxsFRdKskhSE0ELBNJR6G7Jj&#10;EszOptmtpv++WxC8zeN9TrqbTC8uNLrOsoJFFIMgrq3uuFFQfeznGxDOI2vsLZOCX3Kw2z7MUky0&#10;vfKBLqVvRAhhl6CC1vshkdLVLRl0kR2IA3eyo0Ef4NhIPeI1hJteLuN4LQ12HBpaHOilpfpc/hgF&#10;n4fVifJ8Xcn3Y/adLcpienv9UurpccqeQXia/F18cxc6zI9X8P9MuE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YBnfEAAAA3AAAAA8AAAAAAAAAAAAAAAAAmAIAAGRycy9k&#10;b3ducmV2LnhtbFBLBQYAAAAABAAEAPUAAACJAwAAAAA=&#10;" filled="f" strokecolor="#4c661a [1604]" strokeweight="1pt"/>
              </v:group>
            </w:pict>
          </mc:Fallback>
        </mc:AlternateContent>
      </w:r>
    </w:p>
    <w:p w14:paraId="4C1664B5" w14:textId="77777777" w:rsidR="00497222" w:rsidRPr="00D56BAA" w:rsidRDefault="00497222" w:rsidP="00497222">
      <w:pPr>
        <w:rPr>
          <w:lang w:val="es-ES"/>
        </w:rPr>
      </w:pPr>
    </w:p>
    <w:p w14:paraId="12225683" w14:textId="5D50F8A0" w:rsidR="00497222" w:rsidRDefault="00497222" w:rsidP="00497222">
      <w:pPr>
        <w:rPr>
          <w:noProof/>
          <w:lang w:val="es-ES"/>
        </w:rPr>
      </w:pPr>
      <w:r>
        <w:rPr>
          <w:noProof/>
          <w:lang w:val="es-ES"/>
        </w:rPr>
        <w:br w:type="page"/>
      </w:r>
    </w:p>
    <w:p w14:paraId="4A5DA280" w14:textId="0FAC7546" w:rsidR="00497222" w:rsidRPr="009D51E1" w:rsidRDefault="00497222" w:rsidP="00497222">
      <w:pPr>
        <w:pStyle w:val="Ttulo2"/>
        <w:rPr>
          <w:lang w:val="es-ES"/>
        </w:rPr>
      </w:pPr>
      <w:bookmarkStart w:id="61" w:name="_Toc401996954"/>
      <w:bookmarkStart w:id="62" w:name="_Toc421793179"/>
      <w:r>
        <w:rPr>
          <w:noProof/>
          <w:lang w:val="es-ES"/>
        </w:rPr>
        <w:lastRenderedPageBreak/>
        <w:t xml:space="preserve">Arquitectura a </w:t>
      </w:r>
      <w:r w:rsidR="008C0D89">
        <w:rPr>
          <w:noProof/>
          <w:lang w:val="es-ES"/>
        </w:rPr>
        <w:t>N</w:t>
      </w:r>
      <w:r>
        <w:rPr>
          <w:noProof/>
          <w:lang w:val="es-ES"/>
        </w:rPr>
        <w:t>ivel de Hardware</w:t>
      </w:r>
      <w:bookmarkEnd w:id="61"/>
      <w:bookmarkEnd w:id="62"/>
    </w:p>
    <w:p w14:paraId="052FEA36" w14:textId="6834390A" w:rsidR="00497222" w:rsidRDefault="00497222" w:rsidP="00497222">
      <w:pPr>
        <w:rPr>
          <w:lang w:val="es-ES"/>
        </w:rPr>
      </w:pPr>
      <w:r>
        <w:rPr>
          <w:lang w:val="es-ES"/>
        </w:rPr>
        <w:t>A continuación se presenta a nivel de componentes de hardware</w:t>
      </w:r>
      <w:r w:rsidR="00192F25">
        <w:rPr>
          <w:lang w:val="es-ES"/>
        </w:rPr>
        <w:t xml:space="preserve"> del sistema que hemos desarrollado.</w:t>
      </w:r>
    </w:p>
    <w:p w14:paraId="1A38C7B3" w14:textId="3D61C40F" w:rsidR="00497222" w:rsidRDefault="00192F25" w:rsidP="00497222">
      <w:pPr>
        <w:rPr>
          <w:lang w:val="es-ES"/>
        </w:rPr>
      </w:pPr>
      <w:r>
        <w:rPr>
          <w:lang w:val="es-ES"/>
        </w:rPr>
        <w:t>Se utiliza</w:t>
      </w:r>
      <w:r w:rsidR="00497222">
        <w:rPr>
          <w:lang w:val="es-ES"/>
        </w:rPr>
        <w:t xml:space="preserve"> un servidor alquilado, el cual </w:t>
      </w:r>
      <w:r>
        <w:rPr>
          <w:lang w:val="es-ES"/>
        </w:rPr>
        <w:t xml:space="preserve">nos provee </w:t>
      </w:r>
      <w:r w:rsidR="00497222">
        <w:rPr>
          <w:lang w:val="es-ES"/>
        </w:rPr>
        <w:t>todos los servidores necesarios:</w:t>
      </w:r>
    </w:p>
    <w:p w14:paraId="0F51ECB5" w14:textId="77777777" w:rsidR="00497222" w:rsidRDefault="00497222" w:rsidP="00D10ACF">
      <w:pPr>
        <w:pStyle w:val="Prrafodelista"/>
        <w:numPr>
          <w:ilvl w:val="0"/>
          <w:numId w:val="6"/>
        </w:numPr>
        <w:rPr>
          <w:lang w:val="es-ES"/>
        </w:rPr>
      </w:pPr>
      <w:r>
        <w:rPr>
          <w:lang w:val="es-ES"/>
        </w:rPr>
        <w:t>Web (IIS 7)</w:t>
      </w:r>
    </w:p>
    <w:p w14:paraId="54F28497" w14:textId="77777777" w:rsidR="00497222" w:rsidRDefault="00497222" w:rsidP="00D10ACF">
      <w:pPr>
        <w:pStyle w:val="Prrafodelista"/>
        <w:numPr>
          <w:ilvl w:val="0"/>
          <w:numId w:val="6"/>
        </w:numPr>
        <w:rPr>
          <w:lang w:val="es-ES"/>
        </w:rPr>
      </w:pPr>
      <w:r>
        <w:rPr>
          <w:lang w:val="es-ES"/>
        </w:rPr>
        <w:t xml:space="preserve">De aplicación </w:t>
      </w:r>
    </w:p>
    <w:p w14:paraId="76D56E77" w14:textId="77777777" w:rsidR="00497222" w:rsidRDefault="00497222" w:rsidP="00D10ACF">
      <w:pPr>
        <w:pStyle w:val="Prrafodelista"/>
        <w:numPr>
          <w:ilvl w:val="0"/>
          <w:numId w:val="6"/>
        </w:numPr>
        <w:rPr>
          <w:lang w:val="es-ES"/>
        </w:rPr>
      </w:pPr>
      <w:r>
        <w:rPr>
          <w:lang w:val="es-ES"/>
        </w:rPr>
        <w:t>Base de Datos (SQL Server 2012)</w:t>
      </w:r>
    </w:p>
    <w:p w14:paraId="74FBD4B9" w14:textId="77777777" w:rsidR="00497222" w:rsidRDefault="00497222" w:rsidP="00D10ACF">
      <w:pPr>
        <w:pStyle w:val="Prrafodelista"/>
        <w:numPr>
          <w:ilvl w:val="0"/>
          <w:numId w:val="6"/>
        </w:numPr>
        <w:rPr>
          <w:lang w:val="es-ES"/>
        </w:rPr>
      </w:pPr>
      <w:r>
        <w:rPr>
          <w:lang w:val="es-ES"/>
        </w:rPr>
        <w:t>Correo</w:t>
      </w:r>
    </w:p>
    <w:p w14:paraId="7C1CA308" w14:textId="76216A63" w:rsidR="00497222" w:rsidRPr="004219B6" w:rsidRDefault="00497222" w:rsidP="00497222">
      <w:pPr>
        <w:rPr>
          <w:lang w:val="es-ES"/>
        </w:rPr>
      </w:pPr>
      <w:r>
        <w:rPr>
          <w:lang w:val="es-ES"/>
        </w:rPr>
        <w:t>Cualquier dispositivo que posea de conexión web, podrá acceder a la aplicación a través de una URL.</w:t>
      </w:r>
    </w:p>
    <w:p w14:paraId="71A76469" w14:textId="7AFB5AB6" w:rsidR="00497222" w:rsidRDefault="00A737E3" w:rsidP="00497222">
      <w:pPr>
        <w:rPr>
          <w:rFonts w:asciiTheme="majorHAnsi" w:eastAsiaTheme="majorEastAsia" w:hAnsiTheme="majorHAnsi" w:cstheme="majorBidi"/>
          <w:caps/>
          <w:noProof/>
          <w:color w:val="FFFFFF" w:themeColor="background1"/>
          <w:spacing w:val="15"/>
          <w:lang w:val="es-ES"/>
        </w:rPr>
      </w:pPr>
      <w:r w:rsidRPr="00862EC3">
        <w:rPr>
          <w:rFonts w:asciiTheme="majorHAnsi" w:eastAsiaTheme="majorEastAsia" w:hAnsiTheme="majorHAnsi" w:cstheme="majorBidi"/>
          <w:caps/>
          <w:noProof/>
          <w:color w:val="FFFFFF" w:themeColor="background1"/>
          <w:spacing w:val="15"/>
          <w:lang w:val="es-ES" w:eastAsia="es-ES"/>
        </w:rPr>
        <mc:AlternateContent>
          <mc:Choice Requires="wpg">
            <w:drawing>
              <wp:anchor distT="0" distB="0" distL="114300" distR="114300" simplePos="0" relativeHeight="251710464" behindDoc="0" locked="0" layoutInCell="1" allowOverlap="1" wp14:anchorId="076C80FB" wp14:editId="02D8FA37">
                <wp:simplePos x="0" y="0"/>
                <wp:positionH relativeFrom="column">
                  <wp:posOffset>120015</wp:posOffset>
                </wp:positionH>
                <wp:positionV relativeFrom="paragraph">
                  <wp:posOffset>328930</wp:posOffset>
                </wp:positionV>
                <wp:extent cx="5410200" cy="3208020"/>
                <wp:effectExtent l="0" t="19050" r="0" b="0"/>
                <wp:wrapTopAndBottom/>
                <wp:docPr id="108" name="Grupo 2"/>
                <wp:cNvGraphicFramePr/>
                <a:graphic xmlns:a="http://schemas.openxmlformats.org/drawingml/2006/main">
                  <a:graphicData uri="http://schemas.microsoft.com/office/word/2010/wordprocessingGroup">
                    <wpg:wgp>
                      <wpg:cNvGrpSpPr/>
                      <wpg:grpSpPr>
                        <a:xfrm>
                          <a:off x="0" y="0"/>
                          <a:ext cx="5410200" cy="3208020"/>
                          <a:chOff x="0" y="0"/>
                          <a:chExt cx="8913261" cy="5013093"/>
                        </a:xfrm>
                      </wpg:grpSpPr>
                      <wps:wsp>
                        <wps:cNvPr id="109" name="Rectángulo redondeado 109"/>
                        <wps:cNvSpPr/>
                        <wps:spPr>
                          <a:xfrm>
                            <a:off x="3989753" y="0"/>
                            <a:ext cx="4470400" cy="1033268"/>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0" name="Imagen 11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214240" y="1319065"/>
                            <a:ext cx="1003327" cy="1003327"/>
                          </a:xfrm>
                          <a:prstGeom prst="rect">
                            <a:avLst/>
                          </a:prstGeom>
                        </pic:spPr>
                      </pic:pic>
                      <pic:pic xmlns:pic="http://schemas.openxmlformats.org/drawingml/2006/picture">
                        <pic:nvPicPr>
                          <pic:cNvPr id="111" name="Imagen 1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106550" y="1319065"/>
                            <a:ext cx="828675" cy="828675"/>
                          </a:xfrm>
                          <a:prstGeom prst="rect">
                            <a:avLst/>
                          </a:prstGeom>
                        </pic:spPr>
                      </pic:pic>
                      <pic:pic xmlns:pic="http://schemas.openxmlformats.org/drawingml/2006/picture">
                        <pic:nvPicPr>
                          <pic:cNvPr id="112" name="Imagen 11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7808361" y="1342047"/>
                            <a:ext cx="1104900" cy="1104900"/>
                          </a:xfrm>
                          <a:prstGeom prst="rect">
                            <a:avLst/>
                          </a:prstGeom>
                        </pic:spPr>
                      </pic:pic>
                      <pic:pic xmlns:pic="http://schemas.openxmlformats.org/drawingml/2006/picture">
                        <pic:nvPicPr>
                          <pic:cNvPr id="113" name="Imagen 1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4420568" y="125979"/>
                            <a:ext cx="796999" cy="796999"/>
                          </a:xfrm>
                          <a:prstGeom prst="rect">
                            <a:avLst/>
                          </a:prstGeom>
                        </pic:spPr>
                      </pic:pic>
                      <pic:pic xmlns:pic="http://schemas.openxmlformats.org/drawingml/2006/picture">
                        <pic:nvPicPr>
                          <pic:cNvPr id="114" name="Imagen 1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411955" y="108833"/>
                            <a:ext cx="814145" cy="814145"/>
                          </a:xfrm>
                          <a:prstGeom prst="rect">
                            <a:avLst/>
                          </a:prstGeom>
                        </pic:spPr>
                      </pic:pic>
                      <pic:pic xmlns:pic="http://schemas.openxmlformats.org/drawingml/2006/picture">
                        <pic:nvPicPr>
                          <pic:cNvPr id="115" name="Imagen 1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6434976" y="133432"/>
                            <a:ext cx="718600" cy="718600"/>
                          </a:xfrm>
                          <a:prstGeom prst="rect">
                            <a:avLst/>
                          </a:prstGeom>
                        </pic:spPr>
                      </pic:pic>
                      <pic:pic xmlns:pic="http://schemas.openxmlformats.org/drawingml/2006/picture">
                        <pic:nvPicPr>
                          <pic:cNvPr id="116" name="Imagen 1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7369689" y="181390"/>
                            <a:ext cx="685652" cy="657135"/>
                          </a:xfrm>
                          <a:prstGeom prst="rect">
                            <a:avLst/>
                          </a:prstGeom>
                        </pic:spPr>
                      </pic:pic>
                      <pic:pic xmlns:pic="http://schemas.openxmlformats.org/drawingml/2006/picture">
                        <pic:nvPicPr>
                          <pic:cNvPr id="117" name="Imagen 11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199315" y="3235126"/>
                            <a:ext cx="1305425" cy="1305425"/>
                          </a:xfrm>
                          <a:prstGeom prst="rect">
                            <a:avLst/>
                          </a:prstGeom>
                        </pic:spPr>
                      </pic:pic>
                      <pic:pic xmlns:pic="http://schemas.openxmlformats.org/drawingml/2006/picture">
                        <pic:nvPicPr>
                          <pic:cNvPr id="118" name="Imagen 1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6106550" y="2972266"/>
                            <a:ext cx="1535259" cy="915573"/>
                          </a:xfrm>
                          <a:prstGeom prst="rect">
                            <a:avLst/>
                          </a:prstGeom>
                        </pic:spPr>
                      </pic:pic>
                      <wps:wsp>
                        <wps:cNvPr id="119" name="Conector recto 119"/>
                        <wps:cNvCnPr/>
                        <wps:spPr>
                          <a:xfrm>
                            <a:off x="5083220" y="2147740"/>
                            <a:ext cx="1243333" cy="954041"/>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22" name="Conector recto 122"/>
                        <wps:cNvCnPr/>
                        <wps:spPr>
                          <a:xfrm>
                            <a:off x="6794276" y="2113744"/>
                            <a:ext cx="1478" cy="858522"/>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23" name="Conector recto 123"/>
                        <wps:cNvCnPr/>
                        <wps:spPr>
                          <a:xfrm flipH="1">
                            <a:off x="7371167" y="2147740"/>
                            <a:ext cx="692930" cy="952478"/>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24" name="Conector recto 124"/>
                        <wps:cNvCnPr/>
                        <wps:spPr>
                          <a:xfrm flipH="1">
                            <a:off x="3286173" y="3592024"/>
                            <a:ext cx="2868930" cy="392724"/>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25" name="CuadroTexto 32"/>
                        <wps:cNvSpPr txBox="1"/>
                        <wps:spPr>
                          <a:xfrm>
                            <a:off x="0" y="3234902"/>
                            <a:ext cx="2199639" cy="1778191"/>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14:paraId="51541175" w14:textId="77777777" w:rsidR="00A737E3" w:rsidRPr="00ED6A64" w:rsidRDefault="00A737E3" w:rsidP="00497222">
                              <w:pPr>
                                <w:pStyle w:val="NormalWeb"/>
                                <w:spacing w:before="0" w:after="0"/>
                                <w:rPr>
                                  <w:rFonts w:ascii="Calibri Light" w:hAnsi="Calibri Light"/>
                                  <w:lang w:val="es-ES"/>
                                </w:rPr>
                              </w:pPr>
                              <w:r w:rsidRPr="00101C9D">
                                <w:rPr>
                                  <w:rFonts w:ascii="Calibri Light" w:hAnsi="Calibri Light" w:cstheme="minorBidi"/>
                                  <w:b/>
                                  <w:bCs/>
                                  <w:color w:val="000000" w:themeColor="text1" w:themeShade="F2"/>
                                  <w:kern w:val="24"/>
                                  <w:lang w:val="es-AR"/>
                                  <w14:shadow w14:blurRad="38100" w14:dist="38100" w14:dir="2700000" w14:sx="100000" w14:sy="100000" w14:kx="0" w14:ky="0" w14:algn="tl">
                                    <w14:srgbClr w14:val="000000">
                                      <w14:alpha w14:val="57000"/>
                                    </w14:srgbClr>
                                  </w14:shadow>
                                </w:rPr>
                                <w:t xml:space="preserve">Servidor </w:t>
                              </w:r>
                            </w:p>
                            <w:p w14:paraId="212E889A" w14:textId="77777777" w:rsidR="00A737E3" w:rsidRPr="00ED6A64" w:rsidRDefault="00A737E3" w:rsidP="00497222">
                              <w:pPr>
                                <w:pStyle w:val="NormalWeb"/>
                                <w:spacing w:before="0" w:after="0"/>
                                <w:rPr>
                                  <w:rFonts w:ascii="Calibri Light" w:hAnsi="Calibri Light"/>
                                  <w:lang w:val="es-ES"/>
                                </w:rPr>
                              </w:pPr>
                              <w:r w:rsidRPr="00101C9D">
                                <w:rPr>
                                  <w:rFonts w:ascii="Calibri Light" w:hAnsi="Calibri Light" w:cstheme="minorBidi"/>
                                  <w:color w:val="000000" w:themeColor="text1" w:themeShade="F2"/>
                                  <w:kern w:val="24"/>
                                  <w:lang w:val="es-AR"/>
                                </w:rPr>
                                <w:t>-Web</w:t>
                              </w:r>
                            </w:p>
                            <w:p w14:paraId="113B4048" w14:textId="77777777" w:rsidR="00A737E3" w:rsidRPr="00ED6A64" w:rsidRDefault="00A737E3" w:rsidP="00497222">
                              <w:pPr>
                                <w:pStyle w:val="NormalWeb"/>
                                <w:spacing w:before="0" w:after="0"/>
                                <w:rPr>
                                  <w:rFonts w:ascii="Calibri Light" w:hAnsi="Calibri Light"/>
                                  <w:lang w:val="es-ES"/>
                                </w:rPr>
                              </w:pPr>
                              <w:r w:rsidRPr="00101C9D">
                                <w:rPr>
                                  <w:rFonts w:ascii="Calibri Light" w:hAnsi="Calibri Light" w:cstheme="minorBidi"/>
                                  <w:color w:val="000000" w:themeColor="text1" w:themeShade="F2"/>
                                  <w:kern w:val="24"/>
                                  <w:lang w:val="es-AR"/>
                                </w:rPr>
                                <w:t>-Aplicaciones</w:t>
                              </w:r>
                            </w:p>
                            <w:p w14:paraId="291DD6CF" w14:textId="77777777" w:rsidR="00A737E3" w:rsidRPr="00ED6A64" w:rsidRDefault="00A737E3" w:rsidP="00497222">
                              <w:pPr>
                                <w:pStyle w:val="NormalWeb"/>
                                <w:spacing w:before="0" w:after="0"/>
                                <w:rPr>
                                  <w:rFonts w:ascii="Calibri Light" w:hAnsi="Calibri Light"/>
                                  <w:lang w:val="es-ES"/>
                                </w:rPr>
                              </w:pPr>
                              <w:r w:rsidRPr="00101C9D">
                                <w:rPr>
                                  <w:rFonts w:ascii="Calibri Light" w:hAnsi="Calibri Light" w:cstheme="minorBidi"/>
                                  <w:color w:val="000000" w:themeColor="text1" w:themeShade="F2"/>
                                  <w:kern w:val="24"/>
                                  <w:lang w:val="es-AR"/>
                                </w:rPr>
                                <w:t>-Base de Datos</w:t>
                              </w:r>
                            </w:p>
                            <w:p w14:paraId="78C69611" w14:textId="77777777" w:rsidR="00A737E3" w:rsidRPr="00101C9D" w:rsidRDefault="00A737E3" w:rsidP="00497222">
                              <w:pPr>
                                <w:pStyle w:val="NormalWeb"/>
                                <w:spacing w:before="0" w:after="0"/>
                                <w:rPr>
                                  <w:rFonts w:ascii="Calibri Light" w:hAnsi="Calibri Light"/>
                                </w:rPr>
                              </w:pPr>
                              <w:r w:rsidRPr="00101C9D">
                                <w:rPr>
                                  <w:rFonts w:ascii="Calibri Light" w:hAnsi="Calibri Light" w:cstheme="minorBidi"/>
                                  <w:color w:val="000000" w:themeColor="text1" w:themeShade="F2"/>
                                  <w:kern w:val="24"/>
                                  <w:lang w:val="es-AR"/>
                                </w:rPr>
                                <w:t>-Correo</w:t>
                              </w:r>
                            </w:p>
                          </w:txbxContent>
                        </wps:txbx>
                        <wps:bodyPr wrap="square" rtlCol="0">
                          <a:noAutofit/>
                        </wps:bodyPr>
                      </wps:wsp>
                      <wps:wsp>
                        <wps:cNvPr id="126" name="CuadroTexto 33"/>
                        <wps:cNvSpPr txBox="1"/>
                        <wps:spPr>
                          <a:xfrm>
                            <a:off x="1778607" y="309889"/>
                            <a:ext cx="2199639" cy="441959"/>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14:paraId="1897C3F9"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b/>
                                  <w:bCs/>
                                  <w:color w:val="000000" w:themeColor="text1" w:themeShade="F2"/>
                                  <w:kern w:val="24"/>
                                  <w:lang w:val="es-AR"/>
                                  <w14:shadow w14:blurRad="38100" w14:dist="38100" w14:dir="2700000" w14:sx="100000" w14:sy="100000" w14:kx="0" w14:ky="0" w14:algn="tl">
                                    <w14:srgbClr w14:val="000000">
                                      <w14:alpha w14:val="57000"/>
                                    </w14:srgbClr>
                                  </w14:shadow>
                                </w:rPr>
                                <w:t>Cliente Web</w:t>
                              </w:r>
                            </w:p>
                          </w:txbxContent>
                        </wps:txbx>
                        <wps:bodyPr wrap="square" rtlCol="0">
                          <a:noAutofit/>
                        </wps:bodyPr>
                      </wps:wsp>
                      <wps:wsp>
                        <wps:cNvPr id="127" name="CuadroTexto 34"/>
                        <wps:cNvSpPr txBox="1"/>
                        <wps:spPr>
                          <a:xfrm>
                            <a:off x="5835304" y="3915112"/>
                            <a:ext cx="2199004" cy="441959"/>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14:paraId="3FC4964F"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b/>
                                  <w:bCs/>
                                  <w:color w:val="000000" w:themeColor="text1" w:themeShade="F2"/>
                                  <w:kern w:val="24"/>
                                  <w:lang w:val="es-AR"/>
                                  <w14:shadow w14:blurRad="38100" w14:dist="38100" w14:dir="2700000" w14:sx="100000" w14:sy="100000" w14:kx="0" w14:ky="0" w14:algn="tl">
                                    <w14:srgbClr w14:val="000000">
                                      <w14:alpha w14:val="57000"/>
                                    </w14:srgbClr>
                                  </w14:shadow>
                                </w:rPr>
                                <w:t>Internet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76C80FB" id="Grupo 2" o:spid="_x0000_s1087" style="position:absolute;left:0;text-align:left;margin-left:9.45pt;margin-top:25.9pt;width:426pt;height:252.6pt;z-index:251710464;mso-width-relative:margin;mso-height-relative:margin" coordsize="89132,5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">
                <v:roundrect id="Rectángulo redondeado 109" o:spid="_x0000_s1088" style="position:absolute;left:39897;width:44704;height:103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5rg8QA&#10;AADcAAAADwAAAGRycy9kb3ducmV2LnhtbERP32vCMBB+H+x/CDfY20wnm9RqFBEGg03EKohvR3M2&#10;dc2lNNF2/vXLQPDtPr6fN533thYXan3lWMHrIAFBXDhdcalgt/14SUH4gKyxdkwKfsnDfPb4MMVM&#10;u443dMlDKWII+wwVmBCaTEpfGLLoB64hjtzRtRZDhG0pdYtdDLe1HCbJSFqsODYYbGhpqPjJz1bB&#10;8Ds9mbf96mtdvZ/X5kDXvEtPSj0/9YsJiEB9uItv7k8d5ydj+H8mXi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ea4PEAAAA3AAAAA8AAAAAAAAAAAAAAAAAmAIAAGRycy9k&#10;b3ducmV2LnhtbFBLBQYAAAAABAAEAPUAAACJAwAAAAA=&#10;" filled="f" strokecolor="black [3213]" strokeweight="3pt"/>
                <v:shape id="Imagen 110" o:spid="_x0000_s1089" type="#_x0000_t75" style="position:absolute;left:42142;top:13190;width:10033;height:10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Qg9rHAAAA3AAAAA8AAABkcnMvZG93bnJldi54bWxEj09rwkAQxe9Cv8MyhV6kbiy0aHQVbREK&#10;FsE/h3obsmMSzM6G7Grit3cOgrcZ3pv3fjOdd65SV2pC6dnAcJCAIs68LTk3cNiv3kegQkS2WHkm&#10;AzcKMJ+99KaYWt/ylq67mCsJ4ZCigSLGOtU6ZAU5DANfE4t28o3DKGuTa9tgK+Gu0h9J8qUdliwN&#10;Bdb0XVB23l2cgaw6no/j9u/QX+5/fPz834z6azLm7bVbTEBF6uLT/Lj+tYI/FHx5Rib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kQg9rHAAAA3AAAAA8AAAAAAAAAAAAA&#10;AAAAnwIAAGRycy9kb3ducmV2LnhtbFBLBQYAAAAABAAEAPcAAACTAwAAAAA=&#10;">
                  <v:imagedata r:id="rId28" o:title=""/>
                  <v:path arrowok="t"/>
                </v:shape>
                <v:shape id="Imagen 111" o:spid="_x0000_s1090" type="#_x0000_t75" style="position:absolute;left:61065;top:13190;width:8287;height:8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D43/CAAAA3AAAAA8AAABkcnMvZG93bnJldi54bWxET0trwkAQvgv+h2UEL6KbKFSbuopVhB7r&#10;49DehuyYDWZnQ3Ybk3/fLRS8zcf3nPW2s5VoqfGlYwXpLAFBnDtdcqHgejlOVyB8QNZYOSYFPXnY&#10;boaDNWbaPfhE7TkUIoawz1CBCaHOpPS5IYt+5mriyN1cYzFE2BRSN/iI4baS8yR5kRZLjg0Ga9ob&#10;yu/nH6ugnbwuzffifXmo7r35Mn3Bbf6p1HjU7d5ABOrCU/zv/tBxfprC3zPxAr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g+N/wgAAANwAAAAPAAAAAAAAAAAAAAAAAJ8C&#10;AABkcnMvZG93bnJldi54bWxQSwUGAAAAAAQABAD3AAAAjgMAAAAA&#10;">
                  <v:imagedata r:id="rId29" o:title=""/>
                  <v:path arrowok="t"/>
                </v:shape>
                <v:shape id="Imagen 112" o:spid="_x0000_s1091" type="#_x0000_t75" style="position:absolute;left:78083;top:13420;width:11049;height:1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rX+zCAAAA3AAAAA8AAABkcnMvZG93bnJldi54bWxET01rwkAQvRf6H5YReqsbc2gluopI03oq&#10;NBZ7HbKTbDA7G7JbN/33riD0No/3OevtZHtxodF3jhUs5hkI4trpjlsF38fyeQnCB2SNvWNS8Ece&#10;tpvHhzUW2kX+oksVWpFC2BeowIQwFFL62pBFP3cDceIaN1oMCY6t1CPGFG57mWfZi7TYcWowONDe&#10;UH2ufq2Ct+Zz1zbVe8xeY34yp59yGT9KpZ5m024FItAU/sV390Gn+Yscbs+kC+Tm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a1/swgAAANwAAAAPAAAAAAAAAAAAAAAAAJ8C&#10;AABkcnMvZG93bnJldi54bWxQSwUGAAAAAAQABAD3AAAAjgMAAAAA&#10;">
                  <v:imagedata r:id="rId30" o:title=""/>
                  <v:path arrowok="t"/>
                </v:shape>
                <v:shape id="Imagen 113" o:spid="_x0000_s1092" type="#_x0000_t75" style="position:absolute;left:44205;top:1259;width:7970;height: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T15y/AAAA3AAAAA8AAABkcnMvZG93bnJldi54bWxET01rAjEQvRf8D2GE3mpWW62sRpG2gke1&#10;hV7HzbhZ3EyWJNX03xtB8DaP9znzZbKtOJMPjWMFw0EBgrhyuuFawc/3+mUKIkRkja1jUvBPAZaL&#10;3tMcS+0uvKPzPtYih3AoUYGJsSulDJUhi2HgOuLMHZ23GDP0tdQeLznctnJUFBNpseHcYLCjD0PV&#10;af9nFYzN4b3Y4ptdf4XfI04+KflESj3302oGIlKKD/HdvdF5/vAVbs/kC+TiC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SU9ecvwAAANwAAAAPAAAAAAAAAAAAAAAAAJ8CAABk&#10;cnMvZG93bnJldi54bWxQSwUGAAAAAAQABAD3AAAAiwMAAAAA&#10;">
                  <v:imagedata r:id="rId31" o:title=""/>
                  <v:path arrowok="t"/>
                </v:shape>
                <v:shape id="Imagen 114" o:spid="_x0000_s1093" type="#_x0000_t75" style="position:absolute;left:54119;top:1088;width:8142;height:8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IJ4XAAAAA3AAAAA8AAABkcnMvZG93bnJldi54bWxET91qwjAUvh/4DuEI3oimHa5IZxTdKOy2&#10;1gc4NMemrDkJTdTu7c1gsLvz8f2e3WGyg7jTGHrHCvJ1BoK4dbrnTsGlqVZbECEiaxwck4IfCnDY&#10;z152WGr34Jru59iJFMKhRAUmRl9KGVpDFsPaeeLEXd1oMSY4dlKP+EjhdpCvWVZIiz2nBoOePgy1&#10;3+ebVaBjfRw+T9N2w03n88os3wq/VGoxn47vICJN8V/85/7SaX6+gd9n0gVy/w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AgnhcAAAADcAAAADwAAAAAAAAAAAAAAAACfAgAA&#10;ZHJzL2Rvd25yZXYueG1sUEsFBgAAAAAEAAQA9wAAAIwDAAAAAA==&#10;">
                  <v:imagedata r:id="rId32" o:title=""/>
                  <v:path arrowok="t"/>
                </v:shape>
                <v:shape id="Imagen 115" o:spid="_x0000_s1094" type="#_x0000_t75" style="position:absolute;left:64349;top:1334;width:7186;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nFkTBAAAA3AAAAA8AAABkcnMvZG93bnJldi54bWxET99rwjAQfh/4P4Qb+DbTrjhGNUoRJrq3&#10;dvp+NLemW3MpTdT43y+Dwd7u4/t56220g7jS5HvHCvJFBoK4dbrnTsHp4+3pFYQPyBoHx6TgTh62&#10;m9nDGkvtblzTtQmdSCHsS1RgQhhLKX1ryKJfuJE4cZ9ushgSnDqpJ7ylcDvI5yx7kRZ7Tg0GR9oZ&#10;ar+bi1XwbsLX6bLPlpWMxaEqzvFo+lqp+WOsViACxfAv/nMfdJqfL+H3mXSB3P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SnFkTBAAAA3AAAAA8AAAAAAAAAAAAAAAAAnwIA&#10;AGRycy9kb3ducmV2LnhtbFBLBQYAAAAABAAEAPcAAACNAwAAAAA=&#10;">
                  <v:imagedata r:id="rId33" o:title=""/>
                  <v:path arrowok="t"/>
                </v:shape>
                <v:shape id="Imagen 116" o:spid="_x0000_s1095" type="#_x0000_t75" style="position:absolute;left:73696;top:1813;width:6857;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G55PDAAAA3AAAAA8AAABkcnMvZG93bnJldi54bWxET81qwkAQvhd8h2WE3uomPSQldRVRLCUg&#10;UtMHGLNjEszOhuzWJH16Vyj0Nh/f7yzXo2nFjXrXWFYQLyIQxKXVDVcKvov9yxsI55E1tpZJwUQO&#10;1qvZ0xIzbQf+otvJVyKEsMtQQe19l0npypoMuoXtiAN3sb1BH2BfSd3jEMJNK1+jKJEGGw4NNXa0&#10;ram8nn6MglR/6PR4yDs32WJM801x/o13Sj3Px807CE+j/xf/uT91mB8n8HgmXC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cbnk8MAAADcAAAADwAAAAAAAAAAAAAAAACf&#10;AgAAZHJzL2Rvd25yZXYueG1sUEsFBgAAAAAEAAQA9wAAAI8DAAAAAA==&#10;">
                  <v:imagedata r:id="rId34" o:title=""/>
                  <v:path arrowok="t"/>
                </v:shape>
                <v:shape id="Imagen 117" o:spid="_x0000_s1096" type="#_x0000_t75" style="position:absolute;left:21993;top:32351;width:13054;height:13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rj/BAAAA3AAAAA8AAABkcnMvZG93bnJldi54bWxET0uLwjAQvgv+hzAL3jTRg0rXKIsP8CJL&#10;3UU8Ds1sW2wmJYm2/vuNsLC3+fies9r0thEP8qF2rGE6USCIC2dqLjV8fx3GSxAhIhtsHJOGJwXY&#10;rIeDFWbGdZzT4xxLkUI4ZKihirHNpAxFRRbDxLXEiftx3mJM0JfSeOxSuG3kTKm5tFhzaqiwpW1F&#10;xe18txpOweeft1p1l117D0va7l1+VVqP3vqPdxCR+vgv/nMfTZo/XcDrmXSBXP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rj/BAAAA3AAAAA8AAAAAAAAAAAAAAAAAnwIA&#10;AGRycy9kb3ducmV2LnhtbFBLBQYAAAAABAAEAPcAAACNAwAAAAA=&#10;">
                  <v:imagedata r:id="rId35" o:title=""/>
                  <v:path arrowok="t"/>
                </v:shape>
                <v:shape id="Imagen 118" o:spid="_x0000_s1097" type="#_x0000_t75" style="position:absolute;left:61065;top:29722;width:15353;height:9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McNLHAAAA3AAAAA8AAABkcnMvZG93bnJldi54bWxEj81qwzAQhO+FvIPYQC+lkdNDKG6UkIQU&#10;+nMISfoAa2trmVgrI6mO26fvHgq97TKzM98u16Pv1EAxtYENzGcFKOI62JYbAx/n5/tHUCkjW+wC&#10;k4FvSrBeTW6WWNpw5SMNp9woCeFUogGXc19qnWpHHtMs9MSifYboMcsaG20jXiXcd/qhKBbaY8vS&#10;4LCnnaP6cvryBmK1z4Wtzq/bn/fDnduExWGo3oy5nY6bJ1CZxvxv/rt+sYI/F1p5Rib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4McNLHAAAA3AAAAA8AAAAAAAAAAAAA&#10;AAAAnwIAAGRycy9kb3ducmV2LnhtbFBLBQYAAAAABAAEAPcAAACTAwAAAAA=&#10;">
                  <v:imagedata r:id="rId36" o:title=""/>
                  <v:path arrowok="t"/>
                </v:shape>
                <v:line id="Conector recto 119" o:spid="_x0000_s1098" style="position:absolute;visibility:visible;mso-wrap-style:square" from="50832,21477" to="63265,31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arHsMAAADcAAAADwAAAGRycy9kb3ducmV2LnhtbERPS2vCQBC+F/oflil4q5t40JpmI6Wi&#10;1ItQH/Q6ZKfZ0OxszK4m7a/vCoK3+fieky8G24gLdb52rCAdJyCIS6drrhQc9qvnFxA+IGtsHJOC&#10;X/KwKB4fcsy06/mTLrtQiRjCPkMFJoQ2k9KXhiz6sWuJI/ftOoshwq6SusM+httGTpJkKi3WHBsM&#10;tvRuqPzZna2C6ea0XM22+6++NfP0j+XxsKajUqOn4e0VRKAh3MU394eO89M5XJ+JF8j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2qx7DAAAA3AAAAA8AAAAAAAAAAAAA&#10;AAAAoQIAAGRycy9kb3ducmV2LnhtbFBLBQYAAAAABAAEAPkAAACRAwAAAAA=&#10;" strokecolor="#4eb3cf [3208]" strokeweight="2.25pt"/>
                <v:line id="Conector recto 122" o:spid="_x0000_s1099" style="position:absolute;visibility:visible;mso-wrap-style:square" from="67942,21137" to="67957,29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7z0sMAAADcAAAADwAAAGRycy9kb3ducmV2LnhtbERPS2vCQBC+C/0PyxR60405aBvdBGmx&#10;1ItQH/Q6ZMdsMDubZrcm7a/vCoK3+fiesywG24gLdb52rGA6SUAQl07XXCk47NfjZxA+IGtsHJOC&#10;X/JQ5A+jJWba9fxJl12oRAxhn6ECE0KbSelLQxb9xLXEkTu5zmKIsKuk7rCP4baRaZLMpMWaY4PB&#10;ll4Nlefdj1Uw23y/refb/VffmpfpH8vj4Z2OSj09DqsFiEBDuItv7g8d56cpXJ+JF8j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89LDAAAA3AAAAA8AAAAAAAAAAAAA&#10;AAAAoQIAAGRycy9kb3ducmV2LnhtbFBLBQYAAAAABAAEAPkAAACRAwAAAAA=&#10;" strokecolor="#4eb3cf [3208]" strokeweight="2.25pt"/>
                <v:line id="Conector recto 123" o:spid="_x0000_s1100" style="position:absolute;flip:x;visibility:visible;mso-wrap-style:square" from="73711,21477" to="80640,31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82E8AAAADcAAAADwAAAGRycy9kb3ducmV2LnhtbERPTWvCQBC9F/wPywi91Y2WikRXkWKh&#10;HqtSehyyYxLNzi7Z0aT/3hUEb/N4n7NY9a5RV2pj7dnAeJSBIi68rbk0cNh/vc1ARUG22HgmA/8U&#10;YbUcvCwwt77jH7rupFQphGOOBiqRkGsdi4ocxpEPxIk7+tahJNiW2rbYpXDX6EmWTbXDmlNDhYE+&#10;KyrOu4sz0Mmlnv0FL7/htP84r+Mmbu3GmNdhv56DEurlKX64v22aP3mH+zPpAr2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3/NhPAAAAA3AAAAA8AAAAAAAAAAAAAAAAA&#10;oQIAAGRycy9kb3ducmV2LnhtbFBLBQYAAAAABAAEAPkAAACOAwAAAAA=&#10;" strokecolor="#4eb3cf [3208]" strokeweight="2.25pt"/>
                <v:line id="Conector recto 124" o:spid="_x0000_s1101" style="position:absolute;flip:x;visibility:visible;mso-wrap-style:square" from="32861,35920" to="61551,3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auZ8AAAADcAAAADwAAAGRycy9kb3ducmV2LnhtbERPTWvCQBC9F/wPywi91Y3SikRXkWKh&#10;HqtSehyyYxLNzi7Z0aT/3hUEb/N4n7NY9a5RV2pj7dnAeJSBIi68rbk0cNh/vc1ARUG22HgmA/8U&#10;YbUcvCwwt77jH7rupFQphGOOBiqRkGsdi4ocxpEPxIk7+tahJNiW2rbYpXDX6EmWTbXDmlNDhYE+&#10;KyrOu4sz0Mmlnv0FL7/htP84r+Mmbu3GmNdhv56DEurlKX64v22aP3mH+zPpAr2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IWrmfAAAAA3AAAAA8AAAAAAAAAAAAAAAAA&#10;oQIAAGRycy9kb3ducmV2LnhtbFBLBQYAAAAABAAEAPkAAACOAwAAAAA=&#10;" strokecolor="#4eb3cf [3208]" strokeweight="2.25pt"/>
                <v:shape id="CuadroTexto 32" o:spid="_x0000_s1102" type="#_x0000_t202" style="position:absolute;top:32349;width:21996;height:17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gGMIA&#10;AADcAAAADwAAAGRycy9kb3ducmV2LnhtbERPTWvCQBC9C/6HZQRvZldppKZZpbQUPFm0rdDbkB2T&#10;YHY2ZLdJ/PfdQsHbPN7n5LvRNqKnzteONSwTBYK4cKbmUsPnx9viEYQPyAYbx6ThRh522+kkx8y4&#10;gY/Un0IpYgj7DDVUIbSZlL6oyKJPXEscuYvrLIYIu1KaDocYbhu5UmotLdYcGyps6aWi4nr6sRq+&#10;Dpfv84N6L19t2g5uVJLtRmo9n43PTyACjeEu/nfvTZy/SuH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uAYwgAAANwAAAAPAAAAAAAAAAAAAAAAAJgCAABkcnMvZG93&#10;bnJldi54bWxQSwUGAAAAAAQABAD1AAAAhwMAAAAA&#10;" filled="f" stroked="f">
                  <v:textbox>
                    <w:txbxContent>
                      <w:p w14:paraId="51541175" w14:textId="77777777" w:rsidR="00A737E3" w:rsidRPr="00ED6A64" w:rsidRDefault="00A737E3" w:rsidP="00497222">
                        <w:pPr>
                          <w:pStyle w:val="NormalWeb"/>
                          <w:spacing w:before="0" w:after="0"/>
                          <w:rPr>
                            <w:rFonts w:ascii="Calibri Light" w:hAnsi="Calibri Light"/>
                            <w:lang w:val="es-ES"/>
                          </w:rPr>
                        </w:pPr>
                        <w:r w:rsidRPr="00101C9D">
                          <w:rPr>
                            <w:rFonts w:ascii="Calibri Light" w:hAnsi="Calibri Light" w:cstheme="minorBidi"/>
                            <w:b/>
                            <w:bCs/>
                            <w:color w:val="000000" w:themeColor="text1" w:themeShade="F2"/>
                            <w:kern w:val="24"/>
                            <w:lang w:val="es-AR"/>
                            <w14:shadow w14:blurRad="38100" w14:dist="38100" w14:dir="2700000" w14:sx="100000" w14:sy="100000" w14:kx="0" w14:ky="0" w14:algn="tl">
                              <w14:srgbClr w14:val="000000">
                                <w14:alpha w14:val="57000"/>
                              </w14:srgbClr>
                            </w14:shadow>
                          </w:rPr>
                          <w:t xml:space="preserve">Servidor </w:t>
                        </w:r>
                      </w:p>
                      <w:p w14:paraId="212E889A" w14:textId="77777777" w:rsidR="00A737E3" w:rsidRPr="00ED6A64" w:rsidRDefault="00A737E3" w:rsidP="00497222">
                        <w:pPr>
                          <w:pStyle w:val="NormalWeb"/>
                          <w:spacing w:before="0" w:after="0"/>
                          <w:rPr>
                            <w:rFonts w:ascii="Calibri Light" w:hAnsi="Calibri Light"/>
                            <w:lang w:val="es-ES"/>
                          </w:rPr>
                        </w:pPr>
                        <w:r w:rsidRPr="00101C9D">
                          <w:rPr>
                            <w:rFonts w:ascii="Calibri Light" w:hAnsi="Calibri Light" w:cstheme="minorBidi"/>
                            <w:color w:val="000000" w:themeColor="text1" w:themeShade="F2"/>
                            <w:kern w:val="24"/>
                            <w:lang w:val="es-AR"/>
                          </w:rPr>
                          <w:t>-Web</w:t>
                        </w:r>
                      </w:p>
                      <w:p w14:paraId="113B4048" w14:textId="77777777" w:rsidR="00A737E3" w:rsidRPr="00ED6A64" w:rsidRDefault="00A737E3" w:rsidP="00497222">
                        <w:pPr>
                          <w:pStyle w:val="NormalWeb"/>
                          <w:spacing w:before="0" w:after="0"/>
                          <w:rPr>
                            <w:rFonts w:ascii="Calibri Light" w:hAnsi="Calibri Light"/>
                            <w:lang w:val="es-ES"/>
                          </w:rPr>
                        </w:pPr>
                        <w:r w:rsidRPr="00101C9D">
                          <w:rPr>
                            <w:rFonts w:ascii="Calibri Light" w:hAnsi="Calibri Light" w:cstheme="minorBidi"/>
                            <w:color w:val="000000" w:themeColor="text1" w:themeShade="F2"/>
                            <w:kern w:val="24"/>
                            <w:lang w:val="es-AR"/>
                          </w:rPr>
                          <w:t>-Aplicaciones</w:t>
                        </w:r>
                      </w:p>
                      <w:p w14:paraId="291DD6CF" w14:textId="77777777" w:rsidR="00A737E3" w:rsidRPr="00ED6A64" w:rsidRDefault="00A737E3" w:rsidP="00497222">
                        <w:pPr>
                          <w:pStyle w:val="NormalWeb"/>
                          <w:spacing w:before="0" w:after="0"/>
                          <w:rPr>
                            <w:rFonts w:ascii="Calibri Light" w:hAnsi="Calibri Light"/>
                            <w:lang w:val="es-ES"/>
                          </w:rPr>
                        </w:pPr>
                        <w:r w:rsidRPr="00101C9D">
                          <w:rPr>
                            <w:rFonts w:ascii="Calibri Light" w:hAnsi="Calibri Light" w:cstheme="minorBidi"/>
                            <w:color w:val="000000" w:themeColor="text1" w:themeShade="F2"/>
                            <w:kern w:val="24"/>
                            <w:lang w:val="es-AR"/>
                          </w:rPr>
                          <w:t>-Base de Datos</w:t>
                        </w:r>
                      </w:p>
                      <w:p w14:paraId="78C69611" w14:textId="77777777" w:rsidR="00A737E3" w:rsidRPr="00101C9D" w:rsidRDefault="00A737E3" w:rsidP="00497222">
                        <w:pPr>
                          <w:pStyle w:val="NormalWeb"/>
                          <w:spacing w:before="0" w:after="0"/>
                          <w:rPr>
                            <w:rFonts w:ascii="Calibri Light" w:hAnsi="Calibri Light"/>
                          </w:rPr>
                        </w:pPr>
                        <w:r w:rsidRPr="00101C9D">
                          <w:rPr>
                            <w:rFonts w:ascii="Calibri Light" w:hAnsi="Calibri Light" w:cstheme="minorBidi"/>
                            <w:color w:val="000000" w:themeColor="text1" w:themeShade="F2"/>
                            <w:kern w:val="24"/>
                            <w:lang w:val="es-AR"/>
                          </w:rPr>
                          <w:t>-Correo</w:t>
                        </w:r>
                      </w:p>
                    </w:txbxContent>
                  </v:textbox>
                </v:shape>
                <v:shape id="CuadroTexto 33" o:spid="_x0000_s1103" type="#_x0000_t202" style="position:absolute;left:17786;top:3098;width:21996;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b8AA&#10;AADcAAAADwAAAGRycy9kb3ducmV2LnhtbERPS4vCMBC+L/gfwgh7WxNFRatRRBH2tLK+wNvQjG2x&#10;mZQm2u6/N8KCt/n4njNftrYUD6p94VhDv6dAEKfOFJxpOB62XxMQPiAbLB2Thj/ysFx0PuaYGNfw&#10;Lz32IRMxhH2CGvIQqkRKn+Zk0fdcRRy5q6sthgjrTJoamxhuSzlQaiwtFhwbcqxonVN629+thtPP&#10;9XIeql22saOqca2SbKdS689uu5qBCNSGt/jf/W3i/MEYXs/EC+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0B+b8AAAADcAAAADwAAAAAAAAAAAAAAAACYAgAAZHJzL2Rvd25y&#10;ZXYueG1sUEsFBgAAAAAEAAQA9QAAAIUDAAAAAA==&#10;" filled="f" stroked="f">
                  <v:textbox>
                    <w:txbxContent>
                      <w:p w14:paraId="1897C3F9"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b/>
                            <w:bCs/>
                            <w:color w:val="000000" w:themeColor="text1" w:themeShade="F2"/>
                            <w:kern w:val="24"/>
                            <w:lang w:val="es-AR"/>
                            <w14:shadow w14:blurRad="38100" w14:dist="38100" w14:dir="2700000" w14:sx="100000" w14:sy="100000" w14:kx="0" w14:ky="0" w14:algn="tl">
                              <w14:srgbClr w14:val="000000">
                                <w14:alpha w14:val="57000"/>
                              </w14:srgbClr>
                            </w14:shadow>
                          </w:rPr>
                          <w:t>Cliente Web</w:t>
                        </w:r>
                      </w:p>
                    </w:txbxContent>
                  </v:textbox>
                </v:shape>
                <v:shape id="CuadroTexto 34" o:spid="_x0000_s1104" type="#_x0000_t202" style="position:absolute;left:58353;top:39151;width:21990;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b9MIA&#10;AADcAAAADwAAAGRycy9kb3ducmV2LnhtbERPS2vCQBC+F/oflil4092K9pFmI0URPFlMq9DbkB2T&#10;0OxsyK4m/ntXEHqbj+856WKwjThT52vHGp4nCgRx4UzNpYaf7/X4DYQPyAYbx6ThQh4W2eNDiolx&#10;Pe/onIdSxBD2CWqoQmgTKX1RkUU/cS1x5I6usxgi7EppOuxjuG3kVKkXabHm2FBhS8uKir/8ZDXs&#10;t8ffw0x9lSs7b3s3KMn2XWo9eho+P0AEGsK/+O7emDh/+g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Nv0wgAAANwAAAAPAAAAAAAAAAAAAAAAAJgCAABkcnMvZG93&#10;bnJldi54bWxQSwUGAAAAAAQABAD1AAAAhwMAAAAA&#10;" filled="f" stroked="f">
                  <v:textbox>
                    <w:txbxContent>
                      <w:p w14:paraId="3FC4964F" w14:textId="77777777" w:rsidR="00A737E3" w:rsidRPr="00101C9D" w:rsidRDefault="00A737E3" w:rsidP="00497222">
                        <w:pPr>
                          <w:pStyle w:val="NormalWeb"/>
                          <w:spacing w:before="0" w:after="0"/>
                          <w:jc w:val="center"/>
                          <w:rPr>
                            <w:rFonts w:ascii="Calibri Light" w:hAnsi="Calibri Light"/>
                          </w:rPr>
                        </w:pPr>
                        <w:r w:rsidRPr="00101C9D">
                          <w:rPr>
                            <w:rFonts w:ascii="Calibri Light" w:hAnsi="Calibri Light" w:cstheme="minorBidi"/>
                            <w:b/>
                            <w:bCs/>
                            <w:color w:val="000000" w:themeColor="text1" w:themeShade="F2"/>
                            <w:kern w:val="24"/>
                            <w:lang w:val="es-AR"/>
                            <w14:shadow w14:blurRad="38100" w14:dist="38100" w14:dir="2700000" w14:sx="100000" w14:sy="100000" w14:kx="0" w14:ky="0" w14:algn="tl">
                              <w14:srgbClr w14:val="000000">
                                <w14:alpha w14:val="57000"/>
                              </w14:srgbClr>
                            </w14:shadow>
                          </w:rPr>
                          <w:t>Internet</w:t>
                        </w:r>
                      </w:p>
                    </w:txbxContent>
                  </v:textbox>
                </v:shape>
                <w10:wrap type="topAndBottom"/>
              </v:group>
            </w:pict>
          </mc:Fallback>
        </mc:AlternateContent>
      </w:r>
      <w:r w:rsidR="00497222">
        <w:rPr>
          <w:rFonts w:asciiTheme="majorHAnsi" w:eastAsiaTheme="majorEastAsia" w:hAnsiTheme="majorHAnsi" w:cstheme="majorBidi"/>
          <w:caps/>
          <w:noProof/>
          <w:color w:val="FFFFFF" w:themeColor="background1"/>
          <w:spacing w:val="15"/>
          <w:lang w:val="es-ES" w:eastAsia="es-ES"/>
        </w:rPr>
        <mc:AlternateContent>
          <mc:Choice Requires="wps">
            <w:drawing>
              <wp:anchor distT="0" distB="0" distL="114300" distR="114300" simplePos="0" relativeHeight="251711488" behindDoc="0" locked="0" layoutInCell="1" allowOverlap="1" wp14:anchorId="58E0B8A5" wp14:editId="6950B1F1">
                <wp:simplePos x="0" y="0"/>
                <wp:positionH relativeFrom="column">
                  <wp:posOffset>-161925</wp:posOffset>
                </wp:positionH>
                <wp:positionV relativeFrom="paragraph">
                  <wp:posOffset>133985</wp:posOffset>
                </wp:positionV>
                <wp:extent cx="6134100" cy="3629025"/>
                <wp:effectExtent l="0" t="0" r="19050" b="28575"/>
                <wp:wrapNone/>
                <wp:docPr id="128" name="Rectángulo 128"/>
                <wp:cNvGraphicFramePr/>
                <a:graphic xmlns:a="http://schemas.openxmlformats.org/drawingml/2006/main">
                  <a:graphicData uri="http://schemas.microsoft.com/office/word/2010/wordprocessingShape">
                    <wps:wsp>
                      <wps:cNvSpPr/>
                      <wps:spPr>
                        <a:xfrm>
                          <a:off x="0" y="0"/>
                          <a:ext cx="6134100" cy="3629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2AB9E2" id="Rectángulo 128" o:spid="_x0000_s1026" style="position:absolute;margin-left:-12.75pt;margin-top:10.55pt;width:483pt;height:285.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" filled="f" strokecolor="#4c661a [1604]" strokeweight="1pt"/>
            </w:pict>
          </mc:Fallback>
        </mc:AlternateContent>
      </w:r>
    </w:p>
    <w:p w14:paraId="3DC40FBF" w14:textId="77777777" w:rsidR="00497222" w:rsidRDefault="00497222" w:rsidP="00497222">
      <w:pPr>
        <w:rPr>
          <w:rFonts w:asciiTheme="majorHAnsi" w:eastAsiaTheme="majorEastAsia" w:hAnsiTheme="majorHAnsi" w:cstheme="majorBidi"/>
          <w:caps/>
          <w:noProof/>
          <w:color w:val="FFFFFF" w:themeColor="background1"/>
          <w:spacing w:val="15"/>
          <w:lang w:val="es-ES"/>
        </w:rPr>
      </w:pPr>
    </w:p>
    <w:p w14:paraId="259CF91E" w14:textId="77777777" w:rsidR="00497222" w:rsidRDefault="00497222" w:rsidP="00497222">
      <w:pPr>
        <w:rPr>
          <w:noProof/>
          <w:lang w:val="es-ES"/>
        </w:rPr>
      </w:pPr>
      <w:r>
        <w:rPr>
          <w:noProof/>
          <w:lang w:val="es-ES"/>
        </w:rPr>
        <w:br w:type="page"/>
      </w:r>
    </w:p>
    <w:p w14:paraId="120DA880" w14:textId="77777777" w:rsidR="00497222" w:rsidRPr="009D51E1" w:rsidRDefault="00497222" w:rsidP="00497222">
      <w:pPr>
        <w:pStyle w:val="Ttulo2"/>
        <w:rPr>
          <w:lang w:val="es-ES"/>
        </w:rPr>
      </w:pPr>
      <w:bookmarkStart w:id="63" w:name="_Toc401996955"/>
      <w:bookmarkStart w:id="64" w:name="_Toc421793180"/>
      <w:r>
        <w:rPr>
          <w:noProof/>
          <w:lang w:val="es-ES"/>
        </w:rPr>
        <w:lastRenderedPageBreak/>
        <w:t>Estructura de la Solución</w:t>
      </w:r>
      <w:bookmarkEnd w:id="63"/>
      <w:bookmarkEnd w:id="64"/>
    </w:p>
    <w:p w14:paraId="3105FD9C" w14:textId="77777777" w:rsidR="00497222" w:rsidRPr="0076085B" w:rsidRDefault="00497222" w:rsidP="00497222">
      <w:pPr>
        <w:rPr>
          <w:lang w:val="es-ES"/>
        </w:rPr>
      </w:pPr>
      <w:r w:rsidRPr="0076085B">
        <w:rPr>
          <w:lang w:val="es-ES"/>
        </w:rPr>
        <w:t>Cada proyecto agrupa un conjunto de clases que</w:t>
      </w:r>
      <w:r>
        <w:rPr>
          <w:lang w:val="es-ES"/>
        </w:rPr>
        <w:t xml:space="preserve"> se comportan de manera similar. Los proyectos definidos son los siguientes:</w:t>
      </w:r>
    </w:p>
    <w:p w14:paraId="4DDF0B9C" w14:textId="77777777" w:rsidR="00497222" w:rsidRPr="0076085B" w:rsidRDefault="00497222" w:rsidP="00D10ACF">
      <w:pPr>
        <w:pStyle w:val="Prrafodelista"/>
        <w:numPr>
          <w:ilvl w:val="0"/>
          <w:numId w:val="7"/>
        </w:numPr>
        <w:rPr>
          <w:lang w:val="es-ES"/>
        </w:rPr>
      </w:pPr>
      <w:r w:rsidRPr="0076085B">
        <w:rPr>
          <w:b/>
          <w:lang w:val="es-ES"/>
        </w:rPr>
        <w:t>Web:</w:t>
      </w:r>
      <w:r w:rsidRPr="0076085B">
        <w:rPr>
          <w:lang w:val="es-ES"/>
        </w:rPr>
        <w:t xml:space="preserve"> Agr</w:t>
      </w:r>
      <w:r>
        <w:rPr>
          <w:lang w:val="es-ES"/>
        </w:rPr>
        <w:t xml:space="preserve">upa las clases de presentación, que están formadas por el código HTML, y los componentes ASP, el </w:t>
      </w:r>
      <w:r w:rsidRPr="0062460A">
        <w:rPr>
          <w:lang w:val="es-ES"/>
        </w:rPr>
        <w:t>CodeBehind</w:t>
      </w:r>
      <w:r>
        <w:rPr>
          <w:lang w:val="es-ES"/>
        </w:rPr>
        <w:t>, donde se incluye el código en C#. También se</w:t>
      </w:r>
      <w:r w:rsidRPr="0076085B">
        <w:rPr>
          <w:lang w:val="es-ES"/>
        </w:rPr>
        <w:t xml:space="preserve"> </w:t>
      </w:r>
      <w:r>
        <w:rPr>
          <w:lang w:val="es-ES"/>
        </w:rPr>
        <w:t xml:space="preserve">incluyen los archivos de configuración web (Global Asax, Web. Config), recursos de imágenes, de estilos css, y archivos de JavaScript. </w:t>
      </w:r>
    </w:p>
    <w:p w14:paraId="00CD3385" w14:textId="77777777" w:rsidR="00497222" w:rsidRPr="0076085B" w:rsidRDefault="00497222" w:rsidP="00D10ACF">
      <w:pPr>
        <w:pStyle w:val="Prrafodelista"/>
        <w:numPr>
          <w:ilvl w:val="0"/>
          <w:numId w:val="7"/>
        </w:numPr>
        <w:rPr>
          <w:lang w:val="es-ES"/>
        </w:rPr>
      </w:pPr>
      <w:r w:rsidRPr="0062460A">
        <w:rPr>
          <w:b/>
          <w:lang w:val="es-ES"/>
        </w:rPr>
        <w:t>Lógica:</w:t>
      </w:r>
      <w:r w:rsidRPr="0076085B">
        <w:rPr>
          <w:lang w:val="es-ES"/>
        </w:rPr>
        <w:t xml:space="preserve"> </w:t>
      </w:r>
      <w:r>
        <w:rPr>
          <w:lang w:val="es-ES"/>
        </w:rPr>
        <w:t xml:space="preserve">Es una biblioteca de clases de C#, que son las </w:t>
      </w:r>
      <w:r w:rsidRPr="0076085B">
        <w:rPr>
          <w:lang w:val="es-ES"/>
        </w:rPr>
        <w:t>contiene la lógica de negocio</w:t>
      </w:r>
      <w:r>
        <w:rPr>
          <w:lang w:val="es-ES"/>
        </w:rPr>
        <w:t>. Cada clase de estas es un gestor, de alguno de los módulos del sistema. Ejemplo: GestorPartido, GestorEdicion, GestorUsuario, entre otros.</w:t>
      </w:r>
    </w:p>
    <w:p w14:paraId="5B3E329B" w14:textId="595A4284" w:rsidR="00497222" w:rsidRPr="0076085B" w:rsidRDefault="00497222" w:rsidP="00D10ACF">
      <w:pPr>
        <w:pStyle w:val="Prrafodelista"/>
        <w:numPr>
          <w:ilvl w:val="0"/>
          <w:numId w:val="7"/>
        </w:numPr>
        <w:rPr>
          <w:lang w:val="es-ES"/>
        </w:rPr>
      </w:pPr>
      <w:r w:rsidRPr="0062460A">
        <w:rPr>
          <w:b/>
          <w:lang w:val="es-ES"/>
        </w:rPr>
        <w:t>Utilidades:</w:t>
      </w:r>
      <w:r>
        <w:rPr>
          <w:lang w:val="es-ES"/>
        </w:rPr>
        <w:t xml:space="preserve"> Es una biblioteca de clases de C#, que </w:t>
      </w:r>
      <w:r w:rsidRPr="0076085B">
        <w:rPr>
          <w:lang w:val="es-ES"/>
        </w:rPr>
        <w:t>contie</w:t>
      </w:r>
      <w:r>
        <w:rPr>
          <w:lang w:val="es-ES"/>
        </w:rPr>
        <w:t xml:space="preserve">ne clases que dan soporte a las clases </w:t>
      </w:r>
      <w:r w:rsidRPr="0076085B">
        <w:rPr>
          <w:lang w:val="es-ES"/>
        </w:rPr>
        <w:t>de la capa</w:t>
      </w:r>
      <w:r>
        <w:rPr>
          <w:lang w:val="es-ES"/>
        </w:rPr>
        <w:t xml:space="preserve"> de </w:t>
      </w:r>
      <w:r w:rsidRPr="0076085B">
        <w:rPr>
          <w:lang w:val="es-ES"/>
        </w:rPr>
        <w:t>lógica</w:t>
      </w:r>
      <w:r>
        <w:rPr>
          <w:lang w:val="es-ES"/>
        </w:rPr>
        <w:t xml:space="preserve"> de negocio, como lo son clases de soporte para el envío de mails, formato de imágenes, validadores de datos, entre otros.</w:t>
      </w:r>
    </w:p>
    <w:p w14:paraId="7C285479" w14:textId="471731ED" w:rsidR="00497222" w:rsidRPr="0076085B" w:rsidRDefault="00497222" w:rsidP="00D10ACF">
      <w:pPr>
        <w:pStyle w:val="Prrafodelista"/>
        <w:numPr>
          <w:ilvl w:val="0"/>
          <w:numId w:val="7"/>
        </w:numPr>
        <w:rPr>
          <w:lang w:val="es-ES"/>
        </w:rPr>
      </w:pPr>
      <w:r w:rsidRPr="0062460A">
        <w:rPr>
          <w:b/>
          <w:lang w:val="es-ES"/>
        </w:rPr>
        <w:t>Entidades</w:t>
      </w:r>
      <w:r w:rsidRPr="0076085B">
        <w:rPr>
          <w:lang w:val="es-ES"/>
        </w:rPr>
        <w:t xml:space="preserve">: </w:t>
      </w:r>
      <w:r>
        <w:rPr>
          <w:lang w:val="es-ES"/>
        </w:rPr>
        <w:t xml:space="preserve">Es una biblioteca de clases de C#, que </w:t>
      </w:r>
      <w:r w:rsidR="00192F25">
        <w:rPr>
          <w:lang w:val="es-ES"/>
        </w:rPr>
        <w:t>c</w:t>
      </w:r>
      <w:r w:rsidRPr="0076085B">
        <w:rPr>
          <w:lang w:val="es-ES"/>
        </w:rPr>
        <w:t>ontie</w:t>
      </w:r>
      <w:r>
        <w:rPr>
          <w:lang w:val="es-ES"/>
        </w:rPr>
        <w:t>ne</w:t>
      </w:r>
      <w:r w:rsidRPr="0076085B">
        <w:rPr>
          <w:lang w:val="es-ES"/>
        </w:rPr>
        <w:t xml:space="preserve"> las clases de entidad</w:t>
      </w:r>
      <w:r>
        <w:rPr>
          <w:lang w:val="es-ES"/>
        </w:rPr>
        <w:t xml:space="preserve">, es decir, las del modelo de dominio, como lo son las clases </w:t>
      </w:r>
      <w:r w:rsidR="00101C9D">
        <w:rPr>
          <w:lang w:val="es-ES"/>
        </w:rPr>
        <w:t xml:space="preserve">Equipo, Torneo, </w:t>
      </w:r>
      <w:r>
        <w:rPr>
          <w:lang w:val="es-ES"/>
        </w:rPr>
        <w:t>Usuario.</w:t>
      </w:r>
    </w:p>
    <w:p w14:paraId="323DAE67" w14:textId="282E6BF5" w:rsidR="00497222" w:rsidRDefault="00497222" w:rsidP="00D10ACF">
      <w:pPr>
        <w:pStyle w:val="Prrafodelista"/>
        <w:numPr>
          <w:ilvl w:val="0"/>
          <w:numId w:val="7"/>
        </w:numPr>
        <w:rPr>
          <w:lang w:val="es-ES"/>
        </w:rPr>
      </w:pPr>
      <w:r w:rsidRPr="0062460A">
        <w:rPr>
          <w:b/>
          <w:lang w:val="es-ES"/>
        </w:rPr>
        <w:t>Acceso a Datos:</w:t>
      </w:r>
      <w:r>
        <w:rPr>
          <w:lang w:val="es-ES"/>
        </w:rPr>
        <w:t xml:space="preserve"> Es una biblioteca de clases de C#, que contiene las clases que realizan el acceso a datos, es decir, que realizan la materialización y desmaterialización de los objetos de las clases de entidad. Las clases se nombran igual que las clases de entidad, pero se antepone la pablabra DAO a estas clases, como lo son las clases DAOUsuario, DAOTorneo. DAOEdicion. En estas clases se encuentran todas las sentencias SQL para manipular la base de datos, dentro de los métodos definidos.</w:t>
      </w:r>
    </w:p>
    <w:p w14:paraId="0358766B" w14:textId="17F04CDB" w:rsidR="00497222" w:rsidRPr="00B35F09" w:rsidRDefault="00A737E3" w:rsidP="00497222">
      <w:pPr>
        <w:rPr>
          <w:lang w:val="es-ES"/>
        </w:rPr>
      </w:pPr>
      <w:r>
        <w:rPr>
          <w:noProof/>
          <w:lang w:val="es-ES" w:eastAsia="es-ES"/>
        </w:rPr>
        <mc:AlternateContent>
          <mc:Choice Requires="wpg">
            <w:drawing>
              <wp:anchor distT="0" distB="0" distL="114300" distR="114300" simplePos="0" relativeHeight="251713536" behindDoc="0" locked="0" layoutInCell="1" allowOverlap="1" wp14:anchorId="65B555C4" wp14:editId="62DC106C">
                <wp:simplePos x="0" y="0"/>
                <wp:positionH relativeFrom="margin">
                  <wp:align>left</wp:align>
                </wp:positionH>
                <wp:positionV relativeFrom="paragraph">
                  <wp:posOffset>6350</wp:posOffset>
                </wp:positionV>
                <wp:extent cx="6057900" cy="3538220"/>
                <wp:effectExtent l="0" t="0" r="19050" b="24130"/>
                <wp:wrapNone/>
                <wp:docPr id="180" name="Grupo 180"/>
                <wp:cNvGraphicFramePr/>
                <a:graphic xmlns:a="http://schemas.openxmlformats.org/drawingml/2006/main">
                  <a:graphicData uri="http://schemas.microsoft.com/office/word/2010/wordprocessingGroup">
                    <wpg:wgp>
                      <wpg:cNvGrpSpPr/>
                      <wpg:grpSpPr>
                        <a:xfrm>
                          <a:off x="0" y="0"/>
                          <a:ext cx="6057900" cy="3538220"/>
                          <a:chOff x="0" y="0"/>
                          <a:chExt cx="6267524" cy="3519376"/>
                        </a:xfrm>
                      </wpg:grpSpPr>
                      <wpg:grpSp>
                        <wpg:cNvPr id="150" name="Grupo 2"/>
                        <wpg:cNvGrpSpPr/>
                        <wpg:grpSpPr>
                          <a:xfrm>
                            <a:off x="0" y="489097"/>
                            <a:ext cx="6188075" cy="2732405"/>
                            <a:chOff x="0" y="0"/>
                            <a:chExt cx="12002967" cy="5305484"/>
                          </a:xfrm>
                        </wpg:grpSpPr>
                        <wps:wsp>
                          <wps:cNvPr id="151" name="Flecha abajo 151"/>
                          <wps:cNvSpPr/>
                          <wps:spPr>
                            <a:xfrm rot="786486">
                              <a:off x="6061626" y="2183093"/>
                              <a:ext cx="291406" cy="796262"/>
                            </a:xfrm>
                            <a:prstGeom prst="downArrow">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152" name="Flecha abajo 152"/>
                          <wps:cNvSpPr/>
                          <wps:spPr>
                            <a:xfrm rot="20513932">
                              <a:off x="7722943" y="2210558"/>
                              <a:ext cx="261299" cy="774823"/>
                            </a:xfrm>
                            <a:prstGeom prst="downArrow">
                              <a:avLst/>
                            </a:prstGeom>
                            <a:ln/>
                          </wps:spPr>
                          <wps:style>
                            <a:lnRef idx="1">
                              <a:schemeClr val="accent1"/>
                            </a:lnRef>
                            <a:fillRef idx="2">
                              <a:schemeClr val="accent1"/>
                            </a:fillRef>
                            <a:effectRef idx="1">
                              <a:schemeClr val="accent1"/>
                            </a:effectRef>
                            <a:fontRef idx="minor">
                              <a:schemeClr val="dk1"/>
                            </a:fontRef>
                          </wps:style>
                          <wps:bodyPr rtlCol="0" anchor="ctr"/>
                        </wps:wsp>
                        <wpg:grpSp>
                          <wpg:cNvPr id="153" name="Grupo 153"/>
                          <wpg:cNvGrpSpPr/>
                          <wpg:grpSpPr>
                            <a:xfrm>
                              <a:off x="5788897" y="118988"/>
                              <a:ext cx="2422835" cy="773867"/>
                              <a:chOff x="5788897" y="118988"/>
                              <a:chExt cx="2609022" cy="994121"/>
                            </a:xfrm>
                          </wpg:grpSpPr>
                          <wps:wsp>
                            <wps:cNvPr id="154" name="Rectángulo redondeado 154"/>
                            <wps:cNvSpPr/>
                            <wps:spPr>
                              <a:xfrm>
                                <a:off x="5788897" y="118988"/>
                                <a:ext cx="2609022" cy="994121"/>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155" name="CuadroTexto 11"/>
                            <wps:cNvSpPr txBox="1"/>
                            <wps:spPr>
                              <a:xfrm>
                                <a:off x="5930957" y="296350"/>
                                <a:ext cx="2321846" cy="593062"/>
                              </a:xfrm>
                              <a:prstGeom prst="rect">
                                <a:avLst/>
                              </a:prstGeom>
                              <a:noFill/>
                            </wps:spPr>
                            <wps:txbx>
                              <w:txbxContent>
                                <w:p w14:paraId="3865D76E"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Web</w:t>
                                  </w:r>
                                </w:p>
                              </w:txbxContent>
                            </wps:txbx>
                            <wps:bodyPr wrap="square" rtlCol="0">
                              <a:noAutofit/>
                            </wps:bodyPr>
                          </wps:wsp>
                        </wpg:grpSp>
                        <wpg:grpSp>
                          <wpg:cNvPr id="156" name="Grupo 156"/>
                          <wpg:cNvGrpSpPr/>
                          <wpg:grpSpPr>
                            <a:xfrm>
                              <a:off x="5838304" y="1519617"/>
                              <a:ext cx="2422835" cy="773867"/>
                              <a:chOff x="5838304" y="1519617"/>
                              <a:chExt cx="2609022" cy="994121"/>
                            </a:xfrm>
                          </wpg:grpSpPr>
                          <wps:wsp>
                            <wps:cNvPr id="157" name="Rectángulo redondeado 157"/>
                            <wps:cNvSpPr/>
                            <wps:spPr>
                              <a:xfrm>
                                <a:off x="5838304" y="1519617"/>
                                <a:ext cx="2609022" cy="994121"/>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158" name="CuadroTexto 14"/>
                            <wps:cNvSpPr txBox="1"/>
                            <wps:spPr>
                              <a:xfrm>
                                <a:off x="5980289" y="1696779"/>
                                <a:ext cx="2321846" cy="760956"/>
                              </a:xfrm>
                              <a:prstGeom prst="rect">
                                <a:avLst/>
                              </a:prstGeom>
                              <a:noFill/>
                            </wps:spPr>
                            <wps:txbx>
                              <w:txbxContent>
                                <w:p w14:paraId="2FAF3F52"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Lógica</w:t>
                                  </w:r>
                                </w:p>
                              </w:txbxContent>
                            </wps:txbx>
                            <wps:bodyPr wrap="square" rtlCol="0">
                              <a:noAutofit/>
                            </wps:bodyPr>
                          </wps:wsp>
                        </wpg:grpSp>
                        <wpg:grpSp>
                          <wpg:cNvPr id="159" name="Grupo 159"/>
                          <wpg:cNvGrpSpPr/>
                          <wpg:grpSpPr>
                            <a:xfrm>
                              <a:off x="7210396" y="3002026"/>
                              <a:ext cx="2422835" cy="773867"/>
                              <a:chOff x="7210396" y="3002026"/>
                              <a:chExt cx="2609022" cy="994121"/>
                            </a:xfrm>
                          </wpg:grpSpPr>
                          <wps:wsp>
                            <wps:cNvPr id="160" name="Rectángulo redondeado 160"/>
                            <wps:cNvSpPr/>
                            <wps:spPr>
                              <a:xfrm>
                                <a:off x="7210396" y="3002026"/>
                                <a:ext cx="2609022" cy="994121"/>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161" name="CuadroTexto 17"/>
                            <wps:cNvSpPr txBox="1"/>
                            <wps:spPr>
                              <a:xfrm>
                                <a:off x="7366132" y="3179388"/>
                                <a:ext cx="2321846" cy="593062"/>
                              </a:xfrm>
                              <a:prstGeom prst="rect">
                                <a:avLst/>
                              </a:prstGeom>
                              <a:noFill/>
                            </wps:spPr>
                            <wps:txbx>
                              <w:txbxContent>
                                <w:p w14:paraId="7D780F7D"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Entidades</w:t>
                                  </w:r>
                                </w:p>
                              </w:txbxContent>
                            </wps:txbx>
                            <wps:bodyPr wrap="square" rtlCol="0">
                              <a:noAutofit/>
                            </wps:bodyPr>
                          </wps:wsp>
                        </wpg:grpSp>
                        <wpg:grpSp>
                          <wpg:cNvPr id="162" name="Grupo 162"/>
                          <wpg:cNvGrpSpPr/>
                          <wpg:grpSpPr>
                            <a:xfrm>
                              <a:off x="4624048" y="3000722"/>
                              <a:ext cx="2422835" cy="773867"/>
                              <a:chOff x="4624048" y="3004826"/>
                              <a:chExt cx="2609022" cy="994121"/>
                            </a:xfrm>
                          </wpg:grpSpPr>
                          <wps:wsp>
                            <wps:cNvPr id="163" name="Rectángulo redondeado 163"/>
                            <wps:cNvSpPr/>
                            <wps:spPr>
                              <a:xfrm>
                                <a:off x="4624048" y="3004826"/>
                                <a:ext cx="2609022" cy="994121"/>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164" name="CuadroTexto 20"/>
                            <wps:cNvSpPr txBox="1"/>
                            <wps:spPr>
                              <a:xfrm>
                                <a:off x="4743380" y="3128813"/>
                                <a:ext cx="2321493" cy="595482"/>
                              </a:xfrm>
                              <a:prstGeom prst="rect">
                                <a:avLst/>
                              </a:prstGeom>
                              <a:noFill/>
                            </wps:spPr>
                            <wps:txbx>
                              <w:txbxContent>
                                <w:p w14:paraId="04847A9C"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Acceso a Datos</w:t>
                                  </w:r>
                                </w:p>
                              </w:txbxContent>
                            </wps:txbx>
                            <wps:bodyPr wrap="square" rtlCol="0">
                              <a:noAutofit/>
                            </wps:bodyPr>
                          </wps:wsp>
                        </wpg:grpSp>
                        <wpg:grpSp>
                          <wpg:cNvPr id="165" name="Grupo 165"/>
                          <wpg:cNvGrpSpPr/>
                          <wpg:grpSpPr>
                            <a:xfrm>
                              <a:off x="2650552" y="1536941"/>
                              <a:ext cx="2290913" cy="773867"/>
                              <a:chOff x="2650552" y="1536941"/>
                              <a:chExt cx="2609022" cy="994121"/>
                            </a:xfrm>
                          </wpg:grpSpPr>
                          <wps:wsp>
                            <wps:cNvPr id="166" name="Rectángulo redondeado 166"/>
                            <wps:cNvSpPr/>
                            <wps:spPr>
                              <a:xfrm>
                                <a:off x="2650552" y="1536941"/>
                                <a:ext cx="2609022" cy="994121"/>
                              </a:xfrm>
                              <a:prstGeom prst="roundRect">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167" name="CuadroTexto 23"/>
                            <wps:cNvSpPr txBox="1"/>
                            <wps:spPr>
                              <a:xfrm>
                                <a:off x="2792612" y="1714303"/>
                                <a:ext cx="2321846" cy="593062"/>
                              </a:xfrm>
                              <a:prstGeom prst="rect">
                                <a:avLst/>
                              </a:prstGeom>
                              <a:noFill/>
                            </wps:spPr>
                            <wps:txbx>
                              <w:txbxContent>
                                <w:p w14:paraId="349A2D2F"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Utilidades</w:t>
                                  </w:r>
                                </w:p>
                              </w:txbxContent>
                            </wps:txbx>
                            <wps:bodyPr wrap="square" rtlCol="0">
                              <a:noAutofit/>
                            </wps:bodyPr>
                          </wps:wsp>
                        </wpg:grpSp>
                        <wps:wsp>
                          <wps:cNvPr id="168" name="Flecha abajo 168"/>
                          <wps:cNvSpPr/>
                          <wps:spPr>
                            <a:xfrm>
                              <a:off x="6918585" y="916428"/>
                              <a:ext cx="259434" cy="579616"/>
                            </a:xfrm>
                            <a:prstGeom prst="downArrow">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169" name="Flecha abajo 169"/>
                          <wps:cNvSpPr/>
                          <wps:spPr>
                            <a:xfrm rot="5400000">
                              <a:off x="5259689" y="1432653"/>
                              <a:ext cx="265943" cy="885611"/>
                            </a:xfrm>
                            <a:prstGeom prst="downArrow">
                              <a:avLst/>
                            </a:prstGeom>
                            <a:ln/>
                          </wps:spPr>
                          <wps:style>
                            <a:lnRef idx="1">
                              <a:schemeClr val="accent1"/>
                            </a:lnRef>
                            <a:fillRef idx="2">
                              <a:schemeClr val="accent1"/>
                            </a:fillRef>
                            <a:effectRef idx="1">
                              <a:schemeClr val="accent1"/>
                            </a:effectRef>
                            <a:fontRef idx="minor">
                              <a:schemeClr val="dk1"/>
                            </a:fontRef>
                          </wps:style>
                          <wps:bodyPr rtlCol="0" anchor="ctr"/>
                        </wps:wsp>
                        <pic:pic xmlns:pic="http://schemas.openxmlformats.org/drawingml/2006/picture">
                          <pic:nvPicPr>
                            <pic:cNvPr id="170" name="Imagen 17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79568" y="4260591"/>
                              <a:ext cx="1044893" cy="1044893"/>
                            </a:xfrm>
                            <a:prstGeom prst="rect">
                              <a:avLst/>
                            </a:prstGeom>
                          </pic:spPr>
                        </pic:pic>
                        <wps:wsp>
                          <wps:cNvPr id="171" name="Rectángulo redondeado 171"/>
                          <wps:cNvSpPr/>
                          <wps:spPr>
                            <a:xfrm>
                              <a:off x="2478175" y="0"/>
                              <a:ext cx="7707086" cy="4107542"/>
                            </a:xfrm>
                            <a:prstGeom prst="roundRect">
                              <a:avLst/>
                            </a:prstGeom>
                            <a:noFill/>
                            <a:ln>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CuadroTexto 39"/>
                          <wps:cNvSpPr txBox="1"/>
                          <wps:spPr>
                            <a:xfrm>
                              <a:off x="9846814" y="1496044"/>
                              <a:ext cx="2156153" cy="461665"/>
                            </a:xfrm>
                            <a:prstGeom prst="rect">
                              <a:avLst/>
                            </a:prstGeom>
                            <a:noFill/>
                          </wps:spPr>
                          <wps:txbx>
                            <w:txbxContent>
                              <w:p w14:paraId="16BC2060"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rPr>
                                  <w:t>Solución</w:t>
                                </w:r>
                              </w:p>
                            </w:txbxContent>
                          </wps:txbx>
                          <wps:bodyPr wrap="square" rtlCol="0">
                            <a:noAutofit/>
                          </wps:bodyPr>
                        </wps:wsp>
                        <wps:wsp>
                          <wps:cNvPr id="173" name="CuadroTexto 40"/>
                          <wps:cNvSpPr txBox="1"/>
                          <wps:spPr>
                            <a:xfrm>
                              <a:off x="2685104" y="170365"/>
                              <a:ext cx="2156153" cy="461665"/>
                            </a:xfrm>
                            <a:prstGeom prst="rect">
                              <a:avLst/>
                            </a:prstGeom>
                            <a:noFill/>
                          </wps:spPr>
                          <wps:txbx>
                            <w:txbxContent>
                              <w:p w14:paraId="178D20BB"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rPr>
                                  <w:t>Proyectos</w:t>
                                </w:r>
                              </w:p>
                            </w:txbxContent>
                          </wps:txbx>
                          <wps:bodyPr wrap="square" rtlCol="0">
                            <a:noAutofit/>
                          </wps:bodyPr>
                        </wps:wsp>
                        <wps:wsp>
                          <wps:cNvPr id="174" name="CuadroTexto 41"/>
                          <wps:cNvSpPr txBox="1"/>
                          <wps:spPr>
                            <a:xfrm>
                              <a:off x="3236454" y="4397577"/>
                              <a:ext cx="2155825" cy="463550"/>
                            </a:xfrm>
                            <a:prstGeom prst="rect">
                              <a:avLst/>
                            </a:prstGeom>
                            <a:noFill/>
                          </wps:spPr>
                          <wps:txbx>
                            <w:txbxContent>
                              <w:p w14:paraId="14A34D9C"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rPr>
                                  <w:t xml:space="preserve">Base de Datos </w:t>
                                </w:r>
                              </w:p>
                            </w:txbxContent>
                          </wps:txbx>
                          <wps:bodyPr wrap="square" rtlCol="0">
                            <a:noAutofit/>
                          </wps:bodyPr>
                        </wps:wsp>
                        <pic:pic xmlns:pic="http://schemas.openxmlformats.org/drawingml/2006/picture">
                          <pic:nvPicPr>
                            <pic:cNvPr id="175" name="Imagen 17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36996" y="1206236"/>
                              <a:ext cx="1219200" cy="1219200"/>
                            </a:xfrm>
                            <a:prstGeom prst="rect">
                              <a:avLst/>
                            </a:prstGeom>
                          </pic:spPr>
                        </pic:pic>
                        <wps:wsp>
                          <wps:cNvPr id="176" name="Flecha izquierda y derecha 176"/>
                          <wps:cNvSpPr/>
                          <wps:spPr>
                            <a:xfrm rot="10800000">
                              <a:off x="1390204" y="1762155"/>
                              <a:ext cx="1257510" cy="287368"/>
                            </a:xfrm>
                            <a:prstGeom prst="leftRightArrow">
                              <a:avLst/>
                            </a:prstGeom>
                            <a:ln/>
                          </wps:spPr>
                          <wps:style>
                            <a:lnRef idx="1">
                              <a:schemeClr val="accent1"/>
                            </a:lnRef>
                            <a:fillRef idx="2">
                              <a:schemeClr val="accent1"/>
                            </a:fillRef>
                            <a:effectRef idx="1">
                              <a:schemeClr val="accent1"/>
                            </a:effectRef>
                            <a:fontRef idx="minor">
                              <a:schemeClr val="dk1"/>
                            </a:fontRef>
                          </wps:style>
                          <wps:bodyPr rtlCol="0" anchor="ctr"/>
                        </wps:wsp>
                        <wps:wsp>
                          <wps:cNvPr id="177" name="CuadroTexto 45"/>
                          <wps:cNvSpPr txBox="1"/>
                          <wps:spPr>
                            <a:xfrm>
                              <a:off x="0" y="2519653"/>
                              <a:ext cx="2156153" cy="830997"/>
                            </a:xfrm>
                            <a:prstGeom prst="rect">
                              <a:avLst/>
                            </a:prstGeom>
                            <a:noFill/>
                          </wps:spPr>
                          <wps:txbx>
                            <w:txbxContent>
                              <w:p w14:paraId="0B5863E8"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rPr>
                                  <w:t>Servidor de Correo</w:t>
                                </w:r>
                              </w:p>
                            </w:txbxContent>
                          </wps:txbx>
                          <wps:bodyPr wrap="square" rtlCol="0">
                            <a:noAutofit/>
                          </wps:bodyPr>
                        </wps:wsp>
                        <wps:wsp>
                          <wps:cNvPr id="178" name="Flecha izquierda y derecha 178"/>
                          <wps:cNvSpPr/>
                          <wps:spPr>
                            <a:xfrm rot="5400000">
                              <a:off x="5441811" y="3927980"/>
                              <a:ext cx="517962" cy="296605"/>
                            </a:xfrm>
                            <a:prstGeom prst="leftRightArrow">
                              <a:avLst/>
                            </a:prstGeom>
                            <a:ln/>
                          </wps:spPr>
                          <wps:style>
                            <a:lnRef idx="1">
                              <a:schemeClr val="accent1"/>
                            </a:lnRef>
                            <a:fillRef idx="2">
                              <a:schemeClr val="accent1"/>
                            </a:fillRef>
                            <a:effectRef idx="1">
                              <a:schemeClr val="accent1"/>
                            </a:effectRef>
                            <a:fontRef idx="minor">
                              <a:schemeClr val="dk1"/>
                            </a:fontRef>
                          </wps:style>
                          <wps:bodyPr rtlCol="0" anchor="ctr"/>
                        </wps:wsp>
                      </wpg:grpSp>
                      <wps:wsp>
                        <wps:cNvPr id="179" name="Rectángulo 179"/>
                        <wps:cNvSpPr/>
                        <wps:spPr>
                          <a:xfrm>
                            <a:off x="0" y="0"/>
                            <a:ext cx="6267524" cy="35193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555C4" id="Grupo 180" o:spid="_x0000_s1105" style="position:absolute;left:0;text-align:left;margin-left:0;margin-top:.5pt;width:477pt;height:278.6pt;z-index:251713536;mso-position-horizontal:left;mso-position-horizontal-relative:margin;mso-width-relative:margin;mso-height-relative:margin" coordsize="62675,35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">
                <v:group id="_x0000_s1106" style="position:absolute;top:4890;width:61880;height:27325" coordsize="120029,53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51" o:spid="_x0000_s1107" type="#_x0000_t67" style="position:absolute;left:60616;top:21830;width:2914;height:7963;rotation:8590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n978A&#10;AADcAAAADwAAAGRycy9kb3ducmV2LnhtbERPS2sCMRC+F/wPYQq9aVbBIlujLAXRq6/D3qabcbO4&#10;mYQk6vbfG6HQ23x8z1muB9uLO4XYOVYwnRQgiBunO24VnI6b8QJETMgae8ek4JcirFejtyWW2j14&#10;T/dDakUO4ViiApOSL6WMjSGLceI8ceYuLlhMGYZW6oCPHG57OSuKT2mx49xg0NO3oeZ6uFkFlQ1m&#10;f97OfkJd1Xysi/nWeq/Ux/tQfYFINKR/8Z97p/P8+RRez+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tqf3vwAAANwAAAAPAAAAAAAAAAAAAAAAAJgCAABkcnMvZG93bnJl&#10;di54bWxQSwUGAAAAAAQABAD1AAAAhAMAAAAA&#10;" adj="17648" fillcolor="#bcdd7e [2100]" strokecolor="#99cb38 [3204]">
                    <v:fill color2="#a8d356 [2740]" rotate="t" colors="0 #d2ebb4;.5 #c5e69c;1 #afdd6d" focus="100%" type="gradient">
                      <o:fill v:ext="view" type="gradientUnscaled"/>
                    </v:fill>
                  </v:shape>
                  <v:shape id="Flecha abajo 152" o:spid="_x0000_s1108" type="#_x0000_t67" style="position:absolute;left:77229;top:22105;width:2613;height:7748;rotation:-1186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TatsMA&#10;AADcAAAADwAAAGRycy9kb3ducmV2LnhtbERP3WrCMBS+H+wdwhnsbqbK1FGNooOhCGPo+gDH5qzp&#10;bE66JKv17c1A2N35+H7PfNnbRnTkQ+1YwXCQgSAuna65UlB8vj29gAgRWWPjmBRcKMBycX83x1y7&#10;M++pO8RKpBAOOSowMba5lKE0ZDEMXEucuC/nLcYEfSW1x3MKt40cZdlEWqw5NRhs6dVQeTr8WgWb&#10;bzv1z927NPpn/7EudsUxTjOlHh/61QxEpD7+i2/urU7zxyP4eyZdI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TatsMAAADcAAAADwAAAAAAAAAAAAAAAACYAgAAZHJzL2Rv&#10;d25yZXYueG1sUEsFBgAAAAAEAAQA9QAAAIgDAAAAAA==&#10;" adj="17958" fillcolor="#bcdd7e [2100]" strokecolor="#99cb38 [3204]">
                    <v:fill color2="#a8d356 [2740]" rotate="t" colors="0 #d2ebb4;.5 #c5e69c;1 #afdd6d" focus="100%" type="gradient">
                      <o:fill v:ext="view" type="gradientUnscaled"/>
                    </v:fill>
                  </v:shape>
                  <v:group id="Grupo 153" o:spid="_x0000_s1109" style="position:absolute;left:57888;top:1189;width:24229;height:7739" coordorigin="57888,1189" coordsize="26090,9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roundrect id="Rectángulo redondeado 154" o:spid="_x0000_s1110" style="position:absolute;left:57888;top:1189;width:26091;height:99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ylMIA&#10;AADcAAAADwAAAGRycy9kb3ducmV2LnhtbERPTWsCMRC9C/0PYQq9iGYrVWQ1Sluw9CCCq96HzZgs&#10;3UyWTVzX/npTKHibx/uc5bp3teioDZVnBa/jDARx6XXFRsHxsBnNQYSIrLH2TApuFGC9ehosMdf+&#10;ynvqimhECuGQowIbY5NLGUpLDsPYN8SJO/vWYUywNVK3eE3hrpaTLJtJhxWnBosNfVoqf4qLU3AZ&#10;xo9fmnZm8nXa7MxNF3bbVEq9PPfvCxCR+vgQ/7u/dZo/fYO/Z9IF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DKUwgAAANwAAAAPAAAAAAAAAAAAAAAAAJgCAABkcnMvZG93&#10;bnJldi54bWxQSwUGAAAAAAQABAD1AAAAhwMAAAAA&#10;" fillcolor="#bcdd7e [2100]" strokecolor="#99cb38 [3204]">
                      <v:fill color2="#a8d356 [2740]" rotate="t" colors="0 #d2ebb4;.5 #c5e69c;1 #afdd6d" focus="100%" type="gradient">
                        <o:fill v:ext="view" type="gradientUnscaled"/>
                      </v:fill>
                    </v:roundrect>
                    <v:shape id="CuadroTexto 11" o:spid="_x0000_s1111" type="#_x0000_t202" style="position:absolute;left:59309;top:2963;width:23219;height:5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3865D76E"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Web</w:t>
                            </w:r>
                          </w:p>
                        </w:txbxContent>
                      </v:textbox>
                    </v:shape>
                  </v:group>
                  <v:group id="Grupo 156" o:spid="_x0000_s1112" style="position:absolute;left:58383;top:15196;width:24228;height:7738" coordorigin="58383,15196" coordsize="26090,9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roundrect id="Rectángulo redondeado 157" o:spid="_x0000_s1113" style="position:absolute;left:58383;top:15196;width:26090;height:99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s48IA&#10;AADcAAAADwAAAGRycy9kb3ducmV2LnhtbERPTWsCMRC9F/wPYYReimYVbGU1ihYsHkrBrd6HzZgs&#10;bibLJq5rf70pFHqbx/uc5bp3teioDZVnBZNxBoK49Lpio+D4vRvNQYSIrLH2TAruFGC9GjwtMdf+&#10;xgfqimhECuGQowIbY5NLGUpLDsPYN8SJO/vWYUywNVK3eEvhrpbTLHuVDitODRYberdUXoqrU3B9&#10;idsfmnVm+nHafZm7LuxnUyn1POw3CxCR+vgv/nPvdZo/e4PfZ9IF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2qzjwgAAANwAAAAPAAAAAAAAAAAAAAAAAJgCAABkcnMvZG93&#10;bnJldi54bWxQSwUGAAAAAAQABAD1AAAAhwMAAAAA&#10;" fillcolor="#bcdd7e [2100]" strokecolor="#99cb38 [3204]">
                      <v:fill color2="#a8d356 [2740]" rotate="t" colors="0 #d2ebb4;.5 #c5e69c;1 #afdd6d" focus="100%" type="gradient">
                        <o:fill v:ext="view" type="gradientUnscaled"/>
                      </v:fill>
                    </v:roundrect>
                    <v:shape id="CuadroTexto 14" o:spid="_x0000_s1114" type="#_x0000_t202" style="position:absolute;left:59802;top:16967;width:23219;height:7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14:paraId="2FAF3F52"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Lógica</w:t>
                            </w:r>
                          </w:p>
                        </w:txbxContent>
                      </v:textbox>
                    </v:shape>
                  </v:group>
                  <v:group id="Grupo 159" o:spid="_x0000_s1115" style="position:absolute;left:72103;top:30020;width:24229;height:7738" coordorigin="72103,30020" coordsize="26090,9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oundrect id="Rectángulo redondeado 160" o:spid="_x0000_s1116" style="position:absolute;left:72103;top:30020;width:26091;height:99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KsUA&#10;AADcAAAADwAAAGRycy9kb3ducmV2LnhtbESPQUvEMBCF7wv+hzCCl8WmLrhI3WxRYcWDCHb1PjRj&#10;UmwmpUm7XX+9cxC8zfDevPfNrl5Cr2YaUxfZwE1RgiJuo+3YGfg4Hq7vQKWMbLGPTAbOlKDeX6x2&#10;WNl44neam+yUhHCq0IDPeai0Tq2ngKmIA7FoX3EMmGUdnbYjniQ89HpTllsdsGNp8DjQk6f2u5mC&#10;gWmdH3/odnab58/Dmzvbxr8OnTFXl8vDPahMS/43/12/WMHfCr48IxP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4qxQAAANwAAAAPAAAAAAAAAAAAAAAAAJgCAABkcnMv&#10;ZG93bnJldi54bWxQSwUGAAAAAAQABAD1AAAAigMAAAAA&#10;" fillcolor="#bcdd7e [2100]" strokecolor="#99cb38 [3204]">
                      <v:fill color2="#a8d356 [2740]" rotate="t" colors="0 #d2ebb4;.5 #c5e69c;1 #afdd6d" focus="100%" type="gradient">
                        <o:fill v:ext="view" type="gradientUnscaled"/>
                      </v:fill>
                    </v:roundrect>
                    <v:shape id="CuadroTexto 17" o:spid="_x0000_s1117" type="#_x0000_t202" style="position:absolute;left:73661;top:31793;width:23218;height:5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f28IA&#10;AADcAAAADwAAAGRycy9kb3ducmV2LnhtbERPTWvCQBC9C/0Pywi9md1IK5pmDcVS6KmitkJvQ3ZM&#10;gtnZkN2a9N93BcHbPN7n5MVoW3Gh3jeONaSJAkFcOtNwpeHr8D5bgvAB2WDrmDT8kYdi/TDJMTNu&#10;4B1d9qESMYR9hhrqELpMSl/WZNEnriOO3Mn1FkOEfSVNj0MMt62cK7WQFhuODTV2tKmpPO9/rYbv&#10;z9PP8Ultqzf73A1uVJLtSmr9OB1fX0AEGsNdfHN/mDh/kcL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1/bwgAAANwAAAAPAAAAAAAAAAAAAAAAAJgCAABkcnMvZG93&#10;bnJldi54bWxQSwUGAAAAAAQABAD1AAAAhwMAAAAA&#10;" filled="f" stroked="f">
                      <v:textbox>
                        <w:txbxContent>
                          <w:p w14:paraId="7D780F7D"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Entidades</w:t>
                            </w:r>
                          </w:p>
                        </w:txbxContent>
                      </v:textbox>
                    </v:shape>
                  </v:group>
                  <v:group id="Grupo 162" o:spid="_x0000_s1118" style="position:absolute;left:46240;top:30007;width:24228;height:7738" coordorigin="46240,30048" coordsize="26090,9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roundrect id="Rectángulo redondeado 163" o:spid="_x0000_s1119" style="position:absolute;left:46240;top:30048;width:26090;height:99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1gXcMA&#10;AADcAAAADwAAAGRycy9kb3ducmV2LnhtbERP32vCMBB+F/wfwgl7EZtOUUZnFDdw+DCEdfP9aG5J&#10;sbmUJta6v34ZDHy7j+/nrbeDa0RPXag9K3jMchDEldc1GwVfn/vZE4gQkTU2nknBjQJsN+PRGgvt&#10;r/xBfRmNSCEcClRgY2wLKUNlyWHIfEucuG/fOYwJdkbqDq8p3DVynucr6bDm1GCxpVdL1bm8OAWX&#10;aXz5oWVv5m+n/dHcdGnf21qph8mwewYRaYh38b/7oNP81QL+nkkX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1gXcMAAADcAAAADwAAAAAAAAAAAAAAAACYAgAAZHJzL2Rv&#10;d25yZXYueG1sUEsFBgAAAAAEAAQA9QAAAIgDAAAAAA==&#10;" fillcolor="#bcdd7e [2100]" strokecolor="#99cb38 [3204]">
                      <v:fill color2="#a8d356 [2740]" rotate="t" colors="0 #d2ebb4;.5 #c5e69c;1 #afdd6d" focus="100%" type="gradient">
                        <o:fill v:ext="view" type="gradientUnscaled"/>
                      </v:fill>
                    </v:roundrect>
                    <v:shape id="CuadroTexto 20" o:spid="_x0000_s1120" type="#_x0000_t202" style="position:absolute;left:47433;top:31288;width:23215;height:5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04847A9C"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Acceso a Datos</w:t>
                            </w:r>
                          </w:p>
                        </w:txbxContent>
                      </v:textbox>
                    </v:shape>
                  </v:group>
                  <v:group id="Grupo 165" o:spid="_x0000_s1121" style="position:absolute;left:26505;top:15369;width:22909;height:7739" coordorigin="26505,15369" coordsize="26090,9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roundrect id="Rectángulo redondeado 166" o:spid="_x0000_s1122" style="position:absolute;left:26505;top:15369;width:26090;height:99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xcIA&#10;AADcAAAADwAAAGRycy9kb3ducmV2LnhtbERP32vCMBB+H/g/hBN8GZpOWBnVKDpQfBiDdfp+NGdS&#10;bC6libX61y+Dwd7u4/t5y/XgGtFTF2rPCl5mGQjiyuuajYLj9276BiJEZI2NZ1JwpwDr1ehpiYX2&#10;N/6ivoxGpBAOBSqwMbaFlKGy5DDMfEucuLPvHMYEOyN1h7cU7ho5z7JcOqw5NVhs6d1SdSmvTsH1&#10;OW4f9Nqb+f60+zR3XdqPtlZqMh42CxCRhvgv/nMfdJqf5/D7TLp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PFwgAAANwAAAAPAAAAAAAAAAAAAAAAAJgCAABkcnMvZG93&#10;bnJldi54bWxQSwUGAAAAAAQABAD1AAAAhwMAAAAA&#10;" fillcolor="#bcdd7e [2100]" strokecolor="#99cb38 [3204]">
                      <v:fill color2="#a8d356 [2740]" rotate="t" colors="0 #d2ebb4;.5 #c5e69c;1 #afdd6d" focus="100%" type="gradient">
                        <o:fill v:ext="view" type="gradientUnscaled"/>
                      </v:fill>
                    </v:roundrect>
                    <v:shape id="CuadroTexto 23" o:spid="_x0000_s1123" type="#_x0000_t202" style="position:absolute;left:27926;top:17143;width:23218;height:5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9A2D2F"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lang w:val="es-AR"/>
                              </w:rPr>
                              <w:t>Utilidades</w:t>
                            </w:r>
                          </w:p>
                        </w:txbxContent>
                      </v:textbox>
                    </v:shape>
                  </v:group>
                  <v:shape id="Flecha abajo 168" o:spid="_x0000_s1124" type="#_x0000_t67" style="position:absolute;left:69185;top:9164;width:2595;height:5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oLsUA&#10;AADcAAAADwAAAGRycy9kb3ducmV2LnhtbESPQWvDMAyF74P+B6NBL2N1OrYS0rqlDDZKb0t32G7C&#10;Vp2wWA6x06b/fjoMdpN4T+992uym0KkLDamNbGC5KEAR2+ha9gY+T2+PJaiUkR12kcnAjRLstrO7&#10;DVYuXvmDLnX2SkI4VWigybmvtE62oYBpEXti0c5xCJhlHbx2A14lPHT6qShWOmDL0tBgT68N2Z96&#10;DAZ8+TJaX9vu+P0Qv96fx3J5OJbGzO+n/RpUpin/m/+uD07wV0Irz8gE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WguxQAAANwAAAAPAAAAAAAAAAAAAAAAAJgCAABkcnMv&#10;ZG93bnJldi54bWxQSwUGAAAAAAQABAD1AAAAigMAAAAA&#10;" adj="16766" fillcolor="#bcdd7e [2100]" strokecolor="#99cb38 [3204]">
                    <v:fill color2="#a8d356 [2740]" rotate="t" colors="0 #d2ebb4;.5 #c5e69c;1 #afdd6d" focus="100%" type="gradient">
                      <o:fill v:ext="view" type="gradientUnscaled"/>
                    </v:fill>
                  </v:shape>
                  <v:shape id="Flecha abajo 169" o:spid="_x0000_s1125" type="#_x0000_t67" style="position:absolute;left:52596;top:14326;width:2660;height:885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gj8EA&#10;AADcAAAADwAAAGRycy9kb3ducmV2LnhtbERPzWqDQBC+F/oOyxRyq2sNiLXZhFBIqadi0geYuhNX&#10;4s6Ku1H79t1CILf5+H5ns1tsLyYafedYwUuSgiBunO64VfB9OjwXIHxA1tg7JgW/5GG3fXzYYKnd&#10;zDVNx9CKGMK+RAUmhKGU0jeGLPrEDcSRO7vRYohwbKUecY7htpdZmubSYsexweBA74aay/FqFWQV&#10;y3r5OQecv9J1XhVWZ+ZDqdXTsn8DEWgJd/HN/anj/PwV/p+JF8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RII/BAAAA3AAAAA8AAAAAAAAAAAAAAAAAmAIAAGRycy9kb3du&#10;cmV2LnhtbFBLBQYAAAAABAAEAPUAAACGAwAAAAA=&#10;" adj="18357" fillcolor="#bcdd7e [2100]" strokecolor="#99cb38 [3204]">
                    <v:fill color2="#a8d356 [2740]" rotate="t" colors="0 #d2ebb4;.5 #c5e69c;1 #afdd6d" focus="100%" type="gradient">
                      <o:fill v:ext="view" type="gradientUnscaled"/>
                    </v:fill>
                  </v:shape>
                  <v:shape id="Imagen 170" o:spid="_x0000_s1126" type="#_x0000_t75" style="position:absolute;left:51795;top:42605;width:10449;height:10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hHCbGAAAA3AAAAA8AAABkcnMvZG93bnJldi54bWxEj0FrwkAQhe9C/8Myhd7MpqVoia5Sig2e&#10;LGpBvQ3ZaRKanU2zq8b+eucgeJvhvXnvm+m8d406URdqzwaekxQUceFtzaWB7+3n8A1UiMgWG89k&#10;4EIB5rOHwRQz68+8ptMmlkpCOGRooIqxzbQORUUOQ+JbYtF+fOcwytqV2nZ4lnDX6Jc0HWmHNUtD&#10;hS19VFT8bo7OQO5fi4PP3f9i9bX/W+zG+WgdnDFPj/37BFSkPt7Nt+ulFfyx4MszMoGe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6EcJsYAAADcAAAADwAAAAAAAAAAAAAA&#10;AACfAgAAZHJzL2Rvd25yZXYueG1sUEsFBgAAAAAEAAQA9wAAAJIDAAAAAA==&#10;">
                    <v:imagedata r:id="rId39" o:title=""/>
                    <v:path arrowok="t"/>
                  </v:shape>
                  <v:roundrect id="Rectángulo redondeado 171" o:spid="_x0000_s1127" style="position:absolute;left:24781;width:77071;height:410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sd8IA&#10;AADcAAAADwAAAGRycy9kb3ducmV2LnhtbERPS2rDMBDdF3IHMYFsSiI5i7Y4UUJIMbSFGprkAIM1&#10;sY2tkbHkT29fFQrdzeN9Z3+cbStG6n3tWEOyUSCIC2dqLjXcrtn6BYQPyAZbx6ThmzwcD4uHPabG&#10;TfxF4yWUIoawT1FDFUKXSumLiiz6jeuII3d3vcUQYV9K0+MUw20rt0o9SYs1x4YKOzpXVDSXwWpQ&#10;jyp5H/IWc0c0Za+fzYe8NVqvlvNpByLQHP7Ff+43E+c/J/D7TLxAH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vOx3wgAAANwAAAAPAAAAAAAAAAAAAAAAAJgCAABkcnMvZG93&#10;bnJldi54bWxQSwUGAAAAAAQABAD1AAAAhwMAAAAA&#10;" filled="f" strokecolor="black [3213]" strokeweight="1pt">
                    <v:stroke dashstyle="longDash"/>
                  </v:roundrect>
                  <v:shape id="CuadroTexto 39" o:spid="_x0000_s1128" type="#_x0000_t202" style="position:absolute;left:98468;top:14960;width:21561;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XccIA&#10;AADcAAAADwAAAGRycy9kb3ducmV2LnhtbERPS2vCQBC+F/oflil4092K9pFmI0URPFlMq9DbkB2T&#10;0OxsyK4m/ntXEHqbj+856WKwjThT52vHGp4nCgRx4UzNpYaf7/X4DYQPyAYbx6ThQh4W2eNDiolx&#10;Pe/onIdSxBD2CWqoQmgTKX1RkUU/cS1x5I6usxgi7EppOuxjuG3kVKkXabHm2FBhS8uKir/8ZDXs&#10;t8ffw0x9lSs7b3s3KMn2XWo9eho+P0AEGsK/+O7emDj/dQ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FdxwgAAANwAAAAPAAAAAAAAAAAAAAAAAJgCAABkcnMvZG93&#10;bnJldi54bWxQSwUGAAAAAAQABAD1AAAAhwMAAAAA&#10;" filled="f" stroked="f">
                    <v:textbox>
                      <w:txbxContent>
                        <w:p w14:paraId="16BC2060"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rPr>
                            <w:t>Solución</w:t>
                          </w:r>
                        </w:p>
                      </w:txbxContent>
                    </v:textbox>
                  </v:shape>
                  <v:shape id="CuadroTexto 40" o:spid="_x0000_s1129" type="#_x0000_t202" style="position:absolute;left:26851;top:1703;width:21561;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y6sIA&#10;AADcAAAADwAAAGRycy9kb3ducmV2LnhtbERPTWsCMRC9C/6HMII3TaqtbbdGEaXgSdFqobdhM+4u&#10;bibLJrrrvzcFwds83udM560txZVqXzjW8DJUIIhTZwrONBx+vgcfIHxANlg6Jg038jCfdTtTTIxr&#10;eEfXfchEDGGfoIY8hCqR0qc5WfRDVxFH7uRqiyHCOpOmxiaG21KOlJpIiwXHhhwrWuaUnvcXq+G4&#10;Of39vqpttrJvVeNaJdl+Sq37vXbxBSJQG57ih3tt4vz3Mf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hPLqwgAAANwAAAAPAAAAAAAAAAAAAAAAAJgCAABkcnMvZG93&#10;bnJldi54bWxQSwUGAAAAAAQABAD1AAAAhwMAAAAA&#10;" filled="f" stroked="f">
                    <v:textbox>
                      <w:txbxContent>
                        <w:p w14:paraId="178D20BB"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rPr>
                            <w:t>Proyectos</w:t>
                          </w:r>
                        </w:p>
                      </w:txbxContent>
                    </v:textbox>
                  </v:shape>
                  <v:shape id="CuadroTexto 41" o:spid="_x0000_s1130" type="#_x0000_t202" style="position:absolute;left:32364;top:43975;width:21558;height:4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w:txbxContent>
                        <w:p w14:paraId="14A34D9C"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rPr>
                            <w:t xml:space="preserve">Base de Datos </w:t>
                          </w:r>
                        </w:p>
                      </w:txbxContent>
                    </v:textbox>
                  </v:shape>
                  <v:shape id="Imagen 175" o:spid="_x0000_s1131" type="#_x0000_t75" style="position:absolute;left:2369;top:12062;width:12192;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qhUXGAAAA3AAAAA8AAABkcnMvZG93bnJldi54bWxEj0FrwkAQhe+F/odlCr0U3bSglZhNCAGh&#10;eihoW89jdpqEZGfT7Krx33cFwdsM78373iTZaDpxosE1lhW8TiMQxKXVDVcKvr9WkwUI55E1dpZJ&#10;wYUcZOnjQ4Kxtmfe0mnnKxFC2MWooPa+j6V0ZU0G3dT2xEH7tYNBH9ahknrAcwg3nXyLork02HAg&#10;1NhTUVPZ7o4mcIv9y+Kwwu6vaXNcR+Pm82eDSj0/jfkShKfR38236w8d6r/P4PpMmEC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CqFRcYAAADcAAAADwAAAAAAAAAAAAAA&#10;AACfAgAAZHJzL2Rvd25yZXYueG1sUEsFBgAAAAAEAAQA9wAAAJIDAAAAAA==&#10;">
                    <v:imagedata r:id="rId40" o:title=""/>
                    <v:path arrowok="t"/>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izquierda y derecha 176" o:spid="_x0000_s1132" type="#_x0000_t69" style="position:absolute;left:13902;top:17621;width:12575;height:287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W/VcEA&#10;AADcAAAADwAAAGRycy9kb3ducmV2LnhtbERP32vCMBB+F/wfwg32ZtPJ6EZtKkMQBhNB3ZiPR3Nr&#10;i82lJFnb/fdGEPZ2H9/PK9aT6cRAzreWFTwlKQjiyuqWawWfp+3iFYQPyBo7y6Tgjzysy/mswFzb&#10;kQ80HEMtYgj7HBU0IfS5lL5qyKBPbE8cuR/rDIYIXS21wzGGm04u0zSTBluODQ32tGmouhx/jQJs&#10;M9597Pb8rc9fzh5SvNTPqNTjw/S2AhFoCv/iu/tdx/kvGdyeiRfI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Fv1XBAAAA3AAAAA8AAAAAAAAAAAAAAAAAmAIAAGRycy9kb3du&#10;cmV2LnhtbFBLBQYAAAAABAAEAPUAAACGAwAAAAA=&#10;" adj="2468" fillcolor="#bcdd7e [2100]" strokecolor="#99cb38 [3204]">
                    <v:fill color2="#a8d356 [2740]" rotate="t" colors="0 #d2ebb4;.5 #c5e69c;1 #afdd6d" focus="100%" type="gradient">
                      <o:fill v:ext="view" type="gradientUnscaled"/>
                    </v:fill>
                  </v:shape>
                  <v:shape id="CuadroTexto 45" o:spid="_x0000_s1133" type="#_x0000_t202" style="position:absolute;top:25196;width:21561;height:8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14:paraId="0B5863E8" w14:textId="77777777" w:rsidR="00A737E3" w:rsidRPr="00101C9D" w:rsidRDefault="00A737E3" w:rsidP="00497222">
                          <w:pPr>
                            <w:pStyle w:val="NormalWeb"/>
                            <w:spacing w:before="0" w:after="0"/>
                            <w:jc w:val="center"/>
                            <w:rPr>
                              <w:rFonts w:ascii="Calibri Light" w:hAnsi="Calibri Light"/>
                              <w:sz w:val="22"/>
                              <w:szCs w:val="22"/>
                            </w:rPr>
                          </w:pPr>
                          <w:r w:rsidRPr="00101C9D">
                            <w:rPr>
                              <w:rFonts w:ascii="Calibri Light" w:hAnsi="Calibri Light" w:cstheme="minorBidi"/>
                              <w:color w:val="000000" w:themeColor="text1"/>
                              <w:kern w:val="24"/>
                              <w:sz w:val="22"/>
                              <w:szCs w:val="22"/>
                            </w:rPr>
                            <w:t>Servidor de Correo</w:t>
                          </w:r>
                        </w:p>
                      </w:txbxContent>
                    </v:textbox>
                  </v:shape>
                  <v:shape id="Flecha izquierda y derecha 178" o:spid="_x0000_s1134" type="#_x0000_t69" style="position:absolute;left:54417;top:39280;width:5179;height:296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olMYA&#10;AADcAAAADwAAAGRycy9kb3ducmV2LnhtbESPzWoCQRCE7wHfYWjBS9DZeIhhdRQNKBqE4M8DNDu9&#10;P7jTs+6Muubp04dAbt1UddXXs0XnanWnNlSeDbyNElDEmbcVFwbOp/XwA1SIyBZrz2TgSQEW897L&#10;DFPrH3yg+zEWSkI4pGigjLFJtQ5ZSQ7DyDfEouW+dRhlbQttW3xIuKv1OEnetcOKpaHEhj5Lyi7H&#10;mzOQU779Pmz2k9t+111Xrz/rr7CrjRn0u+UUVKQu/pv/rrdW8CdCK8/IB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olMYAAADcAAAADwAAAAAAAAAAAAAAAACYAgAAZHJz&#10;L2Rvd25yZXYueG1sUEsFBgAAAAAEAAQA9QAAAIsDAAAAAA==&#10;" adj="6184" fillcolor="#bcdd7e [2100]" strokecolor="#99cb38 [3204]">
                    <v:fill color2="#a8d356 [2740]" rotate="t" colors="0 #d2ebb4;.5 #c5e69c;1 #afdd6d" focus="100%" type="gradient">
                      <o:fill v:ext="view" type="gradientUnscaled"/>
                    </v:fill>
                  </v:shape>
                </v:group>
                <v:rect id="Rectángulo 179" o:spid="_x0000_s1135" style="position:absolute;width:62675;height:35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N/D8MA&#10;AADcAAAADwAAAGRycy9kb3ducmV2LnhtbERP22rCQBB9F/oPyxR8042Ct9RVoiBIC4JRRN+G7JiE&#10;Zmdjdqvp33cLgm9zONeZL1tTiTs1rrSsYNCPQBBnVpecKzgeNr0pCOeRNVaWScEvOVgu3jpzjLV9&#10;8J7uqc9FCGEXo4LC+zqW0mUFGXR9WxMH7mobgz7AJpe6wUcIN5UcRtFYGiw5NBRY07qg7Dv9MQpO&#10;+9GVVqvxUe4uyS0ZpNv26/OsVPe9TT5AeGr9S/x0b3WYP5nB/zPhA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N/D8MAAADcAAAADwAAAAAAAAAAAAAAAACYAgAAZHJzL2Rv&#10;d25yZXYueG1sUEsFBgAAAAAEAAQA9QAAAIgDAAAAAA==&#10;" filled="f" strokecolor="#4c661a [1604]" strokeweight="1pt"/>
                <w10:wrap anchorx="margin"/>
              </v:group>
            </w:pict>
          </mc:Fallback>
        </mc:AlternateContent>
      </w:r>
    </w:p>
    <w:p w14:paraId="73C3A7E8" w14:textId="77777777" w:rsidR="00497222" w:rsidRDefault="00497222" w:rsidP="00497222">
      <w:pPr>
        <w:rPr>
          <w:rFonts w:asciiTheme="majorHAnsi" w:eastAsiaTheme="majorEastAsia" w:hAnsiTheme="majorHAnsi" w:cstheme="majorBidi"/>
          <w:caps/>
          <w:noProof/>
          <w:color w:val="FFFFFF" w:themeColor="background1"/>
          <w:spacing w:val="15"/>
          <w:lang w:val="es-ES"/>
        </w:rPr>
      </w:pPr>
      <w:r>
        <w:rPr>
          <w:noProof/>
          <w:lang w:val="es-ES"/>
        </w:rPr>
        <w:br w:type="page"/>
      </w:r>
    </w:p>
    <w:p w14:paraId="340D6299" w14:textId="77777777" w:rsidR="00497222" w:rsidRPr="009D51E1" w:rsidRDefault="00497222" w:rsidP="0013261C">
      <w:pPr>
        <w:pStyle w:val="Ttulo2"/>
        <w:rPr>
          <w:lang w:val="es-ES"/>
        </w:rPr>
      </w:pPr>
      <w:bookmarkStart w:id="65" w:name="_Toc401996956"/>
      <w:bookmarkStart w:id="66" w:name="_Toc421793181"/>
      <w:r>
        <w:rPr>
          <w:noProof/>
          <w:lang w:val="es-ES"/>
        </w:rPr>
        <w:lastRenderedPageBreak/>
        <w:t>Relación entre las clases</w:t>
      </w:r>
      <w:bookmarkEnd w:id="65"/>
      <w:bookmarkEnd w:id="66"/>
      <w:r>
        <w:rPr>
          <w:noProof/>
          <w:lang w:val="es-ES"/>
        </w:rPr>
        <w:t xml:space="preserve"> </w:t>
      </w:r>
    </w:p>
    <w:p w14:paraId="008C500B" w14:textId="76B6B018" w:rsidR="00497222" w:rsidRPr="00314D99" w:rsidRDefault="00497222" w:rsidP="00497222">
      <w:pPr>
        <w:rPr>
          <w:noProof/>
          <w:lang w:val="es-ES"/>
        </w:rPr>
      </w:pPr>
      <w:r w:rsidRPr="00D63A6B">
        <w:rPr>
          <w:noProof/>
          <w:lang w:val="es-ES" w:eastAsia="es-ES"/>
        </w:rPr>
        <mc:AlternateContent>
          <mc:Choice Requires="wpg">
            <w:drawing>
              <wp:anchor distT="0" distB="0" distL="114300" distR="114300" simplePos="0" relativeHeight="251715584" behindDoc="0" locked="0" layoutInCell="1" allowOverlap="1" wp14:anchorId="69B027F8" wp14:editId="14101110">
                <wp:simplePos x="0" y="0"/>
                <wp:positionH relativeFrom="column">
                  <wp:posOffset>198727</wp:posOffset>
                </wp:positionH>
                <wp:positionV relativeFrom="paragraph">
                  <wp:posOffset>1668062</wp:posOffset>
                </wp:positionV>
                <wp:extent cx="5381625" cy="2258060"/>
                <wp:effectExtent l="0" t="0" r="28575" b="27940"/>
                <wp:wrapTopAndBottom/>
                <wp:docPr id="193" name="Grupo 2"/>
                <wp:cNvGraphicFramePr/>
                <a:graphic xmlns:a="http://schemas.openxmlformats.org/drawingml/2006/main">
                  <a:graphicData uri="http://schemas.microsoft.com/office/word/2010/wordprocessingGroup">
                    <wpg:wgp>
                      <wpg:cNvGrpSpPr/>
                      <wpg:grpSpPr>
                        <a:xfrm>
                          <a:off x="0" y="0"/>
                          <a:ext cx="5381625" cy="2258060"/>
                          <a:chOff x="0" y="0"/>
                          <a:chExt cx="9677400" cy="4707668"/>
                        </a:xfrm>
                      </wpg:grpSpPr>
                      <wps:wsp>
                        <wps:cNvPr id="194" name="Rectángulo redondeado 194"/>
                        <wps:cNvSpPr/>
                        <wps:spPr>
                          <a:xfrm>
                            <a:off x="0" y="0"/>
                            <a:ext cx="9677400" cy="4707667"/>
                          </a:xfrm>
                          <a:prstGeom prst="roundRect">
                            <a:avLst/>
                          </a:prstGeom>
                          <a:solidFill>
                            <a:schemeClr val="accent1">
                              <a:lumMod val="20000"/>
                              <a:lumOff val="80000"/>
                            </a:schemeClr>
                          </a:solidFill>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95" name="Imagen 195"/>
                          <pic:cNvPicPr>
                            <a:picLocks noChangeAspect="1"/>
                          </pic:cNvPicPr>
                        </pic:nvPicPr>
                        <pic:blipFill>
                          <a:blip r:embed="rId41"/>
                          <a:stretch>
                            <a:fillRect/>
                          </a:stretch>
                        </pic:blipFill>
                        <pic:spPr>
                          <a:xfrm>
                            <a:off x="806584" y="1023140"/>
                            <a:ext cx="8064231" cy="3684528"/>
                          </a:xfrm>
                          <a:prstGeom prst="rect">
                            <a:avLst/>
                          </a:prstGeom>
                        </pic:spPr>
                      </pic:pic>
                      <wps:wsp>
                        <wps:cNvPr id="196" name="CuadroTexto 6"/>
                        <wps:cNvSpPr txBox="1"/>
                        <wps:spPr>
                          <a:xfrm>
                            <a:off x="1222223" y="398490"/>
                            <a:ext cx="1119505" cy="499110"/>
                          </a:xfrm>
                          <a:prstGeom prst="rect">
                            <a:avLst/>
                          </a:prstGeom>
                          <a:noFill/>
                        </wps:spPr>
                        <wps:txbx>
                          <w:txbxContent>
                            <w:p w14:paraId="10E1B3DF" w14:textId="77777777" w:rsidR="00A737E3" w:rsidRPr="00101C9D" w:rsidRDefault="00A737E3" w:rsidP="00497222">
                              <w:pPr>
                                <w:pStyle w:val="NormalWeb"/>
                                <w:spacing w:before="0" w:after="0"/>
                                <w:rPr>
                                  <w:sz w:val="22"/>
                                  <w:szCs w:val="18"/>
                                </w:rPr>
                              </w:pPr>
                              <w:r w:rsidRPr="00101C9D">
                                <w:rPr>
                                  <w:rFonts w:asciiTheme="minorHAnsi" w:hAnsi="Corbel" w:cstheme="minorBidi"/>
                                  <w:bCs/>
                                  <w:color w:val="99CB38" w:themeColor="accent1"/>
                                  <w:kern w:val="24"/>
                                  <w:sz w:val="22"/>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w:t>
                              </w:r>
                            </w:p>
                          </w:txbxContent>
                        </wps:txbx>
                        <wps:bodyPr wrap="square" rtlCol="0">
                          <a:noAutofit/>
                        </wps:bodyPr>
                      </wps:wsp>
                      <wps:wsp>
                        <wps:cNvPr id="197" name="CuadroTexto 7"/>
                        <wps:cNvSpPr txBox="1"/>
                        <wps:spPr>
                          <a:xfrm>
                            <a:off x="3692362" y="384109"/>
                            <a:ext cx="1962785" cy="499110"/>
                          </a:xfrm>
                          <a:prstGeom prst="rect">
                            <a:avLst/>
                          </a:prstGeom>
                          <a:noFill/>
                        </wps:spPr>
                        <wps:txbx>
                          <w:txbxContent>
                            <w:p w14:paraId="43CAB168" w14:textId="77777777" w:rsidR="00A737E3" w:rsidRPr="00101C9D" w:rsidRDefault="00A737E3" w:rsidP="00497222">
                              <w:pPr>
                                <w:pStyle w:val="NormalWeb"/>
                                <w:spacing w:before="0" w:after="0"/>
                                <w:rPr>
                                  <w:sz w:val="22"/>
                                  <w:szCs w:val="18"/>
                                </w:rPr>
                              </w:pPr>
                              <w:r w:rsidRPr="00101C9D">
                                <w:rPr>
                                  <w:rFonts w:asciiTheme="minorHAnsi" w:hAnsi="Corbel" w:cstheme="minorBidi"/>
                                  <w:bCs/>
                                  <w:color w:val="99CB38" w:themeColor="accent1"/>
                                  <w:kern w:val="24"/>
                                  <w:sz w:val="22"/>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Lógica</w:t>
                              </w:r>
                            </w:p>
                          </w:txbxContent>
                        </wps:txbx>
                        <wps:bodyPr wrap="square" rtlCol="0">
                          <a:noAutofit/>
                        </wps:bodyPr>
                      </wps:wsp>
                      <wps:wsp>
                        <wps:cNvPr id="198" name="CuadroTexto 8"/>
                        <wps:cNvSpPr txBox="1"/>
                        <wps:spPr>
                          <a:xfrm>
                            <a:off x="6471104" y="351590"/>
                            <a:ext cx="2900045" cy="906146"/>
                          </a:xfrm>
                          <a:prstGeom prst="rect">
                            <a:avLst/>
                          </a:prstGeom>
                          <a:noFill/>
                        </wps:spPr>
                        <wps:txbx>
                          <w:txbxContent>
                            <w:p w14:paraId="1D6B52EA" w14:textId="77777777" w:rsidR="00A737E3" w:rsidRPr="00101C9D" w:rsidRDefault="00A737E3" w:rsidP="00497222">
                              <w:pPr>
                                <w:pStyle w:val="NormalWeb"/>
                                <w:spacing w:before="0" w:after="0"/>
                                <w:rPr>
                                  <w:rFonts w:asciiTheme="minorHAnsi" w:hAnsi="Corbel" w:cstheme="minorBidi"/>
                                  <w:bCs/>
                                  <w:color w:val="99CB38" w:themeColor="accent1"/>
                                  <w:kern w:val="24"/>
                                  <w:sz w:val="2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1C9D">
                                <w:rPr>
                                  <w:rFonts w:asciiTheme="minorHAnsi" w:hAnsi="Corbel" w:cstheme="minorBidi"/>
                                  <w:bCs/>
                                  <w:color w:val="99CB38" w:themeColor="accent1"/>
                                  <w:kern w:val="24"/>
                                  <w:sz w:val="2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Entidad / Acceso a Datos</w:t>
                              </w:r>
                            </w:p>
                          </w:txbxContent>
                        </wps:txbx>
                        <wps:bodyPr wrap="square" rtlCol="0">
                          <a:noAutofit/>
                        </wps:bodyPr>
                      </wps:wsp>
                      <wps:wsp>
                        <wps:cNvPr id="199" name="Conector recto 199"/>
                        <wps:cNvCnPr/>
                        <wps:spPr>
                          <a:xfrm flipH="1">
                            <a:off x="2757214" y="235575"/>
                            <a:ext cx="31531" cy="4210302"/>
                          </a:xfrm>
                          <a:prstGeom prst="line">
                            <a:avLst/>
                          </a:prstGeom>
                          <a:ln w="38100">
                            <a:prstDash val="dash"/>
                          </a:ln>
                        </wps:spPr>
                        <wps:style>
                          <a:lnRef idx="1">
                            <a:schemeClr val="accent1"/>
                          </a:lnRef>
                          <a:fillRef idx="0">
                            <a:schemeClr val="accent1"/>
                          </a:fillRef>
                          <a:effectRef idx="0">
                            <a:schemeClr val="accent1"/>
                          </a:effectRef>
                          <a:fontRef idx="minor">
                            <a:schemeClr val="tx1"/>
                          </a:fontRef>
                        </wps:style>
                        <wps:bodyPr/>
                      </wps:wsp>
                      <wps:wsp>
                        <wps:cNvPr id="200" name="Conector recto 200"/>
                        <wps:cNvCnPr/>
                        <wps:spPr>
                          <a:xfrm flipH="1">
                            <a:off x="5917928" y="298700"/>
                            <a:ext cx="31531" cy="4210302"/>
                          </a:xfrm>
                          <a:prstGeom prst="line">
                            <a:avLst/>
                          </a:prstGeom>
                          <a:ln w="38100">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B027F8" id="_x0000_s1136" style="position:absolute;left:0;text-align:left;margin-left:15.65pt;margin-top:131.35pt;width:423.75pt;height:177.8pt;z-index:251715584;mso-width-relative:margin;mso-height-relative:margin" coordsize="96774,470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">
                <v:roundrect id="Rectángulo redondeado 194" o:spid="_x0000_s1137" style="position:absolute;width:96774;height:470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8zsQA&#10;AADcAAAADwAAAGRycy9kb3ducmV2LnhtbERPTWvCQBC9F/wPyxS8BN20WLWpq5SipQcRjIrXITtN&#10;gtnZsLvG+O+7hUJv83ifs1j1phEdOV9bVvA0TkEQF1bXXCo4HjajOQgfkDU2lknBnTysloOHBWba&#10;3nhPXR5KEUPYZ6igCqHNpPRFRQb92LbEkfu2zmCI0JVSO7zFcNPI5zSdSoM1x4YKW/qoqLjkV6Ng&#10;7dfb00tez3TSlbuT+0zO52ui1PCxf38DEagP/+I/95eO818n8PtMvE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z/M7EAAAA3AAAAA8AAAAAAAAAAAAAAAAAmAIAAGRycy9k&#10;b3ducmV2LnhtbFBLBQYAAAAABAAEAPUAAACJAwAAAAA=&#10;" fillcolor="#eaf4d7 [660]" strokecolor="#99cb38 [3204]" strokeweight="1pt"/>
                <v:shape id="Imagen 195" o:spid="_x0000_s1138" type="#_x0000_t75" style="position:absolute;left:8065;top:10231;width:80643;height:36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5cNrEAAAA3AAAAA8AAABkcnMvZG93bnJldi54bWxET01rwkAQvRf8D8sUvJRmY7HWpK5SFK0n&#10;RdtDj0N2moRkZ8PuqvHfuwWht3m8z5ktetOKMzlfW1YwSlIQxIXVNZcKvr/Wz1MQPiBrbC2Tgit5&#10;WMwHDzPMtb3wgc7HUIoYwj5HBVUIXS6lLyoy6BPbEUfu1zqDIUJXSu3wEsNNK1/SdCIN1hwbKuxo&#10;WVHRHE9Gwdg1n08bv83aw/Jnb6aNW+32b0oNH/uPdxCB+vAvvru3Os7PXuHvmXiBn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5cNrEAAAA3AAAAA8AAAAAAAAAAAAAAAAA&#10;nwIAAGRycy9kb3ducmV2LnhtbFBLBQYAAAAABAAEAPcAAACQAwAAAAA=&#10;">
                  <v:imagedata r:id="rId42" o:title=""/>
                  <v:path arrowok="t"/>
                </v:shape>
                <v:shape id="CuadroTexto 6" o:spid="_x0000_s1139" type="#_x0000_t202" style="position:absolute;left:12222;top:3984;width:11195;height:4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10E1B3DF" w14:textId="77777777" w:rsidR="00A737E3" w:rsidRPr="00101C9D" w:rsidRDefault="00A737E3" w:rsidP="00497222">
                        <w:pPr>
                          <w:pStyle w:val="NormalWeb"/>
                          <w:spacing w:before="0" w:after="0"/>
                          <w:rPr>
                            <w:sz w:val="22"/>
                            <w:szCs w:val="18"/>
                          </w:rPr>
                        </w:pPr>
                        <w:r w:rsidRPr="00101C9D">
                          <w:rPr>
                            <w:rFonts w:asciiTheme="minorHAnsi" w:hAnsi="Corbel" w:cstheme="minorBidi"/>
                            <w:bCs/>
                            <w:color w:val="99CB38" w:themeColor="accent1"/>
                            <w:kern w:val="24"/>
                            <w:sz w:val="22"/>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w:t>
                        </w:r>
                      </w:p>
                    </w:txbxContent>
                  </v:textbox>
                </v:shape>
                <v:shape id="CuadroTexto 7" o:spid="_x0000_s1140" type="#_x0000_t202" style="position:absolute;left:36923;top:3841;width:19628;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SE8EA&#10;AADcAAAADwAAAGRycy9kb3ducmV2LnhtbERPTYvCMBC9C/6HMIK3NXFRd+0aZVEET4ruKuxtaMa2&#10;2ExKE23990ZY8DaP9zmzRWtLcaPaF441DAcKBHHqTMGZht+f9dsnCB+QDZaOScOdPCzm3c4ME+Ma&#10;3tPtEDIRQ9gnqCEPoUqk9GlOFv3AVcSRO7vaYoiwzqSpsYnhtpTvSk2kxYJjQ44VLXNKL4er1XDc&#10;nv9OI7XLVnZcNa5Vku1Uat3vtd9fIAK14SX+d29MnD/9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zEhPBAAAA3AAAAA8AAAAAAAAAAAAAAAAAmAIAAGRycy9kb3du&#10;cmV2LnhtbFBLBQYAAAAABAAEAPUAAACGAwAAAAA=&#10;" filled="f" stroked="f">
                  <v:textbox>
                    <w:txbxContent>
                      <w:p w14:paraId="43CAB168" w14:textId="77777777" w:rsidR="00A737E3" w:rsidRPr="00101C9D" w:rsidRDefault="00A737E3" w:rsidP="00497222">
                        <w:pPr>
                          <w:pStyle w:val="NormalWeb"/>
                          <w:spacing w:before="0" w:after="0"/>
                          <w:rPr>
                            <w:sz w:val="22"/>
                            <w:szCs w:val="18"/>
                          </w:rPr>
                        </w:pPr>
                        <w:r w:rsidRPr="00101C9D">
                          <w:rPr>
                            <w:rFonts w:asciiTheme="minorHAnsi" w:hAnsi="Corbel" w:cstheme="minorBidi"/>
                            <w:bCs/>
                            <w:color w:val="99CB38" w:themeColor="accent1"/>
                            <w:kern w:val="24"/>
                            <w:sz w:val="22"/>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Lógica</w:t>
                        </w:r>
                      </w:p>
                    </w:txbxContent>
                  </v:textbox>
                </v:shape>
                <v:shape id="CuadroTexto 8" o:spid="_x0000_s1141" type="#_x0000_t202" style="position:absolute;left:64711;top:3515;width:29000;height:9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14:paraId="1D6B52EA" w14:textId="77777777" w:rsidR="00A737E3" w:rsidRPr="00101C9D" w:rsidRDefault="00A737E3" w:rsidP="00497222">
                        <w:pPr>
                          <w:pStyle w:val="NormalWeb"/>
                          <w:spacing w:before="0" w:after="0"/>
                          <w:rPr>
                            <w:rFonts w:asciiTheme="minorHAnsi" w:hAnsi="Corbel" w:cstheme="minorBidi"/>
                            <w:bCs/>
                            <w:color w:val="99CB38" w:themeColor="accent1"/>
                            <w:kern w:val="24"/>
                            <w:sz w:val="2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1C9D">
                          <w:rPr>
                            <w:rFonts w:asciiTheme="minorHAnsi" w:hAnsi="Corbel" w:cstheme="minorBidi"/>
                            <w:bCs/>
                            <w:color w:val="99CB38" w:themeColor="accent1"/>
                            <w:kern w:val="24"/>
                            <w:sz w:val="2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Entidad / Acceso a Datos</w:t>
                        </w:r>
                      </w:p>
                    </w:txbxContent>
                  </v:textbox>
                </v:shape>
                <v:line id="Conector recto 199" o:spid="_x0000_s1142" style="position:absolute;flip:x;visibility:visible;mso-wrap-style:square" from="27572,2355" to="27887,44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nMccEAAADcAAAADwAAAGRycy9kb3ducmV2LnhtbERP32vCMBB+H/g/hBN8m6kiY61GEenA&#10;V53r8O1szibYXEqTafffL4PB3u7j+3mrzeBacac+WM8KZtMMBHHtteVGwen97fkVRIjIGlvPpOCb&#10;AmzWo6cVFto/+ED3Y2xECuFQoAITY1dIGWpDDsPUd8SJu/reYUywb6Tu8ZHCXSvnWfYiHVpODQY7&#10;2hmqb8cvp6A8lRdbybay5vO8LSsZ8o9FUGoyHrZLEJGG+C/+c+91mp/n8PtMukC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ScxxwQAAANwAAAAPAAAAAAAAAAAAAAAA&#10;AKECAABkcnMvZG93bnJldi54bWxQSwUGAAAAAAQABAD5AAAAjwMAAAAA&#10;" strokecolor="#99cb38 [3204]" strokeweight="3pt">
                  <v:stroke dashstyle="dash"/>
                </v:line>
                <v:line id="Conector recto 200" o:spid="_x0000_s1143" style="position:absolute;flip:x;visibility:visible;mso-wrap-style:square" from="59179,2987" to="59494,4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yRF8MAAADcAAAADwAAAGRycy9kb3ducmV2LnhtbESPzWrDMBCE74W+g9hCbo3cEkrqRjah&#10;OJBr/lx621pbS9RaGUtJnLePCoEch5n5hlmUo+vEiYZgPSt4mWYgiBuvLbcK9rvV8xxEiMgaO8+k&#10;4EIByuLxYYG59mfe0GkbW5EgHHJUYGLscylDY8hhmPqeOHm/fnAYkxxaqQc8J7jr5GuWvUmHltOC&#10;wZ4+DTV/26NTUO2rH1vLrrbm63tZ1TK8H2ZBqcnTuPwAEWmM9/CtvdYKEhH+z6QjI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ckRfDAAAA3AAAAA8AAAAAAAAAAAAA&#10;AAAAoQIAAGRycy9kb3ducmV2LnhtbFBLBQYAAAAABAAEAPkAAACRAwAAAAA=&#10;" strokecolor="#99cb38 [3204]" strokeweight="3pt">
                  <v:stroke dashstyle="dash"/>
                </v:line>
                <w10:wrap type="topAndBottom"/>
              </v:group>
            </w:pict>
          </mc:Fallback>
        </mc:AlternateContent>
      </w:r>
      <w:r>
        <w:rPr>
          <w:noProof/>
          <w:lang w:val="es-ES"/>
        </w:rPr>
        <w:t>A continuación se presenta cómo interactuan las clases dentro de los proyectos</w:t>
      </w:r>
      <w:r w:rsidR="00192F25">
        <w:rPr>
          <w:noProof/>
          <w:lang w:val="es-ES"/>
        </w:rPr>
        <w:t xml:space="preserve"> mencionados anteriormente</w:t>
      </w:r>
      <w:r>
        <w:rPr>
          <w:noProof/>
          <w:lang w:val="es-ES"/>
        </w:rPr>
        <w:t>. Cada pantalla web (Clase .aspx) se relaciona con uno o más gestores de la capa de lógica. Cada gestor se relaciona con las clases de entidad, y sus clases DAO correspondiente. En el gestor por lo general se crear los objetos, y se los manipula. La lógica necesaria se realiza en las clases gestores. Se debe mantener estas relaciones entre las distintas clases de los proyectos, evitando el acoplamiento entre los proyectos de entidad y capa de datos, con la capa de presentación.</w:t>
      </w:r>
      <w:r>
        <w:rPr>
          <w:noProof/>
          <w:lang w:val="es-ES"/>
        </w:rPr>
        <w:br w:type="page"/>
      </w:r>
    </w:p>
    <w:p w14:paraId="21E75BE9" w14:textId="3E3E5861" w:rsidR="00497222" w:rsidRPr="008C0D89" w:rsidRDefault="008C0D89" w:rsidP="008C0D89">
      <w:pPr>
        <w:pStyle w:val="Ttulo2"/>
        <w:rPr>
          <w:lang w:val="es-ES"/>
        </w:rPr>
      </w:pPr>
      <w:bookmarkStart w:id="67" w:name="_Toc401996957"/>
      <w:bookmarkStart w:id="68" w:name="_Toc421793182"/>
      <w:r w:rsidRPr="008C0D89">
        <w:rPr>
          <w:lang w:val="es-ES"/>
        </w:rPr>
        <w:lastRenderedPageBreak/>
        <w:t>Modelos</w:t>
      </w:r>
      <w:bookmarkEnd w:id="67"/>
      <w:r w:rsidRPr="008C0D89">
        <w:rPr>
          <w:lang w:val="es-ES"/>
        </w:rPr>
        <w:t xml:space="preserve"> Realizados</w:t>
      </w:r>
      <w:bookmarkEnd w:id="68"/>
    </w:p>
    <w:p w14:paraId="43BDD00A" w14:textId="77777777" w:rsidR="00497222" w:rsidRPr="009D51E1" w:rsidRDefault="00497222" w:rsidP="0013261C">
      <w:pPr>
        <w:pStyle w:val="Ttulo3"/>
        <w:rPr>
          <w:lang w:val="es-ES"/>
        </w:rPr>
      </w:pPr>
      <w:bookmarkStart w:id="69" w:name="_Toc401996958"/>
      <w:bookmarkStart w:id="70" w:name="_Toc421793183"/>
      <w:r>
        <w:rPr>
          <w:noProof/>
          <w:lang w:val="es-ES"/>
        </w:rPr>
        <w:t>Diagrama de Clases de dominio</w:t>
      </w:r>
      <w:bookmarkEnd w:id="69"/>
      <w:bookmarkEnd w:id="70"/>
    </w:p>
    <w:p w14:paraId="63E2DF2B" w14:textId="77777777" w:rsidR="00497222" w:rsidRDefault="00497222" w:rsidP="00497222">
      <w:pPr>
        <w:rPr>
          <w:rFonts w:ascii="Corbel" w:hAnsi="Corbel"/>
          <w:noProof/>
          <w:lang w:val="es-ES"/>
        </w:rPr>
      </w:pPr>
      <w:r w:rsidRPr="00746775">
        <w:rPr>
          <w:rFonts w:ascii="Corbel" w:hAnsi="Corbel"/>
          <w:noProof/>
          <w:lang w:val="es-ES" w:eastAsia="es-ES"/>
        </w:rPr>
        <w:drawing>
          <wp:inline distT="0" distB="0" distL="0" distR="0" wp14:anchorId="0C543C91" wp14:editId="476B4311">
            <wp:extent cx="6181614" cy="599705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1614" cy="5997056"/>
                    </a:xfrm>
                    <a:prstGeom prst="rect">
                      <a:avLst/>
                    </a:prstGeom>
                    <a:noFill/>
                    <a:ln>
                      <a:noFill/>
                    </a:ln>
                  </pic:spPr>
                </pic:pic>
              </a:graphicData>
            </a:graphic>
          </wp:inline>
        </w:drawing>
      </w:r>
    </w:p>
    <w:p w14:paraId="11985A60" w14:textId="77777777" w:rsidR="00497222" w:rsidRPr="009D51E1" w:rsidRDefault="00497222" w:rsidP="00497222">
      <w:pPr>
        <w:rPr>
          <w:rFonts w:ascii="Corbel" w:hAnsi="Corbel"/>
          <w:noProof/>
          <w:lang w:val="es-ES"/>
        </w:rPr>
      </w:pPr>
      <w:r>
        <w:rPr>
          <w:rFonts w:ascii="Corbel" w:hAnsi="Corbel"/>
          <w:noProof/>
          <w:lang w:val="es-ES" w:eastAsia="es-ES"/>
        </w:rPr>
        <w:lastRenderedPageBreak/>
        <w:drawing>
          <wp:inline distT="0" distB="0" distL="0" distR="0" wp14:anchorId="341B8A11" wp14:editId="78F8BC1D">
            <wp:extent cx="5125085" cy="82296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agrama de Clases de Entidades Complet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5085" cy="8229600"/>
                    </a:xfrm>
                    <a:prstGeom prst="rect">
                      <a:avLst/>
                    </a:prstGeom>
                  </pic:spPr>
                </pic:pic>
              </a:graphicData>
            </a:graphic>
          </wp:inline>
        </w:drawing>
      </w:r>
    </w:p>
    <w:p w14:paraId="1CCFE1FB" w14:textId="77777777" w:rsidR="00497222" w:rsidRDefault="00497222" w:rsidP="0013261C">
      <w:pPr>
        <w:pStyle w:val="Ttulo3"/>
        <w:rPr>
          <w:noProof/>
          <w:lang w:val="es-ES"/>
        </w:rPr>
      </w:pPr>
      <w:bookmarkStart w:id="71" w:name="_Toc401996959"/>
      <w:bookmarkStart w:id="72" w:name="_Toc421793184"/>
      <w:r>
        <w:rPr>
          <w:noProof/>
          <w:lang w:val="es-ES"/>
        </w:rPr>
        <w:lastRenderedPageBreak/>
        <w:t>Diagramas de Estado</w:t>
      </w:r>
      <w:bookmarkEnd w:id="71"/>
      <w:bookmarkEnd w:id="72"/>
    </w:p>
    <w:p w14:paraId="6E1D0A23" w14:textId="1685AFF4" w:rsidR="00497222" w:rsidRDefault="00497222" w:rsidP="00497222">
      <w:pPr>
        <w:rPr>
          <w:lang w:val="es-ES"/>
        </w:rPr>
      </w:pPr>
      <w:r>
        <w:rPr>
          <w:lang w:val="es-ES"/>
        </w:rPr>
        <w:t>A continuación se presentan los diagramas de transición de estados</w:t>
      </w:r>
      <w:r w:rsidR="00DD4A26">
        <w:rPr>
          <w:lang w:val="es-ES"/>
        </w:rPr>
        <w:t xml:space="preserve"> de los objetos: Fase, Fecha y </w:t>
      </w:r>
      <w:r>
        <w:rPr>
          <w:lang w:val="es-ES"/>
        </w:rPr>
        <w:t>Partido.</w:t>
      </w:r>
    </w:p>
    <w:p w14:paraId="6B1AC424" w14:textId="77777777" w:rsidR="00497222" w:rsidRDefault="00497222" w:rsidP="0013261C">
      <w:pPr>
        <w:pStyle w:val="Ttulo4"/>
        <w:rPr>
          <w:lang w:val="es-ES"/>
        </w:rPr>
      </w:pPr>
      <w:bookmarkStart w:id="73" w:name="_Toc401996960"/>
      <w:r>
        <w:rPr>
          <w:lang w:val="es-ES"/>
        </w:rPr>
        <w:t>Clase Partido</w:t>
      </w:r>
      <w:bookmarkEnd w:id="73"/>
    </w:p>
    <w:p w14:paraId="7CE39AC7" w14:textId="77777777" w:rsidR="00497222" w:rsidRDefault="00497222" w:rsidP="00497222">
      <w:pPr>
        <w:rPr>
          <w:lang w:val="es-ES"/>
        </w:rPr>
      </w:pPr>
      <w:r w:rsidRPr="003D6EC1">
        <w:rPr>
          <w:noProof/>
          <w:lang w:val="es-ES" w:eastAsia="es-ES"/>
        </w:rPr>
        <w:drawing>
          <wp:inline distT="0" distB="0" distL="0" distR="0" wp14:anchorId="6C2B600E" wp14:editId="795595AC">
            <wp:extent cx="5943600" cy="1921615"/>
            <wp:effectExtent l="19050" t="19050" r="19050" b="215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21615"/>
                    </a:xfrm>
                    <a:prstGeom prst="rect">
                      <a:avLst/>
                    </a:prstGeom>
                    <a:noFill/>
                    <a:ln>
                      <a:solidFill>
                        <a:schemeClr val="bg1">
                          <a:lumMod val="65000"/>
                        </a:schemeClr>
                      </a:solidFill>
                    </a:ln>
                  </pic:spPr>
                </pic:pic>
              </a:graphicData>
            </a:graphic>
          </wp:inline>
        </w:drawing>
      </w:r>
    </w:p>
    <w:p w14:paraId="42B5AE51" w14:textId="77777777" w:rsidR="00497222" w:rsidRDefault="00497222" w:rsidP="00497222">
      <w:pPr>
        <w:rPr>
          <w:b/>
          <w:lang w:val="es-ES"/>
        </w:rPr>
      </w:pPr>
      <w:r w:rsidRPr="00CF3DAE">
        <w:rPr>
          <w:b/>
          <w:lang w:val="es-ES"/>
        </w:rPr>
        <w:t>Estados:</w:t>
      </w:r>
    </w:p>
    <w:p w14:paraId="4EED342A" w14:textId="77777777" w:rsidR="00497222" w:rsidRPr="00CF3DAE" w:rsidRDefault="00497222" w:rsidP="00D10ACF">
      <w:pPr>
        <w:pStyle w:val="Prrafodelista"/>
        <w:numPr>
          <w:ilvl w:val="0"/>
          <w:numId w:val="5"/>
        </w:numPr>
        <w:rPr>
          <w:b/>
          <w:lang w:val="es-ES"/>
        </w:rPr>
      </w:pPr>
      <w:r w:rsidRPr="00CF3DAE">
        <w:rPr>
          <w:b/>
          <w:lang w:val="es-ES"/>
        </w:rPr>
        <w:t xml:space="preserve">Diagramado: </w:t>
      </w:r>
      <w:r>
        <w:rPr>
          <w:lang w:val="es-ES"/>
        </w:rPr>
        <w:t>Se pasa a este estado cuando se crea la diagramación de la edición.</w:t>
      </w:r>
    </w:p>
    <w:p w14:paraId="7CF707D2" w14:textId="77777777" w:rsidR="00497222" w:rsidRPr="00CF3DAE" w:rsidRDefault="00497222" w:rsidP="00D10ACF">
      <w:pPr>
        <w:pStyle w:val="Prrafodelista"/>
        <w:numPr>
          <w:ilvl w:val="0"/>
          <w:numId w:val="5"/>
        </w:numPr>
        <w:rPr>
          <w:b/>
          <w:lang w:val="es-ES"/>
        </w:rPr>
      </w:pPr>
      <w:r>
        <w:rPr>
          <w:b/>
          <w:lang w:val="es-ES"/>
        </w:rPr>
        <w:t xml:space="preserve">Programado: </w:t>
      </w:r>
      <w:r>
        <w:rPr>
          <w:lang w:val="es-ES"/>
        </w:rPr>
        <w:t>Cuando se le asigna Fecha y Hora.</w:t>
      </w:r>
    </w:p>
    <w:p w14:paraId="2BF3F7F4" w14:textId="77777777" w:rsidR="00497222" w:rsidRPr="00CF3DAE" w:rsidRDefault="00497222" w:rsidP="00D10ACF">
      <w:pPr>
        <w:pStyle w:val="Prrafodelista"/>
        <w:numPr>
          <w:ilvl w:val="0"/>
          <w:numId w:val="5"/>
        </w:numPr>
        <w:rPr>
          <w:b/>
          <w:lang w:val="es-ES"/>
        </w:rPr>
      </w:pPr>
      <w:r>
        <w:rPr>
          <w:b/>
          <w:lang w:val="es-ES"/>
        </w:rPr>
        <w:t xml:space="preserve">Cancelado: </w:t>
      </w:r>
      <w:r>
        <w:rPr>
          <w:lang w:val="es-ES"/>
        </w:rPr>
        <w:t>Se cancela el partido por cualquier motivo.</w:t>
      </w:r>
    </w:p>
    <w:p w14:paraId="497C1E70" w14:textId="77777777" w:rsidR="00497222" w:rsidRPr="00CF3DAE" w:rsidRDefault="00497222" w:rsidP="00D10ACF">
      <w:pPr>
        <w:pStyle w:val="Prrafodelista"/>
        <w:numPr>
          <w:ilvl w:val="0"/>
          <w:numId w:val="5"/>
        </w:numPr>
        <w:rPr>
          <w:b/>
          <w:lang w:val="es-ES"/>
        </w:rPr>
      </w:pPr>
      <w:r>
        <w:rPr>
          <w:b/>
          <w:lang w:val="es-ES"/>
        </w:rPr>
        <w:t xml:space="preserve">Jugado: </w:t>
      </w:r>
      <w:r w:rsidRPr="00CF3DAE">
        <w:rPr>
          <w:lang w:val="es-ES"/>
        </w:rPr>
        <w:t>S</w:t>
      </w:r>
      <w:r>
        <w:rPr>
          <w:lang w:val="es-ES"/>
        </w:rPr>
        <w:t>e pasa a este estado cuando el partido ya se jugó (Se registró el resultado del mismo).</w:t>
      </w:r>
    </w:p>
    <w:tbl>
      <w:tblPr>
        <w:tblStyle w:val="Cuadrculadetablaclara"/>
        <w:tblW w:w="0" w:type="auto"/>
        <w:tblLook w:val="04A0" w:firstRow="1" w:lastRow="0" w:firstColumn="1" w:lastColumn="0" w:noHBand="0" w:noVBand="1"/>
      </w:tblPr>
      <w:tblGrid>
        <w:gridCol w:w="3397"/>
        <w:gridCol w:w="5103"/>
      </w:tblGrid>
      <w:tr w:rsidR="00497222" w:rsidRPr="00A07B76" w14:paraId="353D9BF2" w14:textId="77777777" w:rsidTr="00497222">
        <w:tc>
          <w:tcPr>
            <w:tcW w:w="3397" w:type="dxa"/>
          </w:tcPr>
          <w:p w14:paraId="39A87D83" w14:textId="77777777" w:rsidR="00497222" w:rsidRPr="00101C9D" w:rsidRDefault="00497222" w:rsidP="00497222">
            <w:pPr>
              <w:rPr>
                <w:b/>
                <w:lang w:val="es-ES"/>
              </w:rPr>
            </w:pPr>
            <w:r w:rsidRPr="00101C9D">
              <w:rPr>
                <w:b/>
                <w:lang w:val="es-ES"/>
              </w:rPr>
              <w:t>Métodos</w:t>
            </w:r>
          </w:p>
        </w:tc>
        <w:tc>
          <w:tcPr>
            <w:tcW w:w="5103" w:type="dxa"/>
          </w:tcPr>
          <w:p w14:paraId="0FE3E7BB" w14:textId="77777777" w:rsidR="00497222" w:rsidRPr="00101C9D" w:rsidRDefault="00497222" w:rsidP="00497222">
            <w:pPr>
              <w:rPr>
                <w:b/>
                <w:lang w:val="es-ES"/>
              </w:rPr>
            </w:pPr>
            <w:r w:rsidRPr="00101C9D">
              <w:rPr>
                <w:b/>
                <w:lang w:val="es-ES"/>
              </w:rPr>
              <w:t>Clase a la que pertenece</w:t>
            </w:r>
          </w:p>
        </w:tc>
      </w:tr>
      <w:tr w:rsidR="00497222" w14:paraId="02AF12BE" w14:textId="77777777" w:rsidTr="00497222">
        <w:tc>
          <w:tcPr>
            <w:tcW w:w="3397" w:type="dxa"/>
          </w:tcPr>
          <w:p w14:paraId="1794506F" w14:textId="77777777" w:rsidR="00497222" w:rsidRDefault="00497222" w:rsidP="00497222">
            <w:pPr>
              <w:rPr>
                <w:lang w:val="es-ES"/>
              </w:rPr>
            </w:pPr>
            <w:r>
              <w:rPr>
                <w:lang w:val="es-ES"/>
              </w:rPr>
              <w:t>confirmarEdicion()</w:t>
            </w:r>
          </w:p>
        </w:tc>
        <w:tc>
          <w:tcPr>
            <w:tcW w:w="5103" w:type="dxa"/>
          </w:tcPr>
          <w:p w14:paraId="2FDE6AAC" w14:textId="77777777" w:rsidR="00497222" w:rsidRDefault="00497222" w:rsidP="00497222">
            <w:pPr>
              <w:rPr>
                <w:lang w:val="es-ES"/>
              </w:rPr>
            </w:pPr>
            <w:r>
              <w:rPr>
                <w:lang w:val="es-ES"/>
              </w:rPr>
              <w:t>GestorEdicion</w:t>
            </w:r>
          </w:p>
        </w:tc>
      </w:tr>
      <w:tr w:rsidR="00497222" w14:paraId="36D1AC0D" w14:textId="77777777" w:rsidTr="00497222">
        <w:tc>
          <w:tcPr>
            <w:tcW w:w="3397" w:type="dxa"/>
          </w:tcPr>
          <w:p w14:paraId="116EB6BA" w14:textId="77777777" w:rsidR="00497222" w:rsidRDefault="00497222" w:rsidP="00497222">
            <w:pPr>
              <w:rPr>
                <w:lang w:val="es-ES"/>
              </w:rPr>
            </w:pPr>
            <w:r>
              <w:rPr>
                <w:lang w:val="es-ES"/>
              </w:rPr>
              <w:t>modificarPartido()</w:t>
            </w:r>
          </w:p>
        </w:tc>
        <w:tc>
          <w:tcPr>
            <w:tcW w:w="5103" w:type="dxa"/>
          </w:tcPr>
          <w:p w14:paraId="5F64BDC9" w14:textId="77777777" w:rsidR="00497222" w:rsidRDefault="00497222" w:rsidP="00497222">
            <w:pPr>
              <w:rPr>
                <w:lang w:val="es-ES"/>
              </w:rPr>
            </w:pPr>
            <w:r>
              <w:rPr>
                <w:lang w:val="es-ES"/>
              </w:rPr>
              <w:t>GestorPartido</w:t>
            </w:r>
          </w:p>
        </w:tc>
      </w:tr>
      <w:tr w:rsidR="00497222" w14:paraId="2797E07A" w14:textId="77777777" w:rsidTr="00497222">
        <w:tc>
          <w:tcPr>
            <w:tcW w:w="3397" w:type="dxa"/>
          </w:tcPr>
          <w:p w14:paraId="24C23502" w14:textId="77777777" w:rsidR="00497222" w:rsidRDefault="00497222" w:rsidP="00497222">
            <w:pPr>
              <w:rPr>
                <w:lang w:val="es-ES"/>
              </w:rPr>
            </w:pPr>
            <w:r>
              <w:rPr>
                <w:lang w:val="es-ES"/>
              </w:rPr>
              <w:t>cancelarEdicion()</w:t>
            </w:r>
          </w:p>
        </w:tc>
        <w:tc>
          <w:tcPr>
            <w:tcW w:w="5103" w:type="dxa"/>
          </w:tcPr>
          <w:p w14:paraId="49784FBD" w14:textId="77777777" w:rsidR="00497222" w:rsidRDefault="00497222" w:rsidP="00497222">
            <w:pPr>
              <w:rPr>
                <w:lang w:val="es-ES"/>
              </w:rPr>
            </w:pPr>
            <w:r>
              <w:rPr>
                <w:lang w:val="es-ES"/>
              </w:rPr>
              <w:t>GestorEdicion</w:t>
            </w:r>
          </w:p>
        </w:tc>
      </w:tr>
      <w:tr w:rsidR="00497222" w14:paraId="2420ABBD" w14:textId="77777777" w:rsidTr="00497222">
        <w:tc>
          <w:tcPr>
            <w:tcW w:w="3397" w:type="dxa"/>
          </w:tcPr>
          <w:p w14:paraId="088B617F" w14:textId="77777777" w:rsidR="00497222" w:rsidRDefault="00497222" w:rsidP="00497222">
            <w:pPr>
              <w:rPr>
                <w:lang w:val="es-ES"/>
              </w:rPr>
            </w:pPr>
            <w:r>
              <w:rPr>
                <w:lang w:val="es-ES"/>
              </w:rPr>
              <w:t>cerrarEdicion()</w:t>
            </w:r>
          </w:p>
        </w:tc>
        <w:tc>
          <w:tcPr>
            <w:tcW w:w="5103" w:type="dxa"/>
          </w:tcPr>
          <w:p w14:paraId="6627E8F3" w14:textId="77777777" w:rsidR="00497222" w:rsidRDefault="00497222" w:rsidP="00497222">
            <w:pPr>
              <w:rPr>
                <w:lang w:val="es-ES"/>
              </w:rPr>
            </w:pPr>
            <w:r>
              <w:rPr>
                <w:lang w:val="es-ES"/>
              </w:rPr>
              <w:t>GestorEdicion</w:t>
            </w:r>
          </w:p>
        </w:tc>
      </w:tr>
    </w:tbl>
    <w:p w14:paraId="146935FF" w14:textId="77777777" w:rsidR="00497222" w:rsidRDefault="00497222" w:rsidP="00497222">
      <w:pPr>
        <w:rPr>
          <w:lang w:val="es-ES"/>
        </w:rPr>
      </w:pPr>
    </w:p>
    <w:p w14:paraId="2349444A" w14:textId="77777777" w:rsidR="00497222" w:rsidRDefault="00497222" w:rsidP="00497222">
      <w:pPr>
        <w:rPr>
          <w:lang w:val="es-ES"/>
        </w:rPr>
      </w:pPr>
    </w:p>
    <w:p w14:paraId="4CCD9DC1" w14:textId="77777777" w:rsidR="00497222" w:rsidRDefault="00497222" w:rsidP="00497222">
      <w:pPr>
        <w:rPr>
          <w:lang w:val="es-ES"/>
        </w:rPr>
      </w:pPr>
    </w:p>
    <w:p w14:paraId="0729CAE9" w14:textId="77777777" w:rsidR="00497222" w:rsidRDefault="00497222" w:rsidP="00497222">
      <w:pPr>
        <w:jc w:val="left"/>
        <w:rPr>
          <w:rFonts w:eastAsiaTheme="majorEastAsia" w:cstheme="majorBidi"/>
          <w:caps/>
          <w:color w:val="31521B" w:themeColor="text2" w:themeShade="80"/>
          <w:spacing w:val="15"/>
          <w:lang w:val="es-ES"/>
        </w:rPr>
      </w:pPr>
      <w:bookmarkStart w:id="74" w:name="_Toc401996961"/>
      <w:r>
        <w:rPr>
          <w:lang w:val="es-ES"/>
        </w:rPr>
        <w:br w:type="page"/>
      </w:r>
    </w:p>
    <w:p w14:paraId="6959FF4B" w14:textId="77777777" w:rsidR="00497222" w:rsidRPr="00CB156E" w:rsidRDefault="00497222" w:rsidP="0013261C">
      <w:pPr>
        <w:pStyle w:val="Ttulo4"/>
        <w:rPr>
          <w:lang w:val="es-ES"/>
        </w:rPr>
      </w:pPr>
      <w:r>
        <w:rPr>
          <w:lang w:val="es-ES"/>
        </w:rPr>
        <w:lastRenderedPageBreak/>
        <w:t>Clase Fech</w:t>
      </w:r>
      <w:bookmarkEnd w:id="74"/>
      <w:r>
        <w:rPr>
          <w:lang w:val="es-ES"/>
        </w:rPr>
        <w:t>A</w:t>
      </w:r>
    </w:p>
    <w:p w14:paraId="3CA3D85B" w14:textId="77777777" w:rsidR="00497222" w:rsidRDefault="00497222" w:rsidP="00497222">
      <w:pPr>
        <w:rPr>
          <w:lang w:val="es-ES"/>
        </w:rPr>
      </w:pPr>
      <w:r w:rsidRPr="003D6EC1">
        <w:rPr>
          <w:noProof/>
          <w:lang w:val="es-ES" w:eastAsia="es-ES"/>
        </w:rPr>
        <w:drawing>
          <wp:inline distT="0" distB="0" distL="0" distR="0" wp14:anchorId="3FABAF7A" wp14:editId="635BF279">
            <wp:extent cx="5943600" cy="2475781"/>
            <wp:effectExtent l="19050" t="19050" r="19050" b="203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475781"/>
                    </a:xfrm>
                    <a:prstGeom prst="rect">
                      <a:avLst/>
                    </a:prstGeom>
                    <a:noFill/>
                    <a:ln>
                      <a:solidFill>
                        <a:schemeClr val="bg1">
                          <a:lumMod val="65000"/>
                        </a:schemeClr>
                      </a:solidFill>
                    </a:ln>
                  </pic:spPr>
                </pic:pic>
              </a:graphicData>
            </a:graphic>
          </wp:inline>
        </w:drawing>
      </w:r>
    </w:p>
    <w:p w14:paraId="74AFFB6A" w14:textId="77777777" w:rsidR="00497222" w:rsidRDefault="00497222" w:rsidP="00497222">
      <w:pPr>
        <w:rPr>
          <w:b/>
          <w:lang w:val="es-ES"/>
        </w:rPr>
      </w:pPr>
      <w:r w:rsidRPr="00CF3DAE">
        <w:rPr>
          <w:b/>
          <w:lang w:val="es-ES"/>
        </w:rPr>
        <w:t>Estados:</w:t>
      </w:r>
    </w:p>
    <w:p w14:paraId="1E4D01FA" w14:textId="77777777" w:rsidR="00497222" w:rsidRPr="00CB156E" w:rsidRDefault="00497222" w:rsidP="00D10ACF">
      <w:pPr>
        <w:pStyle w:val="Prrafodelista"/>
        <w:numPr>
          <w:ilvl w:val="0"/>
          <w:numId w:val="5"/>
        </w:numPr>
        <w:rPr>
          <w:lang w:val="es-ES"/>
        </w:rPr>
      </w:pPr>
      <w:r>
        <w:rPr>
          <w:b/>
          <w:lang w:val="es-ES"/>
        </w:rPr>
        <w:t xml:space="preserve">Registrada: </w:t>
      </w:r>
      <w:r w:rsidRPr="00CB156E">
        <w:rPr>
          <w:lang w:val="es-ES"/>
        </w:rPr>
        <w:t>Es una fecha perteneciente a una fase no diagramada.</w:t>
      </w:r>
    </w:p>
    <w:p w14:paraId="0B51A007" w14:textId="77777777" w:rsidR="00497222" w:rsidRPr="00CF3DAE" w:rsidRDefault="00497222" w:rsidP="00D10ACF">
      <w:pPr>
        <w:pStyle w:val="Prrafodelista"/>
        <w:numPr>
          <w:ilvl w:val="0"/>
          <w:numId w:val="5"/>
        </w:numPr>
        <w:rPr>
          <w:b/>
          <w:lang w:val="es-ES"/>
        </w:rPr>
      </w:pPr>
      <w:r>
        <w:rPr>
          <w:b/>
          <w:lang w:val="es-ES"/>
        </w:rPr>
        <w:t>Diagramada</w:t>
      </w:r>
      <w:r w:rsidRPr="00CF3DAE">
        <w:rPr>
          <w:b/>
          <w:lang w:val="es-ES"/>
        </w:rPr>
        <w:t xml:space="preserve">: </w:t>
      </w:r>
      <w:r>
        <w:rPr>
          <w:lang w:val="es-ES"/>
        </w:rPr>
        <w:t>Se pasa a este estado cuando se crea la diagramación de la edición.</w:t>
      </w:r>
    </w:p>
    <w:p w14:paraId="5574D59A" w14:textId="77777777" w:rsidR="00497222" w:rsidRPr="00CF3DAE" w:rsidRDefault="00497222" w:rsidP="00D10ACF">
      <w:pPr>
        <w:pStyle w:val="Prrafodelista"/>
        <w:numPr>
          <w:ilvl w:val="0"/>
          <w:numId w:val="5"/>
        </w:numPr>
        <w:rPr>
          <w:b/>
          <w:lang w:val="es-ES"/>
        </w:rPr>
      </w:pPr>
      <w:r>
        <w:rPr>
          <w:b/>
          <w:lang w:val="es-ES"/>
        </w:rPr>
        <w:t xml:space="preserve">Completa: </w:t>
      </w:r>
      <w:r>
        <w:rPr>
          <w:lang w:val="es-ES"/>
        </w:rPr>
        <w:t>Cuando se jugaron todos los partidos.</w:t>
      </w:r>
    </w:p>
    <w:p w14:paraId="7E336376" w14:textId="77777777" w:rsidR="00497222" w:rsidRPr="00CB156E" w:rsidRDefault="00497222" w:rsidP="00D10ACF">
      <w:pPr>
        <w:pStyle w:val="Prrafodelista"/>
        <w:numPr>
          <w:ilvl w:val="0"/>
          <w:numId w:val="5"/>
        </w:numPr>
        <w:rPr>
          <w:b/>
          <w:lang w:val="es-ES"/>
        </w:rPr>
      </w:pPr>
      <w:r>
        <w:rPr>
          <w:b/>
          <w:lang w:val="es-ES"/>
        </w:rPr>
        <w:t>Incompleta:</w:t>
      </w:r>
      <w:r>
        <w:rPr>
          <w:lang w:val="es-ES"/>
        </w:rPr>
        <w:t xml:space="preserve"> Cuando ya tiene partidos jugados (pero no todos).</w:t>
      </w:r>
    </w:p>
    <w:p w14:paraId="147BA300" w14:textId="77777777" w:rsidR="00497222" w:rsidRPr="0052596C" w:rsidRDefault="00497222" w:rsidP="00D10ACF">
      <w:pPr>
        <w:pStyle w:val="Prrafodelista"/>
        <w:numPr>
          <w:ilvl w:val="0"/>
          <w:numId w:val="5"/>
        </w:numPr>
        <w:rPr>
          <w:b/>
          <w:lang w:val="es-ES"/>
        </w:rPr>
      </w:pPr>
      <w:r>
        <w:rPr>
          <w:b/>
          <w:lang w:val="es-ES"/>
        </w:rPr>
        <w:t xml:space="preserve">Cancelada: </w:t>
      </w:r>
      <w:r w:rsidRPr="003D6EC1">
        <w:rPr>
          <w:lang w:val="es-ES"/>
        </w:rPr>
        <w:t>Cuando se cancela un</w:t>
      </w:r>
      <w:r>
        <w:rPr>
          <w:lang w:val="es-ES"/>
        </w:rPr>
        <w:t>a</w:t>
      </w:r>
      <w:r w:rsidRPr="003D6EC1">
        <w:rPr>
          <w:lang w:val="es-ES"/>
        </w:rPr>
        <w:t xml:space="preserve"> edición se cancelan sus fechas.</w:t>
      </w:r>
      <w:r>
        <w:rPr>
          <w:lang w:val="es-ES"/>
        </w:rPr>
        <w:t xml:space="preserve"> </w:t>
      </w:r>
    </w:p>
    <w:tbl>
      <w:tblPr>
        <w:tblStyle w:val="Cuadrculadetablaclara"/>
        <w:tblW w:w="0" w:type="auto"/>
        <w:tblLook w:val="04A0" w:firstRow="1" w:lastRow="0" w:firstColumn="1" w:lastColumn="0" w:noHBand="0" w:noVBand="1"/>
      </w:tblPr>
      <w:tblGrid>
        <w:gridCol w:w="3397"/>
        <w:gridCol w:w="5103"/>
      </w:tblGrid>
      <w:tr w:rsidR="00497222" w:rsidRPr="00A07B76" w14:paraId="647F856B" w14:textId="77777777" w:rsidTr="00497222">
        <w:tc>
          <w:tcPr>
            <w:tcW w:w="3397" w:type="dxa"/>
          </w:tcPr>
          <w:p w14:paraId="6628F7A9" w14:textId="77777777" w:rsidR="00497222" w:rsidRPr="00101C9D" w:rsidRDefault="00497222" w:rsidP="00497222">
            <w:pPr>
              <w:rPr>
                <w:b/>
                <w:lang w:val="es-ES"/>
              </w:rPr>
            </w:pPr>
            <w:r w:rsidRPr="00101C9D">
              <w:rPr>
                <w:b/>
                <w:lang w:val="es-ES"/>
              </w:rPr>
              <w:t>Métodos</w:t>
            </w:r>
          </w:p>
        </w:tc>
        <w:tc>
          <w:tcPr>
            <w:tcW w:w="5103" w:type="dxa"/>
          </w:tcPr>
          <w:p w14:paraId="4CB2053B" w14:textId="77777777" w:rsidR="00497222" w:rsidRPr="00101C9D" w:rsidRDefault="00497222" w:rsidP="00497222">
            <w:pPr>
              <w:rPr>
                <w:b/>
                <w:lang w:val="es-ES"/>
              </w:rPr>
            </w:pPr>
            <w:r w:rsidRPr="00101C9D">
              <w:rPr>
                <w:b/>
                <w:lang w:val="es-ES"/>
              </w:rPr>
              <w:t>Clase a la que pertenece</w:t>
            </w:r>
          </w:p>
        </w:tc>
      </w:tr>
      <w:tr w:rsidR="00497222" w14:paraId="1CA89F7C" w14:textId="77777777" w:rsidTr="00497222">
        <w:tc>
          <w:tcPr>
            <w:tcW w:w="3397" w:type="dxa"/>
          </w:tcPr>
          <w:p w14:paraId="0B2E43AC" w14:textId="77777777" w:rsidR="00497222" w:rsidRDefault="00497222" w:rsidP="00497222">
            <w:pPr>
              <w:rPr>
                <w:lang w:val="es-ES"/>
              </w:rPr>
            </w:pPr>
            <w:r>
              <w:rPr>
                <w:lang w:val="es-ES"/>
              </w:rPr>
              <w:t>confirmarEdicion()</w:t>
            </w:r>
          </w:p>
        </w:tc>
        <w:tc>
          <w:tcPr>
            <w:tcW w:w="5103" w:type="dxa"/>
          </w:tcPr>
          <w:p w14:paraId="08E6E33F" w14:textId="77777777" w:rsidR="00497222" w:rsidRDefault="00497222" w:rsidP="00497222">
            <w:pPr>
              <w:rPr>
                <w:lang w:val="es-ES"/>
              </w:rPr>
            </w:pPr>
            <w:r>
              <w:rPr>
                <w:lang w:val="es-ES"/>
              </w:rPr>
              <w:t>GestorEdicion</w:t>
            </w:r>
          </w:p>
        </w:tc>
      </w:tr>
      <w:tr w:rsidR="00497222" w14:paraId="3DE52792" w14:textId="77777777" w:rsidTr="00497222">
        <w:tc>
          <w:tcPr>
            <w:tcW w:w="3397" w:type="dxa"/>
          </w:tcPr>
          <w:p w14:paraId="0BFB2959" w14:textId="77777777" w:rsidR="00497222" w:rsidRDefault="00497222" w:rsidP="00497222">
            <w:pPr>
              <w:rPr>
                <w:lang w:val="es-ES"/>
              </w:rPr>
            </w:pPr>
            <w:r>
              <w:rPr>
                <w:lang w:val="es-ES"/>
              </w:rPr>
              <w:t>modificarPartido()</w:t>
            </w:r>
          </w:p>
        </w:tc>
        <w:tc>
          <w:tcPr>
            <w:tcW w:w="5103" w:type="dxa"/>
          </w:tcPr>
          <w:p w14:paraId="3D6DF1E1" w14:textId="77777777" w:rsidR="00497222" w:rsidRDefault="00497222" w:rsidP="00497222">
            <w:pPr>
              <w:rPr>
                <w:lang w:val="es-ES"/>
              </w:rPr>
            </w:pPr>
            <w:r>
              <w:rPr>
                <w:lang w:val="es-ES"/>
              </w:rPr>
              <w:t>GestorPartido</w:t>
            </w:r>
          </w:p>
        </w:tc>
      </w:tr>
      <w:tr w:rsidR="00497222" w14:paraId="3B4C0CD3" w14:textId="77777777" w:rsidTr="00497222">
        <w:tc>
          <w:tcPr>
            <w:tcW w:w="3397" w:type="dxa"/>
          </w:tcPr>
          <w:p w14:paraId="1B2BD5EC" w14:textId="77777777" w:rsidR="00497222" w:rsidRDefault="00497222" w:rsidP="00497222">
            <w:pPr>
              <w:rPr>
                <w:lang w:val="es-ES"/>
              </w:rPr>
            </w:pPr>
            <w:r>
              <w:rPr>
                <w:lang w:val="es-ES"/>
              </w:rPr>
              <w:t>cerrarEdicion()</w:t>
            </w:r>
          </w:p>
        </w:tc>
        <w:tc>
          <w:tcPr>
            <w:tcW w:w="5103" w:type="dxa"/>
          </w:tcPr>
          <w:p w14:paraId="7BBA75F4" w14:textId="77777777" w:rsidR="00497222" w:rsidRDefault="00497222" w:rsidP="00497222">
            <w:pPr>
              <w:rPr>
                <w:lang w:val="es-ES"/>
              </w:rPr>
            </w:pPr>
            <w:r>
              <w:rPr>
                <w:lang w:val="es-ES"/>
              </w:rPr>
              <w:t>GestorEdicion</w:t>
            </w:r>
          </w:p>
        </w:tc>
      </w:tr>
      <w:tr w:rsidR="00497222" w14:paraId="64A95762" w14:textId="77777777" w:rsidTr="00497222">
        <w:tc>
          <w:tcPr>
            <w:tcW w:w="3397" w:type="dxa"/>
          </w:tcPr>
          <w:p w14:paraId="6F94C5CE" w14:textId="77777777" w:rsidR="00497222" w:rsidRDefault="00497222" w:rsidP="00497222">
            <w:pPr>
              <w:rPr>
                <w:lang w:val="es-ES"/>
              </w:rPr>
            </w:pPr>
            <w:r>
              <w:rPr>
                <w:lang w:val="es-ES"/>
              </w:rPr>
              <w:t>cancelarEdicion()</w:t>
            </w:r>
          </w:p>
        </w:tc>
        <w:tc>
          <w:tcPr>
            <w:tcW w:w="5103" w:type="dxa"/>
          </w:tcPr>
          <w:p w14:paraId="397550CB" w14:textId="77777777" w:rsidR="00497222" w:rsidRDefault="00497222" w:rsidP="00497222">
            <w:pPr>
              <w:rPr>
                <w:lang w:val="es-ES"/>
              </w:rPr>
            </w:pPr>
            <w:r>
              <w:rPr>
                <w:lang w:val="es-ES"/>
              </w:rPr>
              <w:t>GestorEdicion</w:t>
            </w:r>
          </w:p>
        </w:tc>
      </w:tr>
      <w:tr w:rsidR="00497222" w14:paraId="7A229C65" w14:textId="77777777" w:rsidTr="00497222">
        <w:tc>
          <w:tcPr>
            <w:tcW w:w="3397" w:type="dxa"/>
          </w:tcPr>
          <w:p w14:paraId="4F8A2A0F" w14:textId="77777777" w:rsidR="00497222" w:rsidRDefault="00497222" w:rsidP="00497222">
            <w:pPr>
              <w:rPr>
                <w:lang w:val="es-ES"/>
              </w:rPr>
            </w:pPr>
            <w:r>
              <w:rPr>
                <w:lang w:val="es-ES"/>
              </w:rPr>
              <w:t>actualizarFaseActual ()</w:t>
            </w:r>
          </w:p>
        </w:tc>
        <w:tc>
          <w:tcPr>
            <w:tcW w:w="5103" w:type="dxa"/>
          </w:tcPr>
          <w:p w14:paraId="027C6B07" w14:textId="77777777" w:rsidR="00497222" w:rsidRDefault="00497222" w:rsidP="00497222">
            <w:pPr>
              <w:rPr>
                <w:lang w:val="es-ES"/>
              </w:rPr>
            </w:pPr>
            <w:r>
              <w:rPr>
                <w:lang w:val="es-ES"/>
              </w:rPr>
              <w:t>GestorEdicion</w:t>
            </w:r>
          </w:p>
        </w:tc>
      </w:tr>
    </w:tbl>
    <w:p w14:paraId="1CD6B905" w14:textId="77777777" w:rsidR="00497222" w:rsidRDefault="00497222" w:rsidP="00497222">
      <w:pPr>
        <w:rPr>
          <w:lang w:val="es-ES"/>
        </w:rPr>
      </w:pPr>
    </w:p>
    <w:p w14:paraId="7484B5A0" w14:textId="77777777" w:rsidR="00497222" w:rsidRDefault="00497222" w:rsidP="00497222">
      <w:pPr>
        <w:jc w:val="left"/>
        <w:rPr>
          <w:rFonts w:eastAsiaTheme="majorEastAsia" w:cstheme="majorBidi"/>
          <w:caps/>
          <w:color w:val="31521B" w:themeColor="text2" w:themeShade="80"/>
          <w:spacing w:val="15"/>
          <w:lang w:val="es-ES"/>
        </w:rPr>
      </w:pPr>
      <w:bookmarkStart w:id="75" w:name="_Toc401996962"/>
      <w:r>
        <w:rPr>
          <w:lang w:val="es-ES"/>
        </w:rPr>
        <w:br w:type="page"/>
      </w:r>
    </w:p>
    <w:p w14:paraId="2238BFE6" w14:textId="77777777" w:rsidR="00497222" w:rsidRDefault="00497222" w:rsidP="0013261C">
      <w:pPr>
        <w:pStyle w:val="Ttulo4"/>
        <w:rPr>
          <w:lang w:val="es-ES"/>
        </w:rPr>
      </w:pPr>
      <w:r>
        <w:rPr>
          <w:lang w:val="es-ES"/>
        </w:rPr>
        <w:lastRenderedPageBreak/>
        <w:t>Clase Fase</w:t>
      </w:r>
      <w:bookmarkEnd w:id="75"/>
    </w:p>
    <w:p w14:paraId="7626AF4C" w14:textId="77777777" w:rsidR="00497222" w:rsidRDefault="00497222" w:rsidP="00497222">
      <w:pPr>
        <w:rPr>
          <w:lang w:val="es-ES"/>
        </w:rPr>
      </w:pPr>
      <w:r w:rsidRPr="00005B81">
        <w:rPr>
          <w:noProof/>
          <w:lang w:val="es-ES" w:eastAsia="es-ES"/>
        </w:rPr>
        <w:drawing>
          <wp:inline distT="0" distB="0" distL="0" distR="0" wp14:anchorId="636517F4" wp14:editId="59720A0F">
            <wp:extent cx="5591175" cy="2124075"/>
            <wp:effectExtent l="19050" t="19050" r="28575" b="285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1175" cy="2124075"/>
                    </a:xfrm>
                    <a:prstGeom prst="rect">
                      <a:avLst/>
                    </a:prstGeom>
                    <a:noFill/>
                    <a:ln>
                      <a:solidFill>
                        <a:schemeClr val="bg1">
                          <a:lumMod val="65000"/>
                        </a:schemeClr>
                      </a:solidFill>
                    </a:ln>
                  </pic:spPr>
                </pic:pic>
              </a:graphicData>
            </a:graphic>
          </wp:inline>
        </w:drawing>
      </w:r>
    </w:p>
    <w:p w14:paraId="451FE128" w14:textId="77777777" w:rsidR="00497222" w:rsidRDefault="00497222" w:rsidP="00497222">
      <w:pPr>
        <w:rPr>
          <w:b/>
          <w:lang w:val="es-ES"/>
        </w:rPr>
      </w:pPr>
      <w:r w:rsidRPr="00CF3DAE">
        <w:rPr>
          <w:b/>
          <w:lang w:val="es-ES"/>
        </w:rPr>
        <w:t>Estados:</w:t>
      </w:r>
    </w:p>
    <w:p w14:paraId="730DA0C2" w14:textId="77777777" w:rsidR="00497222" w:rsidRDefault="00497222" w:rsidP="00D10ACF">
      <w:pPr>
        <w:pStyle w:val="Prrafodelista"/>
        <w:numPr>
          <w:ilvl w:val="0"/>
          <w:numId w:val="5"/>
        </w:numPr>
        <w:rPr>
          <w:b/>
          <w:lang w:val="es-ES"/>
        </w:rPr>
      </w:pPr>
      <w:r>
        <w:rPr>
          <w:b/>
          <w:lang w:val="es-ES"/>
        </w:rPr>
        <w:t xml:space="preserve">Registrada: </w:t>
      </w:r>
      <w:r>
        <w:rPr>
          <w:lang w:val="es-ES"/>
        </w:rPr>
        <w:t>Cuando se crea la fase genérica (sin diagramación).</w:t>
      </w:r>
    </w:p>
    <w:p w14:paraId="6CDD1B86" w14:textId="77777777" w:rsidR="00497222" w:rsidRPr="00CF3DAE" w:rsidRDefault="00497222" w:rsidP="00D10ACF">
      <w:pPr>
        <w:pStyle w:val="Prrafodelista"/>
        <w:numPr>
          <w:ilvl w:val="0"/>
          <w:numId w:val="5"/>
        </w:numPr>
        <w:rPr>
          <w:b/>
          <w:lang w:val="es-ES"/>
        </w:rPr>
      </w:pPr>
      <w:r>
        <w:rPr>
          <w:b/>
          <w:lang w:val="es-ES"/>
        </w:rPr>
        <w:t>Diagramada</w:t>
      </w:r>
      <w:r w:rsidRPr="00CF3DAE">
        <w:rPr>
          <w:b/>
          <w:lang w:val="es-ES"/>
        </w:rPr>
        <w:t xml:space="preserve">: </w:t>
      </w:r>
      <w:r>
        <w:rPr>
          <w:lang w:val="es-ES"/>
        </w:rPr>
        <w:t>Cuando se registra la diagramación de la fase.</w:t>
      </w:r>
    </w:p>
    <w:p w14:paraId="7975D6FE" w14:textId="2649AD6A" w:rsidR="00497222" w:rsidRPr="00CF3DAE" w:rsidRDefault="00497222" w:rsidP="00D10ACF">
      <w:pPr>
        <w:pStyle w:val="Prrafodelista"/>
        <w:numPr>
          <w:ilvl w:val="0"/>
          <w:numId w:val="5"/>
        </w:numPr>
        <w:rPr>
          <w:b/>
          <w:lang w:val="es-ES"/>
        </w:rPr>
      </w:pPr>
      <w:r>
        <w:rPr>
          <w:b/>
          <w:lang w:val="es-ES"/>
        </w:rPr>
        <w:t xml:space="preserve">Iniciada: </w:t>
      </w:r>
      <w:r>
        <w:rPr>
          <w:lang w:val="es-ES"/>
        </w:rPr>
        <w:t>Cuando se re</w:t>
      </w:r>
      <w:r w:rsidR="00101C9D">
        <w:rPr>
          <w:lang w:val="es-ES"/>
        </w:rPr>
        <w:t xml:space="preserve">gistra como jugado al menos un </w:t>
      </w:r>
      <w:r>
        <w:rPr>
          <w:lang w:val="es-ES"/>
        </w:rPr>
        <w:t>partido de esa fase.</w:t>
      </w:r>
    </w:p>
    <w:p w14:paraId="38C5BD18" w14:textId="77777777" w:rsidR="00497222" w:rsidRPr="00005B81" w:rsidRDefault="00497222" w:rsidP="00D10ACF">
      <w:pPr>
        <w:pStyle w:val="Prrafodelista"/>
        <w:numPr>
          <w:ilvl w:val="0"/>
          <w:numId w:val="5"/>
        </w:numPr>
        <w:rPr>
          <w:b/>
          <w:lang w:val="es-ES"/>
        </w:rPr>
      </w:pPr>
      <w:r>
        <w:rPr>
          <w:b/>
          <w:lang w:val="es-ES"/>
        </w:rPr>
        <w:t>Finalizada:</w:t>
      </w:r>
      <w:r>
        <w:rPr>
          <w:lang w:val="es-ES"/>
        </w:rPr>
        <w:t xml:space="preserve"> Cuando se finaliza la edición o se cierra una fase.</w:t>
      </w:r>
    </w:p>
    <w:p w14:paraId="14F40E13" w14:textId="77777777" w:rsidR="00497222" w:rsidRPr="00005B81" w:rsidRDefault="00497222" w:rsidP="00D10ACF">
      <w:pPr>
        <w:pStyle w:val="Prrafodelista"/>
        <w:numPr>
          <w:ilvl w:val="0"/>
          <w:numId w:val="5"/>
        </w:numPr>
        <w:rPr>
          <w:lang w:val="es-ES"/>
        </w:rPr>
      </w:pPr>
      <w:r>
        <w:rPr>
          <w:b/>
          <w:lang w:val="es-ES"/>
        </w:rPr>
        <w:t xml:space="preserve">Cancelada: </w:t>
      </w:r>
      <w:r w:rsidRPr="00005B81">
        <w:rPr>
          <w:lang w:val="es-ES"/>
        </w:rPr>
        <w:t>Cuando se cancela una edición.</w:t>
      </w:r>
    </w:p>
    <w:tbl>
      <w:tblPr>
        <w:tblStyle w:val="Cuadrculadetablaclara"/>
        <w:tblW w:w="0" w:type="auto"/>
        <w:tblLook w:val="04A0" w:firstRow="1" w:lastRow="0" w:firstColumn="1" w:lastColumn="0" w:noHBand="0" w:noVBand="1"/>
      </w:tblPr>
      <w:tblGrid>
        <w:gridCol w:w="3397"/>
        <w:gridCol w:w="5103"/>
      </w:tblGrid>
      <w:tr w:rsidR="00497222" w:rsidRPr="00A07B76" w14:paraId="0DAE18F9" w14:textId="77777777" w:rsidTr="00497222">
        <w:tc>
          <w:tcPr>
            <w:tcW w:w="3397" w:type="dxa"/>
          </w:tcPr>
          <w:p w14:paraId="71CCA5E6" w14:textId="77777777" w:rsidR="00497222" w:rsidRPr="00101C9D" w:rsidRDefault="00497222" w:rsidP="00497222">
            <w:pPr>
              <w:rPr>
                <w:b/>
                <w:lang w:val="es-ES"/>
              </w:rPr>
            </w:pPr>
            <w:r w:rsidRPr="00101C9D">
              <w:rPr>
                <w:b/>
                <w:lang w:val="es-ES"/>
              </w:rPr>
              <w:t>Métodos</w:t>
            </w:r>
          </w:p>
        </w:tc>
        <w:tc>
          <w:tcPr>
            <w:tcW w:w="5103" w:type="dxa"/>
          </w:tcPr>
          <w:p w14:paraId="53054ED5" w14:textId="77777777" w:rsidR="00497222" w:rsidRPr="00101C9D" w:rsidRDefault="00497222" w:rsidP="00497222">
            <w:pPr>
              <w:rPr>
                <w:b/>
                <w:lang w:val="es-ES"/>
              </w:rPr>
            </w:pPr>
            <w:r w:rsidRPr="00101C9D">
              <w:rPr>
                <w:b/>
                <w:lang w:val="es-ES"/>
              </w:rPr>
              <w:t>Clase a la que pertenece</w:t>
            </w:r>
          </w:p>
        </w:tc>
      </w:tr>
      <w:tr w:rsidR="00497222" w14:paraId="4C0E1DAF" w14:textId="77777777" w:rsidTr="00497222">
        <w:tc>
          <w:tcPr>
            <w:tcW w:w="3397" w:type="dxa"/>
          </w:tcPr>
          <w:p w14:paraId="6B00C8E5" w14:textId="77777777" w:rsidR="00497222" w:rsidRDefault="00497222" w:rsidP="00497222">
            <w:pPr>
              <w:rPr>
                <w:lang w:val="es-ES"/>
              </w:rPr>
            </w:pPr>
            <w:r>
              <w:rPr>
                <w:lang w:val="es-ES"/>
              </w:rPr>
              <w:t>Crear()</w:t>
            </w:r>
          </w:p>
        </w:tc>
        <w:tc>
          <w:tcPr>
            <w:tcW w:w="5103" w:type="dxa"/>
          </w:tcPr>
          <w:p w14:paraId="1827DB20" w14:textId="77777777" w:rsidR="00497222" w:rsidRDefault="00497222" w:rsidP="00497222">
            <w:pPr>
              <w:rPr>
                <w:lang w:val="es-ES"/>
              </w:rPr>
            </w:pPr>
            <w:r>
              <w:rPr>
                <w:lang w:val="es-ES"/>
              </w:rPr>
              <w:t>Fase</w:t>
            </w:r>
          </w:p>
        </w:tc>
      </w:tr>
      <w:tr w:rsidR="00497222" w14:paraId="52E6FC48" w14:textId="77777777" w:rsidTr="00497222">
        <w:tc>
          <w:tcPr>
            <w:tcW w:w="3397" w:type="dxa"/>
          </w:tcPr>
          <w:p w14:paraId="5495B237" w14:textId="77777777" w:rsidR="00497222" w:rsidRDefault="00497222" w:rsidP="00497222">
            <w:pPr>
              <w:rPr>
                <w:lang w:val="es-ES"/>
              </w:rPr>
            </w:pPr>
            <w:r>
              <w:rPr>
                <w:lang w:val="es-ES"/>
              </w:rPr>
              <w:t>confirmarEdicion()</w:t>
            </w:r>
          </w:p>
        </w:tc>
        <w:tc>
          <w:tcPr>
            <w:tcW w:w="5103" w:type="dxa"/>
          </w:tcPr>
          <w:p w14:paraId="0DE2DA8D" w14:textId="77777777" w:rsidR="00497222" w:rsidRDefault="00497222" w:rsidP="00497222">
            <w:pPr>
              <w:rPr>
                <w:lang w:val="es-ES"/>
              </w:rPr>
            </w:pPr>
            <w:r>
              <w:rPr>
                <w:lang w:val="es-ES"/>
              </w:rPr>
              <w:t>GestorEdicion</w:t>
            </w:r>
          </w:p>
        </w:tc>
      </w:tr>
      <w:tr w:rsidR="00497222" w14:paraId="1105A8EB" w14:textId="77777777" w:rsidTr="00497222">
        <w:tc>
          <w:tcPr>
            <w:tcW w:w="3397" w:type="dxa"/>
          </w:tcPr>
          <w:p w14:paraId="026944AE" w14:textId="77777777" w:rsidR="00497222" w:rsidRDefault="00497222" w:rsidP="00497222">
            <w:pPr>
              <w:rPr>
                <w:lang w:val="es-ES"/>
              </w:rPr>
            </w:pPr>
            <w:r>
              <w:rPr>
                <w:lang w:val="es-ES"/>
              </w:rPr>
              <w:t>modificarPartido()</w:t>
            </w:r>
          </w:p>
        </w:tc>
        <w:tc>
          <w:tcPr>
            <w:tcW w:w="5103" w:type="dxa"/>
          </w:tcPr>
          <w:p w14:paraId="1B7C779E" w14:textId="77777777" w:rsidR="00497222" w:rsidRDefault="00497222" w:rsidP="00497222">
            <w:pPr>
              <w:rPr>
                <w:lang w:val="es-ES"/>
              </w:rPr>
            </w:pPr>
            <w:r>
              <w:rPr>
                <w:lang w:val="es-ES"/>
              </w:rPr>
              <w:t>GestorPartido</w:t>
            </w:r>
          </w:p>
        </w:tc>
      </w:tr>
      <w:tr w:rsidR="00497222" w14:paraId="02FFC6B2" w14:textId="77777777" w:rsidTr="00497222">
        <w:tc>
          <w:tcPr>
            <w:tcW w:w="3397" w:type="dxa"/>
          </w:tcPr>
          <w:p w14:paraId="212DF28D" w14:textId="77777777" w:rsidR="00497222" w:rsidRDefault="00497222" w:rsidP="00497222">
            <w:pPr>
              <w:rPr>
                <w:lang w:val="es-ES"/>
              </w:rPr>
            </w:pPr>
            <w:r>
              <w:rPr>
                <w:lang w:val="es-ES"/>
              </w:rPr>
              <w:t>finalizarFase()</w:t>
            </w:r>
          </w:p>
        </w:tc>
        <w:tc>
          <w:tcPr>
            <w:tcW w:w="5103" w:type="dxa"/>
          </w:tcPr>
          <w:p w14:paraId="7ABEC105" w14:textId="77777777" w:rsidR="00497222" w:rsidRDefault="00497222" w:rsidP="00497222">
            <w:pPr>
              <w:rPr>
                <w:lang w:val="es-ES"/>
              </w:rPr>
            </w:pPr>
            <w:r>
              <w:rPr>
                <w:lang w:val="es-ES"/>
              </w:rPr>
              <w:t>GestorEdicion</w:t>
            </w:r>
          </w:p>
        </w:tc>
      </w:tr>
      <w:tr w:rsidR="00497222" w14:paraId="4868992B" w14:textId="77777777" w:rsidTr="00497222">
        <w:tc>
          <w:tcPr>
            <w:tcW w:w="3397" w:type="dxa"/>
          </w:tcPr>
          <w:p w14:paraId="2976411B" w14:textId="77777777" w:rsidR="00497222" w:rsidRDefault="00497222" w:rsidP="00497222">
            <w:pPr>
              <w:rPr>
                <w:lang w:val="es-ES"/>
              </w:rPr>
            </w:pPr>
            <w:r>
              <w:rPr>
                <w:lang w:val="es-ES"/>
              </w:rPr>
              <w:t>cerrarEdicion()</w:t>
            </w:r>
          </w:p>
        </w:tc>
        <w:tc>
          <w:tcPr>
            <w:tcW w:w="5103" w:type="dxa"/>
          </w:tcPr>
          <w:p w14:paraId="38AC6341" w14:textId="77777777" w:rsidR="00497222" w:rsidRDefault="00497222" w:rsidP="00497222">
            <w:pPr>
              <w:rPr>
                <w:lang w:val="es-ES"/>
              </w:rPr>
            </w:pPr>
            <w:r>
              <w:rPr>
                <w:lang w:val="es-ES"/>
              </w:rPr>
              <w:t>GestorEdicion</w:t>
            </w:r>
          </w:p>
        </w:tc>
      </w:tr>
      <w:tr w:rsidR="00497222" w14:paraId="20BF70DD" w14:textId="77777777" w:rsidTr="00497222">
        <w:tc>
          <w:tcPr>
            <w:tcW w:w="3397" w:type="dxa"/>
          </w:tcPr>
          <w:p w14:paraId="6FC8D751" w14:textId="77777777" w:rsidR="00497222" w:rsidRDefault="00497222" w:rsidP="00497222">
            <w:pPr>
              <w:rPr>
                <w:lang w:val="es-ES"/>
              </w:rPr>
            </w:pPr>
            <w:r>
              <w:rPr>
                <w:lang w:val="es-ES"/>
              </w:rPr>
              <w:t>cancelarEdicion()</w:t>
            </w:r>
          </w:p>
        </w:tc>
        <w:tc>
          <w:tcPr>
            <w:tcW w:w="5103" w:type="dxa"/>
          </w:tcPr>
          <w:p w14:paraId="06F93052" w14:textId="77777777" w:rsidR="00497222" w:rsidRDefault="00497222" w:rsidP="00497222">
            <w:pPr>
              <w:rPr>
                <w:lang w:val="es-ES"/>
              </w:rPr>
            </w:pPr>
            <w:r>
              <w:rPr>
                <w:lang w:val="es-ES"/>
              </w:rPr>
              <w:t>GestorEdicion</w:t>
            </w:r>
          </w:p>
        </w:tc>
      </w:tr>
    </w:tbl>
    <w:p w14:paraId="6B59952A" w14:textId="77777777" w:rsidR="00497222" w:rsidRPr="00CF3DAE" w:rsidRDefault="00497222" w:rsidP="00497222">
      <w:pPr>
        <w:rPr>
          <w:lang w:val="es-ES"/>
        </w:rPr>
      </w:pPr>
    </w:p>
    <w:p w14:paraId="66BC6604" w14:textId="77777777" w:rsidR="00497222" w:rsidRDefault="00497222" w:rsidP="00497222">
      <w:pPr>
        <w:rPr>
          <w:rFonts w:asciiTheme="majorHAnsi" w:eastAsiaTheme="majorEastAsia" w:hAnsiTheme="majorHAnsi" w:cstheme="majorBidi"/>
          <w:caps/>
          <w:noProof/>
          <w:spacing w:val="15"/>
          <w:sz w:val="20"/>
          <w:lang w:val="es-ES"/>
        </w:rPr>
      </w:pPr>
      <w:r>
        <w:rPr>
          <w:noProof/>
          <w:lang w:val="es-ES"/>
        </w:rPr>
        <w:br w:type="page"/>
      </w:r>
    </w:p>
    <w:p w14:paraId="64A287BC" w14:textId="77777777" w:rsidR="00497222" w:rsidRPr="002A370A" w:rsidRDefault="00497222" w:rsidP="00E346C4">
      <w:pPr>
        <w:pStyle w:val="Ttulo3"/>
      </w:pPr>
      <w:bookmarkStart w:id="76" w:name="_Toc401996963"/>
      <w:bookmarkStart w:id="77" w:name="_Toc421793185"/>
      <w:r>
        <w:rPr>
          <w:noProof/>
          <w:lang w:val="es-ES"/>
        </w:rPr>
        <w:lastRenderedPageBreak/>
        <w:t>Diagramas de Interacción</w:t>
      </w:r>
      <w:bookmarkEnd w:id="76"/>
      <w:bookmarkEnd w:id="77"/>
    </w:p>
    <w:p w14:paraId="4A3E20CC" w14:textId="77777777" w:rsidR="00497222" w:rsidRDefault="00497222" w:rsidP="00497222">
      <w:pPr>
        <w:rPr>
          <w:lang w:val="es-ES"/>
        </w:rPr>
      </w:pPr>
      <w:r>
        <w:rPr>
          <w:lang w:val="es-ES"/>
        </w:rPr>
        <w:t xml:space="preserve">A continuación se presentan los diagramas de secuencia referidos al registro de las características de una edición y la consulta a los jugadores registrados para un equipo. </w:t>
      </w:r>
    </w:p>
    <w:p w14:paraId="4C7D025B" w14:textId="77777777" w:rsidR="00497222" w:rsidRDefault="00497222" w:rsidP="00E346C4">
      <w:pPr>
        <w:pStyle w:val="Ttulo4"/>
        <w:rPr>
          <w:lang w:val="es-ES"/>
        </w:rPr>
      </w:pPr>
      <w:bookmarkStart w:id="78" w:name="_Toc401996964"/>
      <w:r>
        <w:rPr>
          <w:lang w:val="es-ES"/>
        </w:rPr>
        <w:t>Registrar Configuración de Edición</w:t>
      </w:r>
      <w:bookmarkEnd w:id="78"/>
    </w:p>
    <w:p w14:paraId="72D04B80" w14:textId="77777777" w:rsidR="00497222" w:rsidRDefault="00497222" w:rsidP="00497222">
      <w:pPr>
        <w:jc w:val="center"/>
        <w:rPr>
          <w:lang w:val="es-ES"/>
        </w:rPr>
      </w:pPr>
      <w:r>
        <w:rPr>
          <w:noProof/>
          <w:lang w:val="es-ES" w:eastAsia="es-ES"/>
        </w:rPr>
        <w:drawing>
          <wp:inline distT="0" distB="0" distL="0" distR="0" wp14:anchorId="28F1DCCB" wp14:editId="06F8D631">
            <wp:extent cx="5771531" cy="6478438"/>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jpg"/>
                    <pic:cNvPicPr/>
                  </pic:nvPicPr>
                  <pic:blipFill rotWithShape="1">
                    <a:blip r:embed="rId48">
                      <a:extLst>
                        <a:ext uri="{28A0092B-C50C-407E-A947-70E740481C1C}">
                          <a14:useLocalDpi xmlns:a14="http://schemas.microsoft.com/office/drawing/2010/main" val="0"/>
                        </a:ext>
                      </a:extLst>
                    </a:blip>
                    <a:srcRect l="1339" r="3832" b="38679"/>
                    <a:stretch/>
                  </pic:blipFill>
                  <pic:spPr bwMode="auto">
                    <a:xfrm>
                      <a:off x="0" y="0"/>
                      <a:ext cx="5778787" cy="6486582"/>
                    </a:xfrm>
                    <a:prstGeom prst="rect">
                      <a:avLst/>
                    </a:prstGeom>
                    <a:ln>
                      <a:noFill/>
                    </a:ln>
                    <a:extLst>
                      <a:ext uri="{53640926-AAD7-44D8-BBD7-CCE9431645EC}">
                        <a14:shadowObscured xmlns:a14="http://schemas.microsoft.com/office/drawing/2010/main"/>
                      </a:ext>
                    </a:extLst>
                  </pic:spPr>
                </pic:pic>
              </a:graphicData>
            </a:graphic>
          </wp:inline>
        </w:drawing>
      </w:r>
    </w:p>
    <w:p w14:paraId="3BED63AA" w14:textId="77777777" w:rsidR="00497222" w:rsidRDefault="00497222" w:rsidP="00497222">
      <w:pPr>
        <w:rPr>
          <w:lang w:val="es-ES"/>
        </w:rPr>
      </w:pPr>
    </w:p>
    <w:p w14:paraId="1D153578" w14:textId="77777777" w:rsidR="00497222" w:rsidRDefault="00497222" w:rsidP="00497222">
      <w:pPr>
        <w:rPr>
          <w:rFonts w:asciiTheme="majorHAnsi" w:eastAsiaTheme="majorEastAsia" w:hAnsiTheme="majorHAnsi" w:cstheme="majorBidi"/>
          <w:caps/>
          <w:color w:val="31521B" w:themeColor="text2" w:themeShade="80"/>
          <w:spacing w:val="15"/>
          <w:lang w:val="es-ES"/>
        </w:rPr>
      </w:pPr>
      <w:r>
        <w:rPr>
          <w:rFonts w:asciiTheme="majorHAnsi" w:eastAsiaTheme="majorEastAsia" w:hAnsiTheme="majorHAnsi" w:cstheme="majorBidi"/>
          <w:caps/>
          <w:noProof/>
          <w:color w:val="31521B" w:themeColor="text2" w:themeShade="80"/>
          <w:spacing w:val="15"/>
          <w:lang w:val="es-ES" w:eastAsia="es-ES"/>
        </w:rPr>
        <w:lastRenderedPageBreak/>
        <w:drawing>
          <wp:inline distT="0" distB="0" distL="0" distR="0" wp14:anchorId="3EE3FF3E" wp14:editId="133DC921">
            <wp:extent cx="5998191" cy="4254524"/>
            <wp:effectExtent l="0" t="0" r="317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jpg"/>
                    <pic:cNvPicPr/>
                  </pic:nvPicPr>
                  <pic:blipFill rotWithShape="1">
                    <a:blip r:embed="rId48">
                      <a:extLst>
                        <a:ext uri="{28A0092B-C50C-407E-A947-70E740481C1C}">
                          <a14:useLocalDpi xmlns:a14="http://schemas.microsoft.com/office/drawing/2010/main" val="0"/>
                        </a:ext>
                      </a:extLst>
                    </a:blip>
                    <a:srcRect l="1872" t="61529" r="3977"/>
                    <a:stretch/>
                  </pic:blipFill>
                  <pic:spPr bwMode="auto">
                    <a:xfrm>
                      <a:off x="0" y="0"/>
                      <a:ext cx="6012241" cy="4264490"/>
                    </a:xfrm>
                    <a:prstGeom prst="rect">
                      <a:avLst/>
                    </a:prstGeom>
                    <a:ln>
                      <a:noFill/>
                    </a:ln>
                    <a:extLst>
                      <a:ext uri="{53640926-AAD7-44D8-BBD7-CCE9431645EC}">
                        <a14:shadowObscured xmlns:a14="http://schemas.microsoft.com/office/drawing/2010/main"/>
                      </a:ext>
                    </a:extLst>
                  </pic:spPr>
                </pic:pic>
              </a:graphicData>
            </a:graphic>
          </wp:inline>
        </w:drawing>
      </w:r>
    </w:p>
    <w:p w14:paraId="51B105B9" w14:textId="77777777" w:rsidR="00497222" w:rsidRDefault="00497222" w:rsidP="00497222">
      <w:pPr>
        <w:rPr>
          <w:rFonts w:asciiTheme="majorHAnsi" w:eastAsiaTheme="majorEastAsia" w:hAnsiTheme="majorHAnsi" w:cstheme="majorBidi"/>
          <w:caps/>
          <w:color w:val="31521B" w:themeColor="text2" w:themeShade="80"/>
          <w:spacing w:val="15"/>
          <w:lang w:val="es-ES"/>
        </w:rPr>
      </w:pPr>
      <w:r>
        <w:rPr>
          <w:lang w:val="es-ES"/>
        </w:rPr>
        <w:br w:type="page"/>
      </w:r>
    </w:p>
    <w:p w14:paraId="0F356ED7" w14:textId="77777777" w:rsidR="00497222" w:rsidRDefault="00497222" w:rsidP="00E346C4">
      <w:pPr>
        <w:pStyle w:val="Ttulo4"/>
        <w:rPr>
          <w:lang w:val="es-ES"/>
        </w:rPr>
      </w:pPr>
      <w:bookmarkStart w:id="79" w:name="_Toc401996965"/>
      <w:r>
        <w:rPr>
          <w:lang w:val="es-ES"/>
        </w:rPr>
        <w:lastRenderedPageBreak/>
        <w:t>Consulta de Jugadores</w:t>
      </w:r>
      <w:bookmarkEnd w:id="79"/>
    </w:p>
    <w:p w14:paraId="0FE9DF69" w14:textId="77777777" w:rsidR="00497222" w:rsidRDefault="00497222" w:rsidP="00497222">
      <w:pPr>
        <w:rPr>
          <w:lang w:val="es-ES"/>
        </w:rPr>
      </w:pPr>
      <w:r>
        <w:rPr>
          <w:noProof/>
          <w:lang w:val="es-ES" w:eastAsia="es-ES"/>
        </w:rPr>
        <w:drawing>
          <wp:inline distT="0" distB="0" distL="0" distR="0" wp14:anchorId="30FAAA00" wp14:editId="4459BAB9">
            <wp:extent cx="5315803" cy="665079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jpg"/>
                    <pic:cNvPicPr/>
                  </pic:nvPicPr>
                  <pic:blipFill rotWithShape="1">
                    <a:blip r:embed="rId49">
                      <a:extLst>
                        <a:ext uri="{28A0092B-C50C-407E-A947-70E740481C1C}">
                          <a14:useLocalDpi xmlns:a14="http://schemas.microsoft.com/office/drawing/2010/main" val="0"/>
                        </a:ext>
                      </a:extLst>
                    </a:blip>
                    <a:srcRect l="846" r="3674" b="44677"/>
                    <a:stretch/>
                  </pic:blipFill>
                  <pic:spPr bwMode="auto">
                    <a:xfrm>
                      <a:off x="0" y="0"/>
                      <a:ext cx="5320479" cy="6656645"/>
                    </a:xfrm>
                    <a:prstGeom prst="rect">
                      <a:avLst/>
                    </a:prstGeom>
                    <a:ln>
                      <a:noFill/>
                    </a:ln>
                    <a:extLst>
                      <a:ext uri="{53640926-AAD7-44D8-BBD7-CCE9431645EC}">
                        <a14:shadowObscured xmlns:a14="http://schemas.microsoft.com/office/drawing/2010/main"/>
                      </a:ext>
                    </a:extLst>
                  </pic:spPr>
                </pic:pic>
              </a:graphicData>
            </a:graphic>
          </wp:inline>
        </w:drawing>
      </w:r>
    </w:p>
    <w:p w14:paraId="1A2C868E" w14:textId="77777777" w:rsidR="00497222" w:rsidRDefault="00497222" w:rsidP="00497222">
      <w:pPr>
        <w:rPr>
          <w:lang w:val="es-ES"/>
        </w:rPr>
      </w:pPr>
      <w:r>
        <w:rPr>
          <w:lang w:val="es-ES"/>
        </w:rPr>
        <w:br w:type="page"/>
      </w:r>
    </w:p>
    <w:p w14:paraId="3932AD09" w14:textId="77777777" w:rsidR="00497222" w:rsidRPr="00456787" w:rsidRDefault="00497222" w:rsidP="00497222">
      <w:pPr>
        <w:rPr>
          <w:lang w:val="es-ES"/>
        </w:rPr>
      </w:pPr>
      <w:r>
        <w:rPr>
          <w:noProof/>
          <w:lang w:val="es-ES" w:eastAsia="es-ES"/>
        </w:rPr>
        <w:lastRenderedPageBreak/>
        <w:drawing>
          <wp:inline distT="0" distB="0" distL="0" distR="0" wp14:anchorId="3111BC45" wp14:editId="415D2CD7">
            <wp:extent cx="5541289" cy="5662852"/>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jpg"/>
                    <pic:cNvPicPr/>
                  </pic:nvPicPr>
                  <pic:blipFill rotWithShape="1">
                    <a:blip r:embed="rId49">
                      <a:extLst>
                        <a:ext uri="{28A0092B-C50C-407E-A947-70E740481C1C}">
                          <a14:useLocalDpi xmlns:a14="http://schemas.microsoft.com/office/drawing/2010/main" val="0"/>
                        </a:ext>
                      </a:extLst>
                    </a:blip>
                    <a:srcRect l="847" t="55058" r="4195"/>
                    <a:stretch/>
                  </pic:blipFill>
                  <pic:spPr bwMode="auto">
                    <a:xfrm>
                      <a:off x="0" y="0"/>
                      <a:ext cx="5551783" cy="5673576"/>
                    </a:xfrm>
                    <a:prstGeom prst="rect">
                      <a:avLst/>
                    </a:prstGeom>
                    <a:ln>
                      <a:noFill/>
                    </a:ln>
                    <a:extLst>
                      <a:ext uri="{53640926-AAD7-44D8-BBD7-CCE9431645EC}">
                        <a14:shadowObscured xmlns:a14="http://schemas.microsoft.com/office/drawing/2010/main"/>
                      </a:ext>
                    </a:extLst>
                  </pic:spPr>
                </pic:pic>
              </a:graphicData>
            </a:graphic>
          </wp:inline>
        </w:drawing>
      </w:r>
    </w:p>
    <w:p w14:paraId="6824F5A1" w14:textId="77777777" w:rsidR="00497222" w:rsidRPr="00D72D21" w:rsidRDefault="00497222" w:rsidP="00497222">
      <w:pPr>
        <w:rPr>
          <w:lang w:val="es-ES"/>
        </w:rPr>
      </w:pPr>
    </w:p>
    <w:p w14:paraId="6CF006A4" w14:textId="77777777" w:rsidR="00497222" w:rsidRDefault="00497222" w:rsidP="00497222">
      <w:pPr>
        <w:rPr>
          <w:rFonts w:asciiTheme="majorHAnsi" w:eastAsiaTheme="majorEastAsia" w:hAnsiTheme="majorHAnsi" w:cstheme="majorBidi"/>
          <w:caps/>
          <w:noProof/>
          <w:spacing w:val="15"/>
          <w:sz w:val="20"/>
          <w:lang w:val="es-ES"/>
        </w:rPr>
      </w:pPr>
    </w:p>
    <w:p w14:paraId="4F3BA3A9" w14:textId="77777777" w:rsidR="00497222" w:rsidRDefault="00497222" w:rsidP="00497222">
      <w:pPr>
        <w:rPr>
          <w:rFonts w:asciiTheme="majorHAnsi" w:eastAsiaTheme="majorEastAsia" w:hAnsiTheme="majorHAnsi" w:cstheme="majorBidi"/>
          <w:caps/>
          <w:noProof/>
          <w:spacing w:val="15"/>
          <w:sz w:val="20"/>
          <w:lang w:val="es-ES"/>
        </w:rPr>
      </w:pPr>
      <w:r>
        <w:rPr>
          <w:noProof/>
          <w:lang w:val="es-ES"/>
        </w:rPr>
        <w:br w:type="page"/>
      </w:r>
    </w:p>
    <w:p w14:paraId="3E025B64" w14:textId="77777777" w:rsidR="00497222" w:rsidRDefault="00497222" w:rsidP="00497222">
      <w:pPr>
        <w:pStyle w:val="Ttulo2"/>
        <w:rPr>
          <w:noProof/>
          <w:lang w:val="es-ES"/>
        </w:rPr>
      </w:pPr>
      <w:bookmarkStart w:id="80" w:name="_Toc401996966"/>
      <w:bookmarkStart w:id="81" w:name="_Toc421793186"/>
      <w:r>
        <w:rPr>
          <w:noProof/>
          <w:lang w:val="es-ES"/>
        </w:rPr>
        <w:lastRenderedPageBreak/>
        <w:t>Diseño</w:t>
      </w:r>
      <w:bookmarkEnd w:id="80"/>
      <w:bookmarkEnd w:id="81"/>
    </w:p>
    <w:p w14:paraId="7B78F2BA" w14:textId="77777777" w:rsidR="00497222" w:rsidRDefault="00497222" w:rsidP="00497222">
      <w:pPr>
        <w:pStyle w:val="Ttulo3"/>
        <w:rPr>
          <w:noProof/>
          <w:lang w:val="es-ES"/>
        </w:rPr>
      </w:pPr>
      <w:bookmarkStart w:id="82" w:name="_Toc401996967"/>
      <w:bookmarkStart w:id="83" w:name="_Toc421793187"/>
      <w:r>
        <w:rPr>
          <w:noProof/>
          <w:lang w:val="es-ES"/>
        </w:rPr>
        <w:t>Uso de Patrones</w:t>
      </w:r>
      <w:bookmarkEnd w:id="82"/>
      <w:bookmarkEnd w:id="83"/>
    </w:p>
    <w:p w14:paraId="6A04BCE2" w14:textId="77777777" w:rsidR="00497222" w:rsidRDefault="00497222" w:rsidP="00101C9D">
      <w:pPr>
        <w:rPr>
          <w:noProof/>
          <w:lang w:val="es-ES"/>
        </w:rPr>
      </w:pPr>
      <w:r>
        <w:rPr>
          <w:noProof/>
          <w:lang w:val="es-ES"/>
        </w:rPr>
        <w:t>Para resolver la generación de los distintos tipos de fixture, se implementará el patrón Strategy. A continuación se presenta el diagrama de cómo se implementará la solución.</w:t>
      </w:r>
    </w:p>
    <w:p w14:paraId="52CF18EB" w14:textId="762C17C9" w:rsidR="00497222" w:rsidRDefault="00497222" w:rsidP="00497222">
      <w:pPr>
        <w:pStyle w:val="Ttulo4"/>
        <w:rPr>
          <w:noProof/>
          <w:lang w:val="es-ES"/>
        </w:rPr>
      </w:pPr>
      <w:r>
        <w:rPr>
          <w:noProof/>
          <w:lang w:val="es-ES"/>
        </w:rPr>
        <w:t>Diagrama de Clases</w:t>
      </w:r>
    </w:p>
    <w:p w14:paraId="6DFBE202" w14:textId="14997880" w:rsidR="00497222" w:rsidRDefault="00A737E3" w:rsidP="00497222">
      <w:pPr>
        <w:rPr>
          <w:rFonts w:ascii="Corbel" w:hAnsi="Corbel"/>
          <w:noProof/>
          <w:lang w:val="es-ES"/>
        </w:rPr>
      </w:pPr>
      <w:r w:rsidRPr="00867BB0">
        <w:rPr>
          <w:rFonts w:ascii="Corbel" w:hAnsi="Corbel"/>
          <w:noProof/>
          <w:lang w:val="es-ES" w:eastAsia="es-ES"/>
        </w:rPr>
        <w:drawing>
          <wp:anchor distT="0" distB="0" distL="114300" distR="114300" simplePos="0" relativeHeight="251712512" behindDoc="1" locked="0" layoutInCell="1" allowOverlap="1" wp14:anchorId="45D0C953" wp14:editId="665641D9">
            <wp:simplePos x="0" y="0"/>
            <wp:positionH relativeFrom="column">
              <wp:posOffset>-306705</wp:posOffset>
            </wp:positionH>
            <wp:positionV relativeFrom="paragraph">
              <wp:posOffset>262255</wp:posOffset>
            </wp:positionV>
            <wp:extent cx="6669405" cy="3470275"/>
            <wp:effectExtent l="0" t="0" r="0"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6669405" cy="347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A637B" w14:textId="77777777" w:rsidR="00497222" w:rsidRPr="002A370A" w:rsidRDefault="00497222" w:rsidP="00D10ACF">
      <w:pPr>
        <w:pStyle w:val="Prrafodelista"/>
        <w:numPr>
          <w:ilvl w:val="0"/>
          <w:numId w:val="9"/>
        </w:numPr>
        <w:rPr>
          <w:noProof/>
          <w:lang w:val="es-ES"/>
        </w:rPr>
      </w:pPr>
      <w:r w:rsidRPr="002A370A">
        <w:rPr>
          <w:noProof/>
          <w:lang w:val="es-ES"/>
        </w:rPr>
        <w:t>generarFixture(): Este método recibe la lista de equipos de un determinado Grupo, y a partir de estos, genera las fechas con sus correspondientes partidos.</w:t>
      </w:r>
    </w:p>
    <w:p w14:paraId="56675028" w14:textId="77777777" w:rsidR="00497222" w:rsidRPr="002A370A" w:rsidRDefault="00497222" w:rsidP="00D10ACF">
      <w:pPr>
        <w:pStyle w:val="Prrafodelista"/>
        <w:numPr>
          <w:ilvl w:val="0"/>
          <w:numId w:val="10"/>
        </w:numPr>
        <w:rPr>
          <w:noProof/>
          <w:lang w:val="es-ES"/>
        </w:rPr>
      </w:pPr>
      <w:r w:rsidRPr="002A370A">
        <w:rPr>
          <w:noProof/>
          <w:lang w:val="es-ES"/>
        </w:rPr>
        <w:t>setCantidadRondas() : este método setea la cantidad de rondas que se disputarán, Puede valer 1 (cuando es sólo ida) y 2(cuando es ida y vuelta).</w:t>
      </w:r>
    </w:p>
    <w:p w14:paraId="547AECB7" w14:textId="77777777" w:rsidR="00497222" w:rsidRPr="002A370A" w:rsidRDefault="00497222" w:rsidP="00D10ACF">
      <w:pPr>
        <w:pStyle w:val="Prrafodelista"/>
        <w:numPr>
          <w:ilvl w:val="0"/>
          <w:numId w:val="11"/>
        </w:numPr>
        <w:rPr>
          <w:noProof/>
          <w:lang w:val="es-ES"/>
        </w:rPr>
      </w:pPr>
      <w:r w:rsidRPr="002A370A">
        <w:rPr>
          <w:noProof/>
          <w:lang w:val="es-ES"/>
        </w:rPr>
        <w:t>getCantidadRondas(): devuelve la cantidad de rondas que se disputarán. (Se llama a este método internamente dentro del generarFixture().</w:t>
      </w:r>
    </w:p>
    <w:p w14:paraId="0AD80EB0" w14:textId="77777777" w:rsidR="00497222" w:rsidRDefault="00497222" w:rsidP="00497222">
      <w:pPr>
        <w:rPr>
          <w:rFonts w:asciiTheme="majorHAnsi" w:eastAsiaTheme="majorEastAsia" w:hAnsiTheme="majorHAnsi" w:cstheme="majorBidi"/>
          <w:caps/>
          <w:noProof/>
          <w:spacing w:val="15"/>
          <w:sz w:val="20"/>
          <w:lang w:val="es-ES"/>
        </w:rPr>
      </w:pPr>
      <w:r>
        <w:rPr>
          <w:noProof/>
          <w:lang w:val="es-ES"/>
        </w:rPr>
        <w:br w:type="page"/>
      </w:r>
    </w:p>
    <w:p w14:paraId="1DB82020" w14:textId="77777777" w:rsidR="00497222" w:rsidRDefault="00497222" w:rsidP="00E346C4">
      <w:pPr>
        <w:pStyle w:val="Ttulo3"/>
        <w:rPr>
          <w:noProof/>
          <w:lang w:val="es-ES"/>
        </w:rPr>
      </w:pPr>
      <w:bookmarkStart w:id="84" w:name="_Toc401996968"/>
      <w:bookmarkStart w:id="85" w:name="_Toc421793188"/>
      <w:r>
        <w:rPr>
          <w:noProof/>
          <w:lang w:val="es-ES"/>
        </w:rPr>
        <w:lastRenderedPageBreak/>
        <w:t>Generación de Fixture</w:t>
      </w:r>
      <w:bookmarkEnd w:id="84"/>
      <w:bookmarkEnd w:id="85"/>
    </w:p>
    <w:p w14:paraId="3BB52937" w14:textId="77777777" w:rsidR="00497222" w:rsidRPr="00101C9D" w:rsidRDefault="00497222" w:rsidP="00497222">
      <w:pPr>
        <w:rPr>
          <w:rFonts w:eastAsia="Times New Roman" w:cs="Times New Roman"/>
          <w:lang w:val="es-AR"/>
        </w:rPr>
      </w:pPr>
      <w:r w:rsidRPr="00101C9D">
        <w:rPr>
          <w:rFonts w:eastAsia="Times New Roman" w:cs="Times New Roman"/>
          <w:lang w:val="es-AR"/>
        </w:rPr>
        <w:t>Los tipos de torneo que se busca poder diagramar a partir de nuestro sistema son:</w:t>
      </w:r>
    </w:p>
    <w:p w14:paraId="2FFB08A9" w14:textId="77777777" w:rsidR="00497222" w:rsidRPr="00101C9D" w:rsidRDefault="00497222" w:rsidP="00D10ACF">
      <w:pPr>
        <w:numPr>
          <w:ilvl w:val="0"/>
          <w:numId w:val="8"/>
        </w:numPr>
        <w:contextualSpacing/>
        <w:rPr>
          <w:rFonts w:eastAsia="Times New Roman" w:cs="Times New Roman"/>
          <w:lang w:val="es-AR"/>
        </w:rPr>
      </w:pPr>
      <w:r w:rsidRPr="00101C9D">
        <w:rPr>
          <w:rFonts w:eastAsia="Times New Roman" w:cs="Times New Roman"/>
          <w:lang w:val="es-AR"/>
        </w:rPr>
        <w:t>Todos contra todos</w:t>
      </w:r>
    </w:p>
    <w:p w14:paraId="4C880187" w14:textId="77777777" w:rsidR="00497222" w:rsidRPr="00101C9D" w:rsidRDefault="00497222" w:rsidP="00D10ACF">
      <w:pPr>
        <w:numPr>
          <w:ilvl w:val="0"/>
          <w:numId w:val="8"/>
        </w:numPr>
        <w:contextualSpacing/>
        <w:rPr>
          <w:rFonts w:eastAsia="Times New Roman" w:cs="Times New Roman"/>
          <w:lang w:val="es-AR"/>
        </w:rPr>
      </w:pPr>
      <w:r w:rsidRPr="00101C9D">
        <w:rPr>
          <w:rFonts w:eastAsia="Times New Roman" w:cs="Times New Roman"/>
          <w:lang w:val="es-AR"/>
        </w:rPr>
        <w:t>Todos contra todos Ida y Vuelta (considerando locales y visitantes)</w:t>
      </w:r>
    </w:p>
    <w:p w14:paraId="18AF727C" w14:textId="77777777" w:rsidR="00497222" w:rsidRPr="00101C9D" w:rsidRDefault="00497222" w:rsidP="00D10ACF">
      <w:pPr>
        <w:numPr>
          <w:ilvl w:val="0"/>
          <w:numId w:val="8"/>
        </w:numPr>
        <w:contextualSpacing/>
        <w:rPr>
          <w:rFonts w:eastAsia="Times New Roman" w:cs="Times New Roman"/>
          <w:lang w:val="es-AR"/>
        </w:rPr>
      </w:pPr>
      <w:r w:rsidRPr="00101C9D">
        <w:rPr>
          <w:rFonts w:eastAsia="Times New Roman" w:cs="Times New Roman"/>
          <w:lang w:val="es-AR"/>
        </w:rPr>
        <w:t>Eliminatorias</w:t>
      </w:r>
    </w:p>
    <w:p w14:paraId="1DC7BBBE" w14:textId="77777777" w:rsidR="00497222" w:rsidRPr="00101C9D" w:rsidRDefault="00497222" w:rsidP="00497222">
      <w:pPr>
        <w:ind w:left="720"/>
        <w:contextualSpacing/>
        <w:rPr>
          <w:rFonts w:eastAsia="Times New Roman" w:cs="Times New Roman"/>
          <w:lang w:val="es-AR"/>
        </w:rPr>
      </w:pPr>
    </w:p>
    <w:p w14:paraId="127A2073" w14:textId="77777777" w:rsidR="00497222" w:rsidRPr="00101C9D" w:rsidRDefault="00497222" w:rsidP="00497222">
      <w:pPr>
        <w:rPr>
          <w:rFonts w:eastAsia="Times New Roman" w:cs="Times New Roman"/>
          <w:lang w:val="es-AR"/>
        </w:rPr>
      </w:pPr>
      <w:r w:rsidRPr="00101C9D">
        <w:rPr>
          <w:rFonts w:eastAsia="Times New Roman" w:cs="Times New Roman"/>
          <w:lang w:val="es-AR"/>
        </w:rPr>
        <w:t>A continuación se explica a partir de los algoritmos obtenidos cómo se pretende resolver la problemática de cada tipo de torneo:</w:t>
      </w:r>
    </w:p>
    <w:p w14:paraId="723B86A2" w14:textId="77777777" w:rsidR="00497222" w:rsidRPr="00325F66" w:rsidRDefault="00497222" w:rsidP="00E346C4">
      <w:pPr>
        <w:pStyle w:val="Ttulo4"/>
        <w:rPr>
          <w:lang w:val="es-AR"/>
        </w:rPr>
      </w:pPr>
      <w:bookmarkStart w:id="86" w:name="_Toc394355900"/>
      <w:bookmarkStart w:id="87" w:name="_Toc401996969"/>
      <w:r w:rsidRPr="00325F66">
        <w:rPr>
          <w:lang w:val="es-AR"/>
        </w:rPr>
        <w:t>Todos contra todos</w:t>
      </w:r>
      <w:bookmarkEnd w:id="86"/>
      <w:bookmarkEnd w:id="87"/>
    </w:p>
    <w:p w14:paraId="70A8F128" w14:textId="77777777" w:rsidR="00497222" w:rsidRPr="00325F66" w:rsidRDefault="00497222" w:rsidP="00101C9D">
      <w:pPr>
        <w:rPr>
          <w:lang w:val="es-AR"/>
        </w:rPr>
      </w:pPr>
      <w:r w:rsidRPr="00325F66">
        <w:rPr>
          <w:lang w:val="es-AR"/>
        </w:rPr>
        <w:t xml:space="preserve">Se utilizará un </w:t>
      </w:r>
      <w:r>
        <w:rPr>
          <w:lang w:val="es-AR"/>
        </w:rPr>
        <w:t>algoritmo basado en Round Robin, que se realizará en el método generarFixture() a partir de la lista de equipos de un grupo. Puede aplicarse a varios Grupos.</w:t>
      </w:r>
    </w:p>
    <w:p w14:paraId="1C38728F" w14:textId="77777777" w:rsidR="00497222" w:rsidRPr="00325F66" w:rsidRDefault="00497222" w:rsidP="00E346C4">
      <w:pPr>
        <w:pStyle w:val="Ttulo4"/>
        <w:rPr>
          <w:lang w:val="es-AR"/>
        </w:rPr>
      </w:pPr>
      <w:bookmarkStart w:id="88" w:name="_Toc394355901"/>
      <w:bookmarkStart w:id="89" w:name="_Toc401996970"/>
      <w:r w:rsidRPr="00325F66">
        <w:rPr>
          <w:lang w:val="es-AR"/>
        </w:rPr>
        <w:t xml:space="preserve">Todos </w:t>
      </w:r>
      <w:bookmarkEnd w:id="88"/>
      <w:r>
        <w:rPr>
          <w:lang w:val="es-AR"/>
        </w:rPr>
        <w:t>contra todos Ida y Vuelta</w:t>
      </w:r>
      <w:bookmarkEnd w:id="89"/>
    </w:p>
    <w:p w14:paraId="3C8FA87F" w14:textId="77777777" w:rsidR="00497222" w:rsidRPr="00325F66" w:rsidRDefault="00497222" w:rsidP="00101C9D">
      <w:pPr>
        <w:rPr>
          <w:lang w:val="es-AR"/>
        </w:rPr>
      </w:pPr>
      <w:r w:rsidRPr="00325F66">
        <w:rPr>
          <w:lang w:val="es-AR"/>
        </w:rPr>
        <w:t xml:space="preserve">Se realizará una adaptación del algoritmo anterior, teniendo en cuenta la satisfacción de la condición de local y visitante. </w:t>
      </w:r>
      <w:r>
        <w:rPr>
          <w:lang w:val="es-AR"/>
        </w:rPr>
        <w:t>Puede aplicarse a varios Grupos.</w:t>
      </w:r>
    </w:p>
    <w:p w14:paraId="6E3FF417" w14:textId="77777777" w:rsidR="00497222" w:rsidRPr="00325F66" w:rsidRDefault="00497222" w:rsidP="00E346C4">
      <w:pPr>
        <w:pStyle w:val="Ttulo4"/>
        <w:rPr>
          <w:lang w:val="es-AR"/>
        </w:rPr>
      </w:pPr>
      <w:bookmarkStart w:id="90" w:name="_Toc394355902"/>
      <w:bookmarkStart w:id="91" w:name="_Toc401996971"/>
      <w:r w:rsidRPr="00325F66">
        <w:rPr>
          <w:lang w:val="es-AR"/>
        </w:rPr>
        <w:t>Eliminatoria por Fases</w:t>
      </w:r>
      <w:bookmarkEnd w:id="90"/>
      <w:bookmarkEnd w:id="91"/>
    </w:p>
    <w:p w14:paraId="2683FC09" w14:textId="77777777" w:rsidR="00497222" w:rsidRPr="00325F66" w:rsidRDefault="00497222" w:rsidP="00101C9D">
      <w:pPr>
        <w:rPr>
          <w:lang w:val="es-AR"/>
        </w:rPr>
      </w:pPr>
      <w:r>
        <w:rPr>
          <w:lang w:val="es-AR"/>
        </w:rPr>
        <w:t>Se realizará implementando el método generarFixture(), donde ya vendrán determinados desde la pantalla, los partidos a jugarse en la primera ronda. La cantidad de llaves a generar estará dada por la cantidad de equipos seleccionados.</w:t>
      </w:r>
      <w:r w:rsidRPr="00325F66">
        <w:rPr>
          <w:lang w:val="es-AR"/>
        </w:rPr>
        <w:t xml:space="preserve"> </w:t>
      </w:r>
    </w:p>
    <w:p w14:paraId="3068AB7B" w14:textId="77777777" w:rsidR="00497222" w:rsidRDefault="00497222" w:rsidP="00497222">
      <w:pPr>
        <w:rPr>
          <w:rFonts w:asciiTheme="majorHAnsi" w:eastAsiaTheme="majorEastAsia" w:hAnsiTheme="majorHAnsi" w:cstheme="majorBidi"/>
          <w:caps/>
          <w:color w:val="FFFFFF" w:themeColor="background1"/>
          <w:spacing w:val="15"/>
          <w:lang w:val="es-ES"/>
        </w:rPr>
      </w:pPr>
      <w:r>
        <w:rPr>
          <w:lang w:val="es-ES"/>
        </w:rPr>
        <w:br w:type="page"/>
      </w:r>
    </w:p>
    <w:p w14:paraId="3A8748BA" w14:textId="77777777" w:rsidR="00497222" w:rsidRDefault="00497222" w:rsidP="00E346C4">
      <w:pPr>
        <w:pStyle w:val="Ttulo2"/>
        <w:rPr>
          <w:lang w:val="es-ES"/>
        </w:rPr>
      </w:pPr>
      <w:bookmarkStart w:id="92" w:name="_Toc401996972"/>
      <w:bookmarkStart w:id="93" w:name="_Toc421793189"/>
      <w:r>
        <w:rPr>
          <w:lang w:val="es-ES"/>
        </w:rPr>
        <w:lastRenderedPageBreak/>
        <w:t>Mapeo a la Base de Datos</w:t>
      </w:r>
      <w:bookmarkEnd w:id="92"/>
      <w:bookmarkEnd w:id="93"/>
    </w:p>
    <w:p w14:paraId="67EB3822" w14:textId="46605311" w:rsidR="00ED3288" w:rsidRDefault="00497222" w:rsidP="00497222">
      <w:pPr>
        <w:rPr>
          <w:lang w:val="es-ES"/>
        </w:rPr>
      </w:pPr>
      <w:r w:rsidRPr="00ED3288">
        <w:rPr>
          <w:lang w:val="es-ES"/>
        </w:rPr>
        <w:t xml:space="preserve">A continuación se presenta el modelo de tablas de la base de </w:t>
      </w:r>
      <w:r w:rsidR="00ED3288">
        <w:rPr>
          <w:lang w:val="es-ES"/>
        </w:rPr>
        <w:t>datos y cómo fue evolucionando a medida que fue transcurriendo el desarrollo de nuestro producto.</w:t>
      </w:r>
    </w:p>
    <w:p w14:paraId="23947F94" w14:textId="05EF1EAC" w:rsidR="00ED3288" w:rsidRDefault="00ED3288" w:rsidP="00C6788D">
      <w:pPr>
        <w:pStyle w:val="Ttulo3"/>
        <w:rPr>
          <w:lang w:val="es-AR"/>
        </w:rPr>
      </w:pPr>
      <w:bookmarkStart w:id="94" w:name="_Toc421793190"/>
      <w:r>
        <w:rPr>
          <w:lang w:val="es-AR"/>
        </w:rPr>
        <w:t>Sprint #1</w:t>
      </w:r>
      <w:bookmarkEnd w:id="94"/>
      <w:r>
        <w:rPr>
          <w:lang w:val="es-AR"/>
        </w:rPr>
        <w:t xml:space="preserve"> </w:t>
      </w:r>
    </w:p>
    <w:p w14:paraId="72FDE680" w14:textId="1E436499" w:rsidR="00497222" w:rsidRDefault="00497222" w:rsidP="00497222">
      <w:pPr>
        <w:rPr>
          <w:noProof/>
          <w:lang w:val="es-ES" w:eastAsia="es-ES"/>
        </w:rPr>
      </w:pPr>
      <w:r w:rsidRPr="00557C3F">
        <w:rPr>
          <w:lang w:val="es-ES"/>
        </w:rPr>
        <w:t xml:space="preserve"> </w:t>
      </w:r>
      <w:r w:rsidR="00ED3288">
        <w:rPr>
          <w:noProof/>
          <w:lang w:val="es-ES" w:eastAsia="es-ES"/>
        </w:rPr>
        <w:drawing>
          <wp:inline distT="0" distB="0" distL="0" distR="0" wp14:anchorId="1A76F97B" wp14:editId="18DF83ED">
            <wp:extent cx="6147435" cy="3569234"/>
            <wp:effectExtent l="0" t="0" r="571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R 1.jpg"/>
                    <pic:cNvPicPr/>
                  </pic:nvPicPr>
                  <pic:blipFill>
                    <a:blip r:embed="rId51">
                      <a:extLst>
                        <a:ext uri="{28A0092B-C50C-407E-A947-70E740481C1C}">
                          <a14:useLocalDpi xmlns:a14="http://schemas.microsoft.com/office/drawing/2010/main" val="0"/>
                        </a:ext>
                      </a:extLst>
                    </a:blip>
                    <a:stretch>
                      <a:fillRect/>
                    </a:stretch>
                  </pic:blipFill>
                  <pic:spPr>
                    <a:xfrm>
                      <a:off x="0" y="0"/>
                      <a:ext cx="6153156" cy="3572555"/>
                    </a:xfrm>
                    <a:prstGeom prst="rect">
                      <a:avLst/>
                    </a:prstGeom>
                  </pic:spPr>
                </pic:pic>
              </a:graphicData>
            </a:graphic>
          </wp:inline>
        </w:drawing>
      </w:r>
    </w:p>
    <w:p w14:paraId="1180C206" w14:textId="78D5F4F0" w:rsidR="00497222" w:rsidRDefault="00497222" w:rsidP="00497222">
      <w:pPr>
        <w:rPr>
          <w:lang w:val="es-ES"/>
        </w:rPr>
      </w:pPr>
    </w:p>
    <w:p w14:paraId="68BBA697" w14:textId="35016088" w:rsidR="00C6788D" w:rsidRPr="00C6788D" w:rsidRDefault="008C0D89" w:rsidP="00C6788D">
      <w:pPr>
        <w:pStyle w:val="Ttulo3"/>
        <w:rPr>
          <w:lang w:val="es-ES"/>
        </w:rPr>
      </w:pPr>
      <w:bookmarkStart w:id="95" w:name="_Toc421793191"/>
      <w:r w:rsidRPr="008C0D89">
        <w:rPr>
          <w:lang w:val="es-ES"/>
        </w:rPr>
        <w:t>Sprint</w:t>
      </w:r>
      <w:r w:rsidR="00C6788D" w:rsidRPr="00C6788D">
        <w:rPr>
          <w:lang w:val="es-ES"/>
        </w:rPr>
        <w:t xml:space="preserve"> #2</w:t>
      </w:r>
      <w:bookmarkEnd w:id="95"/>
    </w:p>
    <w:p w14:paraId="01F2D4B0" w14:textId="64B718F8" w:rsidR="00C6788D" w:rsidRDefault="00C6788D" w:rsidP="00C6788D">
      <w:pPr>
        <w:rPr>
          <w:b/>
          <w:lang w:val="es-AR"/>
        </w:rPr>
      </w:pPr>
      <w:r>
        <w:rPr>
          <w:lang w:val="es-AR"/>
        </w:rPr>
        <w:t xml:space="preserve">Tablas Agregadas: </w:t>
      </w:r>
      <w:r w:rsidRPr="00C6788D">
        <w:rPr>
          <w:b/>
          <w:lang w:val="es-AR"/>
        </w:rPr>
        <w:t>Configuraciones</w:t>
      </w:r>
      <w:r>
        <w:rPr>
          <w:lang w:val="es-AR"/>
        </w:rPr>
        <w:t xml:space="preserve"> y </w:t>
      </w:r>
      <w:r w:rsidRPr="00C6788D">
        <w:rPr>
          <w:b/>
          <w:lang w:val="es-AR"/>
        </w:rPr>
        <w:t>EstadosAmbitos.</w:t>
      </w:r>
    </w:p>
    <w:p w14:paraId="29ACEC54" w14:textId="24DFF912" w:rsidR="00C6788D" w:rsidRPr="008C0D89" w:rsidRDefault="008C0D89" w:rsidP="008C0D89">
      <w:pPr>
        <w:pStyle w:val="Ttulo3"/>
        <w:rPr>
          <w:lang w:val="es-ES"/>
        </w:rPr>
      </w:pPr>
      <w:bookmarkStart w:id="96" w:name="_Toc421793192"/>
      <w:r w:rsidRPr="008C0D89">
        <w:rPr>
          <w:lang w:val="es-ES"/>
        </w:rPr>
        <w:t>Sprint #3</w:t>
      </w:r>
      <w:bookmarkEnd w:id="96"/>
    </w:p>
    <w:p w14:paraId="7D8BC841" w14:textId="1C657403" w:rsidR="00C6788D" w:rsidRPr="00C6788D" w:rsidRDefault="00C6788D" w:rsidP="00C6788D">
      <w:pPr>
        <w:rPr>
          <w:lang w:val="es-AR"/>
        </w:rPr>
      </w:pPr>
      <w:r w:rsidRPr="00C6788D">
        <w:rPr>
          <w:lang w:val="es-AR"/>
        </w:rPr>
        <w:t>No sufrió cambios.</w:t>
      </w:r>
    </w:p>
    <w:p w14:paraId="768E5F4B" w14:textId="3F630823" w:rsidR="00C6788D" w:rsidRPr="00101C9D" w:rsidRDefault="00C6788D" w:rsidP="00C6788D">
      <w:pPr>
        <w:pStyle w:val="Ttulo3"/>
        <w:rPr>
          <w:lang w:val="es-AR"/>
        </w:rPr>
      </w:pPr>
      <w:bookmarkStart w:id="97" w:name="_Toc421793193"/>
      <w:r w:rsidRPr="00101C9D">
        <w:rPr>
          <w:lang w:val="es-AR"/>
        </w:rPr>
        <w:t>Sprint #4</w:t>
      </w:r>
      <w:bookmarkEnd w:id="97"/>
    </w:p>
    <w:p w14:paraId="2A38239F" w14:textId="1B5FA152" w:rsidR="00C6788D" w:rsidRDefault="00C6788D" w:rsidP="00C6788D">
      <w:pPr>
        <w:pStyle w:val="Prrafodelista"/>
        <w:ind w:left="0"/>
        <w:rPr>
          <w:lang w:val="es-AR"/>
        </w:rPr>
      </w:pPr>
      <w:r>
        <w:rPr>
          <w:lang w:val="es-AR"/>
        </w:rPr>
        <w:t>Tablas Afectadas: Se eliminó “EquipoXGrupo” y Cambió de nombre “Configuraciones” a “ConfiguracionesEdicion”.</w:t>
      </w:r>
    </w:p>
    <w:p w14:paraId="46BB4C79" w14:textId="60C507B3" w:rsidR="00C6788D" w:rsidRDefault="00C6788D" w:rsidP="00C6788D">
      <w:pPr>
        <w:rPr>
          <w:b/>
          <w:lang w:val="es-AR"/>
        </w:rPr>
      </w:pPr>
      <w:r>
        <w:rPr>
          <w:lang w:val="es-AR"/>
        </w:rPr>
        <w:t>Tablas Agregadas</w:t>
      </w:r>
      <w:r w:rsidRPr="00C6788D">
        <w:rPr>
          <w:b/>
          <w:lang w:val="es-AR"/>
        </w:rPr>
        <w:t>: Árbitros, EquipoXEdicion, Fechas, GenerosEdicion, Jugadores y Partidos</w:t>
      </w:r>
      <w:r>
        <w:rPr>
          <w:b/>
          <w:lang w:val="es-AR"/>
        </w:rPr>
        <w:t>.</w:t>
      </w:r>
    </w:p>
    <w:p w14:paraId="3EBC819C" w14:textId="77777777" w:rsidR="00C6788D" w:rsidRDefault="00C6788D" w:rsidP="00C6788D">
      <w:pPr>
        <w:rPr>
          <w:b/>
          <w:lang w:val="es-AR"/>
        </w:rPr>
      </w:pPr>
    </w:p>
    <w:p w14:paraId="01C5498E" w14:textId="61854A7B" w:rsidR="00C6788D" w:rsidRPr="008C0D89" w:rsidRDefault="008C0D89" w:rsidP="008C0D89">
      <w:pPr>
        <w:pStyle w:val="Ttulo3"/>
        <w:rPr>
          <w:lang w:val="es-ES"/>
        </w:rPr>
      </w:pPr>
      <w:bookmarkStart w:id="98" w:name="_Toc421793194"/>
      <w:r w:rsidRPr="008C0D89">
        <w:rPr>
          <w:lang w:val="es-ES"/>
        </w:rPr>
        <w:lastRenderedPageBreak/>
        <w:t>Sprint #5</w:t>
      </w:r>
      <w:bookmarkEnd w:id="98"/>
    </w:p>
    <w:p w14:paraId="11DD0AC6" w14:textId="0AC32D56" w:rsidR="00C6788D" w:rsidRDefault="00C6788D" w:rsidP="00C6788D">
      <w:pPr>
        <w:rPr>
          <w:b/>
          <w:lang w:val="es-AR"/>
        </w:rPr>
      </w:pPr>
      <w:r>
        <w:rPr>
          <w:lang w:val="es-AR"/>
        </w:rPr>
        <w:t xml:space="preserve">Tablas Agregadas: </w:t>
      </w:r>
      <w:r w:rsidRPr="00C6788D">
        <w:rPr>
          <w:b/>
          <w:lang w:val="es-AR"/>
        </w:rPr>
        <w:t>Cambios, Goles, Noticias, Sanciones, Tarjetas, TitularesXPartido.</w:t>
      </w:r>
    </w:p>
    <w:p w14:paraId="78611C7C" w14:textId="17EC1678" w:rsidR="00C6788D" w:rsidRPr="008C0D89" w:rsidRDefault="008C0D89" w:rsidP="008C0D89">
      <w:pPr>
        <w:pStyle w:val="Ttulo3"/>
        <w:rPr>
          <w:lang w:val="es-ES"/>
        </w:rPr>
      </w:pPr>
      <w:bookmarkStart w:id="99" w:name="_Toc421793195"/>
      <w:r w:rsidRPr="008C0D89">
        <w:rPr>
          <w:lang w:val="es-ES"/>
        </w:rPr>
        <w:t>Sprint #6</w:t>
      </w:r>
      <w:bookmarkEnd w:id="99"/>
    </w:p>
    <w:p w14:paraId="4D09245E" w14:textId="3AF6B947" w:rsidR="00C6788D" w:rsidRDefault="00C6788D" w:rsidP="00C6788D">
      <w:pPr>
        <w:rPr>
          <w:lang w:val="es-AR"/>
        </w:rPr>
      </w:pPr>
      <w:r>
        <w:rPr>
          <w:lang w:val="es-AR"/>
        </w:rPr>
        <w:t>No sufrió cambios.</w:t>
      </w:r>
    </w:p>
    <w:p w14:paraId="41C0BF95" w14:textId="17B75D53" w:rsidR="00C6788D" w:rsidRPr="008C0D89" w:rsidRDefault="008C0D89" w:rsidP="008C0D89">
      <w:pPr>
        <w:pStyle w:val="Ttulo3"/>
        <w:rPr>
          <w:lang w:val="es-ES"/>
        </w:rPr>
      </w:pPr>
      <w:bookmarkStart w:id="100" w:name="_Toc421793196"/>
      <w:r w:rsidRPr="008C0D89">
        <w:rPr>
          <w:lang w:val="es-ES"/>
        </w:rPr>
        <w:t>Sprint #7</w:t>
      </w:r>
      <w:bookmarkEnd w:id="100"/>
    </w:p>
    <w:p w14:paraId="17E8ADFF" w14:textId="77777777" w:rsidR="00C6788D" w:rsidRPr="00D94B36" w:rsidRDefault="00C6788D" w:rsidP="00C6788D">
      <w:pPr>
        <w:rPr>
          <w:b/>
          <w:lang w:val="es-AR"/>
        </w:rPr>
      </w:pPr>
      <w:r>
        <w:rPr>
          <w:lang w:val="es-AR"/>
        </w:rPr>
        <w:t xml:space="preserve">Tablas Agregadas: </w:t>
      </w:r>
      <w:r w:rsidRPr="00D94B36">
        <w:rPr>
          <w:b/>
          <w:lang w:val="es-AR"/>
        </w:rPr>
        <w:t>EquiposXGrupo</w:t>
      </w:r>
      <w:r>
        <w:rPr>
          <w:lang w:val="es-AR"/>
        </w:rPr>
        <w:t xml:space="preserve"> y </w:t>
      </w:r>
      <w:r w:rsidRPr="00D94B36">
        <w:rPr>
          <w:b/>
          <w:lang w:val="es-AR"/>
        </w:rPr>
        <w:t>TiposGol.</w:t>
      </w:r>
    </w:p>
    <w:p w14:paraId="13D69876" w14:textId="3195B832" w:rsidR="00C6788D" w:rsidRPr="008C0D89" w:rsidRDefault="008C0D89" w:rsidP="008C0D89">
      <w:pPr>
        <w:pStyle w:val="Ttulo3"/>
        <w:rPr>
          <w:lang w:val="es-ES"/>
        </w:rPr>
      </w:pPr>
      <w:bookmarkStart w:id="101" w:name="_Toc421793197"/>
      <w:r w:rsidRPr="008C0D89">
        <w:rPr>
          <w:lang w:val="es-ES"/>
        </w:rPr>
        <w:t>Sprint #8</w:t>
      </w:r>
      <w:bookmarkEnd w:id="101"/>
    </w:p>
    <w:p w14:paraId="5467CAFB" w14:textId="6DF00476" w:rsidR="00C6788D" w:rsidRDefault="00C6788D" w:rsidP="00C6788D">
      <w:pPr>
        <w:rPr>
          <w:lang w:val="es-AR"/>
        </w:rPr>
      </w:pPr>
      <w:r>
        <w:rPr>
          <w:lang w:val="es-AR"/>
        </w:rPr>
        <w:t xml:space="preserve">Tablas Agregadas: </w:t>
      </w:r>
      <w:r>
        <w:rPr>
          <w:b/>
          <w:lang w:val="es-AR"/>
        </w:rPr>
        <w:t>MotivosSancion.</w:t>
      </w:r>
    </w:p>
    <w:p w14:paraId="73027841" w14:textId="18F9C21F" w:rsidR="00C6788D" w:rsidRPr="008C0D89" w:rsidRDefault="008C0D89" w:rsidP="008C0D89">
      <w:pPr>
        <w:pStyle w:val="Ttulo3"/>
        <w:rPr>
          <w:lang w:val="es-ES"/>
        </w:rPr>
      </w:pPr>
      <w:bookmarkStart w:id="102" w:name="_Toc421793198"/>
      <w:r w:rsidRPr="008C0D89">
        <w:rPr>
          <w:lang w:val="es-ES"/>
        </w:rPr>
        <w:t>Sprint #9</w:t>
      </w:r>
      <w:bookmarkEnd w:id="102"/>
    </w:p>
    <w:p w14:paraId="129B8322" w14:textId="2BE82339" w:rsidR="00C6788D" w:rsidRDefault="00C6788D" w:rsidP="00C6788D">
      <w:pPr>
        <w:rPr>
          <w:lang w:val="es-AR"/>
        </w:rPr>
      </w:pPr>
      <w:r>
        <w:rPr>
          <w:lang w:val="es-AR"/>
        </w:rPr>
        <w:t>No sufrió cambios.</w:t>
      </w:r>
    </w:p>
    <w:p w14:paraId="5BA9197B" w14:textId="7ECC4E8E" w:rsidR="00C6788D" w:rsidRPr="008C0D89" w:rsidRDefault="008C0D89" w:rsidP="008C0D89">
      <w:pPr>
        <w:pStyle w:val="Ttulo3"/>
        <w:rPr>
          <w:lang w:val="es-ES"/>
        </w:rPr>
      </w:pPr>
      <w:bookmarkStart w:id="103" w:name="_Toc421793199"/>
      <w:r w:rsidRPr="008C0D89">
        <w:rPr>
          <w:lang w:val="es-ES"/>
        </w:rPr>
        <w:t>Sprint #10</w:t>
      </w:r>
      <w:bookmarkEnd w:id="103"/>
    </w:p>
    <w:p w14:paraId="3D09BE19" w14:textId="11FA13A9" w:rsidR="00C6788D" w:rsidRDefault="00C6788D" w:rsidP="00C6788D">
      <w:pPr>
        <w:rPr>
          <w:lang w:val="es-AR"/>
        </w:rPr>
      </w:pPr>
      <w:r>
        <w:rPr>
          <w:lang w:val="es-AR"/>
        </w:rPr>
        <w:t xml:space="preserve">Tablas Agregadas: </w:t>
      </w:r>
      <w:r>
        <w:rPr>
          <w:b/>
          <w:lang w:val="es-AR"/>
        </w:rPr>
        <w:t>TablaPosicionesFinal.</w:t>
      </w:r>
    </w:p>
    <w:p w14:paraId="472C4FF9" w14:textId="39AB2F5B" w:rsidR="00C6788D" w:rsidRPr="008C0D89" w:rsidRDefault="008C0D89" w:rsidP="008C0D89">
      <w:pPr>
        <w:pStyle w:val="Ttulo3"/>
        <w:rPr>
          <w:lang w:val="es-ES"/>
        </w:rPr>
      </w:pPr>
      <w:bookmarkStart w:id="104" w:name="_Toc421793200"/>
      <w:r w:rsidRPr="008C0D89">
        <w:rPr>
          <w:lang w:val="es-ES"/>
        </w:rPr>
        <w:t>Sprint #11</w:t>
      </w:r>
      <w:bookmarkEnd w:id="104"/>
    </w:p>
    <w:p w14:paraId="39CEA212" w14:textId="41D10540" w:rsidR="00C6788D" w:rsidRDefault="00C6788D" w:rsidP="00C6788D">
      <w:pPr>
        <w:rPr>
          <w:lang w:val="es-AR"/>
        </w:rPr>
      </w:pPr>
      <w:r>
        <w:rPr>
          <w:lang w:val="es-AR"/>
        </w:rPr>
        <w:t>No sufrió cambios.</w:t>
      </w:r>
    </w:p>
    <w:p w14:paraId="28468057" w14:textId="28EEC597" w:rsidR="00C6788D" w:rsidRPr="008C0D89" w:rsidRDefault="008C0D89" w:rsidP="008C0D89">
      <w:pPr>
        <w:pStyle w:val="Ttulo3"/>
        <w:rPr>
          <w:lang w:val="es-ES"/>
        </w:rPr>
      </w:pPr>
      <w:bookmarkStart w:id="105" w:name="_Toc421793201"/>
      <w:r w:rsidRPr="008C0D89">
        <w:rPr>
          <w:lang w:val="es-ES"/>
        </w:rPr>
        <w:t>Sprint #12</w:t>
      </w:r>
      <w:bookmarkEnd w:id="105"/>
    </w:p>
    <w:p w14:paraId="33B65BCE" w14:textId="7CAF01D9" w:rsidR="00C6788D" w:rsidRDefault="00C6788D" w:rsidP="00C6788D">
      <w:pPr>
        <w:rPr>
          <w:lang w:val="es-AR"/>
        </w:rPr>
      </w:pPr>
      <w:r>
        <w:rPr>
          <w:lang w:val="es-AR"/>
        </w:rPr>
        <w:t xml:space="preserve">Tablas Agregadas: </w:t>
      </w:r>
      <w:r w:rsidRPr="007D6851">
        <w:rPr>
          <w:b/>
          <w:lang w:val="es-AR"/>
        </w:rPr>
        <w:t>ConfiguracionesVisual</w:t>
      </w:r>
      <w:r>
        <w:rPr>
          <w:b/>
          <w:lang w:val="es-AR"/>
        </w:rPr>
        <w:t>.</w:t>
      </w:r>
    </w:p>
    <w:p w14:paraId="7C60FB3C" w14:textId="4392A428" w:rsidR="00C6788D" w:rsidRPr="008C0D89" w:rsidRDefault="008C0D89" w:rsidP="008C0D89">
      <w:pPr>
        <w:pStyle w:val="Ttulo3"/>
        <w:rPr>
          <w:lang w:val="es-ES"/>
        </w:rPr>
      </w:pPr>
      <w:bookmarkStart w:id="106" w:name="_Toc421793202"/>
      <w:r w:rsidRPr="008C0D89">
        <w:rPr>
          <w:lang w:val="es-ES"/>
        </w:rPr>
        <w:t>Sprint #13</w:t>
      </w:r>
      <w:bookmarkEnd w:id="106"/>
    </w:p>
    <w:p w14:paraId="398E6F09" w14:textId="60E6D838" w:rsidR="00C6788D" w:rsidRDefault="00C6788D" w:rsidP="00C6788D">
      <w:pPr>
        <w:rPr>
          <w:lang w:val="es-AR"/>
        </w:rPr>
      </w:pPr>
      <w:r>
        <w:rPr>
          <w:lang w:val="es-AR"/>
        </w:rPr>
        <w:t>No sufrió cambios.</w:t>
      </w:r>
    </w:p>
    <w:p w14:paraId="0CCAD2B6" w14:textId="4756DC70" w:rsidR="00C6788D" w:rsidRPr="008C0D89" w:rsidRDefault="008C0D89" w:rsidP="008C0D89">
      <w:pPr>
        <w:pStyle w:val="Ttulo3"/>
        <w:rPr>
          <w:lang w:val="es-ES"/>
        </w:rPr>
      </w:pPr>
      <w:bookmarkStart w:id="107" w:name="_Toc421793203"/>
      <w:r w:rsidRPr="008C0D89">
        <w:rPr>
          <w:lang w:val="es-ES"/>
        </w:rPr>
        <w:t>Sprint #14</w:t>
      </w:r>
      <w:bookmarkEnd w:id="107"/>
    </w:p>
    <w:p w14:paraId="5CCDF634" w14:textId="77777777" w:rsidR="00C6788D" w:rsidRDefault="00C6788D" w:rsidP="00C6788D">
      <w:pPr>
        <w:rPr>
          <w:lang w:val="es-AR"/>
        </w:rPr>
      </w:pPr>
      <w:r>
        <w:rPr>
          <w:lang w:val="es-AR"/>
        </w:rPr>
        <w:t>No sufrió cambios.</w:t>
      </w:r>
    </w:p>
    <w:p w14:paraId="3DF5765E" w14:textId="77777777" w:rsidR="00C6788D" w:rsidRDefault="00C6788D" w:rsidP="00C6788D">
      <w:pPr>
        <w:rPr>
          <w:lang w:val="es-AR"/>
        </w:rPr>
      </w:pPr>
    </w:p>
    <w:p w14:paraId="478D0C57" w14:textId="77777777" w:rsidR="00415081" w:rsidRDefault="00662449" w:rsidP="00415081">
      <w:pPr>
        <w:jc w:val="center"/>
        <w:rPr>
          <w:lang w:val="es-ES"/>
        </w:rPr>
      </w:pPr>
      <w:r>
        <w:rPr>
          <w:noProof/>
          <w:lang w:val="es-ES" w:eastAsia="es-ES"/>
        </w:rPr>
        <w:lastRenderedPageBreak/>
        <w:drawing>
          <wp:inline distT="0" distB="0" distL="0" distR="0" wp14:anchorId="591516E4" wp14:editId="51D4E9EC">
            <wp:extent cx="6962775" cy="4038353"/>
            <wp:effectExtent l="0" t="4445"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rint 5.pn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6972528" cy="4044010"/>
                    </a:xfrm>
                    <a:prstGeom prst="rect">
                      <a:avLst/>
                    </a:prstGeom>
                  </pic:spPr>
                </pic:pic>
              </a:graphicData>
            </a:graphic>
          </wp:inline>
        </w:drawing>
      </w:r>
    </w:p>
    <w:p w14:paraId="0E369113" w14:textId="77777777" w:rsidR="00415081" w:rsidRDefault="00415081">
      <w:pPr>
        <w:jc w:val="left"/>
        <w:rPr>
          <w:lang w:val="es-ES"/>
        </w:rPr>
      </w:pPr>
      <w:r>
        <w:rPr>
          <w:lang w:val="es-ES"/>
        </w:rPr>
        <w:br w:type="page"/>
      </w:r>
    </w:p>
    <w:p w14:paraId="74FC1D86" w14:textId="091F3B67" w:rsidR="00497222" w:rsidRDefault="00497222" w:rsidP="001B7A50">
      <w:pPr>
        <w:pStyle w:val="Ttulo2"/>
        <w:rPr>
          <w:lang w:val="es-ES"/>
        </w:rPr>
      </w:pPr>
      <w:bookmarkStart w:id="108" w:name="_Toc421793204"/>
      <w:r>
        <w:rPr>
          <w:lang w:val="es-ES"/>
        </w:rPr>
        <w:lastRenderedPageBreak/>
        <w:t>Entidades (Biblioteca de Clases)</w:t>
      </w:r>
      <w:bookmarkEnd w:id="108"/>
    </w:p>
    <w:p w14:paraId="0705A11C" w14:textId="77777777" w:rsidR="00497222" w:rsidRDefault="00497222" w:rsidP="00497222">
      <w:pPr>
        <w:rPr>
          <w:lang w:val="es-ES"/>
        </w:rPr>
      </w:pPr>
      <w:r>
        <w:rPr>
          <w:noProof/>
          <w:lang w:val="es-ES" w:eastAsia="es-ES"/>
        </w:rPr>
        <w:drawing>
          <wp:inline distT="0" distB="0" distL="0" distR="0" wp14:anchorId="7FA2CDC3" wp14:editId="701EDFDE">
            <wp:extent cx="5400040" cy="209994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099945"/>
                    </a:xfrm>
                    <a:prstGeom prst="rect">
                      <a:avLst/>
                    </a:prstGeom>
                  </pic:spPr>
                </pic:pic>
              </a:graphicData>
            </a:graphic>
          </wp:inline>
        </w:drawing>
      </w:r>
    </w:p>
    <w:p w14:paraId="7E02535C" w14:textId="77777777" w:rsidR="00497222" w:rsidRDefault="00497222" w:rsidP="00497222">
      <w:pPr>
        <w:rPr>
          <w:lang w:val="es-ES"/>
        </w:rPr>
      </w:pPr>
      <w:r>
        <w:rPr>
          <w:noProof/>
          <w:lang w:val="es-ES" w:eastAsia="es-ES"/>
        </w:rPr>
        <w:drawing>
          <wp:inline distT="0" distB="0" distL="0" distR="0" wp14:anchorId="183DEACC" wp14:editId="6B7F3F62">
            <wp:extent cx="5400040" cy="35693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569335"/>
                    </a:xfrm>
                    <a:prstGeom prst="rect">
                      <a:avLst/>
                    </a:prstGeom>
                  </pic:spPr>
                </pic:pic>
              </a:graphicData>
            </a:graphic>
          </wp:inline>
        </w:drawing>
      </w:r>
    </w:p>
    <w:p w14:paraId="3A44E65C" w14:textId="77777777" w:rsidR="00497222" w:rsidRDefault="00497222" w:rsidP="00497222">
      <w:pPr>
        <w:rPr>
          <w:lang w:val="es-ES"/>
        </w:rPr>
      </w:pPr>
      <w:r>
        <w:rPr>
          <w:noProof/>
          <w:lang w:val="es-ES" w:eastAsia="es-ES"/>
        </w:rPr>
        <w:lastRenderedPageBreak/>
        <w:drawing>
          <wp:inline distT="0" distB="0" distL="0" distR="0" wp14:anchorId="3E6EC983" wp14:editId="0BAF76A2">
            <wp:extent cx="5400040" cy="4242435"/>
            <wp:effectExtent l="0" t="0" r="0"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242435"/>
                    </a:xfrm>
                    <a:prstGeom prst="rect">
                      <a:avLst/>
                    </a:prstGeom>
                  </pic:spPr>
                </pic:pic>
              </a:graphicData>
            </a:graphic>
          </wp:inline>
        </w:drawing>
      </w:r>
    </w:p>
    <w:p w14:paraId="00462DAB" w14:textId="77777777" w:rsidR="00497222" w:rsidRDefault="00497222" w:rsidP="00497222">
      <w:pPr>
        <w:pStyle w:val="Ttulo2"/>
        <w:rPr>
          <w:lang w:val="es-ES"/>
        </w:rPr>
      </w:pPr>
      <w:bookmarkStart w:id="109" w:name="_Toc421793205"/>
      <w:r>
        <w:rPr>
          <w:lang w:val="es-ES"/>
        </w:rPr>
        <w:t>Acceso a Datos (Biblioteca de Clases)</w:t>
      </w:r>
      <w:bookmarkEnd w:id="109"/>
    </w:p>
    <w:p w14:paraId="1F52AF39" w14:textId="77777777" w:rsidR="00497222" w:rsidRDefault="00497222" w:rsidP="00497222">
      <w:pPr>
        <w:rPr>
          <w:lang w:val="es-ES"/>
        </w:rPr>
      </w:pPr>
      <w:r>
        <w:rPr>
          <w:noProof/>
          <w:lang w:val="es-ES" w:eastAsia="es-ES"/>
        </w:rPr>
        <w:drawing>
          <wp:inline distT="0" distB="0" distL="0" distR="0" wp14:anchorId="0EF1691C" wp14:editId="6566EB35">
            <wp:extent cx="5718412" cy="3329305"/>
            <wp:effectExtent l="0" t="0" r="0"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0912" cy="3342405"/>
                    </a:xfrm>
                    <a:prstGeom prst="rect">
                      <a:avLst/>
                    </a:prstGeom>
                  </pic:spPr>
                </pic:pic>
              </a:graphicData>
            </a:graphic>
          </wp:inline>
        </w:drawing>
      </w:r>
    </w:p>
    <w:p w14:paraId="4218D6BB" w14:textId="77777777" w:rsidR="00497222" w:rsidRDefault="00497222" w:rsidP="00497222">
      <w:pPr>
        <w:rPr>
          <w:lang w:val="es-ES"/>
        </w:rPr>
      </w:pPr>
      <w:r>
        <w:rPr>
          <w:noProof/>
          <w:lang w:val="es-ES" w:eastAsia="es-ES"/>
        </w:rPr>
        <w:lastRenderedPageBreak/>
        <w:drawing>
          <wp:inline distT="0" distB="0" distL="0" distR="0" wp14:anchorId="40A7A4D8" wp14:editId="385A3F99">
            <wp:extent cx="5400040" cy="54197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419725"/>
                    </a:xfrm>
                    <a:prstGeom prst="rect">
                      <a:avLst/>
                    </a:prstGeom>
                  </pic:spPr>
                </pic:pic>
              </a:graphicData>
            </a:graphic>
          </wp:inline>
        </w:drawing>
      </w:r>
    </w:p>
    <w:p w14:paraId="4DF28E90" w14:textId="77777777" w:rsidR="00497222" w:rsidRDefault="00497222" w:rsidP="00497222">
      <w:pPr>
        <w:jc w:val="left"/>
        <w:rPr>
          <w:lang w:val="es-ES"/>
        </w:rPr>
      </w:pPr>
      <w:r>
        <w:rPr>
          <w:lang w:val="es-ES"/>
        </w:rPr>
        <w:br w:type="page"/>
      </w:r>
    </w:p>
    <w:p w14:paraId="6D5400DA" w14:textId="77777777" w:rsidR="00497222" w:rsidRDefault="00497222" w:rsidP="00497222">
      <w:pPr>
        <w:pStyle w:val="Ttulo2"/>
        <w:rPr>
          <w:lang w:val="es-ES"/>
        </w:rPr>
      </w:pPr>
      <w:bookmarkStart w:id="110" w:name="_Toc421793206"/>
      <w:r>
        <w:rPr>
          <w:lang w:val="es-ES"/>
        </w:rPr>
        <w:lastRenderedPageBreak/>
        <w:t>Lógica (Biblioteca de Clases)</w:t>
      </w:r>
      <w:bookmarkEnd w:id="110"/>
    </w:p>
    <w:p w14:paraId="4AB1A388" w14:textId="77777777" w:rsidR="00497222" w:rsidRDefault="00497222" w:rsidP="00497222">
      <w:pPr>
        <w:rPr>
          <w:lang w:val="es-ES"/>
        </w:rPr>
      </w:pPr>
      <w:r>
        <w:rPr>
          <w:noProof/>
          <w:lang w:val="es-ES" w:eastAsia="es-ES"/>
        </w:rPr>
        <w:drawing>
          <wp:inline distT="0" distB="0" distL="0" distR="0" wp14:anchorId="16F3C892" wp14:editId="7946A745">
            <wp:extent cx="5400040" cy="5921375"/>
            <wp:effectExtent l="0" t="0" r="0"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5921375"/>
                    </a:xfrm>
                    <a:prstGeom prst="rect">
                      <a:avLst/>
                    </a:prstGeom>
                  </pic:spPr>
                </pic:pic>
              </a:graphicData>
            </a:graphic>
          </wp:inline>
        </w:drawing>
      </w:r>
    </w:p>
    <w:p w14:paraId="1BDB6775" w14:textId="77777777" w:rsidR="00497222" w:rsidRDefault="00497222" w:rsidP="00497222">
      <w:pPr>
        <w:rPr>
          <w:lang w:val="es-ES"/>
        </w:rPr>
      </w:pPr>
      <w:r>
        <w:rPr>
          <w:noProof/>
          <w:lang w:val="es-ES" w:eastAsia="es-ES"/>
        </w:rPr>
        <w:lastRenderedPageBreak/>
        <w:drawing>
          <wp:inline distT="0" distB="0" distL="0" distR="0" wp14:anchorId="501D2C9C" wp14:editId="268C0857">
            <wp:extent cx="5400040" cy="6276975"/>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6276975"/>
                    </a:xfrm>
                    <a:prstGeom prst="rect">
                      <a:avLst/>
                    </a:prstGeom>
                  </pic:spPr>
                </pic:pic>
              </a:graphicData>
            </a:graphic>
          </wp:inline>
        </w:drawing>
      </w:r>
    </w:p>
    <w:p w14:paraId="4B1CBF2E" w14:textId="77777777" w:rsidR="00497222" w:rsidRDefault="00497222" w:rsidP="00497222">
      <w:pPr>
        <w:rPr>
          <w:lang w:val="es-ES"/>
        </w:rPr>
      </w:pPr>
      <w:r>
        <w:rPr>
          <w:noProof/>
          <w:lang w:val="es-ES" w:eastAsia="es-ES"/>
        </w:rPr>
        <w:lastRenderedPageBreak/>
        <w:drawing>
          <wp:inline distT="0" distB="0" distL="0" distR="0" wp14:anchorId="1B129F3B" wp14:editId="6528B843">
            <wp:extent cx="5400040" cy="59448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944870"/>
                    </a:xfrm>
                    <a:prstGeom prst="rect">
                      <a:avLst/>
                    </a:prstGeom>
                  </pic:spPr>
                </pic:pic>
              </a:graphicData>
            </a:graphic>
          </wp:inline>
        </w:drawing>
      </w:r>
    </w:p>
    <w:p w14:paraId="28DF3316" w14:textId="77777777" w:rsidR="00497222" w:rsidRDefault="00497222" w:rsidP="00497222">
      <w:pPr>
        <w:jc w:val="left"/>
        <w:rPr>
          <w:lang w:val="es-ES"/>
        </w:rPr>
      </w:pPr>
      <w:r>
        <w:rPr>
          <w:lang w:val="es-ES"/>
        </w:rPr>
        <w:br w:type="page"/>
      </w:r>
    </w:p>
    <w:p w14:paraId="15B791A3" w14:textId="77777777" w:rsidR="00497222" w:rsidRDefault="00497222" w:rsidP="00497222">
      <w:pPr>
        <w:pStyle w:val="Ttulo2"/>
        <w:rPr>
          <w:lang w:val="es-ES"/>
        </w:rPr>
      </w:pPr>
      <w:bookmarkStart w:id="111" w:name="_Toc421793207"/>
      <w:r>
        <w:rPr>
          <w:lang w:val="es-ES"/>
        </w:rPr>
        <w:lastRenderedPageBreak/>
        <w:t>Utils (Biblioteca de Clases)</w:t>
      </w:r>
      <w:bookmarkEnd w:id="111"/>
    </w:p>
    <w:p w14:paraId="3E5AC7FF" w14:textId="77777777" w:rsidR="00497222" w:rsidRDefault="00497222" w:rsidP="00497222">
      <w:pPr>
        <w:rPr>
          <w:lang w:val="es-ES"/>
        </w:rPr>
      </w:pPr>
      <w:r>
        <w:rPr>
          <w:noProof/>
          <w:lang w:val="es-ES" w:eastAsia="es-ES"/>
        </w:rPr>
        <w:drawing>
          <wp:inline distT="0" distB="0" distL="0" distR="0" wp14:anchorId="49E4CE42" wp14:editId="6631C731">
            <wp:extent cx="5400040" cy="471360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713605"/>
                    </a:xfrm>
                    <a:prstGeom prst="rect">
                      <a:avLst/>
                    </a:prstGeom>
                  </pic:spPr>
                </pic:pic>
              </a:graphicData>
            </a:graphic>
          </wp:inline>
        </w:drawing>
      </w:r>
    </w:p>
    <w:p w14:paraId="4FEB931C" w14:textId="77777777" w:rsidR="00497222" w:rsidRDefault="00497222" w:rsidP="00497222">
      <w:pPr>
        <w:rPr>
          <w:lang w:val="es-ES"/>
        </w:rPr>
      </w:pPr>
    </w:p>
    <w:p w14:paraId="3F9EB13D" w14:textId="77777777" w:rsidR="004A2E20" w:rsidRPr="004A2E20" w:rsidRDefault="004A2E20" w:rsidP="004A2E20">
      <w:pPr>
        <w:rPr>
          <w:lang w:val="es-ES"/>
        </w:rPr>
      </w:pPr>
    </w:p>
    <w:p w14:paraId="6AF21626" w14:textId="77777777" w:rsidR="00407D89" w:rsidRDefault="00407D89">
      <w:pPr>
        <w:jc w:val="left"/>
        <w:rPr>
          <w:rFonts w:eastAsiaTheme="majorEastAsia" w:cstheme="majorBidi"/>
          <w:b/>
          <w:caps/>
          <w:color w:val="FFFFFF" w:themeColor="background1"/>
          <w:spacing w:val="15"/>
          <w:lang w:val="es-ES"/>
        </w:rPr>
      </w:pPr>
      <w:r>
        <w:rPr>
          <w:lang w:val="es-ES"/>
        </w:rPr>
        <w:br w:type="page"/>
      </w:r>
    </w:p>
    <w:p w14:paraId="69D1D4CC" w14:textId="77777777" w:rsidR="001B7A50" w:rsidRDefault="001B7A50" w:rsidP="001B7A50">
      <w:pPr>
        <w:rPr>
          <w:lang w:val="es-ES"/>
        </w:rPr>
      </w:pPr>
    </w:p>
    <w:p w14:paraId="31DD95B7" w14:textId="77777777" w:rsidR="001B7A50" w:rsidRDefault="001B7A50" w:rsidP="001B7A50">
      <w:pPr>
        <w:rPr>
          <w:lang w:val="es-ES"/>
        </w:rPr>
      </w:pPr>
    </w:p>
    <w:p w14:paraId="1CC54DC5" w14:textId="77777777" w:rsidR="001B7A50" w:rsidRDefault="001B7A50" w:rsidP="001B7A50">
      <w:pPr>
        <w:rPr>
          <w:lang w:val="es-ES"/>
        </w:rPr>
      </w:pPr>
    </w:p>
    <w:p w14:paraId="5845528F" w14:textId="77777777" w:rsidR="001B7A50" w:rsidRDefault="001B7A50" w:rsidP="001B7A50">
      <w:pPr>
        <w:rPr>
          <w:lang w:val="es-ES"/>
        </w:rPr>
      </w:pPr>
    </w:p>
    <w:p w14:paraId="767D298A" w14:textId="77777777" w:rsidR="001B7A50" w:rsidRDefault="001B7A50" w:rsidP="001B7A50">
      <w:pPr>
        <w:rPr>
          <w:lang w:val="es-ES"/>
        </w:rPr>
      </w:pPr>
    </w:p>
    <w:p w14:paraId="3AAF7B0F" w14:textId="77777777" w:rsidR="001B7A50" w:rsidRDefault="001B7A50" w:rsidP="001B7A50">
      <w:pPr>
        <w:rPr>
          <w:lang w:val="es-ES"/>
        </w:rPr>
      </w:pPr>
    </w:p>
    <w:p w14:paraId="7910C5E3" w14:textId="7C0B5B10" w:rsidR="001B7A50" w:rsidRDefault="001B7A50" w:rsidP="001B7A50">
      <w:pPr>
        <w:rPr>
          <w:lang w:val="es-ES"/>
        </w:rPr>
      </w:pPr>
    </w:p>
    <w:p w14:paraId="138494B2" w14:textId="5AB16B1F" w:rsidR="001B7A50" w:rsidRDefault="001B7A50" w:rsidP="001B7A50">
      <w:pPr>
        <w:rPr>
          <w:lang w:val="es-ES"/>
        </w:rPr>
      </w:pPr>
      <w:r w:rsidRPr="00DF2DCE">
        <w:rPr>
          <w:noProof/>
          <w:lang w:val="es-ES" w:eastAsia="es-ES"/>
        </w:rPr>
        <mc:AlternateContent>
          <mc:Choice Requires="wps">
            <w:drawing>
              <wp:anchor distT="0" distB="0" distL="114300" distR="114300" simplePos="0" relativeHeight="251723776" behindDoc="0" locked="0" layoutInCell="1" allowOverlap="1" wp14:anchorId="3974E1AC" wp14:editId="6432916D">
                <wp:simplePos x="0" y="0"/>
                <wp:positionH relativeFrom="margin">
                  <wp:posOffset>464024</wp:posOffset>
                </wp:positionH>
                <wp:positionV relativeFrom="paragraph">
                  <wp:posOffset>28148</wp:posOffset>
                </wp:positionV>
                <wp:extent cx="5173345" cy="1708150"/>
                <wp:effectExtent l="0" t="0" r="8255" b="6350"/>
                <wp:wrapNone/>
                <wp:docPr id="190"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73345" cy="1708150"/>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0" y="0"/>
                              </a:moveTo>
                              <a:lnTo>
                                <a:pt x="21599" y="0"/>
                              </a:lnTo>
                              <a:lnTo>
                                <a:pt x="21599" y="21600"/>
                              </a:lnTo>
                              <a:lnTo>
                                <a:pt x="0" y="21600"/>
                              </a:lnTo>
                              <a:close/>
                            </a:path>
                          </a:pathLst>
                        </a:custGeom>
                        <a:solidFill>
                          <a:schemeClr val="tx2"/>
                        </a:solid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w="12700" cap="flat" cmpd="sng">
                              <a:solidFill>
                                <a:srgbClr val="000000"/>
                              </a:solidFill>
                              <a:prstDash val="solid"/>
                              <a:miter lim="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effectLst>
                                <a:outerShdw blurRad="63500" dist="38099" dir="2700000" algn="ctr" rotWithShape="0">
                                  <a:srgbClr val="000000">
                                    <a:alpha val="74998"/>
                                  </a:srgbClr>
                                </a:outerShdw>
                              </a:effectLst>
                            </a14:hiddenEffects>
                          </a:ext>
                        </a:extLst>
                      </wps:spPr>
                      <wps:txbx>
                        <w:txbxContent>
                          <w:p w14:paraId="17CED300" w14:textId="17EDEB8E" w:rsidR="00A737E3" w:rsidRPr="00F8150A" w:rsidRDefault="00A737E3" w:rsidP="001B7A50">
                            <w:pPr>
                              <w:pStyle w:val="NormalWeb"/>
                              <w:spacing w:before="0" w:after="0"/>
                              <w:jc w:val="center"/>
                              <w:rPr>
                                <w:color w:val="FFFFFF" w:themeColor="background1"/>
                                <w:sz w:val="72"/>
                                <w:szCs w:val="80"/>
                              </w:rPr>
                            </w:pPr>
                            <w:r w:rsidRPr="00F8150A">
                              <w:rPr>
                                <w:rFonts w:ascii="League Gothic" w:eastAsia="MS PGothic" w:hAnsi="League Gothic" w:cs="League Gothic"/>
                                <w:color w:val="FFFFFF" w:themeColor="background1"/>
                                <w:spacing w:val="28"/>
                                <w:kern w:val="24"/>
                                <w:sz w:val="72"/>
                                <w:szCs w:val="80"/>
                              </w:rPr>
                              <w:t>PR</w:t>
                            </w:r>
                            <w:r>
                              <w:rPr>
                                <w:rFonts w:ascii="League Gothic" w:eastAsia="MS PGothic" w:hAnsi="League Gothic" w:cs="League Gothic"/>
                                <w:color w:val="FFFFFF" w:themeColor="background1"/>
                                <w:spacing w:val="28"/>
                                <w:kern w:val="24"/>
                                <w:sz w:val="72"/>
                                <w:szCs w:val="80"/>
                              </w:rPr>
                              <w:t>UEBA DE SOFTWARE</w:t>
                            </w:r>
                          </w:p>
                        </w:txbxContent>
                      </wps:txbx>
                      <wps:bodyPr wrap="square" lIns="50800" tIns="50800" rIns="50800" bIns="50800" anchor="ctr">
                        <a:noAutofit/>
                      </wps:bodyPr>
                    </wps:wsp>
                  </a:graphicData>
                </a:graphic>
                <wp14:sizeRelH relativeFrom="margin">
                  <wp14:pctWidth>0</wp14:pctWidth>
                </wp14:sizeRelH>
                <wp14:sizeRelV relativeFrom="margin">
                  <wp14:pctHeight>0</wp14:pctHeight>
                </wp14:sizeRelV>
              </wp:anchor>
            </w:drawing>
          </mc:Choice>
          <mc:Fallback>
            <w:pict>
              <v:shape w14:anchorId="3974E1AC" id="_x0000_s1144" style="position:absolute;left:0;text-align:left;margin-left:36.55pt;margin-top:2.2pt;width:407.35pt;height:134.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" adj="-11796480,,5400" path="m,l21599,r,21600l,21600,,xe" fillcolor="#63a537 [3215]" stroked="f">
                <v:stroke joinstyle="miter"/>
                <v:formulas/>
                <v:path arrowok="t" o:connecttype="custom" o:connectlocs="2586673,854075;2586673,854075;2586673,854075;2586673,854075" o:connectangles="0,0,0,0" textboxrect="0,0,21600,21600"/>
                <v:textbox inset="4pt,4pt,4pt,4pt">
                  <w:txbxContent>
                    <w:p w14:paraId="17CED300" w14:textId="17EDEB8E" w:rsidR="00A737E3" w:rsidRPr="00F8150A" w:rsidRDefault="00A737E3" w:rsidP="001B7A50">
                      <w:pPr>
                        <w:pStyle w:val="NormalWeb"/>
                        <w:spacing w:before="0" w:after="0"/>
                        <w:jc w:val="center"/>
                        <w:rPr>
                          <w:color w:val="FFFFFF" w:themeColor="background1"/>
                          <w:sz w:val="72"/>
                          <w:szCs w:val="80"/>
                        </w:rPr>
                      </w:pPr>
                      <w:r w:rsidRPr="00F8150A">
                        <w:rPr>
                          <w:rFonts w:ascii="League Gothic" w:eastAsia="MS PGothic" w:hAnsi="League Gothic" w:cs="League Gothic"/>
                          <w:color w:val="FFFFFF" w:themeColor="background1"/>
                          <w:spacing w:val="28"/>
                          <w:kern w:val="24"/>
                          <w:sz w:val="72"/>
                          <w:szCs w:val="80"/>
                        </w:rPr>
                        <w:t>PR</w:t>
                      </w:r>
                      <w:r>
                        <w:rPr>
                          <w:rFonts w:ascii="League Gothic" w:eastAsia="MS PGothic" w:hAnsi="League Gothic" w:cs="League Gothic"/>
                          <w:color w:val="FFFFFF" w:themeColor="background1"/>
                          <w:spacing w:val="28"/>
                          <w:kern w:val="24"/>
                          <w:sz w:val="72"/>
                          <w:szCs w:val="80"/>
                        </w:rPr>
                        <w:t>UEBA DE SOFTWARE</w:t>
                      </w:r>
                    </w:p>
                  </w:txbxContent>
                </v:textbox>
                <w10:wrap anchorx="margin"/>
              </v:shape>
            </w:pict>
          </mc:Fallback>
        </mc:AlternateContent>
      </w:r>
    </w:p>
    <w:p w14:paraId="6049349F" w14:textId="5588882F" w:rsidR="001B7A50" w:rsidRDefault="001B7A50" w:rsidP="001B7A50">
      <w:pPr>
        <w:rPr>
          <w:lang w:val="es-ES"/>
        </w:rPr>
      </w:pPr>
    </w:p>
    <w:p w14:paraId="7374AE4C" w14:textId="6BA0A67E" w:rsidR="001B7A50" w:rsidRDefault="001B7A50" w:rsidP="001B7A50">
      <w:pPr>
        <w:rPr>
          <w:lang w:val="es-ES"/>
        </w:rPr>
      </w:pPr>
    </w:p>
    <w:p w14:paraId="5E4F8115" w14:textId="77777777" w:rsidR="001B7A50" w:rsidRDefault="001B7A50" w:rsidP="001B7A50">
      <w:pPr>
        <w:rPr>
          <w:lang w:val="es-ES"/>
        </w:rPr>
      </w:pPr>
    </w:p>
    <w:p w14:paraId="2B17FCFD" w14:textId="77777777" w:rsidR="001B7A50" w:rsidRDefault="001B7A50" w:rsidP="001B7A50">
      <w:pPr>
        <w:rPr>
          <w:lang w:val="es-ES"/>
        </w:rPr>
      </w:pPr>
    </w:p>
    <w:p w14:paraId="402A41F2" w14:textId="77777777" w:rsidR="001B7A50" w:rsidRDefault="001B7A50" w:rsidP="001B7A50">
      <w:pPr>
        <w:rPr>
          <w:lang w:val="es-ES"/>
        </w:rPr>
      </w:pPr>
    </w:p>
    <w:p w14:paraId="5419E6BC" w14:textId="0E9617D9" w:rsidR="00236B19" w:rsidRPr="008C0D89" w:rsidRDefault="008C0D89" w:rsidP="008C0D89">
      <w:pPr>
        <w:pStyle w:val="Ttulo1"/>
        <w:rPr>
          <w:lang w:val="es-ES"/>
        </w:rPr>
      </w:pPr>
      <w:bookmarkStart w:id="112" w:name="_Toc421793208"/>
      <w:r w:rsidRPr="008C0D89">
        <w:rPr>
          <w:lang w:val="es-ES"/>
        </w:rPr>
        <w:t>Prueba De Software</w:t>
      </w:r>
      <w:bookmarkEnd w:id="112"/>
    </w:p>
    <w:p w14:paraId="335576BE" w14:textId="7A212AC5" w:rsidR="001B7A50" w:rsidRDefault="001B7A50" w:rsidP="001B7A50">
      <w:pPr>
        <w:rPr>
          <w:rFonts w:eastAsiaTheme="majorEastAsia" w:cstheme="majorBidi"/>
          <w:b/>
          <w:caps/>
          <w:spacing w:val="15"/>
          <w:sz w:val="20"/>
          <w:lang w:val="es-ES"/>
        </w:rPr>
      </w:pPr>
      <w:r>
        <w:rPr>
          <w:lang w:val="es-ES"/>
        </w:rPr>
        <w:t>En esta sección se describen todos los casos de prueba que se diseñaron para cada sprint</w:t>
      </w:r>
      <w:r w:rsidR="00CD73AF">
        <w:rPr>
          <w:lang w:val="es-ES"/>
        </w:rPr>
        <w:t>. Se decidió no incluir los registros de cada CP para evitar la extensión del documento.</w:t>
      </w:r>
      <w:r>
        <w:rPr>
          <w:lang w:val="es-ES"/>
        </w:rPr>
        <w:br w:type="page"/>
      </w:r>
    </w:p>
    <w:p w14:paraId="397B2C5C" w14:textId="1BD59AFE" w:rsidR="00236B19" w:rsidRPr="008C0D89" w:rsidRDefault="008C0D89" w:rsidP="008C0D89">
      <w:pPr>
        <w:pStyle w:val="Ttulo2"/>
        <w:rPr>
          <w:lang w:val="es-ES"/>
        </w:rPr>
      </w:pPr>
      <w:bookmarkStart w:id="113" w:name="_Toc421793209"/>
      <w:r w:rsidRPr="008C0D89">
        <w:rPr>
          <w:lang w:val="es-ES"/>
        </w:rPr>
        <w:lastRenderedPageBreak/>
        <w:t>Diseños De Casos De Prueba</w:t>
      </w:r>
      <w:bookmarkEnd w:id="113"/>
    </w:p>
    <w:p w14:paraId="3CE62BA9" w14:textId="78BADB01" w:rsidR="00377091" w:rsidRPr="008C0D89" w:rsidRDefault="008C0D89" w:rsidP="008C0D89">
      <w:pPr>
        <w:pStyle w:val="Ttulo3"/>
        <w:rPr>
          <w:lang w:val="es-ES"/>
        </w:rPr>
      </w:pPr>
      <w:bookmarkStart w:id="114" w:name="_Toc421793210"/>
      <w:r w:rsidRPr="008C0D89">
        <w:rPr>
          <w:lang w:val="es-ES"/>
        </w:rPr>
        <w:t>Sprint #1</w:t>
      </w:r>
      <w:bookmarkEnd w:id="114"/>
    </w:p>
    <w:tbl>
      <w:tblPr>
        <w:tblStyle w:val="Tabladecuadrcula1clara-nfasis1"/>
        <w:tblW w:w="9634" w:type="dxa"/>
        <w:tblLayout w:type="fixed"/>
        <w:tblLook w:val="04A0" w:firstRow="1" w:lastRow="0" w:firstColumn="1" w:lastColumn="0" w:noHBand="0" w:noVBand="1"/>
      </w:tblPr>
      <w:tblGrid>
        <w:gridCol w:w="845"/>
        <w:gridCol w:w="1135"/>
        <w:gridCol w:w="1134"/>
        <w:gridCol w:w="2111"/>
        <w:gridCol w:w="2736"/>
        <w:gridCol w:w="1673"/>
      </w:tblGrid>
      <w:tr w:rsidR="00D42C65" w:rsidRPr="00652849" w14:paraId="4DC9C1C3" w14:textId="77777777" w:rsidTr="00A737E3">
        <w:trPr>
          <w:cnfStyle w:val="100000000000" w:firstRow="1" w:lastRow="0" w:firstColumn="0" w:lastColumn="0" w:oddVBand="0" w:evenVBand="0" w:oddHBand="0" w:evenHBand="0" w:firstRowFirstColumn="0" w:firstRowLastColumn="0" w:lastRowFirstColumn="0" w:lastRowLastColumn="0"/>
          <w:trHeight w:val="1084"/>
        </w:trPr>
        <w:tc>
          <w:tcPr>
            <w:cnfStyle w:val="001000000000" w:firstRow="0" w:lastRow="0" w:firstColumn="1" w:lastColumn="0" w:oddVBand="0" w:evenVBand="0" w:oddHBand="0" w:evenHBand="0" w:firstRowFirstColumn="0" w:firstRowLastColumn="0" w:lastRowFirstColumn="0" w:lastRowLastColumn="0"/>
            <w:tcW w:w="9634" w:type="dxa"/>
            <w:gridSpan w:val="6"/>
            <w:shd w:val="clear" w:color="auto" w:fill="F2F2F2" w:themeFill="background1" w:themeFillShade="F2"/>
          </w:tcPr>
          <w:p w14:paraId="1BA4D01D"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QUE GOLAZO:</w:t>
            </w:r>
          </w:p>
          <w:p w14:paraId="1CD0B471"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Sistema de Gestión de Torneos de Futbol</w:t>
            </w:r>
          </w:p>
          <w:p w14:paraId="0DA7069B" w14:textId="77777777" w:rsidR="00D42C65" w:rsidRPr="00652849" w:rsidRDefault="00D42C65" w:rsidP="00D42C65">
            <w:pPr>
              <w:jc w:val="center"/>
              <w:rPr>
                <w:rFonts w:cs="Times New Roman"/>
                <w:sz w:val="20"/>
                <w:szCs w:val="20"/>
                <w:lang w:val="es-ES"/>
              </w:rPr>
            </w:pPr>
            <w:r w:rsidRPr="00652849">
              <w:rPr>
                <w:rFonts w:cs="Times New Roman"/>
                <w:b w:val="0"/>
                <w:sz w:val="20"/>
                <w:szCs w:val="20"/>
                <w:lang w:val="es-ES"/>
              </w:rPr>
              <w:t>SPRINT # 1</w:t>
            </w:r>
          </w:p>
          <w:p w14:paraId="5BB51A96" w14:textId="77777777" w:rsidR="00D42C65" w:rsidRPr="00652849" w:rsidRDefault="00D42C65" w:rsidP="00D42C65">
            <w:pPr>
              <w:jc w:val="center"/>
              <w:rPr>
                <w:rFonts w:cs="Times New Roman"/>
                <w:sz w:val="20"/>
                <w:szCs w:val="20"/>
                <w:lang w:val="es-ES"/>
              </w:rPr>
            </w:pPr>
            <w:r w:rsidRPr="00652849">
              <w:rPr>
                <w:rFonts w:cs="Times New Roman"/>
                <w:b w:val="0"/>
                <w:sz w:val="20"/>
                <w:szCs w:val="20"/>
                <w:lang w:val="es-ES"/>
              </w:rPr>
              <w:t>PLANTILLA DE CASOS DE PRUEBA</w:t>
            </w:r>
          </w:p>
        </w:tc>
      </w:tr>
      <w:tr w:rsidR="00D42C65" w:rsidRPr="00652849" w14:paraId="64757911" w14:textId="77777777" w:rsidTr="00A737E3">
        <w:trPr>
          <w:trHeight w:val="824"/>
        </w:trPr>
        <w:tc>
          <w:tcPr>
            <w:cnfStyle w:val="001000000000" w:firstRow="0" w:lastRow="0" w:firstColumn="1" w:lastColumn="0" w:oddVBand="0" w:evenVBand="0" w:oddHBand="0" w:evenHBand="0" w:firstRowFirstColumn="0" w:firstRowLastColumn="0" w:lastRowFirstColumn="0" w:lastRowLastColumn="0"/>
            <w:tcW w:w="845" w:type="dxa"/>
          </w:tcPr>
          <w:p w14:paraId="501B2470" w14:textId="77777777" w:rsidR="00D42C65" w:rsidRPr="00652849" w:rsidRDefault="00D42C65" w:rsidP="00D42C65">
            <w:pPr>
              <w:jc w:val="center"/>
              <w:rPr>
                <w:rFonts w:cs="Times New Roman"/>
                <w:b w:val="0"/>
                <w:sz w:val="20"/>
                <w:szCs w:val="20"/>
              </w:rPr>
            </w:pPr>
            <w:r w:rsidRPr="00652849">
              <w:rPr>
                <w:rFonts w:cs="Times New Roman"/>
                <w:b w:val="0"/>
                <w:sz w:val="20"/>
                <w:szCs w:val="20"/>
              </w:rPr>
              <w:t>ID Caso de Prueba</w:t>
            </w:r>
          </w:p>
        </w:tc>
        <w:tc>
          <w:tcPr>
            <w:tcW w:w="1135" w:type="dxa"/>
          </w:tcPr>
          <w:p w14:paraId="3C51CB48"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1134" w:type="dxa"/>
          </w:tcPr>
          <w:p w14:paraId="28F066E5"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2111" w:type="dxa"/>
          </w:tcPr>
          <w:p w14:paraId="29A81B96"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2736" w:type="dxa"/>
          </w:tcPr>
          <w:p w14:paraId="31370C68"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1673" w:type="dxa"/>
          </w:tcPr>
          <w:p w14:paraId="27E3AD20"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D42C65" w:rsidRPr="00652849" w14:paraId="134CE5DB"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09B27638" w14:textId="77777777" w:rsidR="00D42C65" w:rsidRPr="00652849" w:rsidRDefault="00D42C65" w:rsidP="00D42C65">
            <w:pPr>
              <w:jc w:val="left"/>
              <w:rPr>
                <w:rFonts w:cs="Times New Roman"/>
                <w:sz w:val="20"/>
                <w:szCs w:val="20"/>
              </w:rPr>
            </w:pPr>
            <w:r w:rsidRPr="00652849">
              <w:rPr>
                <w:rFonts w:cs="Times New Roman"/>
                <w:sz w:val="20"/>
                <w:szCs w:val="20"/>
              </w:rPr>
              <w:t>1</w:t>
            </w:r>
          </w:p>
        </w:tc>
        <w:tc>
          <w:tcPr>
            <w:tcW w:w="1135" w:type="dxa"/>
          </w:tcPr>
          <w:p w14:paraId="1E6DEB2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color w:val="385623"/>
                <w:sz w:val="20"/>
                <w:szCs w:val="20"/>
                <w:lang w:val="es-ES"/>
              </w:rPr>
              <w:t xml:space="preserve">Consultar Torneos de un usuario </w:t>
            </w:r>
          </w:p>
        </w:tc>
        <w:tc>
          <w:tcPr>
            <w:tcW w:w="1134" w:type="dxa"/>
          </w:tcPr>
          <w:p w14:paraId="79E41D5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Consultar Torneos</w:t>
            </w:r>
          </w:p>
        </w:tc>
        <w:tc>
          <w:tcPr>
            <w:tcW w:w="2111" w:type="dxa"/>
          </w:tcPr>
          <w:p w14:paraId="3F45DC4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62"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76209BF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Campeonato "El único Héroe" se encuentra cargado.</w:t>
            </w:r>
          </w:p>
          <w:p w14:paraId="5C0CE69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Campeonato "Los Pibes" se encuentra cargado.</w:t>
            </w:r>
          </w:p>
        </w:tc>
        <w:tc>
          <w:tcPr>
            <w:tcW w:w="2736" w:type="dxa"/>
          </w:tcPr>
          <w:p w14:paraId="75F80DB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63" w:history="1">
              <w:r w:rsidRPr="00652849">
                <w:rPr>
                  <w:rFonts w:cs="Times New Roman"/>
                  <w:sz w:val="20"/>
                  <w:szCs w:val="20"/>
                  <w:lang w:val="es-ES"/>
                </w:rPr>
                <w:t>paupedrosa30@gmail.com</w:t>
              </w:r>
            </w:hyperlink>
            <w:r w:rsidRPr="00652849">
              <w:rPr>
                <w:rFonts w:cs="Times New Roman"/>
                <w:sz w:val="20"/>
                <w:szCs w:val="20"/>
                <w:lang w:val="es-ES"/>
              </w:rPr>
              <w:t xml:space="preserve"> y accede a la página “mis-torneos”</w:t>
            </w:r>
          </w:p>
        </w:tc>
        <w:tc>
          <w:tcPr>
            <w:tcW w:w="1673" w:type="dxa"/>
          </w:tcPr>
          <w:p w14:paraId="483423C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“El Único Héroe” y “Los Pibes”.</w:t>
            </w:r>
          </w:p>
        </w:tc>
      </w:tr>
      <w:tr w:rsidR="00D42C65" w:rsidRPr="00652849" w14:paraId="56BC3F0A"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081AB943" w14:textId="77777777" w:rsidR="00D42C65" w:rsidRPr="00652849" w:rsidRDefault="00D42C65" w:rsidP="00D42C65">
            <w:pPr>
              <w:jc w:val="left"/>
              <w:rPr>
                <w:rFonts w:cs="Times New Roman"/>
                <w:sz w:val="20"/>
                <w:szCs w:val="20"/>
              </w:rPr>
            </w:pPr>
            <w:r w:rsidRPr="00652849">
              <w:rPr>
                <w:rFonts w:cs="Times New Roman"/>
                <w:sz w:val="20"/>
                <w:szCs w:val="20"/>
              </w:rPr>
              <w:t>2</w:t>
            </w:r>
          </w:p>
        </w:tc>
        <w:tc>
          <w:tcPr>
            <w:tcW w:w="1135" w:type="dxa"/>
          </w:tcPr>
          <w:p w14:paraId="0441E36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color w:val="385623"/>
                <w:sz w:val="20"/>
                <w:szCs w:val="20"/>
                <w:lang w:val="es-ES"/>
              </w:rPr>
            </w:pPr>
            <w:r w:rsidRPr="00652849">
              <w:rPr>
                <w:rFonts w:cs="Times New Roman"/>
                <w:b/>
                <w:color w:val="385623"/>
                <w:sz w:val="20"/>
                <w:szCs w:val="20"/>
                <w:lang w:val="es-ES"/>
              </w:rPr>
              <w:t>Consultar Torneos de un usuario (no tiene torneos registrados)</w:t>
            </w:r>
          </w:p>
        </w:tc>
        <w:tc>
          <w:tcPr>
            <w:tcW w:w="1134" w:type="dxa"/>
          </w:tcPr>
          <w:p w14:paraId="6EBCE83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Consultar Torneos</w:t>
            </w:r>
          </w:p>
        </w:tc>
        <w:tc>
          <w:tcPr>
            <w:tcW w:w="2111" w:type="dxa"/>
          </w:tcPr>
          <w:p w14:paraId="60264A7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64"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3804B7F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2813343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65" w:history="1">
              <w:r w:rsidRPr="00652849">
                <w:rPr>
                  <w:rFonts w:cs="Times New Roman"/>
                  <w:sz w:val="20"/>
                  <w:szCs w:val="20"/>
                  <w:lang w:val="es-ES"/>
                </w:rPr>
                <w:t>paupedrosa30@gmail.com</w:t>
              </w:r>
            </w:hyperlink>
            <w:r w:rsidRPr="00652849">
              <w:rPr>
                <w:rFonts w:cs="Times New Roman"/>
                <w:sz w:val="20"/>
                <w:szCs w:val="20"/>
                <w:lang w:val="es-ES"/>
              </w:rPr>
              <w:t xml:space="preserve"> y accede a la página “mis-torneos”</w:t>
            </w:r>
          </w:p>
        </w:tc>
        <w:tc>
          <w:tcPr>
            <w:tcW w:w="1673" w:type="dxa"/>
          </w:tcPr>
          <w:p w14:paraId="03C5CFA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“No hay torneos registrados de ese usuario”</w:t>
            </w:r>
          </w:p>
        </w:tc>
      </w:tr>
      <w:tr w:rsidR="00D42C65" w:rsidRPr="00652849" w14:paraId="5C25D86B"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0ECB48C3" w14:textId="77777777" w:rsidR="00D42C65" w:rsidRPr="00652849" w:rsidRDefault="00D42C65" w:rsidP="00D42C65">
            <w:pPr>
              <w:jc w:val="left"/>
              <w:rPr>
                <w:rFonts w:cs="Times New Roman"/>
                <w:sz w:val="20"/>
                <w:szCs w:val="20"/>
              </w:rPr>
            </w:pPr>
            <w:r w:rsidRPr="00652849">
              <w:rPr>
                <w:rFonts w:cs="Times New Roman"/>
                <w:sz w:val="20"/>
                <w:szCs w:val="20"/>
              </w:rPr>
              <w:t>3</w:t>
            </w:r>
          </w:p>
        </w:tc>
        <w:tc>
          <w:tcPr>
            <w:tcW w:w="1135" w:type="dxa"/>
          </w:tcPr>
          <w:p w14:paraId="27B32A6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Consultar Ediciones de un Torneo</w:t>
            </w:r>
          </w:p>
        </w:tc>
        <w:tc>
          <w:tcPr>
            <w:tcW w:w="1134" w:type="dxa"/>
          </w:tcPr>
          <w:p w14:paraId="1F6F32F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Consultar Ediciones</w:t>
            </w:r>
          </w:p>
        </w:tc>
        <w:tc>
          <w:tcPr>
            <w:tcW w:w="2111" w:type="dxa"/>
          </w:tcPr>
          <w:p w14:paraId="08025339"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66"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5C3F54F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Campeonato "El único Héroe" se encuentra cargado.</w:t>
            </w:r>
          </w:p>
          <w:p w14:paraId="04ACA9A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“El único Héroe 2013” se encuentra cargada.</w:t>
            </w:r>
          </w:p>
          <w:p w14:paraId="6EF6596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“El único Héroe 2014” se encuentra cargada.</w:t>
            </w:r>
          </w:p>
          <w:p w14:paraId="7BD041B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7F761B5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67" w:history="1">
              <w:r w:rsidRPr="00652849">
                <w:rPr>
                  <w:rFonts w:cs="Times New Roman"/>
                  <w:sz w:val="20"/>
                  <w:szCs w:val="20"/>
                  <w:lang w:val="es-ES"/>
                </w:rPr>
                <w:t>paupedrosa30@gmail.com</w:t>
              </w:r>
            </w:hyperlink>
            <w:r w:rsidRPr="00652849">
              <w:rPr>
                <w:rFonts w:cs="Times New Roman"/>
                <w:sz w:val="20"/>
                <w:szCs w:val="20"/>
                <w:lang w:val="es-ES"/>
              </w:rPr>
              <w:t xml:space="preserve"> y accede a la página “mis-torneos”</w:t>
            </w:r>
          </w:p>
        </w:tc>
        <w:tc>
          <w:tcPr>
            <w:tcW w:w="1673" w:type="dxa"/>
          </w:tcPr>
          <w:p w14:paraId="7104B1CC" w14:textId="77777777" w:rsidR="00D42C65" w:rsidRPr="00652849" w:rsidRDefault="00D42C65" w:rsidP="00D10ACF">
            <w:pPr>
              <w:numPr>
                <w:ilvl w:val="0"/>
                <w:numId w:val="48"/>
              </w:numPr>
              <w:ind w:left="188" w:hanging="188"/>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sistema muestra “El Único Héroe” y sus Ediciones “El único Héroe 2013” y “El único Héroe 2014” como filas de una tabla donde las columnas son: número, nombre, tamaño, superficie y estado.</w:t>
            </w:r>
          </w:p>
        </w:tc>
      </w:tr>
      <w:tr w:rsidR="00D42C65" w:rsidRPr="00652849" w14:paraId="430348CC"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32EC5DB5" w14:textId="77777777" w:rsidR="00D42C65" w:rsidRPr="00652849" w:rsidRDefault="00D42C65" w:rsidP="00D42C65">
            <w:pPr>
              <w:jc w:val="left"/>
              <w:rPr>
                <w:rFonts w:cs="Times New Roman"/>
                <w:sz w:val="20"/>
                <w:szCs w:val="20"/>
              </w:rPr>
            </w:pPr>
            <w:r w:rsidRPr="00652849">
              <w:rPr>
                <w:rFonts w:cs="Times New Roman"/>
                <w:sz w:val="20"/>
                <w:szCs w:val="20"/>
              </w:rPr>
              <w:t>4</w:t>
            </w:r>
          </w:p>
        </w:tc>
        <w:tc>
          <w:tcPr>
            <w:tcW w:w="1135" w:type="dxa"/>
          </w:tcPr>
          <w:p w14:paraId="30D3C49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 xml:space="preserve">Consultar Ediciones de un Torneo (no tiene </w:t>
            </w:r>
            <w:r w:rsidRPr="00652849">
              <w:rPr>
                <w:rFonts w:cs="Times New Roman"/>
                <w:b/>
                <w:color w:val="385623"/>
                <w:sz w:val="20"/>
                <w:szCs w:val="20"/>
                <w:lang w:val="es-ES"/>
              </w:rPr>
              <w:lastRenderedPageBreak/>
              <w:t>ediciones registradas)</w:t>
            </w:r>
          </w:p>
        </w:tc>
        <w:tc>
          <w:tcPr>
            <w:tcW w:w="1134" w:type="dxa"/>
          </w:tcPr>
          <w:p w14:paraId="472AAF6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lastRenderedPageBreak/>
              <w:t>Consultar Ediciones</w:t>
            </w:r>
          </w:p>
        </w:tc>
        <w:tc>
          <w:tcPr>
            <w:tcW w:w="2111" w:type="dxa"/>
          </w:tcPr>
          <w:p w14:paraId="4B97B94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68"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16AB3E0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El Campeonato "El único Héroe" se encuentra cargado.</w:t>
            </w:r>
          </w:p>
          <w:p w14:paraId="42780BC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1267CA3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1.El usuario se loguea como </w:t>
            </w:r>
            <w:hyperlink r:id="rId69" w:history="1">
              <w:r w:rsidRPr="00652849">
                <w:rPr>
                  <w:rFonts w:cs="Times New Roman"/>
                  <w:sz w:val="20"/>
                  <w:szCs w:val="20"/>
                  <w:lang w:val="es-ES"/>
                </w:rPr>
                <w:t>paupedrosa30@gmail.com</w:t>
              </w:r>
            </w:hyperlink>
            <w:r w:rsidRPr="00652849">
              <w:rPr>
                <w:rFonts w:cs="Times New Roman"/>
                <w:sz w:val="20"/>
                <w:szCs w:val="20"/>
                <w:lang w:val="es-ES"/>
              </w:rPr>
              <w:t xml:space="preserve"> y accede a la página “mis-torneos”</w:t>
            </w:r>
          </w:p>
        </w:tc>
        <w:tc>
          <w:tcPr>
            <w:tcW w:w="1673" w:type="dxa"/>
          </w:tcPr>
          <w:p w14:paraId="32C4CD43" w14:textId="77777777" w:rsidR="00D42C65" w:rsidRPr="00652849" w:rsidRDefault="00D42C65" w:rsidP="00D10ACF">
            <w:pPr>
              <w:numPr>
                <w:ilvl w:val="0"/>
                <w:numId w:val="49"/>
              </w:numPr>
              <w:ind w:left="175" w:hanging="175"/>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sistema muestra “El Único Héroe” y “No hay </w:t>
            </w:r>
            <w:r w:rsidRPr="00652849">
              <w:rPr>
                <w:rFonts w:cs="Times New Roman"/>
                <w:sz w:val="20"/>
                <w:szCs w:val="20"/>
                <w:lang w:val="es-ES"/>
              </w:rPr>
              <w:lastRenderedPageBreak/>
              <w:t>ediciones registradas"</w:t>
            </w:r>
          </w:p>
        </w:tc>
      </w:tr>
      <w:tr w:rsidR="00D42C65" w:rsidRPr="00652849" w14:paraId="6376F133"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700CA28F" w14:textId="77777777" w:rsidR="00D42C65" w:rsidRPr="00652849" w:rsidRDefault="00D42C65" w:rsidP="00D42C65">
            <w:pPr>
              <w:jc w:val="left"/>
              <w:rPr>
                <w:rFonts w:cs="Times New Roman"/>
                <w:sz w:val="20"/>
                <w:szCs w:val="20"/>
              </w:rPr>
            </w:pPr>
            <w:r w:rsidRPr="00652849">
              <w:rPr>
                <w:rFonts w:cs="Times New Roman"/>
                <w:sz w:val="20"/>
                <w:szCs w:val="20"/>
              </w:rPr>
              <w:lastRenderedPageBreak/>
              <w:t>5</w:t>
            </w:r>
          </w:p>
        </w:tc>
        <w:tc>
          <w:tcPr>
            <w:tcW w:w="1135" w:type="dxa"/>
          </w:tcPr>
          <w:p w14:paraId="2FC529B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385623"/>
                <w:sz w:val="20"/>
                <w:szCs w:val="20"/>
              </w:rPr>
              <w:t>Registrar un nuevo usuario</w:t>
            </w:r>
            <w:r w:rsidRPr="00652849">
              <w:rPr>
                <w:rFonts w:cs="Times New Roman"/>
                <w:sz w:val="20"/>
                <w:szCs w:val="20"/>
              </w:rPr>
              <w:t xml:space="preserve"> </w:t>
            </w:r>
          </w:p>
        </w:tc>
        <w:tc>
          <w:tcPr>
            <w:tcW w:w="1134" w:type="dxa"/>
          </w:tcPr>
          <w:p w14:paraId="39DEC66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Usuario</w:t>
            </w:r>
          </w:p>
        </w:tc>
        <w:tc>
          <w:tcPr>
            <w:tcW w:w="2111" w:type="dxa"/>
          </w:tcPr>
          <w:p w14:paraId="326EEEC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70" w:history="1">
              <w:r w:rsidRPr="00652849">
                <w:rPr>
                  <w:rFonts w:cs="Times New Roman"/>
                  <w:sz w:val="20"/>
                  <w:szCs w:val="20"/>
                  <w:lang w:val="es-ES"/>
                </w:rPr>
                <w:t>paupedrosa30@gmail.com</w:t>
              </w:r>
            </w:hyperlink>
            <w:r w:rsidRPr="00652849">
              <w:rPr>
                <w:rFonts w:cs="Times New Roman"/>
                <w:sz w:val="20"/>
                <w:szCs w:val="20"/>
                <w:lang w:val="es-ES"/>
              </w:rPr>
              <w:t xml:space="preserve"> NO se encuentra registrado.</w:t>
            </w:r>
          </w:p>
          <w:p w14:paraId="64CA53E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4102A7E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accede a la página “Registro”.</w:t>
            </w:r>
          </w:p>
          <w:p w14:paraId="1DF1207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ingresa el Nombre</w:t>
            </w:r>
          </w:p>
          <w:p w14:paraId="4677484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ingresa el Apellido</w:t>
            </w:r>
          </w:p>
          <w:p w14:paraId="691BA2F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el Email</w:t>
            </w:r>
          </w:p>
          <w:p w14:paraId="644847F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ingresa una Contraseña (mínimo 6, máximo 20)</w:t>
            </w:r>
          </w:p>
          <w:p w14:paraId="43FD548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repite la contraseña y coinciden</w:t>
            </w:r>
          </w:p>
          <w:p w14:paraId="689F8BD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acepta los términos y condiciones</w:t>
            </w:r>
          </w:p>
          <w:p w14:paraId="4BC3982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“Registrar”</w:t>
            </w:r>
          </w:p>
        </w:tc>
        <w:tc>
          <w:tcPr>
            <w:tcW w:w="1673" w:type="dxa"/>
          </w:tcPr>
          <w:p w14:paraId="29B212F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la página “Registro”.</w:t>
            </w:r>
          </w:p>
          <w:p w14:paraId="2F8DBFE2" w14:textId="77777777" w:rsidR="00D42C65" w:rsidRPr="00652849" w:rsidRDefault="00D42C65" w:rsidP="00D42C65">
            <w:pPr>
              <w:ind w:right="-1"/>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“Usuario registrado con éxito”.</w:t>
            </w:r>
          </w:p>
          <w:p w14:paraId="6C06FF24" w14:textId="77777777" w:rsidR="00D42C65" w:rsidRPr="00652849" w:rsidRDefault="00D42C65" w:rsidP="00D42C65">
            <w:pPr>
              <w:ind w:right="-1"/>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 2.El sistema envía un email a la cuenta de correo ingresada para solicitar la activación.</w:t>
            </w:r>
          </w:p>
        </w:tc>
      </w:tr>
      <w:tr w:rsidR="00D42C65" w:rsidRPr="00652849" w14:paraId="7A2A9438"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65102BBC" w14:textId="77777777" w:rsidR="00D42C65" w:rsidRPr="00652849" w:rsidRDefault="00D42C65" w:rsidP="00D42C65">
            <w:pPr>
              <w:jc w:val="left"/>
              <w:rPr>
                <w:rFonts w:cs="Times New Roman"/>
                <w:sz w:val="20"/>
                <w:szCs w:val="20"/>
              </w:rPr>
            </w:pPr>
            <w:r w:rsidRPr="00652849">
              <w:rPr>
                <w:rFonts w:cs="Times New Roman"/>
                <w:sz w:val="20"/>
                <w:szCs w:val="20"/>
              </w:rPr>
              <w:t>6</w:t>
            </w:r>
          </w:p>
        </w:tc>
        <w:tc>
          <w:tcPr>
            <w:tcW w:w="1135" w:type="dxa"/>
          </w:tcPr>
          <w:p w14:paraId="386AAEF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Registrar un nuevo usuario  (ya existe ese usuario)</w:t>
            </w:r>
          </w:p>
        </w:tc>
        <w:tc>
          <w:tcPr>
            <w:tcW w:w="1134" w:type="dxa"/>
          </w:tcPr>
          <w:p w14:paraId="6FC6907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Usuario</w:t>
            </w:r>
          </w:p>
        </w:tc>
        <w:tc>
          <w:tcPr>
            <w:tcW w:w="2111" w:type="dxa"/>
          </w:tcPr>
          <w:p w14:paraId="2FA03C0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71"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312BD7D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7A046A9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accede a la página “Registro”.</w:t>
            </w:r>
          </w:p>
          <w:p w14:paraId="167AC72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ingresa el Nombre</w:t>
            </w:r>
          </w:p>
          <w:p w14:paraId="7F36ECF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ingresa el Apellido</w:t>
            </w:r>
          </w:p>
          <w:p w14:paraId="792DE31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4.El usuario ingresa el Email </w:t>
            </w:r>
            <w:hyperlink r:id="rId72" w:history="1">
              <w:r w:rsidRPr="00652849">
                <w:rPr>
                  <w:rFonts w:cs="Times New Roman"/>
                  <w:sz w:val="20"/>
                  <w:szCs w:val="20"/>
                  <w:lang w:val="es-ES"/>
                </w:rPr>
                <w:t>paupedrosa30@gmail.com</w:t>
              </w:r>
            </w:hyperlink>
          </w:p>
          <w:p w14:paraId="706D28D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ingresa una Contraseña (mínimo 6, máximo 20)</w:t>
            </w:r>
          </w:p>
          <w:p w14:paraId="26C4B15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repite la contraseña y coinciden</w:t>
            </w:r>
          </w:p>
          <w:p w14:paraId="62D3824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acepta los términos y condiciones</w:t>
            </w:r>
          </w:p>
          <w:p w14:paraId="673B03A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“Registrar”</w:t>
            </w:r>
          </w:p>
        </w:tc>
        <w:tc>
          <w:tcPr>
            <w:tcW w:w="1673" w:type="dxa"/>
          </w:tcPr>
          <w:p w14:paraId="5E07767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la página “Registro”.</w:t>
            </w:r>
          </w:p>
          <w:p w14:paraId="5F59269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“Usuario ya registrado”</w:t>
            </w:r>
          </w:p>
        </w:tc>
      </w:tr>
      <w:tr w:rsidR="00D42C65" w:rsidRPr="00652849" w14:paraId="5F552E8D"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4E8523FA" w14:textId="77777777" w:rsidR="00D42C65" w:rsidRPr="00652849" w:rsidRDefault="00D42C65" w:rsidP="00D42C65">
            <w:pPr>
              <w:jc w:val="left"/>
              <w:rPr>
                <w:rFonts w:cs="Times New Roman"/>
                <w:sz w:val="20"/>
                <w:szCs w:val="20"/>
              </w:rPr>
            </w:pPr>
            <w:r w:rsidRPr="00652849">
              <w:rPr>
                <w:rFonts w:cs="Times New Roman"/>
                <w:sz w:val="20"/>
                <w:szCs w:val="20"/>
              </w:rPr>
              <w:t>7</w:t>
            </w:r>
          </w:p>
        </w:tc>
        <w:tc>
          <w:tcPr>
            <w:tcW w:w="1135" w:type="dxa"/>
          </w:tcPr>
          <w:p w14:paraId="64C1FC9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color w:val="385623"/>
                <w:sz w:val="20"/>
                <w:szCs w:val="20"/>
                <w:lang w:val="es-ES"/>
              </w:rPr>
              <w:t>Iniciar sesión de un usuario registrado</w:t>
            </w:r>
          </w:p>
        </w:tc>
        <w:tc>
          <w:tcPr>
            <w:tcW w:w="1134" w:type="dxa"/>
          </w:tcPr>
          <w:p w14:paraId="0103433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Iniciar Sesión</w:t>
            </w:r>
          </w:p>
        </w:tc>
        <w:tc>
          <w:tcPr>
            <w:tcW w:w="2111" w:type="dxa"/>
          </w:tcPr>
          <w:p w14:paraId="75361DB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73"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38200BE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4075179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accede a la página “Registro”.</w:t>
            </w:r>
          </w:p>
          <w:p w14:paraId="6717266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la página “Login”.</w:t>
            </w:r>
          </w:p>
          <w:p w14:paraId="7E28B40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3.El usuario ingresa el Usuario: </w:t>
            </w:r>
            <w:hyperlink r:id="rId74" w:history="1">
              <w:r w:rsidRPr="00652849">
                <w:rPr>
                  <w:rFonts w:cs="Times New Roman"/>
                  <w:sz w:val="20"/>
                  <w:szCs w:val="20"/>
                  <w:lang w:val="es-ES"/>
                </w:rPr>
                <w:t>paupedrosa30@gmail.com</w:t>
              </w:r>
            </w:hyperlink>
          </w:p>
          <w:p w14:paraId="7A903BD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la contraseña correcta.</w:t>
            </w:r>
          </w:p>
          <w:p w14:paraId="0A55E29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5.El usuario selecciona la opción “Loguearse”</w:t>
            </w:r>
          </w:p>
          <w:p w14:paraId="1BE3333F" w14:textId="77777777" w:rsidR="00D42C65" w:rsidRPr="00652849" w:rsidRDefault="00D42C65" w:rsidP="00D42C65">
            <w:pPr>
              <w:ind w:left="72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p w14:paraId="7631B0A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73" w:type="dxa"/>
          </w:tcPr>
          <w:p w14:paraId="6B53F74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la página “Registro”.</w:t>
            </w:r>
          </w:p>
          <w:p w14:paraId="0F42203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a la página “Login”.</w:t>
            </w:r>
          </w:p>
          <w:p w14:paraId="76DA5AC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muestra la página principal “admin-index”</w:t>
            </w:r>
          </w:p>
          <w:p w14:paraId="31D8A59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D42C65" w:rsidRPr="00652849" w14:paraId="2BB56788"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61E7C6DD" w14:textId="77777777" w:rsidR="00D42C65" w:rsidRPr="00652849" w:rsidRDefault="00D42C65" w:rsidP="00D42C65">
            <w:pPr>
              <w:jc w:val="left"/>
              <w:rPr>
                <w:rFonts w:cs="Times New Roman"/>
                <w:sz w:val="20"/>
                <w:szCs w:val="20"/>
              </w:rPr>
            </w:pPr>
            <w:r w:rsidRPr="00652849">
              <w:rPr>
                <w:rFonts w:cs="Times New Roman"/>
                <w:sz w:val="20"/>
                <w:szCs w:val="20"/>
              </w:rPr>
              <w:lastRenderedPageBreak/>
              <w:t>8</w:t>
            </w:r>
          </w:p>
        </w:tc>
        <w:tc>
          <w:tcPr>
            <w:tcW w:w="1135" w:type="dxa"/>
          </w:tcPr>
          <w:p w14:paraId="13C4FED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Iniciar sesión de un usuario con contraseña incorrecta</w:t>
            </w:r>
          </w:p>
        </w:tc>
        <w:tc>
          <w:tcPr>
            <w:tcW w:w="1134" w:type="dxa"/>
          </w:tcPr>
          <w:p w14:paraId="0771C0A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Iniciar Sesión</w:t>
            </w:r>
          </w:p>
        </w:tc>
        <w:tc>
          <w:tcPr>
            <w:tcW w:w="2111" w:type="dxa"/>
          </w:tcPr>
          <w:p w14:paraId="31F75BE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75"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798E1D23"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5C00AE9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accede a la página “Registro”.</w:t>
            </w:r>
          </w:p>
          <w:p w14:paraId="2136BFD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la página “Login”.</w:t>
            </w:r>
          </w:p>
          <w:p w14:paraId="4C6A143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3.El usuario ingresa el Usuario: </w:t>
            </w:r>
            <w:hyperlink r:id="rId76" w:history="1">
              <w:r w:rsidRPr="00652849">
                <w:rPr>
                  <w:rFonts w:cs="Times New Roman"/>
                  <w:sz w:val="20"/>
                  <w:szCs w:val="20"/>
                  <w:lang w:val="es-ES"/>
                </w:rPr>
                <w:t>paupedrosa30@gmail.com</w:t>
              </w:r>
            </w:hyperlink>
          </w:p>
          <w:p w14:paraId="1C96408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la contraseña.</w:t>
            </w:r>
          </w:p>
          <w:p w14:paraId="4B37080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la opción “Loguearse”</w:t>
            </w:r>
          </w:p>
          <w:p w14:paraId="193C1E8F" w14:textId="77777777" w:rsidR="00D42C65" w:rsidRPr="00652849" w:rsidRDefault="00D42C65" w:rsidP="00D42C65">
            <w:pPr>
              <w:ind w:left="72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73" w:type="dxa"/>
          </w:tcPr>
          <w:p w14:paraId="326D0CE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la página “Registro”.</w:t>
            </w:r>
          </w:p>
          <w:p w14:paraId="1C9488D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a la página ”Login”.</w:t>
            </w:r>
          </w:p>
          <w:p w14:paraId="09520C7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muestra un mensaje “No existe un usuario con esa contraseña y mail”</w:t>
            </w:r>
          </w:p>
        </w:tc>
      </w:tr>
      <w:tr w:rsidR="00D42C65" w:rsidRPr="00652849" w14:paraId="406BE919"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6951A39F" w14:textId="77777777" w:rsidR="00D42C65" w:rsidRPr="00652849" w:rsidRDefault="00D42C65" w:rsidP="00D42C65">
            <w:pPr>
              <w:jc w:val="left"/>
              <w:rPr>
                <w:rFonts w:cs="Times New Roman"/>
                <w:sz w:val="20"/>
                <w:szCs w:val="20"/>
              </w:rPr>
            </w:pPr>
            <w:r w:rsidRPr="00652849">
              <w:rPr>
                <w:rFonts w:cs="Times New Roman"/>
                <w:sz w:val="20"/>
                <w:szCs w:val="20"/>
              </w:rPr>
              <w:t>9</w:t>
            </w:r>
          </w:p>
        </w:tc>
        <w:tc>
          <w:tcPr>
            <w:tcW w:w="1135" w:type="dxa"/>
          </w:tcPr>
          <w:p w14:paraId="7BFEF51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385623"/>
                <w:sz w:val="20"/>
                <w:szCs w:val="20"/>
              </w:rPr>
              <w:t>Registrar un nuevo Campeonato</w:t>
            </w:r>
          </w:p>
        </w:tc>
        <w:tc>
          <w:tcPr>
            <w:tcW w:w="1134" w:type="dxa"/>
          </w:tcPr>
          <w:p w14:paraId="7F0D1D2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Campeonato</w:t>
            </w:r>
          </w:p>
        </w:tc>
        <w:tc>
          <w:tcPr>
            <w:tcW w:w="2111" w:type="dxa"/>
          </w:tcPr>
          <w:p w14:paraId="3524BBE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77"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5D48AF0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Campeonato "El único Héroe" se encuentra cargado.</w:t>
            </w:r>
          </w:p>
          <w:p w14:paraId="486FAF4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Campeonato "Los Pibes" se encuentra cargado.</w:t>
            </w:r>
          </w:p>
          <w:p w14:paraId="7FA33949"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Campeonato “Córdoba Futbol” NO se encuentra cargado.</w:t>
            </w:r>
          </w:p>
          <w:p w14:paraId="33D99C35"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3E4A6C4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accede a la página “Registro”.</w:t>
            </w:r>
          </w:p>
          <w:p w14:paraId="4829B80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la página “Login”.</w:t>
            </w:r>
          </w:p>
          <w:p w14:paraId="0385367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3.El usuario ingresa el Usuario: </w:t>
            </w:r>
            <w:hyperlink r:id="rId78" w:history="1">
              <w:r w:rsidRPr="00652849">
                <w:rPr>
                  <w:rFonts w:cs="Times New Roman"/>
                  <w:sz w:val="20"/>
                  <w:szCs w:val="20"/>
                  <w:lang w:val="es-ES"/>
                </w:rPr>
                <w:t>paupedrosa30@gmail.com</w:t>
              </w:r>
            </w:hyperlink>
          </w:p>
          <w:p w14:paraId="288731D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la contraseña.</w:t>
            </w:r>
          </w:p>
          <w:p w14:paraId="65910C2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la opción “Loguearse”</w:t>
            </w:r>
          </w:p>
          <w:p w14:paraId="088C33B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p w14:paraId="05A8135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accede a “mis-torneos”</w:t>
            </w:r>
          </w:p>
          <w:p w14:paraId="1BFB157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“Crear un Nuevo Torneo”</w:t>
            </w:r>
          </w:p>
          <w:p w14:paraId="0A72A7A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ingresa el nombre del torneo “Córdoba Futbol”</w:t>
            </w:r>
          </w:p>
          <w:p w14:paraId="6B95B6E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usuario ingresa la URL</w:t>
            </w:r>
          </w:p>
          <w:p w14:paraId="6997DAC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ingresa una descripción</w:t>
            </w:r>
          </w:p>
          <w:p w14:paraId="01B1943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usuario selecciona una imagen</w:t>
            </w:r>
          </w:p>
          <w:p w14:paraId="148F95C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selecciona la opción “Registrar”</w:t>
            </w:r>
          </w:p>
          <w:p w14:paraId="637131E2" w14:textId="77777777" w:rsidR="00D42C65" w:rsidRPr="00652849" w:rsidRDefault="00D42C65" w:rsidP="00D42C65">
            <w:pPr>
              <w:ind w:left="72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73" w:type="dxa"/>
          </w:tcPr>
          <w:p w14:paraId="089385F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la página “Registro”.</w:t>
            </w:r>
          </w:p>
          <w:p w14:paraId="1E88216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a la página “Login”.</w:t>
            </w:r>
          </w:p>
          <w:p w14:paraId="6776A59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muestra la página principal “admin-index”</w:t>
            </w:r>
          </w:p>
          <w:p w14:paraId="4DBA7F2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sistema muestra “El Único Héroe” y “Los Pibes”.</w:t>
            </w:r>
          </w:p>
          <w:p w14:paraId="06AC959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sistema abre una ventana modal para “Registrar un Nuevo Torneo”</w:t>
            </w:r>
          </w:p>
          <w:p w14:paraId="25F4ACC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sistema muestra el mensaje “Torneo registrado con éxito”</w:t>
            </w:r>
          </w:p>
          <w:p w14:paraId="369655F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D42C65" w:rsidRPr="00652849" w14:paraId="666258F6"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06DA492A" w14:textId="77777777" w:rsidR="00D42C65" w:rsidRPr="00652849" w:rsidRDefault="00D42C65" w:rsidP="00D42C65">
            <w:pPr>
              <w:jc w:val="left"/>
              <w:rPr>
                <w:rFonts w:cs="Times New Roman"/>
                <w:sz w:val="20"/>
                <w:szCs w:val="20"/>
              </w:rPr>
            </w:pPr>
            <w:r w:rsidRPr="00652849">
              <w:rPr>
                <w:rFonts w:cs="Times New Roman"/>
                <w:sz w:val="20"/>
                <w:szCs w:val="20"/>
              </w:rPr>
              <w:lastRenderedPageBreak/>
              <w:t>10</w:t>
            </w:r>
          </w:p>
        </w:tc>
        <w:tc>
          <w:tcPr>
            <w:tcW w:w="1135" w:type="dxa"/>
          </w:tcPr>
          <w:p w14:paraId="7F35850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Registrar un nuevo Campeonato (nombre existente para ese usuario)</w:t>
            </w:r>
          </w:p>
        </w:tc>
        <w:tc>
          <w:tcPr>
            <w:tcW w:w="1134" w:type="dxa"/>
          </w:tcPr>
          <w:p w14:paraId="433C72C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Campeonato</w:t>
            </w:r>
          </w:p>
        </w:tc>
        <w:tc>
          <w:tcPr>
            <w:tcW w:w="2111" w:type="dxa"/>
          </w:tcPr>
          <w:p w14:paraId="010BCFB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79"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3D2BE19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Campeonato "El único Héroe" se encuentra cargado.</w:t>
            </w:r>
          </w:p>
          <w:p w14:paraId="577A3659"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0683C72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accede a la página “Registro”.</w:t>
            </w:r>
          </w:p>
          <w:p w14:paraId="087B0BD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la página “Login”.</w:t>
            </w:r>
          </w:p>
          <w:p w14:paraId="738107B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3.El usuario ingresa el Usuario: </w:t>
            </w:r>
            <w:hyperlink r:id="rId80" w:history="1">
              <w:r w:rsidRPr="00652849">
                <w:rPr>
                  <w:rFonts w:cs="Times New Roman"/>
                  <w:sz w:val="20"/>
                  <w:szCs w:val="20"/>
                  <w:lang w:val="es-ES"/>
                </w:rPr>
                <w:t>paupedrosa30@gmail.com</w:t>
              </w:r>
            </w:hyperlink>
          </w:p>
          <w:p w14:paraId="38112F6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la contraseña.</w:t>
            </w:r>
          </w:p>
          <w:p w14:paraId="0654401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la opción “Loguearse”</w:t>
            </w:r>
          </w:p>
          <w:p w14:paraId="692B524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accede a “mis-torneos”</w:t>
            </w:r>
          </w:p>
          <w:p w14:paraId="3E002FC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“Crear un Nuevo Torneo”</w:t>
            </w:r>
          </w:p>
          <w:p w14:paraId="2836CCA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ingresa el nombre del torneo “El Único Héroe”</w:t>
            </w:r>
          </w:p>
          <w:p w14:paraId="5955DBD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usuario ingresa la URL</w:t>
            </w:r>
          </w:p>
          <w:p w14:paraId="4DDF914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ingresa una descripción</w:t>
            </w:r>
          </w:p>
          <w:p w14:paraId="14D5709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usuario selecciona una imagen</w:t>
            </w:r>
          </w:p>
          <w:p w14:paraId="5B4E21B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selecciona la opción “Registrar”</w:t>
            </w:r>
          </w:p>
          <w:p w14:paraId="5F70F5F2" w14:textId="77777777" w:rsidR="00D42C65" w:rsidRPr="00652849" w:rsidRDefault="00D42C65" w:rsidP="00D42C65">
            <w:pPr>
              <w:ind w:left="72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73" w:type="dxa"/>
          </w:tcPr>
          <w:p w14:paraId="0B983E2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la página “Registro”.</w:t>
            </w:r>
          </w:p>
          <w:p w14:paraId="6A950D9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a la página “Login”.</w:t>
            </w:r>
          </w:p>
          <w:p w14:paraId="73377F9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muestra la página principal “admin-index”</w:t>
            </w:r>
          </w:p>
          <w:p w14:paraId="3326E25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6.El sistema muestra “El Único Héroe” </w:t>
            </w:r>
          </w:p>
          <w:p w14:paraId="75C590F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sistema abre una ventana modal para “Registrar un Nuevo Torneo”</w:t>
            </w:r>
          </w:p>
          <w:p w14:paraId="37568B5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sistema muestra el mensaje “Ese torneo ya está registrado”</w:t>
            </w:r>
          </w:p>
          <w:p w14:paraId="0E2CC3D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D42C65" w:rsidRPr="00652849" w14:paraId="35C134D0"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65FBBC3E" w14:textId="77777777" w:rsidR="00D42C65" w:rsidRPr="00652849" w:rsidRDefault="00D42C65" w:rsidP="00D42C65">
            <w:pPr>
              <w:jc w:val="left"/>
              <w:rPr>
                <w:rFonts w:cs="Times New Roman"/>
                <w:sz w:val="20"/>
                <w:szCs w:val="20"/>
              </w:rPr>
            </w:pPr>
            <w:r w:rsidRPr="00652849">
              <w:rPr>
                <w:rFonts w:cs="Times New Roman"/>
                <w:sz w:val="20"/>
                <w:szCs w:val="20"/>
              </w:rPr>
              <w:t>11</w:t>
            </w:r>
          </w:p>
        </w:tc>
        <w:tc>
          <w:tcPr>
            <w:tcW w:w="1135" w:type="dxa"/>
          </w:tcPr>
          <w:p w14:paraId="05717F6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385623"/>
                <w:sz w:val="20"/>
                <w:szCs w:val="20"/>
              </w:rPr>
              <w:t>Registrar una nueva Edición</w:t>
            </w:r>
          </w:p>
        </w:tc>
        <w:tc>
          <w:tcPr>
            <w:tcW w:w="1134" w:type="dxa"/>
          </w:tcPr>
          <w:p w14:paraId="6E32377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Edición</w:t>
            </w:r>
          </w:p>
        </w:tc>
        <w:tc>
          <w:tcPr>
            <w:tcW w:w="2111" w:type="dxa"/>
          </w:tcPr>
          <w:p w14:paraId="178692E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81"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20BF0E5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Campeonato "El único Héroe" se encuentra cargado.</w:t>
            </w:r>
          </w:p>
          <w:p w14:paraId="5C954E8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“El único Héroe 2013” NO se encuentra cargada</w:t>
            </w:r>
          </w:p>
          <w:p w14:paraId="66F2A313"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056710C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accede a la página “Registro”.</w:t>
            </w:r>
          </w:p>
          <w:p w14:paraId="5DFB8C5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la página “Login”.</w:t>
            </w:r>
          </w:p>
          <w:p w14:paraId="1642DA1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3.El usuario ingresa el Usuario: </w:t>
            </w:r>
            <w:hyperlink r:id="rId82" w:history="1">
              <w:r w:rsidRPr="00652849">
                <w:rPr>
                  <w:rFonts w:cs="Times New Roman"/>
                  <w:sz w:val="20"/>
                  <w:szCs w:val="20"/>
                  <w:lang w:val="es-ES"/>
                </w:rPr>
                <w:t>paupedrosa30@gmail.com</w:t>
              </w:r>
            </w:hyperlink>
          </w:p>
          <w:p w14:paraId="1DB575F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la contraseña.</w:t>
            </w:r>
          </w:p>
          <w:p w14:paraId="557AE41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la opción “Loguearse”</w:t>
            </w:r>
          </w:p>
          <w:p w14:paraId="668C0C2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accede a “mis-torneos”</w:t>
            </w:r>
          </w:p>
          <w:p w14:paraId="25BB4C4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“Agregar Edición” en el torneo "El único Héroe"</w:t>
            </w:r>
          </w:p>
          <w:p w14:paraId="1D69E8E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ingresa el nombre</w:t>
            </w:r>
          </w:p>
          <w:p w14:paraId="0319C19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9.El usuario ingresa el tamaño de los equipos</w:t>
            </w:r>
          </w:p>
          <w:p w14:paraId="0E246A2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ingresa la superficie de la cancha</w:t>
            </w:r>
          </w:p>
          <w:p w14:paraId="2608A7F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usuario ingresa los complejos</w:t>
            </w:r>
          </w:p>
          <w:p w14:paraId="3520AB1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ingresa la forma de puntuación</w:t>
            </w:r>
          </w:p>
          <w:p w14:paraId="41513F1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13.El usuario selecciona la opción “Registrar”</w:t>
            </w:r>
          </w:p>
          <w:p w14:paraId="64EE411A" w14:textId="77777777" w:rsidR="00D42C65" w:rsidRPr="00652849" w:rsidRDefault="00D42C65" w:rsidP="00D42C65">
            <w:pPr>
              <w:ind w:left="72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73" w:type="dxa"/>
          </w:tcPr>
          <w:p w14:paraId="234463E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la página “Registro”.</w:t>
            </w:r>
          </w:p>
          <w:p w14:paraId="11BA610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a la página “Login”.</w:t>
            </w:r>
          </w:p>
          <w:p w14:paraId="3628180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muestra la página principal “admin-index”</w:t>
            </w:r>
          </w:p>
          <w:p w14:paraId="3B2F05B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6. El sistema muestra “El Único Héroe” </w:t>
            </w:r>
          </w:p>
          <w:p w14:paraId="15FAD4F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sistema abre una ventana modal para “Agregar una Nueva Edición”</w:t>
            </w:r>
          </w:p>
          <w:p w14:paraId="52C7A90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13.El sistema muestra el mensaje “Edición registrada con éxito”</w:t>
            </w:r>
          </w:p>
          <w:p w14:paraId="50ACEB21" w14:textId="77777777" w:rsidR="00D42C65" w:rsidRPr="00652849" w:rsidRDefault="00D42C65" w:rsidP="00D42C65">
            <w:pPr>
              <w:ind w:left="108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p w14:paraId="14C52C8E" w14:textId="77777777" w:rsidR="00D42C65" w:rsidRPr="00652849" w:rsidRDefault="00D42C65" w:rsidP="00D42C65">
            <w:pPr>
              <w:ind w:left="108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p w14:paraId="6B4AF5B6" w14:textId="77777777" w:rsidR="00D42C65" w:rsidRPr="00652849" w:rsidRDefault="00D42C65" w:rsidP="00D42C65">
            <w:pPr>
              <w:ind w:left="72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D42C65" w:rsidRPr="00652849" w14:paraId="50D2737B"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5013E667" w14:textId="77777777" w:rsidR="00D42C65" w:rsidRPr="00652849" w:rsidRDefault="00D42C65" w:rsidP="00D42C65">
            <w:pPr>
              <w:jc w:val="left"/>
              <w:rPr>
                <w:rFonts w:cs="Times New Roman"/>
                <w:sz w:val="20"/>
                <w:szCs w:val="20"/>
              </w:rPr>
            </w:pPr>
            <w:r w:rsidRPr="00652849">
              <w:rPr>
                <w:rFonts w:cs="Times New Roman"/>
                <w:sz w:val="20"/>
                <w:szCs w:val="20"/>
              </w:rPr>
              <w:lastRenderedPageBreak/>
              <w:t>12</w:t>
            </w:r>
          </w:p>
        </w:tc>
        <w:tc>
          <w:tcPr>
            <w:tcW w:w="1135" w:type="dxa"/>
          </w:tcPr>
          <w:p w14:paraId="267AEB4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Registrar una nueva Edición (nombre existente para ese torneo)</w:t>
            </w:r>
          </w:p>
        </w:tc>
        <w:tc>
          <w:tcPr>
            <w:tcW w:w="1134" w:type="dxa"/>
          </w:tcPr>
          <w:p w14:paraId="54A04E1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Edición</w:t>
            </w:r>
          </w:p>
        </w:tc>
        <w:tc>
          <w:tcPr>
            <w:tcW w:w="2111" w:type="dxa"/>
          </w:tcPr>
          <w:p w14:paraId="24E1BA8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83"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02BCA60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Campeonato "El único Héroe" se encuentra cargado.</w:t>
            </w:r>
          </w:p>
          <w:p w14:paraId="1A3A391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“El único Héroe 2013” se encuentra cargada</w:t>
            </w:r>
          </w:p>
          <w:p w14:paraId="46AD7D21"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08A62DF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accede a la página “Registro”.</w:t>
            </w:r>
          </w:p>
          <w:p w14:paraId="6A3D069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la página “Login”.</w:t>
            </w:r>
          </w:p>
          <w:p w14:paraId="42327D6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3.El usuario ingresa el Usuario: </w:t>
            </w:r>
            <w:hyperlink r:id="rId84" w:history="1">
              <w:r w:rsidRPr="00652849">
                <w:rPr>
                  <w:rFonts w:cs="Times New Roman"/>
                  <w:sz w:val="20"/>
                  <w:szCs w:val="20"/>
                  <w:lang w:val="es-ES"/>
                </w:rPr>
                <w:t>paupedrosa30@gmail.com</w:t>
              </w:r>
            </w:hyperlink>
          </w:p>
          <w:p w14:paraId="2601111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la contraseña.</w:t>
            </w:r>
          </w:p>
          <w:p w14:paraId="11F955D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la opción “Loguearse”</w:t>
            </w:r>
          </w:p>
          <w:p w14:paraId="255E81E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accede a “mis-torneos”</w:t>
            </w:r>
          </w:p>
          <w:p w14:paraId="35A962B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“Agregar Edición” en el torneo "El único Héroe"</w:t>
            </w:r>
          </w:p>
          <w:p w14:paraId="3E3DC9D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ingresa el nombre</w:t>
            </w:r>
          </w:p>
          <w:p w14:paraId="6376485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usuario ingresa el tamaño de los equipos</w:t>
            </w:r>
          </w:p>
          <w:p w14:paraId="4BC2847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ingresa la superficie de la cancha</w:t>
            </w:r>
          </w:p>
          <w:p w14:paraId="0060353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usuario ingresa los complejos</w:t>
            </w:r>
          </w:p>
          <w:p w14:paraId="05E6B8C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ingresa la forma de puntuación</w:t>
            </w:r>
          </w:p>
          <w:p w14:paraId="7F4C7C4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13.El usuario selecciona la opción “Registrar”</w:t>
            </w:r>
          </w:p>
          <w:p w14:paraId="3449401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73" w:type="dxa"/>
          </w:tcPr>
          <w:p w14:paraId="792BB8B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la página “Registro”.</w:t>
            </w:r>
          </w:p>
          <w:p w14:paraId="1D5B58C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a la página “Registro”.</w:t>
            </w:r>
          </w:p>
          <w:p w14:paraId="546A42A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muestra la página principal “admin-index”</w:t>
            </w:r>
          </w:p>
          <w:p w14:paraId="0B8CEC6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6. El sistema muestra “El Único Héroe” </w:t>
            </w:r>
          </w:p>
          <w:p w14:paraId="3854C63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sistema abre una ventana modal para “Agregar una Nueva Edición”</w:t>
            </w:r>
          </w:p>
          <w:p w14:paraId="2744ED5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13.El sistema muestra el mensaje “Esa edición ya está registrada para ese torneo”</w:t>
            </w:r>
          </w:p>
          <w:p w14:paraId="1A512541" w14:textId="77777777" w:rsidR="00D42C65" w:rsidRPr="00652849" w:rsidRDefault="00D42C65" w:rsidP="00D42C65">
            <w:pPr>
              <w:ind w:left="108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p w14:paraId="360EE683" w14:textId="77777777" w:rsidR="00D42C65" w:rsidRPr="00652849" w:rsidRDefault="00D42C65" w:rsidP="00D42C65">
            <w:pPr>
              <w:ind w:left="1080"/>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p w14:paraId="74ADF66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D42C65" w:rsidRPr="00652849" w14:paraId="097CF382" w14:textId="77777777" w:rsidTr="00A737E3">
        <w:tc>
          <w:tcPr>
            <w:cnfStyle w:val="001000000000" w:firstRow="0" w:lastRow="0" w:firstColumn="1" w:lastColumn="0" w:oddVBand="0" w:evenVBand="0" w:oddHBand="0" w:evenHBand="0" w:firstRowFirstColumn="0" w:firstRowLastColumn="0" w:lastRowFirstColumn="0" w:lastRowLastColumn="0"/>
            <w:tcW w:w="845" w:type="dxa"/>
          </w:tcPr>
          <w:p w14:paraId="34A51A03" w14:textId="77777777" w:rsidR="00D42C65" w:rsidRPr="00652849" w:rsidRDefault="00D42C65" w:rsidP="00D42C65">
            <w:pPr>
              <w:jc w:val="left"/>
              <w:rPr>
                <w:rFonts w:cs="Times New Roman"/>
                <w:sz w:val="20"/>
                <w:szCs w:val="20"/>
              </w:rPr>
            </w:pPr>
            <w:r w:rsidRPr="00652849">
              <w:rPr>
                <w:rFonts w:cs="Times New Roman"/>
                <w:sz w:val="20"/>
                <w:szCs w:val="20"/>
              </w:rPr>
              <w:t>13</w:t>
            </w:r>
          </w:p>
        </w:tc>
        <w:tc>
          <w:tcPr>
            <w:tcW w:w="1135" w:type="dxa"/>
          </w:tcPr>
          <w:p w14:paraId="3CE3C73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color w:val="385623"/>
                <w:sz w:val="20"/>
                <w:szCs w:val="20"/>
              </w:rPr>
            </w:pPr>
            <w:r w:rsidRPr="00652849">
              <w:rPr>
                <w:rFonts w:cs="Times New Roman"/>
                <w:b/>
                <w:color w:val="385623"/>
                <w:sz w:val="20"/>
                <w:szCs w:val="20"/>
              </w:rPr>
              <w:t>Activar Cuenta</w:t>
            </w:r>
          </w:p>
        </w:tc>
        <w:tc>
          <w:tcPr>
            <w:tcW w:w="1134" w:type="dxa"/>
          </w:tcPr>
          <w:p w14:paraId="095F93C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Activación de Cuenta</w:t>
            </w:r>
          </w:p>
        </w:tc>
        <w:tc>
          <w:tcPr>
            <w:tcW w:w="2111" w:type="dxa"/>
          </w:tcPr>
          <w:p w14:paraId="32B5159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85"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680AACC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El usuario </w:t>
            </w:r>
            <w:hyperlink r:id="rId86" w:history="1">
              <w:r w:rsidRPr="00652849">
                <w:rPr>
                  <w:rFonts w:cs="Times New Roman"/>
                  <w:sz w:val="20"/>
                  <w:szCs w:val="20"/>
                  <w:lang w:val="es-ES"/>
                </w:rPr>
                <w:t>paupedrosa30@gmail.com</w:t>
              </w:r>
            </w:hyperlink>
            <w:r w:rsidRPr="00652849">
              <w:rPr>
                <w:rFonts w:cs="Times New Roman"/>
                <w:sz w:val="20"/>
                <w:szCs w:val="20"/>
                <w:lang w:val="es-ES"/>
              </w:rPr>
              <w:t xml:space="preserve"> no ha activado su cuenta.</w:t>
            </w:r>
          </w:p>
          <w:p w14:paraId="7C9252F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736" w:type="dxa"/>
          </w:tcPr>
          <w:p w14:paraId="148581F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 El usuario ingresa a su casilla de mail de “</w:t>
            </w:r>
            <w:hyperlink r:id="rId87" w:history="1">
              <w:r w:rsidRPr="00652849">
                <w:rPr>
                  <w:rFonts w:cs="Times New Roman"/>
                  <w:sz w:val="20"/>
                  <w:szCs w:val="20"/>
                  <w:lang w:val="es-ES"/>
                </w:rPr>
                <w:t>paupedrosa30@gmail.com</w:t>
              </w:r>
            </w:hyperlink>
            <w:r w:rsidRPr="00652849">
              <w:rPr>
                <w:rFonts w:cs="Times New Roman"/>
                <w:sz w:val="20"/>
                <w:szCs w:val="20"/>
                <w:lang w:val="es-ES"/>
              </w:rPr>
              <w:t>”.</w:t>
            </w:r>
          </w:p>
          <w:p w14:paraId="60D75EB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2. El usuario abre el mail, y clickea el link de activación.</w:t>
            </w:r>
          </w:p>
          <w:p w14:paraId="4159234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 Se abre en una nueva ventana web la página de activación.</w:t>
            </w:r>
          </w:p>
          <w:p w14:paraId="13AAB58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 </w:t>
            </w:r>
          </w:p>
        </w:tc>
        <w:tc>
          <w:tcPr>
            <w:tcW w:w="1673" w:type="dxa"/>
          </w:tcPr>
          <w:p w14:paraId="1703D7D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3. El Sistema muestra el mail del usuario e informa que la </w:t>
            </w:r>
            <w:r w:rsidRPr="00652849">
              <w:rPr>
                <w:rFonts w:cs="Times New Roman"/>
                <w:sz w:val="20"/>
                <w:szCs w:val="20"/>
                <w:lang w:val="es-ES"/>
              </w:rPr>
              <w:lastRenderedPageBreak/>
              <w:t>cuenta ha sido activada.</w:t>
            </w:r>
          </w:p>
        </w:tc>
      </w:tr>
    </w:tbl>
    <w:p w14:paraId="1DD4CED3" w14:textId="77777777" w:rsidR="00D42C65" w:rsidRDefault="00D42C65" w:rsidP="00377091">
      <w:pPr>
        <w:rPr>
          <w:lang w:val="es-ES"/>
        </w:rPr>
      </w:pPr>
    </w:p>
    <w:p w14:paraId="19967AE0" w14:textId="6B8EC3D8" w:rsidR="00D42C65" w:rsidRPr="008C0D89" w:rsidRDefault="008C0D89" w:rsidP="008C0D89">
      <w:pPr>
        <w:pStyle w:val="Ttulo3"/>
      </w:pPr>
      <w:bookmarkStart w:id="115" w:name="_Toc421793211"/>
      <w:r w:rsidRPr="008C0D89">
        <w:t>Sprint #2</w:t>
      </w:r>
      <w:bookmarkEnd w:id="115"/>
    </w:p>
    <w:tbl>
      <w:tblPr>
        <w:tblStyle w:val="Tabladecuadrcula1clara-nfasis1"/>
        <w:tblW w:w="10207" w:type="dxa"/>
        <w:tblInd w:w="-431" w:type="dxa"/>
        <w:tblLayout w:type="fixed"/>
        <w:tblLook w:val="04A0" w:firstRow="1" w:lastRow="0" w:firstColumn="1" w:lastColumn="0" w:noHBand="0" w:noVBand="1"/>
      </w:tblPr>
      <w:tblGrid>
        <w:gridCol w:w="1276"/>
        <w:gridCol w:w="1135"/>
        <w:gridCol w:w="1276"/>
        <w:gridCol w:w="1559"/>
        <w:gridCol w:w="2977"/>
        <w:gridCol w:w="1984"/>
      </w:tblGrid>
      <w:tr w:rsidR="00D42C65" w:rsidRPr="00652849" w14:paraId="07968731" w14:textId="77777777" w:rsidTr="00A73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7" w:type="dxa"/>
            <w:gridSpan w:val="6"/>
            <w:shd w:val="clear" w:color="auto" w:fill="F2F2F2" w:themeFill="background1" w:themeFillShade="F2"/>
          </w:tcPr>
          <w:p w14:paraId="479E4CC7"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QUE GOLAZO:</w:t>
            </w:r>
          </w:p>
          <w:p w14:paraId="1EF458D8"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Sistema de Gestión de Campeonatos de Futbol</w:t>
            </w:r>
          </w:p>
          <w:p w14:paraId="1F011530" w14:textId="77777777" w:rsidR="00D42C65" w:rsidRPr="00652849" w:rsidRDefault="00D42C65" w:rsidP="00D42C65">
            <w:pPr>
              <w:jc w:val="center"/>
              <w:rPr>
                <w:rFonts w:cs="Times New Roman"/>
                <w:sz w:val="20"/>
                <w:szCs w:val="20"/>
              </w:rPr>
            </w:pPr>
            <w:r w:rsidRPr="00652849">
              <w:rPr>
                <w:rFonts w:cs="Times New Roman"/>
                <w:b w:val="0"/>
                <w:sz w:val="20"/>
                <w:szCs w:val="20"/>
              </w:rPr>
              <w:t>SPRINT # 2</w:t>
            </w:r>
          </w:p>
        </w:tc>
      </w:tr>
      <w:tr w:rsidR="00D42C65" w:rsidRPr="00652849" w14:paraId="3A247BBE" w14:textId="77777777" w:rsidTr="00A737E3">
        <w:tc>
          <w:tcPr>
            <w:cnfStyle w:val="001000000000" w:firstRow="0" w:lastRow="0" w:firstColumn="1" w:lastColumn="0" w:oddVBand="0" w:evenVBand="0" w:oddHBand="0" w:evenHBand="0" w:firstRowFirstColumn="0" w:firstRowLastColumn="0" w:lastRowFirstColumn="0" w:lastRowLastColumn="0"/>
            <w:tcW w:w="10207" w:type="dxa"/>
            <w:gridSpan w:val="6"/>
          </w:tcPr>
          <w:p w14:paraId="34CD117B"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PLANTILLA DE CASOS DE PRUEBA</w:t>
            </w:r>
          </w:p>
        </w:tc>
      </w:tr>
      <w:tr w:rsidR="00D42C65" w:rsidRPr="00652849" w14:paraId="71994BF5" w14:textId="77777777" w:rsidTr="00A737E3">
        <w:trPr>
          <w:trHeight w:val="824"/>
        </w:trPr>
        <w:tc>
          <w:tcPr>
            <w:cnfStyle w:val="001000000000" w:firstRow="0" w:lastRow="0" w:firstColumn="1" w:lastColumn="0" w:oddVBand="0" w:evenVBand="0" w:oddHBand="0" w:evenHBand="0" w:firstRowFirstColumn="0" w:firstRowLastColumn="0" w:lastRowFirstColumn="0" w:lastRowLastColumn="0"/>
            <w:tcW w:w="1276" w:type="dxa"/>
          </w:tcPr>
          <w:p w14:paraId="24ABFC9F" w14:textId="77777777" w:rsidR="00D42C65" w:rsidRPr="00652849" w:rsidRDefault="00D42C65" w:rsidP="00D42C65">
            <w:pPr>
              <w:jc w:val="center"/>
              <w:rPr>
                <w:rFonts w:cs="Times New Roman"/>
                <w:b w:val="0"/>
                <w:sz w:val="20"/>
                <w:szCs w:val="20"/>
              </w:rPr>
            </w:pPr>
            <w:r w:rsidRPr="00652849">
              <w:rPr>
                <w:rFonts w:cs="Times New Roman"/>
                <w:b w:val="0"/>
                <w:sz w:val="20"/>
                <w:szCs w:val="20"/>
              </w:rPr>
              <w:t>ID Caso de Prueba</w:t>
            </w:r>
          </w:p>
        </w:tc>
        <w:tc>
          <w:tcPr>
            <w:tcW w:w="1135" w:type="dxa"/>
          </w:tcPr>
          <w:p w14:paraId="75071602"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1276" w:type="dxa"/>
          </w:tcPr>
          <w:p w14:paraId="2BE4380C"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1559" w:type="dxa"/>
          </w:tcPr>
          <w:p w14:paraId="6D46FECC"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2977" w:type="dxa"/>
          </w:tcPr>
          <w:p w14:paraId="57A9BB2A"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1984" w:type="dxa"/>
          </w:tcPr>
          <w:p w14:paraId="257E1932"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D42C65" w:rsidRPr="00652849" w14:paraId="3C4A1D1B"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2103EA12" w14:textId="77777777" w:rsidR="00D42C65" w:rsidRPr="00652849" w:rsidRDefault="00D42C65" w:rsidP="00D42C65">
            <w:pPr>
              <w:jc w:val="left"/>
              <w:rPr>
                <w:rFonts w:cs="Times New Roman"/>
                <w:sz w:val="20"/>
                <w:szCs w:val="20"/>
              </w:rPr>
            </w:pPr>
            <w:r w:rsidRPr="00652849">
              <w:rPr>
                <w:rFonts w:cs="Times New Roman"/>
                <w:sz w:val="20"/>
                <w:szCs w:val="20"/>
              </w:rPr>
              <w:t>1</w:t>
            </w:r>
          </w:p>
        </w:tc>
        <w:tc>
          <w:tcPr>
            <w:tcW w:w="1135" w:type="dxa"/>
          </w:tcPr>
          <w:p w14:paraId="2E3775F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Registrar un Equipo (curso normal, un delegado)</w:t>
            </w:r>
          </w:p>
        </w:tc>
        <w:tc>
          <w:tcPr>
            <w:tcW w:w="1276" w:type="dxa"/>
          </w:tcPr>
          <w:p w14:paraId="20B4DB1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Equipo</w:t>
            </w:r>
          </w:p>
        </w:tc>
        <w:tc>
          <w:tcPr>
            <w:tcW w:w="1559" w:type="dxa"/>
          </w:tcPr>
          <w:p w14:paraId="55451BA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88"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5743A96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"El único Héroe" se encuentra cargado.</w:t>
            </w:r>
          </w:p>
          <w:p w14:paraId="59C6509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“River” NO se encuentra cargado</w:t>
            </w:r>
          </w:p>
        </w:tc>
        <w:tc>
          <w:tcPr>
            <w:tcW w:w="2977" w:type="dxa"/>
          </w:tcPr>
          <w:p w14:paraId="280ECD4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89"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5AE70D5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“equipos”</w:t>
            </w:r>
          </w:p>
          <w:p w14:paraId="6CF8956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ingresa el nombre del equipo “River”.</w:t>
            </w:r>
          </w:p>
          <w:p w14:paraId="1789855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el nombre del director técnico “Ramón Díaz”</w:t>
            </w:r>
          </w:p>
          <w:p w14:paraId="11CD0F2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los colores de camiseta (1° y 2°).</w:t>
            </w:r>
          </w:p>
          <w:p w14:paraId="02CA4B7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“Agregar delegado”.</w:t>
            </w:r>
          </w:p>
          <w:p w14:paraId="25BEE6D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7.El usuario ingresa el nombre “Paula Pedrosa”, Email: </w:t>
            </w:r>
            <w:hyperlink r:id="rId90" w:history="1">
              <w:r w:rsidRPr="00652849">
                <w:rPr>
                  <w:rFonts w:cs="Times New Roman"/>
                  <w:color w:val="0563C1"/>
                  <w:sz w:val="20"/>
                  <w:szCs w:val="20"/>
                  <w:u w:val="single"/>
                  <w:lang w:val="es-ES"/>
                </w:rPr>
                <w:t>pau@gmail.com</w:t>
              </w:r>
            </w:hyperlink>
            <w:r w:rsidRPr="00652849">
              <w:rPr>
                <w:rFonts w:cs="Times New Roman"/>
                <w:sz w:val="20"/>
                <w:szCs w:val="20"/>
                <w:lang w:val="es-ES"/>
              </w:rPr>
              <w:t>, teléfono: 4650551, domicilio: “La Entente 2522”.</w:t>
            </w:r>
          </w:p>
          <w:p w14:paraId="27AA4CD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“Agregar delegado”.</w:t>
            </w:r>
          </w:p>
          <w:p w14:paraId="4B531F0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usuario selecciona la imagen del equipo.</w:t>
            </w:r>
          </w:p>
          <w:p w14:paraId="4ED98B6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 la opción “Registrar”.</w:t>
            </w:r>
          </w:p>
        </w:tc>
        <w:tc>
          <w:tcPr>
            <w:tcW w:w="1984" w:type="dxa"/>
          </w:tcPr>
          <w:p w14:paraId="0AC6F6E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0DFA734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equipos (equipos.aspx)</w:t>
            </w:r>
          </w:p>
          <w:p w14:paraId="5C262F1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sistema muestra los campos para agregar los delegados.</w:t>
            </w:r>
          </w:p>
          <w:p w14:paraId="3FE917D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w:t>
            </w:r>
            <w:r w:rsidRPr="00652849">
              <w:rPr>
                <w:rFonts w:ascii="Helvetica" w:hAnsi="Helvetica" w:cs="Helvetica"/>
                <w:color w:val="3C763D"/>
                <w:sz w:val="20"/>
                <w:szCs w:val="20"/>
                <w:shd w:val="clear" w:color="auto" w:fill="DFF0D8"/>
                <w:lang w:val="es-ES"/>
              </w:rPr>
              <w:t>El Delegado fue agregado exitosamente”</w:t>
            </w:r>
          </w:p>
          <w:p w14:paraId="6C454DF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sistema muestra “</w:t>
            </w:r>
            <w:r w:rsidRPr="00652849">
              <w:rPr>
                <w:rFonts w:ascii="Helvetica" w:hAnsi="Helvetica" w:cs="Helvetica"/>
                <w:color w:val="3C763D"/>
                <w:sz w:val="20"/>
                <w:szCs w:val="20"/>
                <w:shd w:val="clear" w:color="auto" w:fill="DFF0D8"/>
                <w:lang w:val="es-ES"/>
              </w:rPr>
              <w:t>El equipo River fue registrado exitosamente</w:t>
            </w:r>
            <w:r w:rsidRPr="00652849">
              <w:rPr>
                <w:rFonts w:cs="Times New Roman"/>
                <w:sz w:val="20"/>
                <w:szCs w:val="20"/>
                <w:lang w:val="es-ES"/>
              </w:rPr>
              <w:t>”</w:t>
            </w:r>
          </w:p>
          <w:p w14:paraId="39CC6D39"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p w14:paraId="7286E69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D42C65" w:rsidRPr="00652849" w14:paraId="6B26D19C"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024B6942" w14:textId="77777777" w:rsidR="00D42C65" w:rsidRPr="00652849" w:rsidRDefault="00D42C65" w:rsidP="00D42C65">
            <w:pPr>
              <w:jc w:val="left"/>
              <w:rPr>
                <w:rFonts w:cs="Times New Roman"/>
                <w:sz w:val="20"/>
                <w:szCs w:val="20"/>
              </w:rPr>
            </w:pPr>
            <w:r w:rsidRPr="00652849">
              <w:rPr>
                <w:rFonts w:cs="Times New Roman"/>
                <w:sz w:val="20"/>
                <w:szCs w:val="20"/>
              </w:rPr>
              <w:t>2</w:t>
            </w:r>
          </w:p>
        </w:tc>
        <w:tc>
          <w:tcPr>
            <w:tcW w:w="1135" w:type="dxa"/>
          </w:tcPr>
          <w:p w14:paraId="2211B14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 xml:space="preserve">Registrar un Equipo (curso </w:t>
            </w:r>
            <w:r w:rsidRPr="00652849">
              <w:rPr>
                <w:rFonts w:cs="Times New Roman"/>
                <w:b/>
                <w:color w:val="385623"/>
                <w:sz w:val="20"/>
                <w:szCs w:val="20"/>
                <w:lang w:val="es-ES"/>
              </w:rPr>
              <w:lastRenderedPageBreak/>
              <w:t>normal, dos delegados)</w:t>
            </w:r>
          </w:p>
        </w:tc>
        <w:tc>
          <w:tcPr>
            <w:tcW w:w="1276" w:type="dxa"/>
          </w:tcPr>
          <w:p w14:paraId="1BCB331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lastRenderedPageBreak/>
              <w:t>Registrar Equipo</w:t>
            </w:r>
          </w:p>
        </w:tc>
        <w:tc>
          <w:tcPr>
            <w:tcW w:w="1559" w:type="dxa"/>
          </w:tcPr>
          <w:p w14:paraId="5D739D3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91" w:history="1">
              <w:r w:rsidRPr="00652849">
                <w:rPr>
                  <w:rFonts w:cs="Times New Roman"/>
                  <w:sz w:val="20"/>
                  <w:szCs w:val="20"/>
                  <w:lang w:val="es-ES"/>
                </w:rPr>
                <w:t>paupedrosa30@gmail.com</w:t>
              </w:r>
            </w:hyperlink>
            <w:r w:rsidRPr="00652849">
              <w:rPr>
                <w:rFonts w:cs="Times New Roman"/>
                <w:sz w:val="20"/>
                <w:szCs w:val="20"/>
                <w:lang w:val="es-ES"/>
              </w:rPr>
              <w:t xml:space="preserve"> </w:t>
            </w:r>
            <w:r w:rsidRPr="00652849">
              <w:rPr>
                <w:rFonts w:cs="Times New Roman"/>
                <w:sz w:val="20"/>
                <w:szCs w:val="20"/>
                <w:lang w:val="es-ES"/>
              </w:rPr>
              <w:lastRenderedPageBreak/>
              <w:t>se encuentra registrado.</w:t>
            </w:r>
          </w:p>
          <w:p w14:paraId="376453F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"El único Héroe" se encuentra cargado.</w:t>
            </w:r>
          </w:p>
          <w:p w14:paraId="1EF577D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“River” NO se encuentra cargado</w:t>
            </w:r>
          </w:p>
        </w:tc>
        <w:tc>
          <w:tcPr>
            <w:tcW w:w="2977" w:type="dxa"/>
          </w:tcPr>
          <w:p w14:paraId="4A03D99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1.El usuario se loguea como </w:t>
            </w:r>
            <w:hyperlink r:id="rId92"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10BF1ED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“equipos”</w:t>
            </w:r>
          </w:p>
          <w:p w14:paraId="0F0F05A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3.El usuario ingresa el nombre del equipo “River”.</w:t>
            </w:r>
          </w:p>
          <w:p w14:paraId="4E58D8E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el nombre del director técnico “Ramón Díaz”</w:t>
            </w:r>
          </w:p>
          <w:p w14:paraId="418695E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los colores de camiseta (1° y 2°).</w:t>
            </w:r>
          </w:p>
          <w:p w14:paraId="6330786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“Agregar delegado”.</w:t>
            </w:r>
          </w:p>
          <w:p w14:paraId="55890DC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7.El usuario ingresa el nombre “Paula Pedrosa”, Email: </w:t>
            </w:r>
            <w:hyperlink r:id="rId93" w:history="1">
              <w:r w:rsidRPr="00652849">
                <w:rPr>
                  <w:rFonts w:cs="Times New Roman"/>
                  <w:color w:val="0563C1"/>
                  <w:sz w:val="20"/>
                  <w:szCs w:val="20"/>
                  <w:u w:val="single"/>
                  <w:lang w:val="es-ES"/>
                </w:rPr>
                <w:t>pau@gmail.com</w:t>
              </w:r>
            </w:hyperlink>
            <w:r w:rsidRPr="00652849">
              <w:rPr>
                <w:rFonts w:cs="Times New Roman"/>
                <w:sz w:val="20"/>
                <w:szCs w:val="20"/>
                <w:lang w:val="es-ES"/>
              </w:rPr>
              <w:t>, teléfono: 4650551, domicilio: “La Entente 2522”.</w:t>
            </w:r>
          </w:p>
          <w:p w14:paraId="05E30BE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“Agregar delegado”.</w:t>
            </w:r>
          </w:p>
          <w:p w14:paraId="724D3B2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9.El usuario ingresa el nombre “Flor Rojas”, Email: </w:t>
            </w:r>
            <w:hyperlink r:id="rId94" w:history="1">
              <w:r w:rsidRPr="00652849">
                <w:rPr>
                  <w:rFonts w:cs="Times New Roman"/>
                  <w:color w:val="0563C1"/>
                  <w:sz w:val="20"/>
                  <w:szCs w:val="20"/>
                  <w:u w:val="single"/>
                  <w:lang w:val="es-ES"/>
                </w:rPr>
                <w:t>flor@gmail.com</w:t>
              </w:r>
            </w:hyperlink>
            <w:r w:rsidRPr="00652849">
              <w:rPr>
                <w:rFonts w:cs="Times New Roman"/>
                <w:sz w:val="20"/>
                <w:szCs w:val="20"/>
                <w:lang w:val="es-ES"/>
              </w:rPr>
              <w:t>, teléfono: 4650551, domicilio: “La Entente 2522”.</w:t>
            </w:r>
          </w:p>
          <w:p w14:paraId="17E2CF3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 la opción “Agregar delegado”.</w:t>
            </w:r>
          </w:p>
          <w:p w14:paraId="733328B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usuario selecciona la imagen del equipo.</w:t>
            </w:r>
          </w:p>
          <w:p w14:paraId="0CAD20B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selecciona la opción “Registrar”.</w:t>
            </w:r>
          </w:p>
        </w:tc>
        <w:tc>
          <w:tcPr>
            <w:tcW w:w="1984" w:type="dxa"/>
          </w:tcPr>
          <w:p w14:paraId="68CCBD4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1185705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2.El sistema muestra la página de equipos (equipos.aspx)</w:t>
            </w:r>
          </w:p>
          <w:p w14:paraId="4733412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sistema muestra los campos para agregar los delegados.</w:t>
            </w:r>
          </w:p>
          <w:p w14:paraId="14581C1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w:t>
            </w:r>
            <w:r w:rsidRPr="00652849">
              <w:rPr>
                <w:rFonts w:ascii="Helvetica" w:hAnsi="Helvetica" w:cs="Helvetica"/>
                <w:color w:val="3C763D"/>
                <w:sz w:val="20"/>
                <w:szCs w:val="20"/>
                <w:shd w:val="clear" w:color="auto" w:fill="DFF0D8"/>
                <w:lang w:val="es-ES"/>
              </w:rPr>
              <w:t>El Delegado fue agregado exitosamente</w:t>
            </w:r>
            <w:r w:rsidRPr="00652849">
              <w:rPr>
                <w:rFonts w:cs="Times New Roman"/>
                <w:sz w:val="20"/>
                <w:szCs w:val="20"/>
                <w:lang w:val="es-ES"/>
              </w:rPr>
              <w:t>”</w:t>
            </w:r>
          </w:p>
          <w:p w14:paraId="133A4F7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sistema muestra “</w:t>
            </w:r>
            <w:r w:rsidRPr="00652849">
              <w:rPr>
                <w:rFonts w:ascii="Helvetica" w:hAnsi="Helvetica" w:cs="Helvetica"/>
                <w:color w:val="3C763D"/>
                <w:sz w:val="20"/>
                <w:szCs w:val="20"/>
                <w:shd w:val="clear" w:color="auto" w:fill="DFF0D8"/>
                <w:lang w:val="es-ES"/>
              </w:rPr>
              <w:t>El Delegado fue agregado exitosamente</w:t>
            </w:r>
            <w:r w:rsidRPr="00652849">
              <w:rPr>
                <w:rFonts w:cs="Times New Roman"/>
                <w:sz w:val="20"/>
                <w:szCs w:val="20"/>
                <w:lang w:val="es-ES"/>
              </w:rPr>
              <w:t>”</w:t>
            </w:r>
          </w:p>
          <w:p w14:paraId="3F062E3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sistema muestra “</w:t>
            </w:r>
            <w:r w:rsidRPr="00652849">
              <w:rPr>
                <w:rFonts w:ascii="Helvetica" w:hAnsi="Helvetica" w:cs="Helvetica"/>
                <w:color w:val="3C763D"/>
                <w:sz w:val="20"/>
                <w:szCs w:val="20"/>
                <w:shd w:val="clear" w:color="auto" w:fill="DFF0D8"/>
                <w:lang w:val="es-ES"/>
              </w:rPr>
              <w:t>El equipo River fue registrado exitosamente</w:t>
            </w:r>
            <w:r w:rsidRPr="00652849">
              <w:rPr>
                <w:rFonts w:cs="Times New Roman"/>
                <w:sz w:val="20"/>
                <w:szCs w:val="20"/>
                <w:lang w:val="es-ES"/>
              </w:rPr>
              <w:t>”</w:t>
            </w:r>
          </w:p>
        </w:tc>
      </w:tr>
      <w:tr w:rsidR="00D42C65" w:rsidRPr="00652849" w14:paraId="1667C4F1"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4B443645" w14:textId="77777777" w:rsidR="00D42C65" w:rsidRPr="00652849" w:rsidRDefault="00D42C65" w:rsidP="00D42C65">
            <w:pPr>
              <w:jc w:val="left"/>
              <w:rPr>
                <w:rFonts w:cs="Times New Roman"/>
                <w:sz w:val="20"/>
                <w:szCs w:val="20"/>
              </w:rPr>
            </w:pPr>
            <w:r w:rsidRPr="00652849">
              <w:rPr>
                <w:rFonts w:cs="Times New Roman"/>
                <w:sz w:val="20"/>
                <w:szCs w:val="20"/>
              </w:rPr>
              <w:lastRenderedPageBreak/>
              <w:t>3</w:t>
            </w:r>
          </w:p>
        </w:tc>
        <w:tc>
          <w:tcPr>
            <w:tcW w:w="1135" w:type="dxa"/>
          </w:tcPr>
          <w:p w14:paraId="12E2E4C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Registrar un Equipo (curso alternativo, equipo ya registrado)</w:t>
            </w:r>
          </w:p>
        </w:tc>
        <w:tc>
          <w:tcPr>
            <w:tcW w:w="1276" w:type="dxa"/>
          </w:tcPr>
          <w:p w14:paraId="256FC63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Equipo</w:t>
            </w:r>
          </w:p>
        </w:tc>
        <w:tc>
          <w:tcPr>
            <w:tcW w:w="1559" w:type="dxa"/>
          </w:tcPr>
          <w:p w14:paraId="4C13111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95"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1284015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"El único Héroe" se encuentra cargado.</w:t>
            </w:r>
          </w:p>
          <w:p w14:paraId="6D3439D9"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“River” se encuentra cargado</w:t>
            </w:r>
          </w:p>
        </w:tc>
        <w:tc>
          <w:tcPr>
            <w:tcW w:w="2977" w:type="dxa"/>
          </w:tcPr>
          <w:p w14:paraId="079C327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96"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0E48EA2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“equipos”</w:t>
            </w:r>
          </w:p>
          <w:p w14:paraId="1E4BBBB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ingresa el nombre del equipo “River”.</w:t>
            </w:r>
          </w:p>
          <w:p w14:paraId="5A6D951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el nombre del director técnico “Ramón Díaz”</w:t>
            </w:r>
          </w:p>
          <w:p w14:paraId="38FCF72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los colores de camiseta (1° y 2°).</w:t>
            </w:r>
          </w:p>
          <w:p w14:paraId="5BA3948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“Agregar delegado”.</w:t>
            </w:r>
          </w:p>
          <w:p w14:paraId="2D85B95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7.El usuario ingresa el nombre “Paula Pedrosa”, Email: </w:t>
            </w:r>
            <w:hyperlink r:id="rId97" w:history="1">
              <w:r w:rsidRPr="00652849">
                <w:rPr>
                  <w:rFonts w:cs="Times New Roman"/>
                  <w:color w:val="0563C1"/>
                  <w:sz w:val="20"/>
                  <w:szCs w:val="20"/>
                  <w:u w:val="single"/>
                  <w:lang w:val="es-ES"/>
                </w:rPr>
                <w:t>pau@gmail.com</w:t>
              </w:r>
            </w:hyperlink>
            <w:r w:rsidRPr="00652849">
              <w:rPr>
                <w:rFonts w:cs="Times New Roman"/>
                <w:sz w:val="20"/>
                <w:szCs w:val="20"/>
                <w:lang w:val="es-ES"/>
              </w:rPr>
              <w:t>, teléfono: 4650551, domicilio: “La Entente 2522”.</w:t>
            </w:r>
          </w:p>
          <w:p w14:paraId="7E23FE3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“Agregar delegado”.</w:t>
            </w:r>
          </w:p>
          <w:p w14:paraId="45DC8C5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9.El usuario ingresa el nombre “Flor Rojas”, Email: </w:t>
            </w:r>
            <w:hyperlink r:id="rId98" w:history="1">
              <w:r w:rsidRPr="00652849">
                <w:rPr>
                  <w:rFonts w:cs="Times New Roman"/>
                  <w:color w:val="0563C1"/>
                  <w:sz w:val="20"/>
                  <w:szCs w:val="20"/>
                  <w:u w:val="single"/>
                  <w:lang w:val="es-ES"/>
                </w:rPr>
                <w:t>flor@gmail.com</w:t>
              </w:r>
            </w:hyperlink>
            <w:r w:rsidRPr="00652849">
              <w:rPr>
                <w:rFonts w:cs="Times New Roman"/>
                <w:sz w:val="20"/>
                <w:szCs w:val="20"/>
                <w:lang w:val="es-ES"/>
              </w:rPr>
              <w:t>, teléfono: 4650551, domicilio: “La Entente 2522”.</w:t>
            </w:r>
          </w:p>
          <w:p w14:paraId="390122A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 la opción “Agregar delegado”.</w:t>
            </w:r>
          </w:p>
          <w:p w14:paraId="7B9B1ED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usuario selecciona la imagen del equipo.</w:t>
            </w:r>
          </w:p>
          <w:p w14:paraId="08FBAEA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selecciona la opción “Registrar”.</w:t>
            </w:r>
          </w:p>
        </w:tc>
        <w:tc>
          <w:tcPr>
            <w:tcW w:w="1984" w:type="dxa"/>
          </w:tcPr>
          <w:p w14:paraId="3A66D55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1614353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equipos (equipos.aspx)</w:t>
            </w:r>
          </w:p>
          <w:p w14:paraId="20495B9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sistema muestra los campos para agregar los delegados.</w:t>
            </w:r>
          </w:p>
          <w:p w14:paraId="394A771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w:t>
            </w:r>
            <w:r w:rsidRPr="00652849">
              <w:rPr>
                <w:rFonts w:ascii="Helvetica" w:hAnsi="Helvetica" w:cs="Helvetica"/>
                <w:color w:val="3C763D"/>
                <w:sz w:val="20"/>
                <w:szCs w:val="20"/>
                <w:shd w:val="clear" w:color="auto" w:fill="DFF0D8"/>
                <w:lang w:val="es-ES"/>
              </w:rPr>
              <w:t>El Delegado fue agregado exitosamente</w:t>
            </w:r>
            <w:r w:rsidRPr="00652849">
              <w:rPr>
                <w:rFonts w:cs="Times New Roman"/>
                <w:sz w:val="20"/>
                <w:szCs w:val="20"/>
                <w:lang w:val="es-ES"/>
              </w:rPr>
              <w:t>”</w:t>
            </w:r>
          </w:p>
          <w:p w14:paraId="78C73D5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sistema muestra “</w:t>
            </w:r>
            <w:r w:rsidRPr="00652849">
              <w:rPr>
                <w:rFonts w:ascii="Helvetica" w:hAnsi="Helvetica" w:cs="Helvetica"/>
                <w:color w:val="3C763D"/>
                <w:sz w:val="20"/>
                <w:szCs w:val="20"/>
                <w:shd w:val="clear" w:color="auto" w:fill="DFF0D8"/>
                <w:lang w:val="es-ES"/>
              </w:rPr>
              <w:t>El Delegado fue agregado exitosamente</w:t>
            </w:r>
            <w:r w:rsidRPr="00652849">
              <w:rPr>
                <w:rFonts w:cs="Times New Roman"/>
                <w:sz w:val="20"/>
                <w:szCs w:val="20"/>
                <w:lang w:val="es-ES"/>
              </w:rPr>
              <w:t>”</w:t>
            </w:r>
          </w:p>
          <w:p w14:paraId="0E881A5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12.El sistema muestra “</w:t>
            </w:r>
            <w:r w:rsidRPr="00652849">
              <w:rPr>
                <w:rFonts w:ascii="Helvetica" w:hAnsi="Helvetica" w:cs="Helvetica"/>
                <w:color w:val="3C763D"/>
                <w:sz w:val="20"/>
                <w:szCs w:val="20"/>
                <w:shd w:val="clear" w:color="auto" w:fill="DFF0D8"/>
                <w:lang w:val="es-ES"/>
              </w:rPr>
              <w:t>El equipo River ya se encuentra registrado</w:t>
            </w:r>
            <w:r w:rsidRPr="00652849">
              <w:rPr>
                <w:rFonts w:cs="Times New Roman"/>
                <w:sz w:val="20"/>
                <w:szCs w:val="20"/>
                <w:lang w:val="es-ES"/>
              </w:rPr>
              <w:t>”</w:t>
            </w:r>
          </w:p>
        </w:tc>
      </w:tr>
      <w:tr w:rsidR="00D42C65" w:rsidRPr="00652849" w14:paraId="4CE8ACAB"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25FB07A7" w14:textId="77777777" w:rsidR="00D42C65" w:rsidRPr="00652849" w:rsidRDefault="00D42C65" w:rsidP="00D42C65">
            <w:pPr>
              <w:jc w:val="left"/>
              <w:rPr>
                <w:rFonts w:cs="Times New Roman"/>
                <w:sz w:val="20"/>
                <w:szCs w:val="20"/>
              </w:rPr>
            </w:pPr>
            <w:r w:rsidRPr="00652849">
              <w:rPr>
                <w:rFonts w:cs="Times New Roman"/>
                <w:sz w:val="20"/>
                <w:szCs w:val="20"/>
              </w:rPr>
              <w:lastRenderedPageBreak/>
              <w:t>4</w:t>
            </w:r>
          </w:p>
        </w:tc>
        <w:tc>
          <w:tcPr>
            <w:tcW w:w="1135" w:type="dxa"/>
          </w:tcPr>
          <w:p w14:paraId="2A614AB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Registrar un Equipo (curso alternativo, no ingresa delegados)</w:t>
            </w:r>
          </w:p>
        </w:tc>
        <w:tc>
          <w:tcPr>
            <w:tcW w:w="1276" w:type="dxa"/>
          </w:tcPr>
          <w:p w14:paraId="717B248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Equipo</w:t>
            </w:r>
          </w:p>
        </w:tc>
        <w:tc>
          <w:tcPr>
            <w:tcW w:w="1559" w:type="dxa"/>
          </w:tcPr>
          <w:p w14:paraId="1C35C3D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99"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55A6AC6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"El único Héroe" se encuentra cargado.</w:t>
            </w:r>
          </w:p>
          <w:p w14:paraId="7630C61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“River” NO se encuentra cargado</w:t>
            </w:r>
          </w:p>
        </w:tc>
        <w:tc>
          <w:tcPr>
            <w:tcW w:w="2977" w:type="dxa"/>
          </w:tcPr>
          <w:p w14:paraId="482BE53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00"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5705B49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“equipos”</w:t>
            </w:r>
          </w:p>
          <w:p w14:paraId="10ECF7F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ingresa el nombre del equipo “River”.</w:t>
            </w:r>
          </w:p>
          <w:p w14:paraId="6DF2928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el nombre del director técnico “Ramón Díaz”</w:t>
            </w:r>
          </w:p>
          <w:p w14:paraId="0DEC3B4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los colores de camiseta (1° y 2°).</w:t>
            </w:r>
          </w:p>
          <w:p w14:paraId="3AAB04E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la imagen del equipo.</w:t>
            </w:r>
          </w:p>
          <w:p w14:paraId="4DE82A9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“Registrar”.</w:t>
            </w:r>
          </w:p>
        </w:tc>
        <w:tc>
          <w:tcPr>
            <w:tcW w:w="1984" w:type="dxa"/>
          </w:tcPr>
          <w:p w14:paraId="5EB7F6A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527DEC7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equipos (equipos.aspx)</w:t>
            </w:r>
          </w:p>
          <w:p w14:paraId="43E5408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sistema muestra “</w:t>
            </w:r>
            <w:r w:rsidRPr="00652849">
              <w:rPr>
                <w:rFonts w:ascii="Helvetica" w:hAnsi="Helvetica" w:cs="Helvetica"/>
                <w:color w:val="A94442"/>
                <w:sz w:val="20"/>
                <w:szCs w:val="20"/>
                <w:shd w:val="clear" w:color="auto" w:fill="F2DEDE"/>
                <w:lang w:val="es-ES"/>
              </w:rPr>
              <w:t>Debe ingresar los datos del delegado y del equipo para continuar</w:t>
            </w:r>
            <w:r w:rsidRPr="00652849">
              <w:rPr>
                <w:rFonts w:cs="Times New Roman"/>
                <w:sz w:val="20"/>
                <w:szCs w:val="20"/>
                <w:lang w:val="es-ES"/>
              </w:rPr>
              <w:t>”</w:t>
            </w:r>
          </w:p>
        </w:tc>
      </w:tr>
      <w:tr w:rsidR="00D42C65" w:rsidRPr="00652849" w14:paraId="2180A5F1"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1534F61D" w14:textId="77777777" w:rsidR="00D42C65" w:rsidRPr="00652849" w:rsidRDefault="00D42C65" w:rsidP="00D42C65">
            <w:pPr>
              <w:jc w:val="left"/>
              <w:rPr>
                <w:rFonts w:cs="Times New Roman"/>
                <w:sz w:val="20"/>
                <w:szCs w:val="20"/>
              </w:rPr>
            </w:pPr>
            <w:r w:rsidRPr="00652849">
              <w:rPr>
                <w:rFonts w:cs="Times New Roman"/>
                <w:sz w:val="20"/>
                <w:szCs w:val="20"/>
              </w:rPr>
              <w:t>5</w:t>
            </w:r>
          </w:p>
        </w:tc>
        <w:tc>
          <w:tcPr>
            <w:tcW w:w="1135" w:type="dxa"/>
          </w:tcPr>
          <w:p w14:paraId="2BD26FC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Registrar un Equipo (curso alternativo, ingresa tres delegados )</w:t>
            </w:r>
          </w:p>
        </w:tc>
        <w:tc>
          <w:tcPr>
            <w:tcW w:w="1276" w:type="dxa"/>
          </w:tcPr>
          <w:p w14:paraId="43171CC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Equipo</w:t>
            </w:r>
          </w:p>
        </w:tc>
        <w:tc>
          <w:tcPr>
            <w:tcW w:w="1559" w:type="dxa"/>
          </w:tcPr>
          <w:p w14:paraId="68B8D9C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01"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1688C54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"El único Héroe" se encuentra cargado.</w:t>
            </w:r>
          </w:p>
          <w:p w14:paraId="1804D79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“River” NO se encuentra cargado</w:t>
            </w:r>
          </w:p>
        </w:tc>
        <w:tc>
          <w:tcPr>
            <w:tcW w:w="2977" w:type="dxa"/>
          </w:tcPr>
          <w:p w14:paraId="0CCE6D9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02"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664E9E6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“equipos”</w:t>
            </w:r>
          </w:p>
          <w:p w14:paraId="7120CFB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ingresa el nombre del equipo “River”.</w:t>
            </w:r>
          </w:p>
          <w:p w14:paraId="12CE16B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el nombre del director técnico “Ramón Díaz”</w:t>
            </w:r>
          </w:p>
          <w:p w14:paraId="074B60C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los colores de camiseta (1° y 2°).</w:t>
            </w:r>
          </w:p>
          <w:p w14:paraId="71CB648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“Agregar delegado”.</w:t>
            </w:r>
          </w:p>
          <w:p w14:paraId="22DCE43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7.El usuario ingresa el nombre “Paula Pedrosa”, Email: </w:t>
            </w:r>
            <w:hyperlink r:id="rId103" w:history="1">
              <w:r w:rsidRPr="00652849">
                <w:rPr>
                  <w:rFonts w:cs="Times New Roman"/>
                  <w:color w:val="0563C1"/>
                  <w:sz w:val="20"/>
                  <w:szCs w:val="20"/>
                  <w:u w:val="single"/>
                  <w:lang w:val="es-ES"/>
                </w:rPr>
                <w:t>pau@gmail.com</w:t>
              </w:r>
            </w:hyperlink>
            <w:r w:rsidRPr="00652849">
              <w:rPr>
                <w:rFonts w:cs="Times New Roman"/>
                <w:sz w:val="20"/>
                <w:szCs w:val="20"/>
                <w:lang w:val="es-ES"/>
              </w:rPr>
              <w:t>, teléfono: 4650551, domicilio: “La Entente 2522”.</w:t>
            </w:r>
          </w:p>
          <w:p w14:paraId="0F2BE2F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“Agregar delegado”.</w:t>
            </w:r>
          </w:p>
          <w:p w14:paraId="21AF783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9.El usuario ingresa el nombre “Flor Rojas”, Email: </w:t>
            </w:r>
            <w:hyperlink r:id="rId104" w:history="1">
              <w:r w:rsidRPr="00652849">
                <w:rPr>
                  <w:rFonts w:cs="Times New Roman"/>
                  <w:color w:val="0563C1"/>
                  <w:sz w:val="20"/>
                  <w:szCs w:val="20"/>
                  <w:u w:val="single"/>
                  <w:lang w:val="es-ES"/>
                </w:rPr>
                <w:t>flor@gmail.com</w:t>
              </w:r>
            </w:hyperlink>
            <w:r w:rsidRPr="00652849">
              <w:rPr>
                <w:rFonts w:cs="Times New Roman"/>
                <w:sz w:val="20"/>
                <w:szCs w:val="20"/>
                <w:lang w:val="es-ES"/>
              </w:rPr>
              <w:t>, teléfono: 4650551, domicilio: “La Entente 2522”.</w:t>
            </w:r>
          </w:p>
          <w:p w14:paraId="63A3EFA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 la opción “Agregar delegado”.</w:t>
            </w:r>
          </w:p>
          <w:p w14:paraId="232DEEC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11.El usuario ingresa el nombre “Facu Allemand”, Email: </w:t>
            </w:r>
            <w:hyperlink r:id="rId105" w:history="1">
              <w:r w:rsidRPr="00652849">
                <w:rPr>
                  <w:rFonts w:cs="Times New Roman"/>
                  <w:color w:val="0563C1"/>
                  <w:sz w:val="20"/>
                  <w:szCs w:val="20"/>
                  <w:u w:val="single"/>
                  <w:lang w:val="es-ES"/>
                </w:rPr>
                <w:t>facu@gmail.com</w:t>
              </w:r>
            </w:hyperlink>
            <w:r w:rsidRPr="00652849">
              <w:rPr>
                <w:rFonts w:cs="Times New Roman"/>
                <w:sz w:val="20"/>
                <w:szCs w:val="20"/>
                <w:lang w:val="es-ES"/>
              </w:rPr>
              <w:t>, teléfono: 4650551, domicilio: “La Entente 2522”.</w:t>
            </w:r>
          </w:p>
          <w:p w14:paraId="342E0D9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selecciona la opción “Agregar delegado”.</w:t>
            </w:r>
          </w:p>
          <w:p w14:paraId="65CCA77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984" w:type="dxa"/>
          </w:tcPr>
          <w:p w14:paraId="77411D8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18169EB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equipos (equipos.aspx)</w:t>
            </w:r>
          </w:p>
          <w:p w14:paraId="36D3578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sistema muestra los campos para agregar los delegados.</w:t>
            </w:r>
          </w:p>
          <w:p w14:paraId="64D0A9D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w:t>
            </w:r>
            <w:r w:rsidRPr="00652849">
              <w:rPr>
                <w:rFonts w:ascii="Helvetica" w:hAnsi="Helvetica" w:cs="Helvetica"/>
                <w:color w:val="3C763D"/>
                <w:sz w:val="20"/>
                <w:szCs w:val="20"/>
                <w:shd w:val="clear" w:color="auto" w:fill="DFF0D8"/>
                <w:lang w:val="es-ES"/>
              </w:rPr>
              <w:t>El Delegado fue agregado exitosamente</w:t>
            </w:r>
            <w:r w:rsidRPr="00652849">
              <w:rPr>
                <w:rFonts w:cs="Times New Roman"/>
                <w:sz w:val="20"/>
                <w:szCs w:val="20"/>
                <w:lang w:val="es-ES"/>
              </w:rPr>
              <w:t>”</w:t>
            </w:r>
          </w:p>
          <w:p w14:paraId="3411270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sistema muestra “</w:t>
            </w:r>
            <w:r w:rsidRPr="00652849">
              <w:rPr>
                <w:rFonts w:ascii="Helvetica" w:hAnsi="Helvetica" w:cs="Helvetica"/>
                <w:color w:val="3C763D"/>
                <w:sz w:val="20"/>
                <w:szCs w:val="20"/>
                <w:shd w:val="clear" w:color="auto" w:fill="DFF0D8"/>
                <w:lang w:val="es-ES"/>
              </w:rPr>
              <w:t>El Delegado fue agregado exitosamente</w:t>
            </w:r>
            <w:r w:rsidRPr="00652849">
              <w:rPr>
                <w:rFonts w:cs="Times New Roman"/>
                <w:sz w:val="20"/>
                <w:szCs w:val="20"/>
                <w:lang w:val="es-ES"/>
              </w:rPr>
              <w:t>”</w:t>
            </w:r>
          </w:p>
          <w:p w14:paraId="111303A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sistema muestra “</w:t>
            </w:r>
            <w:r w:rsidRPr="00652849">
              <w:rPr>
                <w:rFonts w:ascii="Helvetica" w:hAnsi="Helvetica" w:cs="Helvetica"/>
                <w:color w:val="A94442"/>
                <w:sz w:val="20"/>
                <w:szCs w:val="20"/>
                <w:shd w:val="clear" w:color="auto" w:fill="F2DEDE"/>
                <w:lang w:val="es-ES"/>
              </w:rPr>
              <w:t xml:space="preserve">Puede ingresar </w:t>
            </w:r>
            <w:r w:rsidRPr="00652849">
              <w:rPr>
                <w:rFonts w:ascii="Helvetica" w:hAnsi="Helvetica" w:cs="Helvetica"/>
                <w:color w:val="A94442"/>
                <w:sz w:val="20"/>
                <w:szCs w:val="20"/>
                <w:shd w:val="clear" w:color="auto" w:fill="F2DEDE"/>
                <w:lang w:val="es-ES"/>
              </w:rPr>
              <w:lastRenderedPageBreak/>
              <w:t>hasta dos delegados”</w:t>
            </w:r>
          </w:p>
        </w:tc>
      </w:tr>
      <w:tr w:rsidR="00D42C65" w:rsidRPr="00652849" w14:paraId="7C122FBF"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5F6ADAD4" w14:textId="77777777" w:rsidR="00D42C65" w:rsidRPr="00652849" w:rsidRDefault="00D42C65" w:rsidP="00D42C65">
            <w:pPr>
              <w:jc w:val="left"/>
              <w:rPr>
                <w:rFonts w:cs="Times New Roman"/>
                <w:sz w:val="20"/>
                <w:szCs w:val="20"/>
              </w:rPr>
            </w:pPr>
            <w:r w:rsidRPr="00652849">
              <w:rPr>
                <w:rFonts w:cs="Times New Roman"/>
                <w:sz w:val="20"/>
                <w:szCs w:val="20"/>
              </w:rPr>
              <w:lastRenderedPageBreak/>
              <w:t>6</w:t>
            </w:r>
          </w:p>
        </w:tc>
        <w:tc>
          <w:tcPr>
            <w:tcW w:w="1135" w:type="dxa"/>
          </w:tcPr>
          <w:p w14:paraId="2159CD6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Registrar un Equipo (curso alternativo, delegado con igual nombre )</w:t>
            </w:r>
          </w:p>
        </w:tc>
        <w:tc>
          <w:tcPr>
            <w:tcW w:w="1276" w:type="dxa"/>
          </w:tcPr>
          <w:p w14:paraId="0D29F92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Equipo</w:t>
            </w:r>
          </w:p>
        </w:tc>
        <w:tc>
          <w:tcPr>
            <w:tcW w:w="1559" w:type="dxa"/>
          </w:tcPr>
          <w:p w14:paraId="1E4930D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06"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78E3FE8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"El único Héroe" se encuentra cargado.</w:t>
            </w:r>
          </w:p>
          <w:p w14:paraId="5DA93B8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“River” NO se encuentra cargado</w:t>
            </w:r>
          </w:p>
        </w:tc>
        <w:tc>
          <w:tcPr>
            <w:tcW w:w="2977" w:type="dxa"/>
          </w:tcPr>
          <w:p w14:paraId="405D1E2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07"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4F59B66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“equipos”</w:t>
            </w:r>
          </w:p>
          <w:p w14:paraId="3FB73BC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ingresa el nombre del equipo “River”.</w:t>
            </w:r>
          </w:p>
          <w:p w14:paraId="737DEBA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ingresa el nombre del director técnico “Ramón Díaz”</w:t>
            </w:r>
          </w:p>
          <w:p w14:paraId="40C6711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los colores de camiseta (1° y 2°).</w:t>
            </w:r>
          </w:p>
          <w:p w14:paraId="17EE1A5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“Agregar delegado”.</w:t>
            </w:r>
          </w:p>
          <w:p w14:paraId="2476177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7.El usuario ingresa el nombre “Paula Pedrosa”, Email: </w:t>
            </w:r>
            <w:hyperlink r:id="rId108" w:history="1">
              <w:r w:rsidRPr="00652849">
                <w:rPr>
                  <w:rFonts w:cs="Times New Roman"/>
                  <w:color w:val="0563C1"/>
                  <w:sz w:val="20"/>
                  <w:szCs w:val="20"/>
                  <w:u w:val="single"/>
                  <w:lang w:val="es-ES"/>
                </w:rPr>
                <w:t>pau@gmail.com</w:t>
              </w:r>
            </w:hyperlink>
            <w:r w:rsidRPr="00652849">
              <w:rPr>
                <w:rFonts w:cs="Times New Roman"/>
                <w:sz w:val="20"/>
                <w:szCs w:val="20"/>
                <w:lang w:val="es-ES"/>
              </w:rPr>
              <w:t>, teléfono: 4650551, domicilio: “La Entente 2522”.</w:t>
            </w:r>
          </w:p>
          <w:p w14:paraId="616DD94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“Agregar delegado”.</w:t>
            </w:r>
          </w:p>
          <w:p w14:paraId="4E34B44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9.El usuario ingresa el nombre “Paula Pedrosa”, Email: </w:t>
            </w:r>
            <w:hyperlink r:id="rId109" w:history="1">
              <w:r w:rsidRPr="00652849">
                <w:rPr>
                  <w:rFonts w:cs="Times New Roman"/>
                  <w:color w:val="0563C1"/>
                  <w:sz w:val="20"/>
                  <w:szCs w:val="20"/>
                  <w:u w:val="single"/>
                  <w:lang w:val="es-ES"/>
                </w:rPr>
                <w:t>flor@gmail.com</w:t>
              </w:r>
            </w:hyperlink>
            <w:r w:rsidRPr="00652849">
              <w:rPr>
                <w:rFonts w:cs="Times New Roman"/>
                <w:sz w:val="20"/>
                <w:szCs w:val="20"/>
                <w:lang w:val="es-ES"/>
              </w:rPr>
              <w:t>, teléfono: 4650551, domicilio: “La Entente 2522”.</w:t>
            </w:r>
          </w:p>
          <w:p w14:paraId="56F613C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 la opción “Agregar delegado”.</w:t>
            </w:r>
          </w:p>
          <w:p w14:paraId="3962051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984" w:type="dxa"/>
          </w:tcPr>
          <w:p w14:paraId="006A6C5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0DCA504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equipos (equipos.aspx)</w:t>
            </w:r>
          </w:p>
          <w:p w14:paraId="25762FA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sistema muestra los campos para agregar los delegados.</w:t>
            </w:r>
          </w:p>
          <w:p w14:paraId="420FBF3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w:t>
            </w:r>
            <w:r w:rsidRPr="00652849">
              <w:rPr>
                <w:rFonts w:ascii="Helvetica" w:hAnsi="Helvetica" w:cs="Helvetica"/>
                <w:color w:val="3C763D"/>
                <w:sz w:val="20"/>
                <w:szCs w:val="20"/>
                <w:shd w:val="clear" w:color="auto" w:fill="DFF0D8"/>
                <w:lang w:val="es-ES"/>
              </w:rPr>
              <w:t>El Delegado fue agregado exitosamente</w:t>
            </w:r>
            <w:r w:rsidRPr="00652849">
              <w:rPr>
                <w:rFonts w:cs="Times New Roman"/>
                <w:sz w:val="20"/>
                <w:szCs w:val="20"/>
                <w:lang w:val="es-ES"/>
              </w:rPr>
              <w:t>”</w:t>
            </w:r>
          </w:p>
          <w:p w14:paraId="7126E45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color w:val="A94442"/>
                <w:sz w:val="20"/>
                <w:szCs w:val="20"/>
                <w:shd w:val="clear" w:color="auto" w:fill="F2DEDE"/>
              </w:rPr>
            </w:pPr>
            <w:r w:rsidRPr="00652849">
              <w:rPr>
                <w:rFonts w:cs="Times New Roman"/>
                <w:sz w:val="20"/>
                <w:szCs w:val="20"/>
                <w:lang w:val="es-ES"/>
              </w:rPr>
              <w:t>10.El sistema muestra “</w:t>
            </w:r>
            <w:r w:rsidRPr="00652849">
              <w:rPr>
                <w:rFonts w:ascii="Helvetica" w:hAnsi="Helvetica" w:cs="Helvetica"/>
                <w:color w:val="A94442"/>
                <w:sz w:val="20"/>
                <w:szCs w:val="20"/>
                <w:shd w:val="clear" w:color="auto" w:fill="F2DEDE"/>
                <w:lang w:val="es-ES"/>
              </w:rPr>
              <w:t xml:space="preserve">Ese delegado ya fue registrado. </w:t>
            </w:r>
            <w:r w:rsidRPr="00652849">
              <w:rPr>
                <w:rFonts w:ascii="Helvetica" w:hAnsi="Helvetica" w:cs="Helvetica"/>
                <w:color w:val="A94442"/>
                <w:sz w:val="20"/>
                <w:szCs w:val="20"/>
                <w:shd w:val="clear" w:color="auto" w:fill="F2DEDE"/>
              </w:rPr>
              <w:t>Ingrese otro Nombre.”</w:t>
            </w:r>
          </w:p>
        </w:tc>
      </w:tr>
      <w:tr w:rsidR="00D42C65" w:rsidRPr="00652849" w14:paraId="7CD913B2"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60BEAC4B" w14:textId="77777777" w:rsidR="00D42C65" w:rsidRPr="00652849" w:rsidRDefault="00D42C65" w:rsidP="00D42C65">
            <w:pPr>
              <w:jc w:val="left"/>
              <w:rPr>
                <w:rFonts w:cs="Times New Roman"/>
                <w:sz w:val="20"/>
                <w:szCs w:val="20"/>
              </w:rPr>
            </w:pPr>
            <w:r w:rsidRPr="00652849">
              <w:rPr>
                <w:rFonts w:cs="Times New Roman"/>
                <w:sz w:val="20"/>
                <w:szCs w:val="20"/>
              </w:rPr>
              <w:t>7</w:t>
            </w:r>
          </w:p>
        </w:tc>
        <w:tc>
          <w:tcPr>
            <w:tcW w:w="1135" w:type="dxa"/>
          </w:tcPr>
          <w:p w14:paraId="0DE4A77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385623"/>
                <w:sz w:val="20"/>
                <w:szCs w:val="20"/>
              </w:rPr>
              <w:t>Recuperar Contraseñ</w:t>
            </w:r>
            <w:r w:rsidRPr="00652849">
              <w:rPr>
                <w:rFonts w:cs="Times New Roman"/>
                <w:b/>
                <w:color w:val="385623"/>
                <w:sz w:val="20"/>
                <w:szCs w:val="20"/>
              </w:rPr>
              <w:lastRenderedPageBreak/>
              <w:t>a (curso normal)</w:t>
            </w:r>
          </w:p>
        </w:tc>
        <w:tc>
          <w:tcPr>
            <w:tcW w:w="1276" w:type="dxa"/>
          </w:tcPr>
          <w:p w14:paraId="17F9617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lastRenderedPageBreak/>
              <w:t>Recuperar Contraseña</w:t>
            </w:r>
          </w:p>
        </w:tc>
        <w:tc>
          <w:tcPr>
            <w:tcW w:w="1559" w:type="dxa"/>
          </w:tcPr>
          <w:p w14:paraId="551DC96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10" w:history="1">
              <w:r w:rsidRPr="00652849">
                <w:rPr>
                  <w:rFonts w:cs="Times New Roman"/>
                  <w:sz w:val="20"/>
                  <w:szCs w:val="20"/>
                  <w:lang w:val="es-ES"/>
                </w:rPr>
                <w:t>paupedrosa30@gmail.com</w:t>
              </w:r>
            </w:hyperlink>
            <w:r w:rsidRPr="00652849">
              <w:rPr>
                <w:rFonts w:cs="Times New Roman"/>
                <w:sz w:val="20"/>
                <w:szCs w:val="20"/>
                <w:lang w:val="es-ES"/>
              </w:rPr>
              <w:t xml:space="preserve"> </w:t>
            </w:r>
            <w:r w:rsidRPr="00652849">
              <w:rPr>
                <w:rFonts w:cs="Times New Roman"/>
                <w:sz w:val="20"/>
                <w:szCs w:val="20"/>
                <w:lang w:val="es-ES"/>
              </w:rPr>
              <w:lastRenderedPageBreak/>
              <w:t>se encuentra registrado.</w:t>
            </w:r>
          </w:p>
          <w:p w14:paraId="72C4822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977" w:type="dxa"/>
          </w:tcPr>
          <w:p w14:paraId="77C3120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1.El usuario ingresa a la página de login y selecciona la opción </w:t>
            </w:r>
          </w:p>
          <w:p w14:paraId="11975F00" w14:textId="77777777" w:rsidR="00D42C65" w:rsidRPr="00652849" w:rsidRDefault="00015B33" w:rsidP="00D42C65">
            <w:pPr>
              <w:jc w:val="left"/>
              <w:cnfStyle w:val="000000000000" w:firstRow="0" w:lastRow="0" w:firstColumn="0" w:lastColumn="0" w:oddVBand="0" w:evenVBand="0" w:oddHBand="0" w:evenHBand="0" w:firstRowFirstColumn="0" w:firstRowLastColumn="0" w:lastRowFirstColumn="0" w:lastRowLastColumn="0"/>
              <w:rPr>
                <w:rFonts w:cs="Helvetica"/>
                <w:color w:val="555555"/>
                <w:sz w:val="20"/>
                <w:szCs w:val="20"/>
                <w:shd w:val="clear" w:color="auto" w:fill="FCFCFC"/>
                <w:lang w:val="es-ES"/>
              </w:rPr>
            </w:pPr>
            <w:hyperlink r:id="rId111" w:history="1">
              <w:r w:rsidR="00D42C65" w:rsidRPr="00652849">
                <w:rPr>
                  <w:rFonts w:cs="Helvetica"/>
                  <w:color w:val="559645"/>
                  <w:sz w:val="20"/>
                  <w:szCs w:val="20"/>
                  <w:u w:val="single"/>
                  <w:shd w:val="clear" w:color="auto" w:fill="FCFCFC"/>
                  <w:lang w:val="es-ES"/>
                </w:rPr>
                <w:t>No recuerdo la contraseña</w:t>
              </w:r>
            </w:hyperlink>
            <w:r w:rsidR="00D42C65" w:rsidRPr="00652849">
              <w:rPr>
                <w:rFonts w:cs="Helvetica"/>
                <w:color w:val="555555"/>
                <w:sz w:val="20"/>
                <w:szCs w:val="20"/>
                <w:shd w:val="clear" w:color="auto" w:fill="FCFCFC"/>
                <w:lang w:val="es-ES"/>
              </w:rPr>
              <w:t> </w:t>
            </w:r>
          </w:p>
          <w:p w14:paraId="77244F5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Helvetica"/>
                <w:color w:val="555555"/>
                <w:sz w:val="20"/>
                <w:szCs w:val="20"/>
                <w:shd w:val="clear" w:color="auto" w:fill="FCFCFC"/>
                <w:lang w:val="es-ES"/>
              </w:rPr>
            </w:pPr>
            <w:r w:rsidRPr="00652849">
              <w:rPr>
                <w:rFonts w:cs="Helvetica"/>
                <w:color w:val="555555"/>
                <w:sz w:val="20"/>
                <w:szCs w:val="20"/>
                <w:shd w:val="clear" w:color="auto" w:fill="FCFCFC"/>
                <w:lang w:val="es-ES"/>
              </w:rPr>
              <w:lastRenderedPageBreak/>
              <w:t xml:space="preserve">2.El usuario ingresa el mail </w:t>
            </w:r>
            <w:hyperlink r:id="rId112" w:history="1">
              <w:r w:rsidRPr="00652849">
                <w:rPr>
                  <w:rFonts w:cs="Helvetica"/>
                  <w:color w:val="0563C1"/>
                  <w:sz w:val="20"/>
                  <w:szCs w:val="20"/>
                  <w:u w:val="single"/>
                  <w:shd w:val="clear" w:color="auto" w:fill="FCFCFC"/>
                  <w:lang w:val="es-ES"/>
                </w:rPr>
                <w:t>paupedrosa30@gmail.com</w:t>
              </w:r>
            </w:hyperlink>
            <w:r w:rsidRPr="00652849">
              <w:rPr>
                <w:rFonts w:cs="Helvetica"/>
                <w:color w:val="555555"/>
                <w:sz w:val="20"/>
                <w:szCs w:val="20"/>
                <w:shd w:val="clear" w:color="auto" w:fill="FCFCFC"/>
                <w:lang w:val="es-ES"/>
              </w:rPr>
              <w:t xml:space="preserve"> y selecciona la opción “Enviar”.</w:t>
            </w:r>
          </w:p>
          <w:p w14:paraId="47050D0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Helvetica"/>
                <w:color w:val="555555"/>
                <w:sz w:val="20"/>
                <w:szCs w:val="20"/>
                <w:shd w:val="clear" w:color="auto" w:fill="FCFCFC"/>
                <w:lang w:val="es-ES"/>
              </w:rPr>
            </w:pPr>
            <w:r w:rsidRPr="00652849">
              <w:rPr>
                <w:rFonts w:cs="Helvetica"/>
                <w:color w:val="555555"/>
                <w:sz w:val="20"/>
                <w:szCs w:val="20"/>
                <w:shd w:val="clear" w:color="auto" w:fill="FCFCFC"/>
                <w:lang w:val="es-ES"/>
              </w:rPr>
              <w:t>3.El usuario se fija en su casilla de correo y selecciona la opción “Recuperar Contraseña”</w:t>
            </w:r>
          </w:p>
          <w:p w14:paraId="27D2B88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Helvetica"/>
                <w:color w:val="555555"/>
                <w:sz w:val="20"/>
                <w:szCs w:val="20"/>
                <w:shd w:val="clear" w:color="auto" w:fill="FCFCFC"/>
                <w:lang w:val="es-ES"/>
              </w:rPr>
              <w:t>4.El usuario ingresa la nueva contraseña y la repite y selecciona “Guardar”</w:t>
            </w:r>
          </w:p>
        </w:tc>
        <w:tc>
          <w:tcPr>
            <w:tcW w:w="1984" w:type="dxa"/>
          </w:tcPr>
          <w:p w14:paraId="59FD5F0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la página “Recuperar Contraseña”.</w:t>
            </w:r>
          </w:p>
          <w:p w14:paraId="6834009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2.El sistema muestra el mensaje “</w:t>
            </w:r>
            <w:r w:rsidRPr="00652849">
              <w:rPr>
                <w:rFonts w:ascii="Helvetica" w:hAnsi="Helvetica" w:cs="Helvetica"/>
                <w:b/>
                <w:bCs/>
                <w:color w:val="3C763D"/>
                <w:sz w:val="20"/>
                <w:szCs w:val="20"/>
                <w:lang w:val="es-ES"/>
              </w:rPr>
              <w:t>Se ha enviado exitosamente el mail con los pasos para reestablecer su clave</w:t>
            </w:r>
            <w:r w:rsidRPr="00652849">
              <w:rPr>
                <w:rFonts w:ascii="Helvetica" w:hAnsi="Helvetica" w:cs="Helvetica"/>
                <w:color w:val="3C763D"/>
                <w:sz w:val="20"/>
                <w:szCs w:val="20"/>
                <w:lang w:val="es-ES"/>
              </w:rPr>
              <w:br/>
            </w:r>
            <w:r w:rsidRPr="00652849">
              <w:rPr>
                <w:rFonts w:ascii="Helvetica" w:hAnsi="Helvetica" w:cs="Helvetica"/>
                <w:color w:val="3C763D"/>
                <w:sz w:val="20"/>
                <w:szCs w:val="20"/>
                <w:shd w:val="clear" w:color="auto" w:fill="DFF0D8"/>
                <w:lang w:val="es-ES"/>
              </w:rPr>
              <w:t>Revise su casilla de correo.</w:t>
            </w:r>
            <w:r w:rsidRPr="00652849">
              <w:rPr>
                <w:rFonts w:cs="Times New Roman"/>
                <w:sz w:val="20"/>
                <w:szCs w:val="20"/>
                <w:lang w:val="es-ES"/>
              </w:rPr>
              <w:t>”</w:t>
            </w:r>
          </w:p>
          <w:p w14:paraId="2E07614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muestra la página de recuperar contraseña solicitando la nueva contraseña.</w:t>
            </w:r>
          </w:p>
          <w:p w14:paraId="6C2C5C2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lang w:val="es-ES"/>
              </w:rPr>
              <w:t>4.El sistema muestra “</w:t>
            </w:r>
            <w:r w:rsidRPr="00652849">
              <w:rPr>
                <w:rFonts w:ascii="Calibri" w:hAnsi="Calibri" w:cs="Times New Roman"/>
                <w:sz w:val="20"/>
                <w:szCs w:val="20"/>
                <w:lang w:val="es-ES"/>
              </w:rPr>
              <w:t xml:space="preserve"> Se ha registrado exitosamente su nueva clave de acceso. </w:t>
            </w:r>
            <w:hyperlink r:id="rId113" w:history="1">
              <w:r w:rsidRPr="00652849">
                <w:rPr>
                  <w:rFonts w:ascii="Calibri" w:hAnsi="Calibri" w:cs="Times New Roman"/>
                  <w:b/>
                  <w:bCs/>
                  <w:color w:val="0563C1"/>
                  <w:sz w:val="20"/>
                  <w:szCs w:val="20"/>
                  <w:u w:val="single"/>
                </w:rPr>
                <w:t>Ingresa Aquí</w:t>
              </w:r>
            </w:hyperlink>
            <w:r w:rsidRPr="00652849">
              <w:rPr>
                <w:rFonts w:ascii="Calibri" w:hAnsi="Calibri" w:cs="Times New Roman"/>
                <w:b/>
                <w:bCs/>
                <w:sz w:val="20"/>
                <w:szCs w:val="20"/>
              </w:rPr>
              <w:t>”</w:t>
            </w:r>
          </w:p>
        </w:tc>
      </w:tr>
      <w:tr w:rsidR="00D42C65" w:rsidRPr="00652849" w14:paraId="0C0490AA"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2ED57C7D" w14:textId="77777777" w:rsidR="00D42C65" w:rsidRPr="00652849" w:rsidRDefault="00D42C65" w:rsidP="00D42C65">
            <w:pPr>
              <w:jc w:val="left"/>
              <w:rPr>
                <w:rFonts w:cs="Times New Roman"/>
                <w:sz w:val="20"/>
                <w:szCs w:val="20"/>
              </w:rPr>
            </w:pPr>
            <w:r w:rsidRPr="00652849">
              <w:rPr>
                <w:rFonts w:cs="Times New Roman"/>
                <w:sz w:val="20"/>
                <w:szCs w:val="20"/>
              </w:rPr>
              <w:lastRenderedPageBreak/>
              <w:t>8</w:t>
            </w:r>
          </w:p>
        </w:tc>
        <w:tc>
          <w:tcPr>
            <w:tcW w:w="1135" w:type="dxa"/>
          </w:tcPr>
          <w:p w14:paraId="4F15A5B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Recuperar Contraseña (curso alternativo: email de usuario no registrado)</w:t>
            </w:r>
          </w:p>
        </w:tc>
        <w:tc>
          <w:tcPr>
            <w:tcW w:w="1276" w:type="dxa"/>
          </w:tcPr>
          <w:p w14:paraId="0C845E2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Recuperar Contraseña</w:t>
            </w:r>
          </w:p>
        </w:tc>
        <w:tc>
          <w:tcPr>
            <w:tcW w:w="1559" w:type="dxa"/>
          </w:tcPr>
          <w:p w14:paraId="4D1D399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14" w:history="1">
              <w:r w:rsidRPr="00652849">
                <w:rPr>
                  <w:rFonts w:cs="Times New Roman"/>
                  <w:sz w:val="20"/>
                  <w:szCs w:val="20"/>
                  <w:lang w:val="es-ES"/>
                </w:rPr>
                <w:t>paupedrosa30@gmail.com</w:t>
              </w:r>
            </w:hyperlink>
            <w:r w:rsidRPr="00652849">
              <w:rPr>
                <w:rFonts w:cs="Times New Roman"/>
                <w:sz w:val="20"/>
                <w:szCs w:val="20"/>
                <w:lang w:val="es-ES"/>
              </w:rPr>
              <w:t xml:space="preserve"> NO se encuentra registrado.</w:t>
            </w:r>
          </w:p>
          <w:p w14:paraId="75362E03"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977" w:type="dxa"/>
          </w:tcPr>
          <w:p w14:paraId="3A902E1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sz w:val="20"/>
                <w:szCs w:val="20"/>
                <w:lang w:val="es-ES"/>
              </w:rPr>
            </w:pPr>
            <w:r w:rsidRPr="00652849">
              <w:rPr>
                <w:rFonts w:cs="Times New Roman"/>
                <w:sz w:val="20"/>
                <w:szCs w:val="20"/>
                <w:lang w:val="es-ES"/>
              </w:rPr>
              <w:t xml:space="preserve">1.El usuario ingresa a la página de login y selecciona la opción </w:t>
            </w:r>
          </w:p>
          <w:p w14:paraId="4844EBB7" w14:textId="77777777" w:rsidR="00D42C65" w:rsidRPr="00652849" w:rsidRDefault="00015B33" w:rsidP="00D42C65">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color w:val="555555"/>
                <w:sz w:val="20"/>
                <w:szCs w:val="20"/>
                <w:shd w:val="clear" w:color="auto" w:fill="FCFCFC"/>
                <w:lang w:val="es-ES"/>
              </w:rPr>
            </w:pPr>
            <w:hyperlink r:id="rId115" w:history="1">
              <w:r w:rsidR="00D42C65" w:rsidRPr="00652849">
                <w:rPr>
                  <w:rFonts w:ascii="Helvetica" w:hAnsi="Helvetica" w:cs="Helvetica"/>
                  <w:color w:val="559645"/>
                  <w:sz w:val="20"/>
                  <w:szCs w:val="20"/>
                  <w:u w:val="single"/>
                  <w:shd w:val="clear" w:color="auto" w:fill="FCFCFC"/>
                  <w:lang w:val="es-ES"/>
                </w:rPr>
                <w:t>No recuerdo la contraseña</w:t>
              </w:r>
            </w:hyperlink>
            <w:r w:rsidR="00D42C65" w:rsidRPr="00652849">
              <w:rPr>
                <w:rFonts w:ascii="Helvetica" w:hAnsi="Helvetica" w:cs="Helvetica"/>
                <w:color w:val="555555"/>
                <w:sz w:val="20"/>
                <w:szCs w:val="20"/>
                <w:shd w:val="clear" w:color="auto" w:fill="FCFCFC"/>
                <w:lang w:val="es-ES"/>
              </w:rPr>
              <w:t> </w:t>
            </w:r>
          </w:p>
          <w:p w14:paraId="1713B0A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Helvetica"/>
                <w:color w:val="555555"/>
                <w:sz w:val="20"/>
                <w:szCs w:val="20"/>
                <w:shd w:val="clear" w:color="auto" w:fill="FCFCFC"/>
                <w:lang w:val="es-ES"/>
              </w:rPr>
            </w:pPr>
            <w:r w:rsidRPr="00652849">
              <w:rPr>
                <w:rFonts w:cs="Helvetica"/>
                <w:color w:val="555555"/>
                <w:sz w:val="20"/>
                <w:szCs w:val="20"/>
                <w:shd w:val="clear" w:color="auto" w:fill="FCFCFC"/>
                <w:lang w:val="es-ES"/>
              </w:rPr>
              <w:t xml:space="preserve">2.El usuario ingresa el mail </w:t>
            </w:r>
            <w:hyperlink r:id="rId116" w:history="1">
              <w:r w:rsidRPr="00652849">
                <w:rPr>
                  <w:rFonts w:cs="Helvetica"/>
                  <w:color w:val="0563C1"/>
                  <w:sz w:val="20"/>
                  <w:szCs w:val="20"/>
                  <w:u w:val="single"/>
                  <w:shd w:val="clear" w:color="auto" w:fill="FCFCFC"/>
                  <w:lang w:val="es-ES"/>
                </w:rPr>
                <w:t>paupedrosa30@gmail.com</w:t>
              </w:r>
            </w:hyperlink>
            <w:r w:rsidRPr="00652849">
              <w:rPr>
                <w:rFonts w:cs="Helvetica"/>
                <w:color w:val="555555"/>
                <w:sz w:val="20"/>
                <w:szCs w:val="20"/>
                <w:shd w:val="clear" w:color="auto" w:fill="FCFCFC"/>
                <w:lang w:val="es-ES"/>
              </w:rPr>
              <w:t xml:space="preserve"> y selecciona la opción “Enviar”.</w:t>
            </w:r>
          </w:p>
          <w:p w14:paraId="696C18E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984" w:type="dxa"/>
          </w:tcPr>
          <w:p w14:paraId="730559B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la página “Recuperar Contraseña”.</w:t>
            </w:r>
          </w:p>
          <w:p w14:paraId="2F50D4D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color w:val="A94442"/>
                <w:sz w:val="20"/>
                <w:szCs w:val="20"/>
                <w:shd w:val="clear" w:color="auto" w:fill="F2DEDE"/>
                <w:lang w:val="es-ES"/>
              </w:rPr>
            </w:pPr>
            <w:r w:rsidRPr="00652849">
              <w:rPr>
                <w:rFonts w:cs="Times New Roman"/>
                <w:sz w:val="20"/>
                <w:szCs w:val="20"/>
                <w:lang w:val="es-ES"/>
              </w:rPr>
              <w:t>2.El sistema muestra el mensaje”</w:t>
            </w:r>
          </w:p>
          <w:p w14:paraId="4B014D7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ascii="Helvetica" w:hAnsi="Helvetica" w:cs="Helvetica"/>
                <w:color w:val="A94442"/>
                <w:sz w:val="20"/>
                <w:szCs w:val="20"/>
                <w:shd w:val="clear" w:color="auto" w:fill="F2DEDE"/>
                <w:lang w:val="es-ES"/>
              </w:rPr>
              <w:t>No se encuentra registrado ningún usuario con ese e-mail.”</w:t>
            </w:r>
          </w:p>
        </w:tc>
      </w:tr>
      <w:tr w:rsidR="00D42C65" w:rsidRPr="00652849" w14:paraId="546030C4"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262E8E78" w14:textId="77777777" w:rsidR="00D42C65" w:rsidRPr="00652849" w:rsidRDefault="00D42C65" w:rsidP="00D42C65">
            <w:pPr>
              <w:jc w:val="left"/>
              <w:rPr>
                <w:rFonts w:cs="Times New Roman"/>
                <w:sz w:val="20"/>
                <w:szCs w:val="20"/>
              </w:rPr>
            </w:pPr>
            <w:r w:rsidRPr="00652849">
              <w:rPr>
                <w:rFonts w:cs="Times New Roman"/>
                <w:sz w:val="20"/>
                <w:szCs w:val="20"/>
              </w:rPr>
              <w:t>9</w:t>
            </w:r>
          </w:p>
        </w:tc>
        <w:tc>
          <w:tcPr>
            <w:tcW w:w="1135" w:type="dxa"/>
          </w:tcPr>
          <w:p w14:paraId="631C5AB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385623"/>
                <w:sz w:val="20"/>
                <w:szCs w:val="20"/>
              </w:rPr>
              <w:t>Modificar Torneo(curso normal)</w:t>
            </w:r>
          </w:p>
        </w:tc>
        <w:tc>
          <w:tcPr>
            <w:tcW w:w="1276" w:type="dxa"/>
          </w:tcPr>
          <w:p w14:paraId="51D14FD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Modificar Torneo</w:t>
            </w:r>
          </w:p>
        </w:tc>
        <w:tc>
          <w:tcPr>
            <w:tcW w:w="1559" w:type="dxa"/>
          </w:tcPr>
          <w:p w14:paraId="65F09C6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17"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5AAD2F8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"El único Héroe" se encuentra cargado.</w:t>
            </w:r>
          </w:p>
          <w:p w14:paraId="41061208"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977" w:type="dxa"/>
          </w:tcPr>
          <w:p w14:paraId="20EEA6A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18"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7E7B53A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“mis-torneos”</w:t>
            </w:r>
          </w:p>
          <w:p w14:paraId="5C449CA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opción “Editar Torneo”</w:t>
            </w:r>
          </w:p>
          <w:p w14:paraId="4F3AD06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modifica el nombre a “El único Héroe Nuevo”.</w:t>
            </w:r>
          </w:p>
          <w:p w14:paraId="1E5973B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 El usuario modifica la descripción “Descripción del torneo”.</w:t>
            </w:r>
          </w:p>
          <w:p w14:paraId="68B999E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modifica la imagen del torneo.</w:t>
            </w:r>
          </w:p>
          <w:p w14:paraId="335161D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“Modificar”</w:t>
            </w:r>
          </w:p>
          <w:p w14:paraId="5423872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984" w:type="dxa"/>
          </w:tcPr>
          <w:p w14:paraId="72044A9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29AE6CE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“mis torneos”. El sistema muestra el torneo “El único Héroe”.</w:t>
            </w:r>
          </w:p>
          <w:p w14:paraId="2393CE7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abre la ventana modal “Modificar Torneo”.</w:t>
            </w:r>
          </w:p>
          <w:p w14:paraId="7864F6E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sistema muestra el mensaje “Torneo modificado exitosamente”.</w:t>
            </w:r>
          </w:p>
        </w:tc>
      </w:tr>
      <w:tr w:rsidR="00D42C65" w:rsidRPr="00652849" w14:paraId="66C15091"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093BA201" w14:textId="77777777" w:rsidR="00D42C65" w:rsidRPr="00652849" w:rsidRDefault="00D42C65" w:rsidP="00D42C65">
            <w:pPr>
              <w:jc w:val="left"/>
              <w:rPr>
                <w:rFonts w:cs="Times New Roman"/>
                <w:sz w:val="20"/>
                <w:szCs w:val="20"/>
              </w:rPr>
            </w:pPr>
            <w:r w:rsidRPr="00652849">
              <w:rPr>
                <w:rFonts w:cs="Times New Roman"/>
                <w:sz w:val="20"/>
                <w:szCs w:val="20"/>
              </w:rPr>
              <w:lastRenderedPageBreak/>
              <w:t>10</w:t>
            </w:r>
          </w:p>
        </w:tc>
        <w:tc>
          <w:tcPr>
            <w:tcW w:w="1135" w:type="dxa"/>
          </w:tcPr>
          <w:p w14:paraId="4FC2A8D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385623"/>
                <w:sz w:val="20"/>
                <w:szCs w:val="20"/>
                <w:lang w:val="es-ES"/>
              </w:rPr>
              <w:t>Modificar Torneo (curso alternativo: cambia el nombre y ese nombre ya existe para ese usuario)</w:t>
            </w:r>
          </w:p>
        </w:tc>
        <w:tc>
          <w:tcPr>
            <w:tcW w:w="1276" w:type="dxa"/>
          </w:tcPr>
          <w:p w14:paraId="79D383C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Modificar Torneo</w:t>
            </w:r>
          </w:p>
        </w:tc>
        <w:tc>
          <w:tcPr>
            <w:tcW w:w="1559" w:type="dxa"/>
          </w:tcPr>
          <w:p w14:paraId="4273ADC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19"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6ADDA92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"El único Héroe" se encuentra cargado.</w:t>
            </w:r>
          </w:p>
          <w:p w14:paraId="54AEB6B9"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“Los Pibes” se encuentra cargado.</w:t>
            </w:r>
          </w:p>
          <w:p w14:paraId="4DA4BFBB"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977" w:type="dxa"/>
          </w:tcPr>
          <w:p w14:paraId="445C51A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20"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24B67DD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accede a “mis-torneos”</w:t>
            </w:r>
          </w:p>
          <w:p w14:paraId="0807789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opción “Editar Torneo”</w:t>
            </w:r>
          </w:p>
          <w:p w14:paraId="21A991D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modifica el nombre a “Los Pibes”.</w:t>
            </w:r>
          </w:p>
          <w:p w14:paraId="014BE6C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 El usuario modifica la descripción “Descripción del torneo”.</w:t>
            </w:r>
          </w:p>
          <w:p w14:paraId="57E130B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modifica la imagen del torneo.</w:t>
            </w:r>
          </w:p>
          <w:p w14:paraId="7515CC5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“Modificar”</w:t>
            </w:r>
          </w:p>
          <w:p w14:paraId="604C38C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984" w:type="dxa"/>
          </w:tcPr>
          <w:p w14:paraId="672C40E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27C3BB3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“mis torneos”. El sistema muestra el torneo “El único Héroe”.</w:t>
            </w:r>
          </w:p>
          <w:p w14:paraId="1AF2BF4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abre la ventana modal “Modificar Torneo”.</w:t>
            </w:r>
          </w:p>
          <w:p w14:paraId="6DA1798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lang w:val="es-ES"/>
              </w:rPr>
              <w:t xml:space="preserve">7.El sistema muestra el mensaje “Ese Torneo ya existe. </w:t>
            </w:r>
            <w:r w:rsidRPr="00652849">
              <w:rPr>
                <w:rFonts w:cs="Times New Roman"/>
                <w:sz w:val="20"/>
                <w:szCs w:val="20"/>
              </w:rPr>
              <w:t>Seleccione otro nombre”.</w:t>
            </w:r>
          </w:p>
        </w:tc>
      </w:tr>
    </w:tbl>
    <w:p w14:paraId="3CF4A324" w14:textId="77777777" w:rsidR="00D42C65" w:rsidRDefault="00D42C65" w:rsidP="00377091">
      <w:pPr>
        <w:rPr>
          <w:lang w:val="es-ES"/>
        </w:rPr>
      </w:pPr>
    </w:p>
    <w:p w14:paraId="213CC0FD" w14:textId="77777777" w:rsidR="00D42C65" w:rsidRDefault="00D42C65" w:rsidP="00377091">
      <w:pPr>
        <w:rPr>
          <w:lang w:val="es-ES"/>
        </w:rPr>
      </w:pPr>
    </w:p>
    <w:p w14:paraId="32C47C7B" w14:textId="2C6ACCC8" w:rsidR="00D42C65" w:rsidRPr="008C0D89" w:rsidRDefault="008C0D89" w:rsidP="008C0D89">
      <w:pPr>
        <w:pStyle w:val="Ttulo3"/>
      </w:pPr>
      <w:bookmarkStart w:id="116" w:name="_Toc421793212"/>
      <w:r w:rsidRPr="008C0D89">
        <w:t>Sprint #3</w:t>
      </w:r>
      <w:bookmarkEnd w:id="116"/>
    </w:p>
    <w:tbl>
      <w:tblPr>
        <w:tblStyle w:val="Tabladecuadrcula1clara-nfasis1"/>
        <w:tblW w:w="10207" w:type="dxa"/>
        <w:tblInd w:w="-431" w:type="dxa"/>
        <w:tblLayout w:type="fixed"/>
        <w:tblLook w:val="04A0" w:firstRow="1" w:lastRow="0" w:firstColumn="1" w:lastColumn="0" w:noHBand="0" w:noVBand="1"/>
      </w:tblPr>
      <w:tblGrid>
        <w:gridCol w:w="1276"/>
        <w:gridCol w:w="1421"/>
        <w:gridCol w:w="1446"/>
        <w:gridCol w:w="1812"/>
        <w:gridCol w:w="2268"/>
        <w:gridCol w:w="1984"/>
      </w:tblGrid>
      <w:tr w:rsidR="00D42C65" w:rsidRPr="00652849" w14:paraId="30F3C209" w14:textId="77777777" w:rsidTr="00A73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7" w:type="dxa"/>
            <w:gridSpan w:val="6"/>
            <w:shd w:val="clear" w:color="auto" w:fill="F2F2F2" w:themeFill="background1" w:themeFillShade="F2"/>
          </w:tcPr>
          <w:p w14:paraId="1400CC30"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QUE GOLAZO:</w:t>
            </w:r>
          </w:p>
          <w:p w14:paraId="7DA5FD3D"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Sistema de Gestión de Campeonatos de Futbol</w:t>
            </w:r>
          </w:p>
          <w:p w14:paraId="63F10904" w14:textId="77777777" w:rsidR="00D42C65" w:rsidRPr="00652849" w:rsidRDefault="00D42C65" w:rsidP="00D42C65">
            <w:pPr>
              <w:jc w:val="center"/>
              <w:rPr>
                <w:rFonts w:cs="Times New Roman"/>
                <w:sz w:val="20"/>
                <w:szCs w:val="20"/>
              </w:rPr>
            </w:pPr>
            <w:r w:rsidRPr="00652849">
              <w:rPr>
                <w:rFonts w:cs="Times New Roman"/>
                <w:b w:val="0"/>
                <w:sz w:val="20"/>
                <w:szCs w:val="20"/>
              </w:rPr>
              <w:t>SPRINT # 3</w:t>
            </w:r>
          </w:p>
        </w:tc>
      </w:tr>
      <w:tr w:rsidR="00D42C65" w:rsidRPr="00652849" w14:paraId="2AF6648C" w14:textId="77777777" w:rsidTr="00A737E3">
        <w:tc>
          <w:tcPr>
            <w:cnfStyle w:val="001000000000" w:firstRow="0" w:lastRow="0" w:firstColumn="1" w:lastColumn="0" w:oddVBand="0" w:evenVBand="0" w:oddHBand="0" w:evenHBand="0" w:firstRowFirstColumn="0" w:firstRowLastColumn="0" w:lastRowFirstColumn="0" w:lastRowLastColumn="0"/>
            <w:tcW w:w="10207" w:type="dxa"/>
            <w:gridSpan w:val="6"/>
          </w:tcPr>
          <w:p w14:paraId="1267961C"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PLANTILLA DE CASOS DE PRUEBA</w:t>
            </w:r>
          </w:p>
        </w:tc>
      </w:tr>
      <w:tr w:rsidR="00D42C65" w:rsidRPr="00652849" w14:paraId="56A86ED7" w14:textId="77777777" w:rsidTr="00A737E3">
        <w:trPr>
          <w:trHeight w:val="824"/>
        </w:trPr>
        <w:tc>
          <w:tcPr>
            <w:cnfStyle w:val="001000000000" w:firstRow="0" w:lastRow="0" w:firstColumn="1" w:lastColumn="0" w:oddVBand="0" w:evenVBand="0" w:oddHBand="0" w:evenHBand="0" w:firstRowFirstColumn="0" w:firstRowLastColumn="0" w:lastRowFirstColumn="0" w:lastRowLastColumn="0"/>
            <w:tcW w:w="1276" w:type="dxa"/>
          </w:tcPr>
          <w:p w14:paraId="497C276D" w14:textId="77777777" w:rsidR="00D42C65" w:rsidRPr="00652849" w:rsidRDefault="00D42C65" w:rsidP="00D42C65">
            <w:pPr>
              <w:jc w:val="center"/>
              <w:rPr>
                <w:rFonts w:cs="Times New Roman"/>
                <w:b w:val="0"/>
                <w:sz w:val="20"/>
                <w:szCs w:val="20"/>
              </w:rPr>
            </w:pPr>
            <w:r w:rsidRPr="00652849">
              <w:rPr>
                <w:rFonts w:cs="Times New Roman"/>
                <w:b w:val="0"/>
                <w:sz w:val="20"/>
                <w:szCs w:val="20"/>
              </w:rPr>
              <w:t>ID Caso de Prueba</w:t>
            </w:r>
          </w:p>
        </w:tc>
        <w:tc>
          <w:tcPr>
            <w:tcW w:w="1421" w:type="dxa"/>
          </w:tcPr>
          <w:p w14:paraId="3B014EE6"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1446" w:type="dxa"/>
          </w:tcPr>
          <w:p w14:paraId="3C3CA047"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1812" w:type="dxa"/>
          </w:tcPr>
          <w:p w14:paraId="7CDD8BA5"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2268" w:type="dxa"/>
          </w:tcPr>
          <w:p w14:paraId="5A43408F"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1984" w:type="dxa"/>
          </w:tcPr>
          <w:p w14:paraId="6110A575"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D42C65" w:rsidRPr="00652849" w14:paraId="06089911"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16B1192E" w14:textId="77777777" w:rsidR="00D42C65" w:rsidRPr="00652849" w:rsidRDefault="00D42C65" w:rsidP="00D42C65">
            <w:pPr>
              <w:jc w:val="left"/>
              <w:rPr>
                <w:rFonts w:cs="Times New Roman"/>
                <w:sz w:val="20"/>
                <w:szCs w:val="20"/>
              </w:rPr>
            </w:pPr>
            <w:r w:rsidRPr="00652849">
              <w:rPr>
                <w:rFonts w:cs="Times New Roman"/>
                <w:sz w:val="20"/>
                <w:szCs w:val="20"/>
              </w:rPr>
              <w:t>1</w:t>
            </w:r>
          </w:p>
        </w:tc>
        <w:tc>
          <w:tcPr>
            <w:tcW w:w="1421" w:type="dxa"/>
          </w:tcPr>
          <w:p w14:paraId="231FC2D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Configurar Edición (sin configuración previa) y Generar Fixture Todos Contra Todos (1 Fase)</w:t>
            </w:r>
          </w:p>
        </w:tc>
        <w:tc>
          <w:tcPr>
            <w:tcW w:w="1446" w:type="dxa"/>
          </w:tcPr>
          <w:p w14:paraId="148296B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Confirmar Configuración de Edición</w:t>
            </w:r>
          </w:p>
        </w:tc>
        <w:tc>
          <w:tcPr>
            <w:tcW w:w="1812" w:type="dxa"/>
          </w:tcPr>
          <w:p w14:paraId="70DD81F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21"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7CCFA82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4572249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46F2F259"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La Edición “Jockey 2014” NO se encuentra configurada</w:t>
            </w:r>
          </w:p>
        </w:tc>
        <w:tc>
          <w:tcPr>
            <w:tcW w:w="2268" w:type="dxa"/>
          </w:tcPr>
          <w:p w14:paraId="7148285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1.El usuario se loguea como </w:t>
            </w:r>
            <w:hyperlink r:id="rId122"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7840233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se dirige a Mi Cuenta – Mis Torneos.</w:t>
            </w:r>
          </w:p>
          <w:p w14:paraId="4F93C2D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opción “Configurar” para la edición “Jockey 2014”.</w:t>
            </w:r>
          </w:p>
          <w:p w14:paraId="72A634B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selecciona las opciones deseadas de personalización de la edición</w:t>
            </w:r>
          </w:p>
          <w:p w14:paraId="6D41AB1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5.El usuario selecciona la opción “Siguiente” </w:t>
            </w:r>
          </w:p>
          <w:p w14:paraId="0B4E9F4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los equipos a participar en la edición</w:t>
            </w:r>
          </w:p>
          <w:p w14:paraId="62421B1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“Siguiente”</w:t>
            </w:r>
          </w:p>
          <w:p w14:paraId="1D175F6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“Agregar Fase”.</w:t>
            </w:r>
          </w:p>
          <w:p w14:paraId="24B40F3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usuario selecciona Fixture “Todos contra Todos” y cantidad de grupos: 1.</w:t>
            </w:r>
          </w:p>
          <w:p w14:paraId="2AB99E0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 la opción “Mostrar Fase”</w:t>
            </w:r>
          </w:p>
          <w:p w14:paraId="2DF070F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usuario selecciona la opción “Siguiente”</w:t>
            </w:r>
          </w:p>
          <w:p w14:paraId="7C29DE2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selecciona la opción “Registrar Configuración”</w:t>
            </w:r>
          </w:p>
        </w:tc>
        <w:tc>
          <w:tcPr>
            <w:tcW w:w="1984" w:type="dxa"/>
          </w:tcPr>
          <w:p w14:paraId="6D3CBA7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4DCA2C8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consulta de torneos (torneos.aspx)</w:t>
            </w:r>
          </w:p>
          <w:p w14:paraId="601B84B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muestra el asistente de configuración y muestra el primer paso (Configurar Preferencias)(configurar.aspx)</w:t>
            </w:r>
          </w:p>
          <w:p w14:paraId="1ABF77D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5.El sistema muestra el segundo paso (Asignación de equipos) (equipos.aspx)</w:t>
            </w:r>
          </w:p>
          <w:p w14:paraId="3E65234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sistema muestra el tercer paso (Generar Fases) (fases.aspx)</w:t>
            </w:r>
          </w:p>
          <w:p w14:paraId="4907797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un combo para que seleccione el tipo de fixture.</w:t>
            </w:r>
          </w:p>
          <w:p w14:paraId="3ECCA5A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sistema muestra un grupo con los equipos seleccionados.</w:t>
            </w:r>
          </w:p>
          <w:p w14:paraId="4BFC9B9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sistema muestra un resumen con las opciones configuradas (Confirmar.aspx)</w:t>
            </w:r>
          </w:p>
          <w:p w14:paraId="34E9BD1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 El sistema muestra la pantalla de administración de fechas y partidos (fechas.aspx)</w:t>
            </w:r>
          </w:p>
        </w:tc>
      </w:tr>
      <w:tr w:rsidR="00D42C65" w:rsidRPr="00652849" w14:paraId="2A784F8A" w14:textId="77777777" w:rsidTr="00A737E3">
        <w:tc>
          <w:tcPr>
            <w:cnfStyle w:val="001000000000" w:firstRow="0" w:lastRow="0" w:firstColumn="1" w:lastColumn="0" w:oddVBand="0" w:evenVBand="0" w:oddHBand="0" w:evenHBand="0" w:firstRowFirstColumn="0" w:firstRowLastColumn="0" w:lastRowFirstColumn="0" w:lastRowLastColumn="0"/>
            <w:tcW w:w="1276" w:type="dxa"/>
          </w:tcPr>
          <w:p w14:paraId="12E4D601" w14:textId="77777777" w:rsidR="00D42C65" w:rsidRPr="00652849" w:rsidRDefault="00D42C65" w:rsidP="00D42C65">
            <w:pPr>
              <w:jc w:val="left"/>
              <w:rPr>
                <w:rFonts w:cs="Times New Roman"/>
                <w:sz w:val="20"/>
                <w:szCs w:val="20"/>
                <w:lang w:val="es-ES"/>
              </w:rPr>
            </w:pPr>
          </w:p>
        </w:tc>
        <w:tc>
          <w:tcPr>
            <w:tcW w:w="1421" w:type="dxa"/>
          </w:tcPr>
          <w:p w14:paraId="6FF29A0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446" w:type="dxa"/>
          </w:tcPr>
          <w:p w14:paraId="490B410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812" w:type="dxa"/>
          </w:tcPr>
          <w:p w14:paraId="4FCA7E9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268" w:type="dxa"/>
          </w:tcPr>
          <w:p w14:paraId="2667208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984" w:type="dxa"/>
          </w:tcPr>
          <w:p w14:paraId="5D5895D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bl>
    <w:p w14:paraId="36E85AF8" w14:textId="126D065F" w:rsidR="00652849" w:rsidRDefault="00652849" w:rsidP="00377091">
      <w:pPr>
        <w:rPr>
          <w:lang w:val="es-ES"/>
        </w:rPr>
      </w:pPr>
    </w:p>
    <w:p w14:paraId="7B9A1332" w14:textId="77777777" w:rsidR="00652849" w:rsidRDefault="00652849">
      <w:pPr>
        <w:jc w:val="left"/>
        <w:rPr>
          <w:lang w:val="es-ES"/>
        </w:rPr>
      </w:pPr>
      <w:r>
        <w:rPr>
          <w:lang w:val="es-ES"/>
        </w:rPr>
        <w:br w:type="page"/>
      </w:r>
    </w:p>
    <w:p w14:paraId="5E663786" w14:textId="77777777" w:rsidR="00D42C65" w:rsidRDefault="00D42C65" w:rsidP="00377091">
      <w:pPr>
        <w:rPr>
          <w:lang w:val="es-ES"/>
        </w:rPr>
      </w:pPr>
    </w:p>
    <w:p w14:paraId="36F11DA4" w14:textId="6371BBBF" w:rsidR="00D42C65" w:rsidRPr="008C0D89" w:rsidRDefault="008C0D89" w:rsidP="008C0D89">
      <w:pPr>
        <w:pStyle w:val="Ttulo3"/>
      </w:pPr>
      <w:bookmarkStart w:id="117" w:name="_Toc421793213"/>
      <w:r w:rsidRPr="008C0D89">
        <w:t>Sprint #4</w:t>
      </w:r>
      <w:bookmarkEnd w:id="117"/>
    </w:p>
    <w:tbl>
      <w:tblPr>
        <w:tblStyle w:val="Tabladecuadrcula1clara-nfasis1"/>
        <w:tblW w:w="0" w:type="auto"/>
        <w:tblInd w:w="-431" w:type="dxa"/>
        <w:tblLook w:val="04A0" w:firstRow="1" w:lastRow="0" w:firstColumn="1" w:lastColumn="0" w:noHBand="0" w:noVBand="1"/>
      </w:tblPr>
      <w:tblGrid>
        <w:gridCol w:w="714"/>
        <w:gridCol w:w="1191"/>
        <w:gridCol w:w="1191"/>
        <w:gridCol w:w="2260"/>
        <w:gridCol w:w="2104"/>
        <w:gridCol w:w="2321"/>
      </w:tblGrid>
      <w:tr w:rsidR="00D42C65" w:rsidRPr="00652849" w14:paraId="44C2A6D7" w14:textId="77777777" w:rsidTr="00A73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gridSpan w:val="6"/>
            <w:shd w:val="clear" w:color="auto" w:fill="F2F2F2" w:themeFill="background1" w:themeFillShade="F2"/>
          </w:tcPr>
          <w:p w14:paraId="0D2B46D2"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QUE GOLAZO:</w:t>
            </w:r>
          </w:p>
          <w:p w14:paraId="5048938C"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Sistema de Gestión de Campeonatos de Futbol</w:t>
            </w:r>
          </w:p>
          <w:p w14:paraId="0B51309D" w14:textId="77777777" w:rsidR="00D42C65" w:rsidRPr="00652849" w:rsidRDefault="00D42C65" w:rsidP="00D42C65">
            <w:pPr>
              <w:jc w:val="center"/>
              <w:rPr>
                <w:rFonts w:cs="Times New Roman"/>
                <w:sz w:val="20"/>
                <w:szCs w:val="20"/>
              </w:rPr>
            </w:pPr>
            <w:r w:rsidRPr="00652849">
              <w:rPr>
                <w:rFonts w:cs="Times New Roman"/>
                <w:b w:val="0"/>
                <w:sz w:val="20"/>
                <w:szCs w:val="20"/>
              </w:rPr>
              <w:t>SPRINT # 4</w:t>
            </w:r>
          </w:p>
        </w:tc>
      </w:tr>
      <w:tr w:rsidR="00D42C65" w:rsidRPr="00652849" w14:paraId="35D1E016" w14:textId="77777777" w:rsidTr="00A737E3">
        <w:tc>
          <w:tcPr>
            <w:cnfStyle w:val="001000000000" w:firstRow="0" w:lastRow="0" w:firstColumn="1" w:lastColumn="0" w:oddVBand="0" w:evenVBand="0" w:oddHBand="0" w:evenHBand="0" w:firstRowFirstColumn="0" w:firstRowLastColumn="0" w:lastRowFirstColumn="0" w:lastRowLastColumn="0"/>
            <w:tcW w:w="9781" w:type="dxa"/>
            <w:gridSpan w:val="6"/>
          </w:tcPr>
          <w:p w14:paraId="7A875B98"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PLANTILLA DE CASOS DE PRUEBA</w:t>
            </w:r>
          </w:p>
        </w:tc>
      </w:tr>
      <w:tr w:rsidR="00D42C65" w:rsidRPr="00652849" w14:paraId="5A3B1B4A" w14:textId="77777777" w:rsidTr="00A737E3">
        <w:trPr>
          <w:trHeight w:val="824"/>
        </w:trPr>
        <w:tc>
          <w:tcPr>
            <w:cnfStyle w:val="001000000000" w:firstRow="0" w:lastRow="0" w:firstColumn="1" w:lastColumn="0" w:oddVBand="0" w:evenVBand="0" w:oddHBand="0" w:evenHBand="0" w:firstRowFirstColumn="0" w:firstRowLastColumn="0" w:lastRowFirstColumn="0" w:lastRowLastColumn="0"/>
            <w:tcW w:w="1121" w:type="dxa"/>
          </w:tcPr>
          <w:p w14:paraId="4F8E8E39" w14:textId="77777777" w:rsidR="00D42C65" w:rsidRPr="00652849" w:rsidRDefault="00D42C65" w:rsidP="00D42C65">
            <w:pPr>
              <w:jc w:val="center"/>
              <w:rPr>
                <w:rFonts w:cs="Times New Roman"/>
                <w:b w:val="0"/>
                <w:sz w:val="20"/>
                <w:szCs w:val="20"/>
              </w:rPr>
            </w:pPr>
            <w:r w:rsidRPr="00652849">
              <w:rPr>
                <w:rFonts w:cs="Times New Roman"/>
                <w:b w:val="0"/>
                <w:sz w:val="20"/>
                <w:szCs w:val="20"/>
              </w:rPr>
              <w:t>ID Caso de Prueba</w:t>
            </w:r>
          </w:p>
        </w:tc>
        <w:tc>
          <w:tcPr>
            <w:tcW w:w="1143" w:type="dxa"/>
          </w:tcPr>
          <w:p w14:paraId="2AF2FF91"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1143" w:type="dxa"/>
          </w:tcPr>
          <w:p w14:paraId="474335DE"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2146" w:type="dxa"/>
          </w:tcPr>
          <w:p w14:paraId="78765778"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2011" w:type="dxa"/>
          </w:tcPr>
          <w:p w14:paraId="6F067DEB"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2217" w:type="dxa"/>
          </w:tcPr>
          <w:p w14:paraId="67198CCA"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D42C65" w:rsidRPr="00652849" w14:paraId="32F3B764" w14:textId="77777777" w:rsidTr="00A737E3">
        <w:tc>
          <w:tcPr>
            <w:cnfStyle w:val="001000000000" w:firstRow="0" w:lastRow="0" w:firstColumn="1" w:lastColumn="0" w:oddVBand="0" w:evenVBand="0" w:oddHBand="0" w:evenHBand="0" w:firstRowFirstColumn="0" w:firstRowLastColumn="0" w:lastRowFirstColumn="0" w:lastRowLastColumn="0"/>
            <w:tcW w:w="1121" w:type="dxa"/>
          </w:tcPr>
          <w:p w14:paraId="2892D407" w14:textId="77777777" w:rsidR="00D42C65" w:rsidRPr="00652849" w:rsidRDefault="00D42C65" w:rsidP="00D42C65">
            <w:pPr>
              <w:jc w:val="left"/>
              <w:rPr>
                <w:rFonts w:cs="Times New Roman"/>
                <w:sz w:val="20"/>
                <w:szCs w:val="20"/>
              </w:rPr>
            </w:pPr>
            <w:r w:rsidRPr="00652849">
              <w:rPr>
                <w:rFonts w:cs="Times New Roman"/>
                <w:sz w:val="20"/>
                <w:szCs w:val="20"/>
              </w:rPr>
              <w:t>1</w:t>
            </w:r>
          </w:p>
        </w:tc>
        <w:tc>
          <w:tcPr>
            <w:tcW w:w="1143" w:type="dxa"/>
          </w:tcPr>
          <w:p w14:paraId="23DCEAD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Configurar Edición (sin configuración previa) y Generar Fixture Eliminatorio (1 Fase)</w:t>
            </w:r>
          </w:p>
        </w:tc>
        <w:tc>
          <w:tcPr>
            <w:tcW w:w="1143" w:type="dxa"/>
          </w:tcPr>
          <w:p w14:paraId="6D29C27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Confirmar Configuración de Edición</w:t>
            </w:r>
          </w:p>
        </w:tc>
        <w:tc>
          <w:tcPr>
            <w:tcW w:w="2146" w:type="dxa"/>
          </w:tcPr>
          <w:p w14:paraId="76176929"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23"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7B2A40C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1F0502D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1E4BC50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NO se encuentra configurada</w:t>
            </w:r>
          </w:p>
        </w:tc>
        <w:tc>
          <w:tcPr>
            <w:tcW w:w="2011" w:type="dxa"/>
          </w:tcPr>
          <w:p w14:paraId="5BD1A6B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24"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14F5447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se dirige a Mi Cuenta – Mis Torneos.</w:t>
            </w:r>
          </w:p>
          <w:p w14:paraId="204FA95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opción “Configurar” para la edición “Jockey 2014”.</w:t>
            </w:r>
          </w:p>
          <w:p w14:paraId="2B1F9BD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selecciona las opciones deseadas de personalización de la edición</w:t>
            </w:r>
          </w:p>
          <w:p w14:paraId="76A9390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5.El usuario selecciona la opción “Siguiente” </w:t>
            </w:r>
          </w:p>
          <w:p w14:paraId="54FE944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los equipos a participar en la edición (Cantidad de equipos seleccionados 16)</w:t>
            </w:r>
          </w:p>
          <w:p w14:paraId="458BE2B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“Siguiente”</w:t>
            </w:r>
          </w:p>
          <w:p w14:paraId="2285DF7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“Agregar Fase”.</w:t>
            </w:r>
          </w:p>
          <w:p w14:paraId="04DB000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9.El usuario selecciona Fixture “Eliminatorio” </w:t>
            </w:r>
          </w:p>
          <w:p w14:paraId="609BA7B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 la opción “Mostrar Fase”</w:t>
            </w:r>
          </w:p>
          <w:p w14:paraId="4E7DD54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11.El usuario selecciona la opción “Siguiente”</w:t>
            </w:r>
          </w:p>
          <w:p w14:paraId="4C6C98D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selecciona la opción “Registrar Configuración”</w:t>
            </w:r>
          </w:p>
        </w:tc>
        <w:tc>
          <w:tcPr>
            <w:tcW w:w="2217" w:type="dxa"/>
          </w:tcPr>
          <w:p w14:paraId="7D2FDD2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3043D65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consulta de torneos (torneos.aspx)</w:t>
            </w:r>
          </w:p>
          <w:p w14:paraId="3583ACC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muestra el asistente de configuración y muestra el primer paso (Configurar Preferencias)(configurar.aspx)</w:t>
            </w:r>
          </w:p>
          <w:p w14:paraId="178896A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muestra el segundo paso (Asignación de equipos) (equipos.aspx)</w:t>
            </w:r>
          </w:p>
          <w:p w14:paraId="6E08534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sistema muestra el tercer paso (Generar Fases) (fases.aspx)</w:t>
            </w:r>
          </w:p>
          <w:p w14:paraId="506F464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un combo para que seleccione el tipo de fixture.</w:t>
            </w:r>
          </w:p>
          <w:p w14:paraId="57E8AF5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sistema muestra las llaves del Fixture con los equipos seleccionados.</w:t>
            </w:r>
          </w:p>
          <w:p w14:paraId="149BA5B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sistema muestra un resumen con las opciones configuradas (Confirmar.aspx)</w:t>
            </w:r>
          </w:p>
          <w:p w14:paraId="3231937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12. El sistema muestra la pantalla de </w:t>
            </w:r>
            <w:r w:rsidRPr="00652849">
              <w:rPr>
                <w:rFonts w:cs="Times New Roman"/>
                <w:sz w:val="20"/>
                <w:szCs w:val="20"/>
                <w:lang w:val="es-ES"/>
              </w:rPr>
              <w:lastRenderedPageBreak/>
              <w:t>administración de fechas y partidos (fechas.aspx)</w:t>
            </w:r>
          </w:p>
        </w:tc>
      </w:tr>
      <w:tr w:rsidR="00D42C65" w:rsidRPr="00652849" w14:paraId="56E51C37" w14:textId="77777777" w:rsidTr="00A737E3">
        <w:tc>
          <w:tcPr>
            <w:cnfStyle w:val="001000000000" w:firstRow="0" w:lastRow="0" w:firstColumn="1" w:lastColumn="0" w:oddVBand="0" w:evenVBand="0" w:oddHBand="0" w:evenHBand="0" w:firstRowFirstColumn="0" w:firstRowLastColumn="0" w:lastRowFirstColumn="0" w:lastRowLastColumn="0"/>
            <w:tcW w:w="1121" w:type="dxa"/>
          </w:tcPr>
          <w:p w14:paraId="4ACF4BC6" w14:textId="77777777" w:rsidR="00D42C65" w:rsidRPr="00652849" w:rsidRDefault="00D42C65" w:rsidP="00D42C65">
            <w:pPr>
              <w:jc w:val="left"/>
              <w:rPr>
                <w:rFonts w:cs="Times New Roman"/>
                <w:sz w:val="20"/>
                <w:szCs w:val="20"/>
              </w:rPr>
            </w:pPr>
            <w:r w:rsidRPr="00652849">
              <w:rPr>
                <w:rFonts w:cs="Times New Roman"/>
                <w:sz w:val="20"/>
                <w:szCs w:val="20"/>
              </w:rPr>
              <w:lastRenderedPageBreak/>
              <w:t>2</w:t>
            </w:r>
          </w:p>
        </w:tc>
        <w:tc>
          <w:tcPr>
            <w:tcW w:w="1143" w:type="dxa"/>
          </w:tcPr>
          <w:p w14:paraId="0D9AB99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Modificar Configuración Edición (sin configuración previa) y Generar Fixture Eliminatorio (1 Fase)</w:t>
            </w:r>
          </w:p>
        </w:tc>
        <w:tc>
          <w:tcPr>
            <w:tcW w:w="1143" w:type="dxa"/>
          </w:tcPr>
          <w:p w14:paraId="03CF3E8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Confirmar Configuración de Edición</w:t>
            </w:r>
          </w:p>
        </w:tc>
        <w:tc>
          <w:tcPr>
            <w:tcW w:w="2146" w:type="dxa"/>
          </w:tcPr>
          <w:p w14:paraId="409DDAD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25"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02E14D3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185CDC8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3D85DA5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configurada</w:t>
            </w:r>
          </w:p>
        </w:tc>
        <w:tc>
          <w:tcPr>
            <w:tcW w:w="2011" w:type="dxa"/>
          </w:tcPr>
          <w:p w14:paraId="53158F7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26"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7D2DEF5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se dirige a Mi Cuenta – Mis Torneos.</w:t>
            </w:r>
          </w:p>
          <w:p w14:paraId="6642F8E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opción “Configurar” para la edición “Jockey 2014”.</w:t>
            </w:r>
          </w:p>
          <w:p w14:paraId="32528C5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modifica las opciones ya seleccionadas de personalización de la edición</w:t>
            </w:r>
          </w:p>
          <w:p w14:paraId="23DF56E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5.El usuario selecciona la opción “Siguiente” </w:t>
            </w:r>
          </w:p>
          <w:p w14:paraId="4A14A4B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modifica los equipos a participar en la edición (Cantidad de equipos seleccionados anteriormente 16, Cantidad de equipos seleccionados actualmente 8)</w:t>
            </w:r>
          </w:p>
          <w:p w14:paraId="14FFFC6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“Siguiente”</w:t>
            </w:r>
          </w:p>
          <w:p w14:paraId="3B83329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“Aceptar”.</w:t>
            </w:r>
          </w:p>
          <w:p w14:paraId="3339B58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usuario selecciona la opción “Agregar Fase”.</w:t>
            </w:r>
          </w:p>
          <w:p w14:paraId="47F51B7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10.El usuario selecciona Fixture “Eliminatorio” </w:t>
            </w:r>
          </w:p>
          <w:p w14:paraId="212B528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11.El usuario selecciona la opción “Mostrar Fase”</w:t>
            </w:r>
          </w:p>
          <w:p w14:paraId="160A355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selecciona la opción “Siguiente”</w:t>
            </w:r>
          </w:p>
          <w:p w14:paraId="20AD808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13.El usuario selecciona la opción “Registrar Configuración”</w:t>
            </w:r>
          </w:p>
        </w:tc>
        <w:tc>
          <w:tcPr>
            <w:tcW w:w="2217" w:type="dxa"/>
          </w:tcPr>
          <w:p w14:paraId="3B28BC2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24C6B00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consulta de torneos (torneos.aspx)</w:t>
            </w:r>
          </w:p>
          <w:p w14:paraId="755B0B0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muestra el asistente de configuración y muestra el primer paso (Configurar Preferencias) con las preferencias seleccionadas previamente por el usuario (configurar.aspx)</w:t>
            </w:r>
          </w:p>
          <w:p w14:paraId="40C2DE4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muestra el segundo paso (Asignación de equipos) con los equipos seleccionados previamente (equipos.aspx)</w:t>
            </w:r>
          </w:p>
          <w:p w14:paraId="0ED59E9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color w:val="555555"/>
                <w:sz w:val="20"/>
                <w:szCs w:val="20"/>
                <w:shd w:val="clear" w:color="auto" w:fill="FFFFFF"/>
                <w:lang w:val="es-ES"/>
              </w:rPr>
            </w:pPr>
            <w:r w:rsidRPr="00652849">
              <w:rPr>
                <w:rFonts w:cs="Times New Roman"/>
                <w:sz w:val="20"/>
                <w:szCs w:val="20"/>
                <w:lang w:val="es-ES"/>
              </w:rPr>
              <w:t>7. El sistema muestra el mensaje”</w:t>
            </w:r>
            <w:r w:rsidRPr="00652849">
              <w:rPr>
                <w:rFonts w:ascii="Helvetica" w:hAnsi="Helvetica" w:cs="Helvetica"/>
                <w:color w:val="555555"/>
                <w:sz w:val="20"/>
                <w:szCs w:val="20"/>
                <w:shd w:val="clear" w:color="auto" w:fill="FFFFFF"/>
                <w:lang w:val="es-ES"/>
              </w:rPr>
              <w:t>Si modifica los equipos que participan en la edición, deberá volver a generar el fixture.¿Está seguro que desea continuar?”</w:t>
            </w:r>
          </w:p>
          <w:p w14:paraId="3430B53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ascii="Calibri" w:hAnsi="Calibri" w:cs="Times New Roman"/>
                <w:sz w:val="20"/>
                <w:szCs w:val="20"/>
                <w:lang w:val="es-ES"/>
              </w:rPr>
              <w:t>8.</w:t>
            </w:r>
            <w:r w:rsidRPr="00652849">
              <w:rPr>
                <w:rFonts w:cs="Times New Roman"/>
                <w:sz w:val="20"/>
                <w:szCs w:val="20"/>
                <w:lang w:val="es-ES"/>
              </w:rPr>
              <w:t>El sistema muestra el tercer paso (Generar Fases) (fases.aspx)</w:t>
            </w:r>
          </w:p>
          <w:p w14:paraId="4BA4834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sistema muestra un combo para que seleccione el tipo de fixture.</w:t>
            </w:r>
          </w:p>
          <w:p w14:paraId="014C15A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sistema muestra las llaves del Fixture con los equipos seleccionados.</w:t>
            </w:r>
          </w:p>
          <w:p w14:paraId="5EE7749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11.El sistema muestra un resumen con las opciones </w:t>
            </w:r>
            <w:r w:rsidRPr="00652849">
              <w:rPr>
                <w:rFonts w:cs="Times New Roman"/>
                <w:sz w:val="20"/>
                <w:szCs w:val="20"/>
                <w:lang w:val="es-ES"/>
              </w:rPr>
              <w:lastRenderedPageBreak/>
              <w:t>configuradas (Confirmar.aspx)</w:t>
            </w:r>
          </w:p>
          <w:p w14:paraId="7071C02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 El sistema muestra la pantalla de administración de fechas y partidos (fechas.aspx)</w:t>
            </w:r>
          </w:p>
        </w:tc>
      </w:tr>
    </w:tbl>
    <w:p w14:paraId="4C54B2CC" w14:textId="77777777" w:rsidR="00D42C65" w:rsidRDefault="00D42C65" w:rsidP="00377091">
      <w:pPr>
        <w:rPr>
          <w:lang w:val="es-ES"/>
        </w:rPr>
      </w:pPr>
    </w:p>
    <w:p w14:paraId="2E783CA1" w14:textId="41E48037" w:rsidR="00D42C65" w:rsidRPr="008C0D89" w:rsidRDefault="008C0D89" w:rsidP="008C0D89">
      <w:pPr>
        <w:pStyle w:val="Ttulo3"/>
      </w:pPr>
      <w:bookmarkStart w:id="118" w:name="_Toc421793214"/>
      <w:r w:rsidRPr="008C0D89">
        <w:t>Sprint #5</w:t>
      </w:r>
      <w:bookmarkEnd w:id="118"/>
    </w:p>
    <w:tbl>
      <w:tblPr>
        <w:tblStyle w:val="Tabladecuadrcula1clara-nfasis1"/>
        <w:tblW w:w="10065" w:type="dxa"/>
        <w:tblInd w:w="-431" w:type="dxa"/>
        <w:tblLayout w:type="fixed"/>
        <w:tblLook w:val="04A0" w:firstRow="1" w:lastRow="0" w:firstColumn="1" w:lastColumn="0" w:noHBand="0" w:noVBand="1"/>
      </w:tblPr>
      <w:tblGrid>
        <w:gridCol w:w="1276"/>
        <w:gridCol w:w="1421"/>
        <w:gridCol w:w="1131"/>
        <w:gridCol w:w="2127"/>
        <w:gridCol w:w="2551"/>
        <w:gridCol w:w="1559"/>
      </w:tblGrid>
      <w:tr w:rsidR="00D42C65" w:rsidRPr="00652849" w14:paraId="7A1B7202" w14:textId="77777777" w:rsidTr="00A73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6"/>
            <w:shd w:val="clear" w:color="auto" w:fill="F2F2F2" w:themeFill="background1" w:themeFillShade="F2"/>
          </w:tcPr>
          <w:p w14:paraId="1F0C35C2"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QUE GOLAZO:</w:t>
            </w:r>
          </w:p>
          <w:p w14:paraId="32771E8E"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 xml:space="preserve">Sistema de </w:t>
            </w:r>
            <w:r w:rsidRPr="00652849">
              <w:rPr>
                <w:rFonts w:cs="Times New Roman"/>
                <w:b w:val="0"/>
                <w:sz w:val="20"/>
                <w:szCs w:val="20"/>
                <w:shd w:val="clear" w:color="auto" w:fill="F2F2F2" w:themeFill="background1" w:themeFillShade="F2"/>
                <w:lang w:val="es-ES"/>
              </w:rPr>
              <w:t>G</w:t>
            </w:r>
            <w:r w:rsidRPr="00652849">
              <w:rPr>
                <w:rFonts w:cs="Times New Roman"/>
                <w:b w:val="0"/>
                <w:sz w:val="20"/>
                <w:szCs w:val="20"/>
                <w:lang w:val="es-ES"/>
              </w:rPr>
              <w:t>estión de Campeonatos de Futbol</w:t>
            </w:r>
          </w:p>
          <w:p w14:paraId="1EDC0794" w14:textId="77777777" w:rsidR="00D42C65" w:rsidRPr="00652849" w:rsidRDefault="00D42C65" w:rsidP="00D42C65">
            <w:pPr>
              <w:jc w:val="center"/>
              <w:rPr>
                <w:rFonts w:cs="Times New Roman"/>
                <w:sz w:val="20"/>
                <w:szCs w:val="20"/>
              </w:rPr>
            </w:pPr>
            <w:r w:rsidRPr="00652849">
              <w:rPr>
                <w:rFonts w:cs="Times New Roman"/>
                <w:b w:val="0"/>
                <w:sz w:val="20"/>
                <w:szCs w:val="20"/>
              </w:rPr>
              <w:t>SPRINT # 5</w:t>
            </w:r>
          </w:p>
        </w:tc>
      </w:tr>
      <w:tr w:rsidR="00D42C65" w:rsidRPr="00652849" w14:paraId="17B62936" w14:textId="77777777" w:rsidTr="00A737E3">
        <w:tc>
          <w:tcPr>
            <w:cnfStyle w:val="001000000000" w:firstRow="0" w:lastRow="0" w:firstColumn="1" w:lastColumn="0" w:oddVBand="0" w:evenVBand="0" w:oddHBand="0" w:evenHBand="0" w:firstRowFirstColumn="0" w:firstRowLastColumn="0" w:lastRowFirstColumn="0" w:lastRowLastColumn="0"/>
            <w:tcW w:w="10065" w:type="dxa"/>
            <w:gridSpan w:val="6"/>
          </w:tcPr>
          <w:p w14:paraId="09F1AE3E"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PLANTILLA DE CASOS DE PRUEBA</w:t>
            </w:r>
          </w:p>
        </w:tc>
      </w:tr>
      <w:tr w:rsidR="00D42C65" w:rsidRPr="00652849" w14:paraId="4D1D2C7A" w14:textId="77777777" w:rsidTr="00652849">
        <w:trPr>
          <w:trHeight w:val="824"/>
        </w:trPr>
        <w:tc>
          <w:tcPr>
            <w:cnfStyle w:val="001000000000" w:firstRow="0" w:lastRow="0" w:firstColumn="1" w:lastColumn="0" w:oddVBand="0" w:evenVBand="0" w:oddHBand="0" w:evenHBand="0" w:firstRowFirstColumn="0" w:firstRowLastColumn="0" w:lastRowFirstColumn="0" w:lastRowLastColumn="0"/>
            <w:tcW w:w="1276" w:type="dxa"/>
          </w:tcPr>
          <w:p w14:paraId="4257C84C" w14:textId="77777777" w:rsidR="00D42C65" w:rsidRPr="00652849" w:rsidRDefault="00D42C65" w:rsidP="00D42C65">
            <w:pPr>
              <w:jc w:val="center"/>
              <w:rPr>
                <w:rFonts w:cs="Times New Roman"/>
                <w:b w:val="0"/>
                <w:sz w:val="20"/>
                <w:szCs w:val="20"/>
              </w:rPr>
            </w:pPr>
            <w:r w:rsidRPr="00652849">
              <w:rPr>
                <w:rFonts w:cs="Times New Roman"/>
                <w:b w:val="0"/>
                <w:sz w:val="20"/>
                <w:szCs w:val="20"/>
              </w:rPr>
              <w:t>ID Caso de Prueba</w:t>
            </w:r>
          </w:p>
        </w:tc>
        <w:tc>
          <w:tcPr>
            <w:tcW w:w="1421" w:type="dxa"/>
          </w:tcPr>
          <w:p w14:paraId="3CABD09E"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1131" w:type="dxa"/>
          </w:tcPr>
          <w:p w14:paraId="266F2267"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2127" w:type="dxa"/>
          </w:tcPr>
          <w:p w14:paraId="10879D91"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2551" w:type="dxa"/>
          </w:tcPr>
          <w:p w14:paraId="3DB4767A"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1559" w:type="dxa"/>
          </w:tcPr>
          <w:p w14:paraId="4F320601"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D42C65" w:rsidRPr="00652849" w14:paraId="63D1D157" w14:textId="77777777" w:rsidTr="00652849">
        <w:tc>
          <w:tcPr>
            <w:cnfStyle w:val="001000000000" w:firstRow="0" w:lastRow="0" w:firstColumn="1" w:lastColumn="0" w:oddVBand="0" w:evenVBand="0" w:oddHBand="0" w:evenHBand="0" w:firstRowFirstColumn="0" w:firstRowLastColumn="0" w:lastRowFirstColumn="0" w:lastRowLastColumn="0"/>
            <w:tcW w:w="1276" w:type="dxa"/>
          </w:tcPr>
          <w:p w14:paraId="73403589" w14:textId="77777777" w:rsidR="00D42C65" w:rsidRPr="00652849" w:rsidRDefault="00D42C65" w:rsidP="00D42C65">
            <w:pPr>
              <w:jc w:val="left"/>
              <w:rPr>
                <w:rFonts w:cs="Times New Roman"/>
                <w:sz w:val="20"/>
                <w:szCs w:val="20"/>
              </w:rPr>
            </w:pPr>
            <w:r w:rsidRPr="00652849">
              <w:rPr>
                <w:rFonts w:cs="Times New Roman"/>
                <w:sz w:val="20"/>
                <w:szCs w:val="20"/>
              </w:rPr>
              <w:t>1</w:t>
            </w:r>
          </w:p>
        </w:tc>
        <w:tc>
          <w:tcPr>
            <w:tcW w:w="1421" w:type="dxa"/>
          </w:tcPr>
          <w:p w14:paraId="0152B43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Configurar Edición (sin configuración previa) y Generar Fixture (Más de una Fase)</w:t>
            </w:r>
          </w:p>
          <w:p w14:paraId="5CD88E1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Tipo Mundial (con 16 equipos): </w:t>
            </w:r>
          </w:p>
          <w:p w14:paraId="7AD0596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FASE 1: Todos Contra Todos por Grupo</w:t>
            </w:r>
          </w:p>
          <w:p w14:paraId="2602C78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FASE 2: Eliminatorio</w:t>
            </w:r>
          </w:p>
        </w:tc>
        <w:tc>
          <w:tcPr>
            <w:tcW w:w="1131" w:type="dxa"/>
          </w:tcPr>
          <w:p w14:paraId="53ADF48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Confirmar Configuración de Edición</w:t>
            </w:r>
          </w:p>
        </w:tc>
        <w:tc>
          <w:tcPr>
            <w:tcW w:w="2127" w:type="dxa"/>
          </w:tcPr>
          <w:p w14:paraId="538B323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27"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1E11566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1A2C3D4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2E38A04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NO se encuentra configurada</w:t>
            </w:r>
          </w:p>
        </w:tc>
        <w:tc>
          <w:tcPr>
            <w:tcW w:w="2551" w:type="dxa"/>
          </w:tcPr>
          <w:p w14:paraId="4D6A379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28"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7EE437C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se dirige a Mi Cuenta – Mis Torneos.</w:t>
            </w:r>
          </w:p>
          <w:p w14:paraId="143BF06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opción “Configurar” para la edición “Jockey 2014”.</w:t>
            </w:r>
          </w:p>
          <w:p w14:paraId="5A81B07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selecciona las opciones deseadas de personalización de la edición</w:t>
            </w:r>
          </w:p>
          <w:p w14:paraId="3C5B053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5.El usuario selecciona la opción “Siguiente” </w:t>
            </w:r>
          </w:p>
          <w:p w14:paraId="0AE4F0B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los equipos a participar en la edición (Cantidad de equipos seleccionados 16)</w:t>
            </w:r>
          </w:p>
          <w:p w14:paraId="0BF38A7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“Siguiente”</w:t>
            </w:r>
          </w:p>
          <w:p w14:paraId="191436A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usuario selecciona la opción “Agregar Fase”.</w:t>
            </w:r>
          </w:p>
          <w:p w14:paraId="378241D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9.El usuario selecciona Fixture “Todos contra todos” y Cantidad de Grupos: 4 </w:t>
            </w:r>
          </w:p>
          <w:p w14:paraId="1B24E1C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 la opción “Mostrar Fase”</w:t>
            </w:r>
          </w:p>
          <w:p w14:paraId="70F533E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 El usuario selecciona la opción “Agregar Fase”.</w:t>
            </w:r>
          </w:p>
          <w:p w14:paraId="09D504C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 El usuario selecciona Fixture “Eliminatorio” e Indica que clasifican 8 equipos de la fase anterior (Clasifican los 2 primeros de cada grupo)</w:t>
            </w:r>
          </w:p>
          <w:p w14:paraId="4C241FE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13.El usuario selecciona la opción “Mostrar Fase”</w:t>
            </w:r>
          </w:p>
          <w:p w14:paraId="20E7C45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14.El usuario selecciona la opción “Siguiente”</w:t>
            </w:r>
          </w:p>
          <w:p w14:paraId="76633F8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15.El usuario selecciona la opción “Registrar Configuración”</w:t>
            </w:r>
          </w:p>
        </w:tc>
        <w:tc>
          <w:tcPr>
            <w:tcW w:w="1559" w:type="dxa"/>
          </w:tcPr>
          <w:p w14:paraId="5887F6C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7314067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consulta de torneos (torneos.aspx)</w:t>
            </w:r>
          </w:p>
          <w:p w14:paraId="6249D87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muestra el asistente de configuración y muestra el primer paso (Configurar Preferencias)(configurar.aspx)</w:t>
            </w:r>
          </w:p>
          <w:p w14:paraId="4601BB7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muestra el segundo paso (Asignación de equipos) (equipos.aspx)</w:t>
            </w:r>
          </w:p>
          <w:p w14:paraId="4B81E8E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7.El sistema muestra el tercer paso (Generar Fases) (fases.aspx)</w:t>
            </w:r>
          </w:p>
          <w:p w14:paraId="51D1890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8.El sistema muestra un combo para que seleccione el tipo de fixture.</w:t>
            </w:r>
          </w:p>
          <w:p w14:paraId="6E822BC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sistema muestra los 4 grupos con 4 equipos cada grupo</w:t>
            </w:r>
          </w:p>
          <w:p w14:paraId="12D65C8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 El sistema muestra un combo para que seleccione el tipo de fixture</w:t>
            </w:r>
          </w:p>
          <w:p w14:paraId="44A80B1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13. El sistema muestra las llaves del Fixture con equipos genéricos.</w:t>
            </w:r>
          </w:p>
          <w:p w14:paraId="7DBE7B1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14.El sistema muestra un resumen con las opciones configuradas (Confirmar.aspx)</w:t>
            </w:r>
          </w:p>
          <w:p w14:paraId="0F845C3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15. El sistema muestra la pantalla de administración de fechas y partidos (fechas.aspx)</w:t>
            </w:r>
          </w:p>
        </w:tc>
      </w:tr>
      <w:tr w:rsidR="00D42C65" w:rsidRPr="00652849" w14:paraId="5E78C93B" w14:textId="77777777" w:rsidTr="00652849">
        <w:tc>
          <w:tcPr>
            <w:cnfStyle w:val="001000000000" w:firstRow="0" w:lastRow="0" w:firstColumn="1" w:lastColumn="0" w:oddVBand="0" w:evenVBand="0" w:oddHBand="0" w:evenHBand="0" w:firstRowFirstColumn="0" w:firstRowLastColumn="0" w:lastRowFirstColumn="0" w:lastRowLastColumn="0"/>
            <w:tcW w:w="1276" w:type="dxa"/>
          </w:tcPr>
          <w:p w14:paraId="0358D505" w14:textId="77777777" w:rsidR="00D42C65" w:rsidRPr="00652849" w:rsidRDefault="00D42C65" w:rsidP="00D42C65">
            <w:pPr>
              <w:jc w:val="left"/>
              <w:rPr>
                <w:rFonts w:cs="Times New Roman"/>
                <w:sz w:val="20"/>
                <w:szCs w:val="20"/>
                <w:lang w:val="es-ES"/>
              </w:rPr>
            </w:pPr>
          </w:p>
        </w:tc>
        <w:tc>
          <w:tcPr>
            <w:tcW w:w="1421" w:type="dxa"/>
          </w:tcPr>
          <w:p w14:paraId="01F0CF3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131" w:type="dxa"/>
          </w:tcPr>
          <w:p w14:paraId="0E499BB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127" w:type="dxa"/>
          </w:tcPr>
          <w:p w14:paraId="38E77A3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551" w:type="dxa"/>
          </w:tcPr>
          <w:p w14:paraId="2347C24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559" w:type="dxa"/>
          </w:tcPr>
          <w:p w14:paraId="12F5102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bl>
    <w:p w14:paraId="55BAAD60" w14:textId="77777777" w:rsidR="00D42C65" w:rsidRDefault="00D42C65" w:rsidP="00377091">
      <w:pPr>
        <w:rPr>
          <w:lang w:val="es-ES"/>
        </w:rPr>
      </w:pPr>
    </w:p>
    <w:p w14:paraId="374B75FA" w14:textId="77777777" w:rsidR="00652849" w:rsidRDefault="00652849" w:rsidP="00377091">
      <w:pPr>
        <w:rPr>
          <w:lang w:val="es-ES"/>
        </w:rPr>
      </w:pPr>
    </w:p>
    <w:p w14:paraId="64F9D721" w14:textId="77777777" w:rsidR="00652849" w:rsidRDefault="00652849" w:rsidP="00377091">
      <w:pPr>
        <w:rPr>
          <w:lang w:val="es-ES"/>
        </w:rPr>
      </w:pPr>
    </w:p>
    <w:p w14:paraId="60DF5734" w14:textId="77777777" w:rsidR="00652849" w:rsidRDefault="00652849" w:rsidP="00377091">
      <w:pPr>
        <w:rPr>
          <w:lang w:val="es-ES"/>
        </w:rPr>
      </w:pPr>
    </w:p>
    <w:p w14:paraId="5ACCD751" w14:textId="2AC00024" w:rsidR="00D42C65" w:rsidRPr="008C0D89" w:rsidRDefault="008C0D89" w:rsidP="008C0D89">
      <w:pPr>
        <w:pStyle w:val="Ttulo3"/>
      </w:pPr>
      <w:bookmarkStart w:id="119" w:name="_Toc421793215"/>
      <w:r w:rsidRPr="008C0D89">
        <w:lastRenderedPageBreak/>
        <w:t>Sprint #6</w:t>
      </w:r>
      <w:bookmarkEnd w:id="119"/>
    </w:p>
    <w:p w14:paraId="7F6D1411" w14:textId="77777777" w:rsidR="00D42C65" w:rsidRDefault="00D42C65" w:rsidP="00377091">
      <w:pPr>
        <w:rPr>
          <w:lang w:val="es-ES"/>
        </w:rPr>
      </w:pPr>
    </w:p>
    <w:tbl>
      <w:tblPr>
        <w:tblStyle w:val="Tabladecuadrcula1clara-nfasis1"/>
        <w:tblW w:w="9923" w:type="dxa"/>
        <w:tblInd w:w="-289" w:type="dxa"/>
        <w:tblLook w:val="04A0" w:firstRow="1" w:lastRow="0" w:firstColumn="1" w:lastColumn="0" w:noHBand="0" w:noVBand="1"/>
      </w:tblPr>
      <w:tblGrid>
        <w:gridCol w:w="1084"/>
        <w:gridCol w:w="1085"/>
        <w:gridCol w:w="999"/>
        <w:gridCol w:w="2572"/>
        <w:gridCol w:w="2408"/>
        <w:gridCol w:w="1775"/>
      </w:tblGrid>
      <w:tr w:rsidR="00D42C65" w:rsidRPr="00652849" w14:paraId="698CDF63" w14:textId="77777777" w:rsidTr="00652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gridSpan w:val="6"/>
            <w:shd w:val="clear" w:color="auto" w:fill="F2F2F2" w:themeFill="background1" w:themeFillShade="F2"/>
          </w:tcPr>
          <w:p w14:paraId="32BC364D"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QUE GOLAZO:</w:t>
            </w:r>
          </w:p>
          <w:p w14:paraId="797BE4E3"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Sistema de Gestión de Campeonatos de Futbol</w:t>
            </w:r>
          </w:p>
          <w:p w14:paraId="2108CC28" w14:textId="77777777" w:rsidR="00D42C65" w:rsidRPr="00652849" w:rsidRDefault="00D42C65" w:rsidP="00D42C65">
            <w:pPr>
              <w:jc w:val="center"/>
              <w:rPr>
                <w:rFonts w:cs="Times New Roman"/>
                <w:sz w:val="20"/>
                <w:szCs w:val="20"/>
              </w:rPr>
            </w:pPr>
            <w:r w:rsidRPr="00652849">
              <w:rPr>
                <w:rFonts w:cs="Times New Roman"/>
                <w:b w:val="0"/>
                <w:sz w:val="20"/>
                <w:szCs w:val="20"/>
              </w:rPr>
              <w:t>SPRINT # 6</w:t>
            </w:r>
          </w:p>
        </w:tc>
      </w:tr>
      <w:tr w:rsidR="00D42C65" w:rsidRPr="00652849" w14:paraId="56C7BD14" w14:textId="77777777" w:rsidTr="00652849">
        <w:tc>
          <w:tcPr>
            <w:cnfStyle w:val="001000000000" w:firstRow="0" w:lastRow="0" w:firstColumn="1" w:lastColumn="0" w:oddVBand="0" w:evenVBand="0" w:oddHBand="0" w:evenHBand="0" w:firstRowFirstColumn="0" w:firstRowLastColumn="0" w:lastRowFirstColumn="0" w:lastRowLastColumn="0"/>
            <w:tcW w:w="9923" w:type="dxa"/>
            <w:gridSpan w:val="6"/>
          </w:tcPr>
          <w:p w14:paraId="5C62D665"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PLANTILLA DE CASOS DE PRUEBA</w:t>
            </w:r>
          </w:p>
        </w:tc>
      </w:tr>
      <w:tr w:rsidR="00D42C65" w:rsidRPr="00652849" w14:paraId="1EF769F3" w14:textId="77777777" w:rsidTr="00652849">
        <w:trPr>
          <w:trHeight w:val="824"/>
        </w:trPr>
        <w:tc>
          <w:tcPr>
            <w:cnfStyle w:val="001000000000" w:firstRow="0" w:lastRow="0" w:firstColumn="1" w:lastColumn="0" w:oddVBand="0" w:evenVBand="0" w:oddHBand="0" w:evenHBand="0" w:firstRowFirstColumn="0" w:firstRowLastColumn="0" w:lastRowFirstColumn="0" w:lastRowLastColumn="0"/>
            <w:tcW w:w="1084" w:type="dxa"/>
          </w:tcPr>
          <w:p w14:paraId="47AD80AE" w14:textId="77777777" w:rsidR="00D42C65" w:rsidRPr="00652849" w:rsidRDefault="00D42C65" w:rsidP="00D42C65">
            <w:pPr>
              <w:jc w:val="center"/>
              <w:rPr>
                <w:rFonts w:cs="Times New Roman"/>
                <w:b w:val="0"/>
                <w:sz w:val="20"/>
                <w:szCs w:val="20"/>
              </w:rPr>
            </w:pPr>
            <w:r w:rsidRPr="00652849">
              <w:rPr>
                <w:rFonts w:cs="Times New Roman"/>
                <w:b w:val="0"/>
                <w:sz w:val="20"/>
                <w:szCs w:val="20"/>
              </w:rPr>
              <w:t>ID Caso de Prueba</w:t>
            </w:r>
          </w:p>
        </w:tc>
        <w:tc>
          <w:tcPr>
            <w:tcW w:w="1085" w:type="dxa"/>
          </w:tcPr>
          <w:p w14:paraId="662E79F0"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999" w:type="dxa"/>
          </w:tcPr>
          <w:p w14:paraId="2008C727"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2572" w:type="dxa"/>
          </w:tcPr>
          <w:p w14:paraId="0BCCEA47"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2408" w:type="dxa"/>
          </w:tcPr>
          <w:p w14:paraId="4F4467BB"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1775" w:type="dxa"/>
          </w:tcPr>
          <w:p w14:paraId="0E4C44C8"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D42C65" w:rsidRPr="00652849" w14:paraId="246F938E" w14:textId="77777777" w:rsidTr="00652849">
        <w:tc>
          <w:tcPr>
            <w:cnfStyle w:val="001000000000" w:firstRow="0" w:lastRow="0" w:firstColumn="1" w:lastColumn="0" w:oddVBand="0" w:evenVBand="0" w:oddHBand="0" w:evenHBand="0" w:firstRowFirstColumn="0" w:firstRowLastColumn="0" w:lastRowFirstColumn="0" w:lastRowLastColumn="0"/>
            <w:tcW w:w="1084" w:type="dxa"/>
          </w:tcPr>
          <w:p w14:paraId="14A85916" w14:textId="77777777" w:rsidR="00D42C65" w:rsidRPr="00652849" w:rsidRDefault="00D42C65" w:rsidP="00D42C65">
            <w:pPr>
              <w:jc w:val="left"/>
              <w:rPr>
                <w:rFonts w:cs="Times New Roman"/>
                <w:sz w:val="20"/>
                <w:szCs w:val="20"/>
              </w:rPr>
            </w:pPr>
            <w:r w:rsidRPr="00652849">
              <w:rPr>
                <w:rFonts w:cs="Times New Roman"/>
                <w:sz w:val="20"/>
                <w:szCs w:val="20"/>
              </w:rPr>
              <w:t>1</w:t>
            </w:r>
          </w:p>
        </w:tc>
        <w:tc>
          <w:tcPr>
            <w:tcW w:w="1085" w:type="dxa"/>
          </w:tcPr>
          <w:p w14:paraId="196E514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Modificar Partido (Agregar Gol – Agregar Cambios – Agregar Tarjeta)</w:t>
            </w:r>
          </w:p>
          <w:p w14:paraId="382FB6D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999" w:type="dxa"/>
          </w:tcPr>
          <w:p w14:paraId="1985ADC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Modificar Partido</w:t>
            </w:r>
          </w:p>
        </w:tc>
        <w:tc>
          <w:tcPr>
            <w:tcW w:w="2572" w:type="dxa"/>
          </w:tcPr>
          <w:p w14:paraId="3869293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29"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355F5FC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26EB0B2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2216815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configurada</w:t>
            </w:r>
          </w:p>
        </w:tc>
        <w:tc>
          <w:tcPr>
            <w:tcW w:w="2408" w:type="dxa"/>
          </w:tcPr>
          <w:p w14:paraId="546C178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30" w:history="1">
              <w:r w:rsidRPr="00652849">
                <w:rPr>
                  <w:rFonts w:cs="Times New Roman"/>
                  <w:sz w:val="20"/>
                  <w:szCs w:val="20"/>
                  <w:lang w:val="es-ES"/>
                </w:rPr>
                <w:t>paupedrosa30@gmail.com</w:t>
              </w:r>
            </w:hyperlink>
            <w:r w:rsidRPr="00652849">
              <w:rPr>
                <w:rFonts w:cs="Times New Roman"/>
                <w:sz w:val="20"/>
                <w:szCs w:val="20"/>
                <w:lang w:val="es-ES"/>
              </w:rPr>
              <w:t xml:space="preserve"> </w:t>
            </w:r>
          </w:p>
          <w:p w14:paraId="51D08A9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se dirige a “Fechas”</w:t>
            </w:r>
          </w:p>
          <w:p w14:paraId="48617AD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5EB1E4C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selecciona la opción “Seleccionar Edición”.</w:t>
            </w:r>
          </w:p>
          <w:p w14:paraId="69A3080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la opción “Administrar Partido” en el partido “Juventud Antoniana vs. Independiente”.</w:t>
            </w:r>
          </w:p>
          <w:p w14:paraId="2E78BF6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carga el resultado (3 - 2)</w:t>
            </w:r>
          </w:p>
          <w:p w14:paraId="6954973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indica la fecha del partido.</w:t>
            </w:r>
          </w:p>
          <w:p w14:paraId="6D3A9C1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8.El usuario selecciona el árbitro </w:t>
            </w:r>
          </w:p>
          <w:p w14:paraId="7C82AFC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usuario selecciona la cancha</w:t>
            </w:r>
          </w:p>
          <w:p w14:paraId="3C9FA4D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 los titulares del equipo Juventud Antoniana.</w:t>
            </w:r>
          </w:p>
          <w:p w14:paraId="5383A3B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usuario selecciona los titulares del equipo Independiente</w:t>
            </w:r>
          </w:p>
          <w:p w14:paraId="7C2BCA7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12.El usuario agrega un gol (ver CP 2).</w:t>
            </w:r>
          </w:p>
          <w:p w14:paraId="3703192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13.El usuario agrega un cambio (ver CP 3)</w:t>
            </w:r>
          </w:p>
          <w:p w14:paraId="0CE9235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14.El usuario agrega una tarjeta (ver CP 4).</w:t>
            </w:r>
          </w:p>
          <w:p w14:paraId="66FCCA1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15.El usuario selecciona la opción “Registrar”.</w:t>
            </w:r>
          </w:p>
        </w:tc>
        <w:tc>
          <w:tcPr>
            <w:tcW w:w="1775" w:type="dxa"/>
          </w:tcPr>
          <w:p w14:paraId="0AE0E0B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701AA87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fechas (fechas.aspx).</w:t>
            </w:r>
          </w:p>
          <w:p w14:paraId="49BD0BE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sistema muestra las fases de la edición con sus fechas y partidos</w:t>
            </w:r>
          </w:p>
          <w:p w14:paraId="747FA6A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5.El sistema muestra todos los datos asociados al partido </w:t>
            </w:r>
          </w:p>
          <w:p w14:paraId="6029B59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“Juventud Antoniana vs. Independiente”</w:t>
            </w:r>
          </w:p>
          <w:p w14:paraId="3B28B9E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15.El sistema muestra un mensaje que el partido fue registrado exitosamente.</w:t>
            </w:r>
          </w:p>
        </w:tc>
      </w:tr>
      <w:tr w:rsidR="00D42C65" w:rsidRPr="00652849" w14:paraId="02F956F9" w14:textId="77777777" w:rsidTr="00652849">
        <w:tc>
          <w:tcPr>
            <w:cnfStyle w:val="001000000000" w:firstRow="0" w:lastRow="0" w:firstColumn="1" w:lastColumn="0" w:oddVBand="0" w:evenVBand="0" w:oddHBand="0" w:evenHBand="0" w:firstRowFirstColumn="0" w:firstRowLastColumn="0" w:lastRowFirstColumn="0" w:lastRowLastColumn="0"/>
            <w:tcW w:w="1084" w:type="dxa"/>
          </w:tcPr>
          <w:p w14:paraId="677C6582" w14:textId="77777777" w:rsidR="00D42C65" w:rsidRPr="00652849" w:rsidRDefault="00D42C65" w:rsidP="00D42C65">
            <w:pPr>
              <w:jc w:val="left"/>
              <w:rPr>
                <w:rFonts w:cs="Times New Roman"/>
                <w:sz w:val="20"/>
                <w:szCs w:val="20"/>
              </w:rPr>
            </w:pPr>
            <w:r w:rsidRPr="00652849">
              <w:rPr>
                <w:rFonts w:cs="Times New Roman"/>
                <w:sz w:val="20"/>
                <w:szCs w:val="20"/>
              </w:rPr>
              <w:lastRenderedPageBreak/>
              <w:t>2</w:t>
            </w:r>
          </w:p>
        </w:tc>
        <w:tc>
          <w:tcPr>
            <w:tcW w:w="1085" w:type="dxa"/>
          </w:tcPr>
          <w:p w14:paraId="2A4F0B8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Agregar Gol a un Partido Registrado</w:t>
            </w:r>
          </w:p>
        </w:tc>
        <w:tc>
          <w:tcPr>
            <w:tcW w:w="999" w:type="dxa"/>
          </w:tcPr>
          <w:p w14:paraId="357A626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Gol</w:t>
            </w:r>
          </w:p>
        </w:tc>
        <w:tc>
          <w:tcPr>
            <w:tcW w:w="2572" w:type="dxa"/>
          </w:tcPr>
          <w:p w14:paraId="331E0F3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“Juventud Antoniana vs. Independiente” ya se encuentra registrado.</w:t>
            </w:r>
          </w:p>
        </w:tc>
        <w:tc>
          <w:tcPr>
            <w:tcW w:w="2408" w:type="dxa"/>
          </w:tcPr>
          <w:p w14:paraId="233B80B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selecciona la opción “Agregar Gol”.</w:t>
            </w:r>
          </w:p>
          <w:p w14:paraId="3CC6838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selecciona el equipo “Juventud Antoniana”</w:t>
            </w:r>
          </w:p>
          <w:p w14:paraId="26B022E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el jugador “Juan Perez” del equipo “Juventud Antoniana”</w:t>
            </w:r>
          </w:p>
          <w:p w14:paraId="4E383B2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selecciona el tipo gol “Cabeza”</w:t>
            </w:r>
          </w:p>
          <w:p w14:paraId="5E433B2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ingresa el minuto 15.</w:t>
            </w:r>
          </w:p>
          <w:p w14:paraId="5442745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la opción “Agregar Gol”.</w:t>
            </w:r>
          </w:p>
        </w:tc>
        <w:tc>
          <w:tcPr>
            <w:tcW w:w="1775" w:type="dxa"/>
          </w:tcPr>
          <w:p w14:paraId="1476B1A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la pantalla para agregar un gol.</w:t>
            </w:r>
          </w:p>
          <w:p w14:paraId="288B4C4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sistema muestra el mensaje de éxito.</w:t>
            </w:r>
          </w:p>
        </w:tc>
      </w:tr>
      <w:tr w:rsidR="00D42C65" w:rsidRPr="00652849" w14:paraId="0E0B1639" w14:textId="77777777" w:rsidTr="00652849">
        <w:tc>
          <w:tcPr>
            <w:cnfStyle w:val="001000000000" w:firstRow="0" w:lastRow="0" w:firstColumn="1" w:lastColumn="0" w:oddVBand="0" w:evenVBand="0" w:oddHBand="0" w:evenHBand="0" w:firstRowFirstColumn="0" w:firstRowLastColumn="0" w:lastRowFirstColumn="0" w:lastRowLastColumn="0"/>
            <w:tcW w:w="1084" w:type="dxa"/>
          </w:tcPr>
          <w:p w14:paraId="328A3D83" w14:textId="77777777" w:rsidR="00D42C65" w:rsidRPr="00652849" w:rsidRDefault="00D42C65" w:rsidP="00D42C65">
            <w:pPr>
              <w:jc w:val="left"/>
              <w:rPr>
                <w:rFonts w:cs="Times New Roman"/>
                <w:sz w:val="20"/>
                <w:szCs w:val="20"/>
              </w:rPr>
            </w:pPr>
            <w:r w:rsidRPr="00652849">
              <w:rPr>
                <w:rFonts w:cs="Times New Roman"/>
                <w:sz w:val="20"/>
                <w:szCs w:val="20"/>
              </w:rPr>
              <w:t>3</w:t>
            </w:r>
          </w:p>
        </w:tc>
        <w:tc>
          <w:tcPr>
            <w:tcW w:w="1085" w:type="dxa"/>
          </w:tcPr>
          <w:p w14:paraId="7C66A72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Agregar Cambio a un Partido Registrado</w:t>
            </w:r>
          </w:p>
        </w:tc>
        <w:tc>
          <w:tcPr>
            <w:tcW w:w="999" w:type="dxa"/>
          </w:tcPr>
          <w:p w14:paraId="092673F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Cambio</w:t>
            </w:r>
          </w:p>
        </w:tc>
        <w:tc>
          <w:tcPr>
            <w:tcW w:w="2572" w:type="dxa"/>
          </w:tcPr>
          <w:p w14:paraId="233C39A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“Juventud Antoniana vs. Independiente” ya se encuentra registrado.</w:t>
            </w:r>
          </w:p>
        </w:tc>
        <w:tc>
          <w:tcPr>
            <w:tcW w:w="2408" w:type="dxa"/>
          </w:tcPr>
          <w:p w14:paraId="587D855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selecciona la opción “Agregar Cambio”.</w:t>
            </w:r>
          </w:p>
          <w:p w14:paraId="6271AFE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selecciona el equipo “Juventud Antoniana”</w:t>
            </w:r>
          </w:p>
          <w:p w14:paraId="3E76F5F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el jugador que sale “Juan Perez” del equipo “Juventud Antoniana”</w:t>
            </w:r>
          </w:p>
          <w:p w14:paraId="74C6903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 El usuario selecciona el jugador que sale “Lucas Biglia” del equipo “Juventud Antoniana”</w:t>
            </w:r>
          </w:p>
          <w:p w14:paraId="00969FF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ingresa el minuto 15.</w:t>
            </w:r>
          </w:p>
          <w:p w14:paraId="2D846DE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la opción “Agregar Cambio”.</w:t>
            </w:r>
          </w:p>
        </w:tc>
        <w:tc>
          <w:tcPr>
            <w:tcW w:w="1775" w:type="dxa"/>
          </w:tcPr>
          <w:p w14:paraId="4C77F05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la pantalla para agregar un cambio.</w:t>
            </w:r>
          </w:p>
          <w:p w14:paraId="304CD16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sistema muestra el mensaje de éxito.</w:t>
            </w:r>
          </w:p>
        </w:tc>
      </w:tr>
      <w:tr w:rsidR="00D42C65" w:rsidRPr="00652849" w14:paraId="173CB368" w14:textId="77777777" w:rsidTr="00652849">
        <w:tc>
          <w:tcPr>
            <w:cnfStyle w:val="001000000000" w:firstRow="0" w:lastRow="0" w:firstColumn="1" w:lastColumn="0" w:oddVBand="0" w:evenVBand="0" w:oddHBand="0" w:evenHBand="0" w:firstRowFirstColumn="0" w:firstRowLastColumn="0" w:lastRowFirstColumn="0" w:lastRowLastColumn="0"/>
            <w:tcW w:w="1084" w:type="dxa"/>
          </w:tcPr>
          <w:p w14:paraId="5A603118" w14:textId="77777777" w:rsidR="00D42C65" w:rsidRPr="00652849" w:rsidRDefault="00D42C65" w:rsidP="00D42C65">
            <w:pPr>
              <w:jc w:val="left"/>
              <w:rPr>
                <w:rFonts w:cs="Times New Roman"/>
                <w:sz w:val="20"/>
                <w:szCs w:val="20"/>
              </w:rPr>
            </w:pPr>
            <w:r w:rsidRPr="00652849">
              <w:rPr>
                <w:rFonts w:cs="Times New Roman"/>
                <w:sz w:val="20"/>
                <w:szCs w:val="20"/>
              </w:rPr>
              <w:t>4</w:t>
            </w:r>
          </w:p>
        </w:tc>
        <w:tc>
          <w:tcPr>
            <w:tcW w:w="1085" w:type="dxa"/>
          </w:tcPr>
          <w:p w14:paraId="37483BE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Agregar Tarjeta a un Partido Registrado</w:t>
            </w:r>
          </w:p>
        </w:tc>
        <w:tc>
          <w:tcPr>
            <w:tcW w:w="999" w:type="dxa"/>
          </w:tcPr>
          <w:p w14:paraId="692E48F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Tarjeta</w:t>
            </w:r>
          </w:p>
        </w:tc>
        <w:tc>
          <w:tcPr>
            <w:tcW w:w="2572" w:type="dxa"/>
          </w:tcPr>
          <w:p w14:paraId="2FB1C28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“Juventud Antoniana vs. Independiente” ya se encuentra registrado.</w:t>
            </w:r>
          </w:p>
        </w:tc>
        <w:tc>
          <w:tcPr>
            <w:tcW w:w="2408" w:type="dxa"/>
          </w:tcPr>
          <w:p w14:paraId="517FD77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usuario selecciona la opción “Agregar Tarjeta”.</w:t>
            </w:r>
          </w:p>
          <w:p w14:paraId="3079825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usuario selecciona el equipo “Juventud Antoniana”</w:t>
            </w:r>
          </w:p>
          <w:p w14:paraId="408B01F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3.El usuario selecciona el jugador “Juan Perez” del equipo “Juventud Antoniana”</w:t>
            </w:r>
          </w:p>
          <w:p w14:paraId="2FD7A5A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selecciona el tipo de tarjeta “Roja”</w:t>
            </w:r>
          </w:p>
          <w:p w14:paraId="7EFA6BE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ingresa el minuto 15.</w:t>
            </w:r>
          </w:p>
          <w:p w14:paraId="680A694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usuario selecciona la opción “Agregar Tarjeta”.</w:t>
            </w:r>
          </w:p>
        </w:tc>
        <w:tc>
          <w:tcPr>
            <w:tcW w:w="1775" w:type="dxa"/>
          </w:tcPr>
          <w:p w14:paraId="7275225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la pantalla para agregar una tarjeta.</w:t>
            </w:r>
          </w:p>
          <w:p w14:paraId="12B3CFE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6.El sistema muestra el mensaje de éxito.</w:t>
            </w:r>
          </w:p>
        </w:tc>
      </w:tr>
    </w:tbl>
    <w:p w14:paraId="3CBBA48A" w14:textId="77777777" w:rsidR="00D42C65" w:rsidRDefault="00D42C65" w:rsidP="00377091">
      <w:pPr>
        <w:rPr>
          <w:lang w:val="es-ES"/>
        </w:rPr>
      </w:pPr>
    </w:p>
    <w:p w14:paraId="0EBB5D5F" w14:textId="30323598" w:rsidR="00D42C65" w:rsidRPr="00A100FE" w:rsidRDefault="008C0D89" w:rsidP="008C0D89">
      <w:pPr>
        <w:pStyle w:val="Ttulo3"/>
        <w:rPr>
          <w:lang w:val="es-ES"/>
        </w:rPr>
      </w:pPr>
      <w:bookmarkStart w:id="120" w:name="_Toc421793216"/>
      <w:r w:rsidRPr="00A100FE">
        <w:rPr>
          <w:lang w:val="es-ES"/>
        </w:rPr>
        <w:t>Sprint #7</w:t>
      </w:r>
      <w:bookmarkEnd w:id="120"/>
    </w:p>
    <w:p w14:paraId="44F9CF04" w14:textId="761A305F" w:rsidR="00D42C65" w:rsidRDefault="00D42C65" w:rsidP="00377091">
      <w:pPr>
        <w:rPr>
          <w:lang w:val="es-ES"/>
        </w:rPr>
      </w:pPr>
      <w:r>
        <w:rPr>
          <w:lang w:val="es-ES"/>
        </w:rPr>
        <w:t>No se desarrollados Diseños de Casos de Prueba para este Sprint.</w:t>
      </w:r>
    </w:p>
    <w:p w14:paraId="65BE9C27" w14:textId="68766C4C" w:rsidR="00D42C65" w:rsidRPr="008C0D89" w:rsidRDefault="008C0D89" w:rsidP="008C0D89">
      <w:pPr>
        <w:pStyle w:val="Ttulo3"/>
      </w:pPr>
      <w:bookmarkStart w:id="121" w:name="_Toc421793217"/>
      <w:r w:rsidRPr="008C0D89">
        <w:t>Sprint #8</w:t>
      </w:r>
      <w:bookmarkEnd w:id="121"/>
    </w:p>
    <w:tbl>
      <w:tblPr>
        <w:tblStyle w:val="Tabladecuadrcula1clara-nfasis1"/>
        <w:tblW w:w="10052" w:type="dxa"/>
        <w:tblInd w:w="-289" w:type="dxa"/>
        <w:tblLayout w:type="fixed"/>
        <w:tblLook w:val="04A0" w:firstRow="1" w:lastRow="0" w:firstColumn="1" w:lastColumn="0" w:noHBand="0" w:noVBand="1"/>
      </w:tblPr>
      <w:tblGrid>
        <w:gridCol w:w="788"/>
        <w:gridCol w:w="1602"/>
        <w:gridCol w:w="935"/>
        <w:gridCol w:w="2346"/>
        <w:gridCol w:w="2693"/>
        <w:gridCol w:w="1688"/>
      </w:tblGrid>
      <w:tr w:rsidR="00D42C65" w:rsidRPr="00D42C65" w14:paraId="56CE8C53" w14:textId="77777777" w:rsidTr="00652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2" w:type="dxa"/>
            <w:gridSpan w:val="6"/>
            <w:shd w:val="clear" w:color="auto" w:fill="F2F2F2" w:themeFill="background1" w:themeFillShade="F2"/>
          </w:tcPr>
          <w:p w14:paraId="26B1A41F" w14:textId="77777777" w:rsidR="00D42C65" w:rsidRPr="002F7E45" w:rsidRDefault="00D42C65" w:rsidP="00D42C65">
            <w:pPr>
              <w:jc w:val="center"/>
              <w:rPr>
                <w:rFonts w:cs="Times New Roman"/>
                <w:b w:val="0"/>
                <w:sz w:val="20"/>
                <w:lang w:val="es-ES"/>
              </w:rPr>
            </w:pPr>
            <w:r w:rsidRPr="002F7E45">
              <w:rPr>
                <w:rFonts w:cs="Times New Roman"/>
                <w:b w:val="0"/>
                <w:sz w:val="20"/>
                <w:lang w:val="es-ES"/>
              </w:rPr>
              <w:t>QUE GOLAZO:</w:t>
            </w:r>
          </w:p>
          <w:p w14:paraId="07F1FD27" w14:textId="77777777" w:rsidR="00D42C65" w:rsidRPr="002F7E45" w:rsidRDefault="00D42C65" w:rsidP="00D42C65">
            <w:pPr>
              <w:jc w:val="center"/>
              <w:rPr>
                <w:rFonts w:cs="Times New Roman"/>
                <w:b w:val="0"/>
                <w:sz w:val="20"/>
                <w:lang w:val="es-ES"/>
              </w:rPr>
            </w:pPr>
            <w:r w:rsidRPr="002F7E45">
              <w:rPr>
                <w:rFonts w:cs="Times New Roman"/>
                <w:b w:val="0"/>
                <w:sz w:val="20"/>
                <w:lang w:val="es-ES"/>
              </w:rPr>
              <w:t>Sistema de Gestión de Torneos de Futbol</w:t>
            </w:r>
          </w:p>
          <w:p w14:paraId="69896402" w14:textId="77777777" w:rsidR="00D42C65" w:rsidRPr="00D42C65" w:rsidRDefault="00D42C65" w:rsidP="00D42C65">
            <w:pPr>
              <w:jc w:val="center"/>
              <w:rPr>
                <w:rFonts w:cs="Times New Roman"/>
                <w:sz w:val="20"/>
              </w:rPr>
            </w:pPr>
            <w:r w:rsidRPr="00D42C65">
              <w:rPr>
                <w:rFonts w:cs="Times New Roman"/>
                <w:b w:val="0"/>
                <w:sz w:val="20"/>
              </w:rPr>
              <w:t>SPRINT # 8</w:t>
            </w:r>
          </w:p>
        </w:tc>
      </w:tr>
      <w:tr w:rsidR="00D42C65" w:rsidRPr="00F50577" w14:paraId="4CCEDDCF" w14:textId="77777777" w:rsidTr="00652849">
        <w:tc>
          <w:tcPr>
            <w:cnfStyle w:val="001000000000" w:firstRow="0" w:lastRow="0" w:firstColumn="1" w:lastColumn="0" w:oddVBand="0" w:evenVBand="0" w:oddHBand="0" w:evenHBand="0" w:firstRowFirstColumn="0" w:firstRowLastColumn="0" w:lastRowFirstColumn="0" w:lastRowLastColumn="0"/>
            <w:tcW w:w="10052" w:type="dxa"/>
            <w:gridSpan w:val="6"/>
          </w:tcPr>
          <w:p w14:paraId="4CEA1FB2" w14:textId="77777777" w:rsidR="00D42C65" w:rsidRPr="002F7E45" w:rsidRDefault="00D42C65" w:rsidP="00D42C65">
            <w:pPr>
              <w:jc w:val="center"/>
              <w:rPr>
                <w:rFonts w:cs="Times New Roman"/>
                <w:b w:val="0"/>
                <w:sz w:val="20"/>
                <w:lang w:val="es-ES"/>
              </w:rPr>
            </w:pPr>
            <w:r w:rsidRPr="002F7E45">
              <w:rPr>
                <w:rFonts w:cs="Times New Roman"/>
                <w:b w:val="0"/>
                <w:sz w:val="20"/>
                <w:lang w:val="es-ES"/>
              </w:rPr>
              <w:t>PLANTILLA DE CASOS DE PRUEBA</w:t>
            </w:r>
          </w:p>
        </w:tc>
      </w:tr>
      <w:tr w:rsidR="00D42C65" w:rsidRPr="00D42C65" w14:paraId="59A00A72" w14:textId="77777777" w:rsidTr="00652849">
        <w:trPr>
          <w:trHeight w:val="824"/>
        </w:trPr>
        <w:tc>
          <w:tcPr>
            <w:cnfStyle w:val="001000000000" w:firstRow="0" w:lastRow="0" w:firstColumn="1" w:lastColumn="0" w:oddVBand="0" w:evenVBand="0" w:oddHBand="0" w:evenHBand="0" w:firstRowFirstColumn="0" w:firstRowLastColumn="0" w:lastRowFirstColumn="0" w:lastRowLastColumn="0"/>
            <w:tcW w:w="788" w:type="dxa"/>
          </w:tcPr>
          <w:p w14:paraId="3720287D" w14:textId="77777777" w:rsidR="00D42C65" w:rsidRPr="00D42C65" w:rsidRDefault="00D42C65" w:rsidP="00D42C65">
            <w:pPr>
              <w:jc w:val="center"/>
              <w:rPr>
                <w:rFonts w:cs="Times New Roman"/>
                <w:b w:val="0"/>
                <w:sz w:val="20"/>
              </w:rPr>
            </w:pPr>
            <w:r w:rsidRPr="00D42C65">
              <w:rPr>
                <w:rFonts w:cs="Times New Roman"/>
                <w:b w:val="0"/>
                <w:sz w:val="20"/>
              </w:rPr>
              <w:t>ID Caso de Prueba</w:t>
            </w:r>
          </w:p>
        </w:tc>
        <w:tc>
          <w:tcPr>
            <w:tcW w:w="1602" w:type="dxa"/>
          </w:tcPr>
          <w:p w14:paraId="67BE1887" w14:textId="77777777" w:rsidR="00D42C65" w:rsidRPr="002F7E45"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lang w:val="es-ES"/>
              </w:rPr>
            </w:pPr>
            <w:r w:rsidRPr="002F7E45">
              <w:rPr>
                <w:rFonts w:cs="Times New Roman"/>
                <w:b/>
                <w:sz w:val="20"/>
                <w:lang w:val="es-ES"/>
              </w:rPr>
              <w:t>Nombre del Caso de Prueba</w:t>
            </w:r>
          </w:p>
        </w:tc>
        <w:tc>
          <w:tcPr>
            <w:tcW w:w="935" w:type="dxa"/>
          </w:tcPr>
          <w:p w14:paraId="02BFDA13" w14:textId="77777777" w:rsidR="00D42C65" w:rsidRPr="00D42C65"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rPr>
            </w:pPr>
            <w:r w:rsidRPr="00D42C65">
              <w:rPr>
                <w:rFonts w:cs="Times New Roman"/>
                <w:b/>
                <w:sz w:val="20"/>
              </w:rPr>
              <w:t>US asociada</w:t>
            </w:r>
          </w:p>
        </w:tc>
        <w:tc>
          <w:tcPr>
            <w:tcW w:w="2346" w:type="dxa"/>
          </w:tcPr>
          <w:p w14:paraId="151DB504" w14:textId="77777777" w:rsidR="00D42C65" w:rsidRPr="00D42C65"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rPr>
            </w:pPr>
            <w:r w:rsidRPr="00D42C65">
              <w:rPr>
                <w:rFonts w:cs="Times New Roman"/>
                <w:b/>
                <w:sz w:val="20"/>
              </w:rPr>
              <w:t>Precondiciones</w:t>
            </w:r>
          </w:p>
        </w:tc>
        <w:tc>
          <w:tcPr>
            <w:tcW w:w="2693" w:type="dxa"/>
          </w:tcPr>
          <w:p w14:paraId="2FB61114" w14:textId="77777777" w:rsidR="00D42C65" w:rsidRPr="00D42C65"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rPr>
            </w:pPr>
            <w:r w:rsidRPr="00D42C65">
              <w:rPr>
                <w:rFonts w:cs="Times New Roman"/>
                <w:b/>
                <w:sz w:val="20"/>
              </w:rPr>
              <w:t>Pasos</w:t>
            </w:r>
          </w:p>
        </w:tc>
        <w:tc>
          <w:tcPr>
            <w:tcW w:w="1688" w:type="dxa"/>
          </w:tcPr>
          <w:p w14:paraId="76BA06B3" w14:textId="77777777" w:rsidR="00D42C65" w:rsidRPr="00D42C65"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rPr>
            </w:pPr>
            <w:r w:rsidRPr="00D42C65">
              <w:rPr>
                <w:rFonts w:cs="Times New Roman"/>
                <w:b/>
                <w:sz w:val="20"/>
              </w:rPr>
              <w:t>Resultado Esperado</w:t>
            </w:r>
          </w:p>
        </w:tc>
      </w:tr>
      <w:tr w:rsidR="00D42C65" w:rsidRPr="00F50577" w14:paraId="7D2D3188"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6BBD9659" w14:textId="77777777" w:rsidR="00D42C65" w:rsidRPr="00D42C65" w:rsidRDefault="00D42C65" w:rsidP="00D42C65">
            <w:pPr>
              <w:jc w:val="left"/>
              <w:rPr>
                <w:rFonts w:cs="Times New Roman"/>
              </w:rPr>
            </w:pPr>
            <w:r w:rsidRPr="00D42C65">
              <w:rPr>
                <w:rFonts w:cs="Times New Roman"/>
              </w:rPr>
              <w:t>1</w:t>
            </w:r>
          </w:p>
        </w:tc>
        <w:tc>
          <w:tcPr>
            <w:tcW w:w="1602" w:type="dxa"/>
          </w:tcPr>
          <w:p w14:paraId="633DB37D"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b/>
                <w:sz w:val="20"/>
                <w:lang w:val="es-ES"/>
              </w:rPr>
              <w:t>Registrar Sanción</w:t>
            </w:r>
            <w:r w:rsidRPr="002F7E45">
              <w:rPr>
                <w:rFonts w:cs="Times New Roman"/>
                <w:sz w:val="20"/>
                <w:lang w:val="es-ES"/>
              </w:rPr>
              <w:t xml:space="preserve"> </w:t>
            </w:r>
            <w:r w:rsidRPr="002F7E45">
              <w:rPr>
                <w:rFonts w:cs="Times New Roman"/>
                <w:b/>
                <w:sz w:val="20"/>
                <w:lang w:val="es-ES"/>
              </w:rPr>
              <w:t>(Equipo – Sin Definir)(</w:t>
            </w:r>
            <w:r w:rsidRPr="002F7E45">
              <w:rPr>
                <w:rFonts w:cs="Times New Roman"/>
                <w:sz w:val="20"/>
                <w:lang w:val="es-ES"/>
              </w:rPr>
              <w:t xml:space="preserve">Aplicada a un Equipo y no se define el partido) </w:t>
            </w:r>
          </w:p>
          <w:p w14:paraId="511BB6A0"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935" w:type="dxa"/>
          </w:tcPr>
          <w:p w14:paraId="2F39E767" w14:textId="77777777" w:rsidR="00D42C65" w:rsidRPr="00D42C6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rPr>
            </w:pPr>
            <w:r w:rsidRPr="00D42C65">
              <w:rPr>
                <w:rFonts w:cs="Times New Roman"/>
                <w:sz w:val="20"/>
              </w:rPr>
              <w:t>Registrar Sanción</w:t>
            </w:r>
          </w:p>
        </w:tc>
        <w:tc>
          <w:tcPr>
            <w:tcW w:w="2346" w:type="dxa"/>
          </w:tcPr>
          <w:p w14:paraId="5B6F14A3"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El usuario </w:t>
            </w:r>
            <w:hyperlink r:id="rId131" w:history="1">
              <w:r w:rsidRPr="002F7E45">
                <w:rPr>
                  <w:rFonts w:cs="Times New Roman"/>
                  <w:sz w:val="20"/>
                  <w:lang w:val="es-ES"/>
                </w:rPr>
                <w:t>paupedrosa30@gmail.com</w:t>
              </w:r>
            </w:hyperlink>
            <w:r w:rsidRPr="002F7E45">
              <w:rPr>
                <w:rFonts w:cs="Times New Roman"/>
                <w:sz w:val="20"/>
                <w:lang w:val="es-ES"/>
              </w:rPr>
              <w:t xml:space="preserve"> se encuentra registrado.</w:t>
            </w:r>
          </w:p>
          <w:p w14:paraId="4F779039"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El Torneo "Torneo Jockey Club" se encuentra cargado.</w:t>
            </w:r>
          </w:p>
          <w:p w14:paraId="38E4C0D6"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La Edición “Jockey 2014” se encuentra cargada en el torneo “Torneo Jockey Club”</w:t>
            </w:r>
          </w:p>
          <w:p w14:paraId="3AC69B53"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La Edición “Jockey 2014” se encuentra configurada.</w:t>
            </w:r>
          </w:p>
          <w:p w14:paraId="704180DD"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 xml:space="preserve">La Edición “Jockey 2014” en su configuración gestiona </w:t>
            </w:r>
            <w:r w:rsidRPr="002F7E45">
              <w:rPr>
                <w:rFonts w:cs="Times New Roman"/>
                <w:b/>
                <w:sz w:val="20"/>
                <w:lang w:val="es-ES"/>
              </w:rPr>
              <w:t>Sanciones.</w:t>
            </w:r>
          </w:p>
          <w:p w14:paraId="1BF98397"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El equipo “Belgrano” pertenece a la edición “Jockey 2014”.</w:t>
            </w:r>
          </w:p>
          <w:p w14:paraId="4E3A0182"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lastRenderedPageBreak/>
              <w:t>El motivo “Actitud Antideportiva” constituye un motivo de sanción.</w:t>
            </w:r>
          </w:p>
        </w:tc>
        <w:tc>
          <w:tcPr>
            <w:tcW w:w="2693" w:type="dxa"/>
          </w:tcPr>
          <w:p w14:paraId="2258C746"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 xml:space="preserve">1.El usuario se loguea como </w:t>
            </w:r>
            <w:hyperlink r:id="rId132" w:history="1">
              <w:r w:rsidRPr="002F7E45">
                <w:rPr>
                  <w:rFonts w:ascii="Calibri" w:hAnsi="Calibri" w:cs="Times New Roman"/>
                  <w:sz w:val="20"/>
                  <w:lang w:val="es-ES"/>
                </w:rPr>
                <w:t>paupedrosa30@gmail.com</w:t>
              </w:r>
            </w:hyperlink>
            <w:r w:rsidRPr="002F7E45">
              <w:rPr>
                <w:rFonts w:cs="Times New Roman"/>
                <w:sz w:val="20"/>
                <w:lang w:val="es-ES"/>
              </w:rPr>
              <w:t xml:space="preserve"> </w:t>
            </w:r>
          </w:p>
          <w:p w14:paraId="42E18340"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2.El usuario se dirige a </w:t>
            </w:r>
            <w:r w:rsidRPr="002F7E45">
              <w:rPr>
                <w:rFonts w:cs="Times New Roman"/>
                <w:b/>
                <w:sz w:val="20"/>
                <w:lang w:val="es-ES"/>
              </w:rPr>
              <w:t>“Sanciones”</w:t>
            </w:r>
          </w:p>
          <w:p w14:paraId="6074F847"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3.El usuario selecciona la Edición “Jockey 2014”.</w:t>
            </w:r>
          </w:p>
          <w:p w14:paraId="0265A752"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4.El usuario selecciona la opción “Seleccionar Edición”.</w:t>
            </w:r>
          </w:p>
          <w:p w14:paraId="10D09B01"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5.El usuario selecciona la opción </w:t>
            </w:r>
            <w:r w:rsidRPr="002F7E45">
              <w:rPr>
                <w:rFonts w:cs="Times New Roman"/>
                <w:b/>
                <w:sz w:val="20"/>
                <w:lang w:val="es-ES"/>
              </w:rPr>
              <w:t>EQUIPO en ¿A quién va aplicar una sanción?</w:t>
            </w:r>
          </w:p>
          <w:p w14:paraId="2DD74145"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6.El usuario selecciona la opción </w:t>
            </w:r>
            <w:r w:rsidRPr="002F7E45">
              <w:rPr>
                <w:rFonts w:cs="Times New Roman"/>
                <w:b/>
                <w:sz w:val="20"/>
                <w:lang w:val="es-ES"/>
              </w:rPr>
              <w:t>SIN DEFINIR en ¿Se la va aplicar a un partido?</w:t>
            </w:r>
          </w:p>
          <w:p w14:paraId="35EFBE9F"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7.El usuario selecciona la opción </w:t>
            </w:r>
            <w:r w:rsidRPr="002F7E45">
              <w:rPr>
                <w:rFonts w:cs="Times New Roman"/>
                <w:b/>
                <w:sz w:val="20"/>
                <w:lang w:val="es-ES"/>
              </w:rPr>
              <w:t>Registrar</w:t>
            </w:r>
          </w:p>
          <w:p w14:paraId="4970A956"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8.El usuario selecciona el equipo “Belgrano” del combo Equipo.</w:t>
            </w:r>
          </w:p>
          <w:p w14:paraId="021D1E57"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9.El usuario ingresa 02/05/2015 en el campo Fecha.</w:t>
            </w:r>
          </w:p>
          <w:p w14:paraId="322197C5"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10.El usuario selecciona el Motivo “Actitud Antideportiva”.</w:t>
            </w:r>
          </w:p>
          <w:p w14:paraId="4DC821D5"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11.El usuario ingresa 2 en el campo Puntos a Quitar.</w:t>
            </w:r>
          </w:p>
          <w:p w14:paraId="11C6BAE1"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12.El usuario ingresa 1 en Cantidad de Fechas a suspender.</w:t>
            </w:r>
          </w:p>
          <w:p w14:paraId="0FFBFCB1"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13.El usuario selecciona la opción Registrar.</w:t>
            </w:r>
          </w:p>
          <w:p w14:paraId="5119D98F"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1688" w:type="dxa"/>
          </w:tcPr>
          <w:p w14:paraId="67BC12D2"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1.El sistema muestra su página de inicio (index.aspx).</w:t>
            </w:r>
          </w:p>
          <w:p w14:paraId="352AF442"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2.El sistema muestra la página de sanciones (sanciones.aspx).</w:t>
            </w:r>
          </w:p>
          <w:p w14:paraId="4BE94604"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7.El sistema habilitará el combo Equipo, cargado con los equipos participantes de la edición, campo Fecha, combo Motivo, cargado con los motivos de sanción, campo </w:t>
            </w:r>
            <w:r w:rsidRPr="002F7E45">
              <w:rPr>
                <w:rFonts w:cs="Times New Roman"/>
                <w:sz w:val="20"/>
                <w:lang w:val="es-ES"/>
              </w:rPr>
              <w:lastRenderedPageBreak/>
              <w:t>observación, campo puntos a quitar y campo cantidad de fechas a suspender. El sistema visualiza el botón Registrar.</w:t>
            </w:r>
          </w:p>
          <w:p w14:paraId="4F2FF094"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13.El sistema registrará la sanción y visualizará la misma en la consulta de sanciones ubicada a la derecha de la pantalla con la posibilidad de eliminarla o modificarla.</w:t>
            </w:r>
          </w:p>
        </w:tc>
      </w:tr>
      <w:tr w:rsidR="00D42C65" w:rsidRPr="00F50577" w14:paraId="5772CD91"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49D23175" w14:textId="77777777" w:rsidR="00D42C65" w:rsidRPr="00D42C65" w:rsidRDefault="00D42C65" w:rsidP="00D42C65">
            <w:pPr>
              <w:jc w:val="left"/>
              <w:rPr>
                <w:rFonts w:cs="Times New Roman"/>
              </w:rPr>
            </w:pPr>
            <w:r w:rsidRPr="00D42C65">
              <w:rPr>
                <w:rFonts w:cs="Times New Roman"/>
              </w:rPr>
              <w:lastRenderedPageBreak/>
              <w:t>2</w:t>
            </w:r>
          </w:p>
        </w:tc>
        <w:tc>
          <w:tcPr>
            <w:tcW w:w="1602" w:type="dxa"/>
          </w:tcPr>
          <w:p w14:paraId="1FC02382"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b/>
                <w:sz w:val="20"/>
                <w:lang w:val="es-ES"/>
              </w:rPr>
              <w:t>Registrar Sanción</w:t>
            </w:r>
            <w:r w:rsidRPr="002F7E45">
              <w:rPr>
                <w:rFonts w:cs="Times New Roman"/>
                <w:sz w:val="20"/>
                <w:lang w:val="es-ES"/>
              </w:rPr>
              <w:t xml:space="preserve"> </w:t>
            </w:r>
            <w:r w:rsidRPr="002F7E45">
              <w:rPr>
                <w:rFonts w:cs="Times New Roman"/>
                <w:b/>
                <w:sz w:val="20"/>
                <w:lang w:val="es-ES"/>
              </w:rPr>
              <w:t>(Equipo – Partido)(</w:t>
            </w:r>
            <w:r w:rsidRPr="002F7E45">
              <w:rPr>
                <w:rFonts w:cs="Times New Roman"/>
                <w:sz w:val="20"/>
                <w:lang w:val="es-ES"/>
              </w:rPr>
              <w:t xml:space="preserve">Aplicada a un Equipo y se define el partido) </w:t>
            </w:r>
          </w:p>
          <w:p w14:paraId="291EE913"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935" w:type="dxa"/>
          </w:tcPr>
          <w:p w14:paraId="21E0563F" w14:textId="77777777" w:rsidR="00D42C65" w:rsidRPr="00D42C6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rPr>
            </w:pPr>
            <w:r w:rsidRPr="00D42C65">
              <w:rPr>
                <w:rFonts w:cs="Times New Roman"/>
                <w:sz w:val="20"/>
              </w:rPr>
              <w:t>Registrar Sanción</w:t>
            </w:r>
          </w:p>
        </w:tc>
        <w:tc>
          <w:tcPr>
            <w:tcW w:w="2346" w:type="dxa"/>
          </w:tcPr>
          <w:p w14:paraId="36596848"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El usuario </w:t>
            </w:r>
            <w:hyperlink r:id="rId133" w:history="1">
              <w:r w:rsidRPr="002F7E45">
                <w:rPr>
                  <w:rFonts w:cs="Times New Roman"/>
                  <w:sz w:val="20"/>
                  <w:lang w:val="es-ES"/>
                </w:rPr>
                <w:t>paupedrosa30@gmail.com</w:t>
              </w:r>
            </w:hyperlink>
            <w:r w:rsidRPr="002F7E45">
              <w:rPr>
                <w:rFonts w:cs="Times New Roman"/>
                <w:sz w:val="20"/>
                <w:lang w:val="es-ES"/>
              </w:rPr>
              <w:t xml:space="preserve"> se encuentra registrado.</w:t>
            </w:r>
          </w:p>
          <w:p w14:paraId="1F02713E"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El Torneo "Torneo Jockey Club" se encuentra cargado.</w:t>
            </w:r>
          </w:p>
          <w:p w14:paraId="3BBF1E42"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La Edición “Jockey 2014” se encuentra cargada en el torneo “Torneo Jockey Club”</w:t>
            </w:r>
          </w:p>
          <w:p w14:paraId="2DF88F70"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La Edición “Jockey 2014” se encuentra configurada.</w:t>
            </w:r>
          </w:p>
          <w:p w14:paraId="33A37DC6"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 xml:space="preserve">La Edición “Jockey 2014” en su configuración gestiona </w:t>
            </w:r>
            <w:r w:rsidRPr="002F7E45">
              <w:rPr>
                <w:rFonts w:cs="Times New Roman"/>
                <w:b/>
                <w:sz w:val="20"/>
                <w:lang w:val="es-ES"/>
              </w:rPr>
              <w:t>Sanciones.</w:t>
            </w:r>
          </w:p>
          <w:p w14:paraId="221CF6B7"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El equipo “Belgrano” pertenece a la edición “Jockey 2014”.</w:t>
            </w:r>
          </w:p>
          <w:p w14:paraId="4C317F87"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El equipo “Belgrano” jugó un partido en la Fecha 1 contra el equipo “Juventud Antoniana”</w:t>
            </w:r>
          </w:p>
          <w:p w14:paraId="21F64EF6"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El motivo “Actitud Antideportiva” constituye un motivo de sanción.</w:t>
            </w:r>
          </w:p>
        </w:tc>
        <w:tc>
          <w:tcPr>
            <w:tcW w:w="2693" w:type="dxa"/>
          </w:tcPr>
          <w:p w14:paraId="014002F2"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1.El usuario se loguea como </w:t>
            </w:r>
            <w:hyperlink r:id="rId134" w:history="1">
              <w:r w:rsidRPr="002F7E45">
                <w:rPr>
                  <w:rFonts w:ascii="Calibri" w:hAnsi="Calibri" w:cs="Times New Roman"/>
                  <w:sz w:val="20"/>
                  <w:lang w:val="es-ES"/>
                </w:rPr>
                <w:t>paupedrosa30@gmail.com</w:t>
              </w:r>
            </w:hyperlink>
            <w:r w:rsidRPr="002F7E45">
              <w:rPr>
                <w:rFonts w:cs="Times New Roman"/>
                <w:sz w:val="20"/>
                <w:lang w:val="es-ES"/>
              </w:rPr>
              <w:t xml:space="preserve"> </w:t>
            </w:r>
          </w:p>
          <w:p w14:paraId="0FBDADA6"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2.El usuario se dirige a </w:t>
            </w:r>
            <w:r w:rsidRPr="002F7E45">
              <w:rPr>
                <w:rFonts w:cs="Times New Roman"/>
                <w:b/>
                <w:sz w:val="20"/>
                <w:lang w:val="es-ES"/>
              </w:rPr>
              <w:t>“Sanciones”</w:t>
            </w:r>
          </w:p>
          <w:p w14:paraId="7ABB6177"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3.El usuario selecciona la Edición “Jockey 2014”.</w:t>
            </w:r>
          </w:p>
          <w:p w14:paraId="0197055D"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4.El usuario selecciona la opción “Seleccionar Edición”.</w:t>
            </w:r>
          </w:p>
          <w:p w14:paraId="19B564AE"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5.El usuario selecciona la opción </w:t>
            </w:r>
            <w:r w:rsidRPr="002F7E45">
              <w:rPr>
                <w:rFonts w:cs="Times New Roman"/>
                <w:b/>
                <w:sz w:val="20"/>
                <w:lang w:val="es-ES"/>
              </w:rPr>
              <w:t>EQUIPO en ¿A quién va aplicar una sanción?</w:t>
            </w:r>
          </w:p>
          <w:p w14:paraId="5EE41AE9"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6.El usuario selecciona la opción </w:t>
            </w:r>
            <w:r w:rsidRPr="002F7E45">
              <w:rPr>
                <w:rFonts w:cs="Times New Roman"/>
                <w:b/>
                <w:sz w:val="20"/>
                <w:lang w:val="es-ES"/>
              </w:rPr>
              <w:t>PARTIDO en ¿Se la va aplicar a un partido?</w:t>
            </w:r>
          </w:p>
          <w:p w14:paraId="6FE94EB8"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7.El usuario selecciona la opción </w:t>
            </w:r>
            <w:r w:rsidRPr="002F7E45">
              <w:rPr>
                <w:rFonts w:cs="Times New Roman"/>
                <w:b/>
                <w:sz w:val="20"/>
                <w:lang w:val="es-ES"/>
              </w:rPr>
              <w:t>Registrar</w:t>
            </w:r>
          </w:p>
          <w:p w14:paraId="647DEAEB"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b/>
                <w:sz w:val="20"/>
                <w:lang w:val="es-ES"/>
              </w:rPr>
              <w:t>8.El usuario selecciona la Fecha 1</w:t>
            </w:r>
          </w:p>
          <w:p w14:paraId="4DAA1FCC"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b/>
                <w:sz w:val="20"/>
                <w:lang w:val="es-ES"/>
              </w:rPr>
              <w:t>9.El usuario selecciona el partido “Belgrano vs. Juventud Antoniana” de combo Partido</w:t>
            </w:r>
          </w:p>
          <w:p w14:paraId="1292BA91"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10.El usuario selecciona el equipo “Belgrano” del combo Equipo.</w:t>
            </w:r>
          </w:p>
          <w:p w14:paraId="220BFDE8"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11.El usuario ingresa 02/05/2015 en el campo Fecha.</w:t>
            </w:r>
          </w:p>
          <w:p w14:paraId="41186DB8"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12.El usuario selecciona el Motivo “Actitud Antideportiva”.</w:t>
            </w:r>
          </w:p>
          <w:p w14:paraId="61360DC6"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13.El usuario ingresa 2 en el campo Puntos a Quitar.</w:t>
            </w:r>
          </w:p>
          <w:p w14:paraId="71BB4E47"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14.El usuario ingresa 1 en Cantidad de Fechas a suspender.</w:t>
            </w:r>
          </w:p>
          <w:p w14:paraId="39B6E278"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15.El usuario selecciona la opción Registrar.</w:t>
            </w:r>
          </w:p>
          <w:p w14:paraId="381AE5FE"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1688" w:type="dxa"/>
          </w:tcPr>
          <w:p w14:paraId="7AF6174A"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1.El sistema muestra su página de inicio (index.aspx).</w:t>
            </w:r>
          </w:p>
          <w:p w14:paraId="4DE85FCD"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2.El sistema muestra la página de sanciones (sanciones.aspx).</w:t>
            </w:r>
          </w:p>
          <w:p w14:paraId="66B0274B"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7.El sistema habilitará el combo Fecha, cargado con todas las fechas de la edición de la fase actual, el combo Partido, el combo Equipo, cargado con los equipos participantes de la edición, campo Fecha, combo Motivo, cargado con los motivos de sanción, campo observación, campo puntos a quitar y campo </w:t>
            </w:r>
            <w:r w:rsidRPr="002F7E45">
              <w:rPr>
                <w:rFonts w:cs="Times New Roman"/>
                <w:sz w:val="20"/>
                <w:lang w:val="es-ES"/>
              </w:rPr>
              <w:lastRenderedPageBreak/>
              <w:t>cantidad de fechas a suspender. El sistema visualiza el botón Registrar.</w:t>
            </w:r>
          </w:p>
          <w:p w14:paraId="0EE050B3"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8.El sistema carga el combo Partido con los partidos de la Fecha 1.</w:t>
            </w:r>
          </w:p>
          <w:p w14:paraId="4E849E72"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9.El sistema carga el combo Equipo con los equipos Belgrano y Juventud Antoniana. </w:t>
            </w:r>
          </w:p>
          <w:p w14:paraId="50BF56D3"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15.El sistema registrará la sanción y visualizará la misma en la consulta de sanciones ubicada a la derecha de la pantalla con la posibilidad de eliminarla o modificarla.</w:t>
            </w:r>
          </w:p>
        </w:tc>
      </w:tr>
      <w:tr w:rsidR="00D42C65" w:rsidRPr="00F50577" w14:paraId="46D7F458"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6A45299C" w14:textId="77777777" w:rsidR="00D42C65" w:rsidRPr="00D42C65" w:rsidRDefault="00D42C65" w:rsidP="00D42C65">
            <w:pPr>
              <w:jc w:val="left"/>
              <w:rPr>
                <w:rFonts w:cs="Times New Roman"/>
              </w:rPr>
            </w:pPr>
            <w:r w:rsidRPr="00D42C65">
              <w:rPr>
                <w:rFonts w:cs="Times New Roman"/>
              </w:rPr>
              <w:lastRenderedPageBreak/>
              <w:t>3</w:t>
            </w:r>
          </w:p>
        </w:tc>
        <w:tc>
          <w:tcPr>
            <w:tcW w:w="1602" w:type="dxa"/>
          </w:tcPr>
          <w:p w14:paraId="7A5A4220"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b/>
                <w:sz w:val="20"/>
                <w:lang w:val="es-ES"/>
              </w:rPr>
              <w:t>Registrar Sanción</w:t>
            </w:r>
            <w:r w:rsidRPr="002F7E45">
              <w:rPr>
                <w:rFonts w:cs="Times New Roman"/>
                <w:sz w:val="20"/>
                <w:lang w:val="es-ES"/>
              </w:rPr>
              <w:t xml:space="preserve"> </w:t>
            </w:r>
            <w:r w:rsidRPr="002F7E45">
              <w:rPr>
                <w:rFonts w:cs="Times New Roman"/>
                <w:b/>
                <w:sz w:val="20"/>
                <w:lang w:val="es-ES"/>
              </w:rPr>
              <w:t>(Jugador – Sin Definir)(</w:t>
            </w:r>
            <w:r w:rsidRPr="002F7E45">
              <w:rPr>
                <w:rFonts w:cs="Times New Roman"/>
                <w:sz w:val="20"/>
                <w:lang w:val="es-ES"/>
              </w:rPr>
              <w:t xml:space="preserve">Aplicada a un Jugador de un Equipo y no se define el partido) </w:t>
            </w:r>
          </w:p>
          <w:p w14:paraId="73A7BA83"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935" w:type="dxa"/>
          </w:tcPr>
          <w:p w14:paraId="04AB1B38" w14:textId="77777777" w:rsidR="00D42C65" w:rsidRPr="00D42C6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rPr>
            </w:pPr>
            <w:r w:rsidRPr="00D42C65">
              <w:rPr>
                <w:rFonts w:cs="Times New Roman"/>
                <w:sz w:val="20"/>
              </w:rPr>
              <w:t>Registrar Sanción</w:t>
            </w:r>
          </w:p>
        </w:tc>
        <w:tc>
          <w:tcPr>
            <w:tcW w:w="2346" w:type="dxa"/>
          </w:tcPr>
          <w:p w14:paraId="333FEEEA"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El usuario </w:t>
            </w:r>
            <w:hyperlink r:id="rId135" w:history="1">
              <w:r w:rsidRPr="002F7E45">
                <w:rPr>
                  <w:rFonts w:cs="Times New Roman"/>
                  <w:sz w:val="20"/>
                  <w:lang w:val="es-ES"/>
                </w:rPr>
                <w:t>paupedrosa30@gmail.com</w:t>
              </w:r>
            </w:hyperlink>
            <w:r w:rsidRPr="002F7E45">
              <w:rPr>
                <w:rFonts w:cs="Times New Roman"/>
                <w:sz w:val="20"/>
                <w:lang w:val="es-ES"/>
              </w:rPr>
              <w:t xml:space="preserve"> se encuentra registrado.</w:t>
            </w:r>
          </w:p>
          <w:p w14:paraId="36BD49FF"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El Torneo "Torneo Jockey Club" se encuentra cargado.</w:t>
            </w:r>
          </w:p>
          <w:p w14:paraId="16CC7DF3"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La Edición “Jockey 2014” se encuentra cargada en el torneo “Torneo Jockey Club”</w:t>
            </w:r>
          </w:p>
          <w:p w14:paraId="3E08A39A"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La Edición “Jockey 2014” se encuentra configurada.</w:t>
            </w:r>
          </w:p>
          <w:p w14:paraId="6C7919FE"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 xml:space="preserve">La Edición “Jockey 2014” en su configuración gestiona </w:t>
            </w:r>
            <w:r w:rsidRPr="002F7E45">
              <w:rPr>
                <w:rFonts w:cs="Times New Roman"/>
                <w:b/>
                <w:sz w:val="20"/>
                <w:lang w:val="es-ES"/>
              </w:rPr>
              <w:t>Sanciones.</w:t>
            </w:r>
          </w:p>
          <w:p w14:paraId="7CE71750"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El equipo “Belgrano” pertenece a la edición “Jockey 2014”.</w:t>
            </w:r>
          </w:p>
          <w:p w14:paraId="48764396"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 xml:space="preserve">El motivo “Actitud Antideportiva” </w:t>
            </w:r>
            <w:r w:rsidRPr="002F7E45">
              <w:rPr>
                <w:rFonts w:cs="Times New Roman"/>
                <w:sz w:val="20"/>
                <w:lang w:val="es-ES"/>
              </w:rPr>
              <w:lastRenderedPageBreak/>
              <w:t>constituye un motivo de sanción.</w:t>
            </w:r>
          </w:p>
          <w:p w14:paraId="7C0B9E24"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El Jugador “Juan Carlos Olave” es un jugador del equipo Belgrano</w:t>
            </w:r>
          </w:p>
        </w:tc>
        <w:tc>
          <w:tcPr>
            <w:tcW w:w="2693" w:type="dxa"/>
          </w:tcPr>
          <w:p w14:paraId="64BEC44F"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 xml:space="preserve">1.El usuario se loguea como </w:t>
            </w:r>
            <w:hyperlink r:id="rId136" w:history="1">
              <w:r w:rsidRPr="002F7E45">
                <w:rPr>
                  <w:rFonts w:ascii="Calibri" w:hAnsi="Calibri" w:cs="Times New Roman"/>
                  <w:sz w:val="20"/>
                  <w:lang w:val="es-ES"/>
                </w:rPr>
                <w:t>paupedrosa30@gmail.com</w:t>
              </w:r>
            </w:hyperlink>
            <w:r w:rsidRPr="002F7E45">
              <w:rPr>
                <w:rFonts w:cs="Times New Roman"/>
                <w:sz w:val="20"/>
                <w:lang w:val="es-ES"/>
              </w:rPr>
              <w:t xml:space="preserve"> </w:t>
            </w:r>
          </w:p>
          <w:p w14:paraId="057E0702"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2.El usuario se dirige a </w:t>
            </w:r>
            <w:r w:rsidRPr="002F7E45">
              <w:rPr>
                <w:rFonts w:cs="Times New Roman"/>
                <w:b/>
                <w:sz w:val="20"/>
                <w:lang w:val="es-ES"/>
              </w:rPr>
              <w:t>“Sanciones”</w:t>
            </w:r>
          </w:p>
          <w:p w14:paraId="4EDF9850"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3.El usuario selecciona la Edición “Jockey 2014”.</w:t>
            </w:r>
          </w:p>
          <w:p w14:paraId="72E324ED"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4.El usuario selecciona la opción “Seleccionar Edición”.</w:t>
            </w:r>
          </w:p>
          <w:p w14:paraId="0F0C9F92"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5.El usuario selecciona la opción </w:t>
            </w:r>
            <w:r w:rsidRPr="002F7E45">
              <w:rPr>
                <w:rFonts w:cs="Times New Roman"/>
                <w:b/>
                <w:sz w:val="20"/>
                <w:lang w:val="es-ES"/>
              </w:rPr>
              <w:t>JUGADOR en ¿A quién va aplicar una sanción?</w:t>
            </w:r>
          </w:p>
          <w:p w14:paraId="72526719"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6.El usuario selecciona la opción </w:t>
            </w:r>
            <w:r w:rsidRPr="002F7E45">
              <w:rPr>
                <w:rFonts w:cs="Times New Roman"/>
                <w:b/>
                <w:sz w:val="20"/>
                <w:lang w:val="es-ES"/>
              </w:rPr>
              <w:t>SIN DEFINIR en ¿Se la va aplicar a un partido?</w:t>
            </w:r>
          </w:p>
          <w:p w14:paraId="5E4A19B9"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7.El usuario selecciona la opción </w:t>
            </w:r>
            <w:r w:rsidRPr="002F7E45">
              <w:rPr>
                <w:rFonts w:cs="Times New Roman"/>
                <w:b/>
                <w:sz w:val="20"/>
                <w:lang w:val="es-ES"/>
              </w:rPr>
              <w:t>Registrar</w:t>
            </w:r>
          </w:p>
          <w:p w14:paraId="5BC9C0EC"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8.El usuario selecciona el equipo “Belgrano” del combo Equipo.</w:t>
            </w:r>
          </w:p>
          <w:p w14:paraId="65FAFB18"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9.El usuario selecciona el jugador “Juan Carlos Olave” del combo Jugador</w:t>
            </w:r>
          </w:p>
          <w:p w14:paraId="687FADFE"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10.El usuario ingresa 02/05/2015 en el campo Fecha.</w:t>
            </w:r>
          </w:p>
          <w:p w14:paraId="0542E728"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11.El usuario selecciona el Motivo “Actitud Antideportiva”.</w:t>
            </w:r>
          </w:p>
          <w:p w14:paraId="72AAA300"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12.El usuario ingresa 2 en el campo Puntos a Quitar.</w:t>
            </w:r>
          </w:p>
          <w:p w14:paraId="173C1D0E"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13.El usuario ingresa 1 en Cantidad de Fechas a suspender.</w:t>
            </w:r>
          </w:p>
          <w:p w14:paraId="783364D8"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14.El usuario selecciona la opción Registrar.</w:t>
            </w:r>
          </w:p>
          <w:p w14:paraId="66B0AC9A"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1688" w:type="dxa"/>
          </w:tcPr>
          <w:p w14:paraId="22DA6CC9"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1.El sistema muestra su página de inicio (index.aspx).</w:t>
            </w:r>
          </w:p>
          <w:p w14:paraId="308C1085"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2.El sistema muestra la página de sanciones (sanciones.aspx).</w:t>
            </w:r>
          </w:p>
          <w:p w14:paraId="08628C52"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7.El sistema habilitará el combo Equipo, cargado con los equipos participantes de la edición, combo Jugadores, campo Fecha, combo Motivo, cargado con los motivos de sanción, campo observación, </w:t>
            </w:r>
            <w:r w:rsidRPr="002F7E45">
              <w:rPr>
                <w:rFonts w:cs="Times New Roman"/>
                <w:sz w:val="20"/>
                <w:lang w:val="es-ES"/>
              </w:rPr>
              <w:lastRenderedPageBreak/>
              <w:t>campo puntos a quitar y campo cantidad de fechas a suspender. El sistema visualiza el botón Registrar.</w:t>
            </w:r>
          </w:p>
          <w:p w14:paraId="47ADDCA3"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8.El sistema cargará el combo Jugadores con los jugadores del equipo “Belgrano”.</w:t>
            </w:r>
          </w:p>
          <w:p w14:paraId="73F6318D"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14.El sistema registrará la sanción y visualizará la misma en la consulta de sanciones ubicada a la derecha de la pantalla con la posibilidad de eliminarla o modificarla.</w:t>
            </w:r>
          </w:p>
        </w:tc>
      </w:tr>
      <w:tr w:rsidR="00D42C65" w:rsidRPr="00F50577" w14:paraId="48364A93"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65C5B333" w14:textId="77777777" w:rsidR="00D42C65" w:rsidRPr="00D42C65" w:rsidRDefault="00D42C65" w:rsidP="00D42C65">
            <w:pPr>
              <w:jc w:val="left"/>
              <w:rPr>
                <w:rFonts w:cs="Times New Roman"/>
              </w:rPr>
            </w:pPr>
            <w:r w:rsidRPr="00D42C65">
              <w:rPr>
                <w:rFonts w:cs="Times New Roman"/>
              </w:rPr>
              <w:lastRenderedPageBreak/>
              <w:t>4</w:t>
            </w:r>
          </w:p>
        </w:tc>
        <w:tc>
          <w:tcPr>
            <w:tcW w:w="1602" w:type="dxa"/>
          </w:tcPr>
          <w:p w14:paraId="6C78A68F"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b/>
                <w:sz w:val="20"/>
                <w:lang w:val="es-ES"/>
              </w:rPr>
              <w:t>Registrar Sanción</w:t>
            </w:r>
            <w:r w:rsidRPr="002F7E45">
              <w:rPr>
                <w:rFonts w:cs="Times New Roman"/>
                <w:sz w:val="20"/>
                <w:lang w:val="es-ES"/>
              </w:rPr>
              <w:t xml:space="preserve"> </w:t>
            </w:r>
            <w:r w:rsidRPr="002F7E45">
              <w:rPr>
                <w:rFonts w:cs="Times New Roman"/>
                <w:b/>
                <w:sz w:val="20"/>
                <w:lang w:val="es-ES"/>
              </w:rPr>
              <w:t>(Jugador – Partido)(</w:t>
            </w:r>
            <w:r w:rsidRPr="002F7E45">
              <w:rPr>
                <w:rFonts w:cs="Times New Roman"/>
                <w:sz w:val="20"/>
                <w:lang w:val="es-ES"/>
              </w:rPr>
              <w:t xml:space="preserve">Aplicada a un Jugador de un Equipo y se define el partido) </w:t>
            </w:r>
          </w:p>
          <w:p w14:paraId="6B9A9F87"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935" w:type="dxa"/>
          </w:tcPr>
          <w:p w14:paraId="25E6E752" w14:textId="77777777" w:rsidR="00D42C65" w:rsidRPr="00D42C6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rPr>
            </w:pPr>
            <w:r w:rsidRPr="00D42C65">
              <w:rPr>
                <w:rFonts w:cs="Times New Roman"/>
                <w:sz w:val="20"/>
              </w:rPr>
              <w:t>Registrar Sanción</w:t>
            </w:r>
          </w:p>
        </w:tc>
        <w:tc>
          <w:tcPr>
            <w:tcW w:w="2346" w:type="dxa"/>
          </w:tcPr>
          <w:p w14:paraId="2644F036"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El usuario </w:t>
            </w:r>
            <w:hyperlink r:id="rId137" w:history="1">
              <w:r w:rsidRPr="002F7E45">
                <w:rPr>
                  <w:rFonts w:cs="Times New Roman"/>
                  <w:sz w:val="20"/>
                  <w:lang w:val="es-ES"/>
                </w:rPr>
                <w:t>paupedrosa30@gmail.com</w:t>
              </w:r>
            </w:hyperlink>
            <w:r w:rsidRPr="002F7E45">
              <w:rPr>
                <w:rFonts w:cs="Times New Roman"/>
                <w:sz w:val="20"/>
                <w:lang w:val="es-ES"/>
              </w:rPr>
              <w:t xml:space="preserve"> se encuentra registrado.</w:t>
            </w:r>
          </w:p>
          <w:p w14:paraId="3DBFFCAB"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El Torneo "Torneo Jockey Club" se encuentra cargado.</w:t>
            </w:r>
          </w:p>
          <w:p w14:paraId="094CF6AE"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La Edición “Jockey 2014” se encuentra cargada en el torneo “Torneo Jockey Club”</w:t>
            </w:r>
          </w:p>
          <w:p w14:paraId="68A01A6B"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La Edición “Jockey 2014” se encuentra configurada.</w:t>
            </w:r>
          </w:p>
          <w:p w14:paraId="61227753"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 xml:space="preserve">La Edición “Jockey 2014” en su configuración gestiona </w:t>
            </w:r>
            <w:r w:rsidRPr="002F7E45">
              <w:rPr>
                <w:rFonts w:cs="Times New Roman"/>
                <w:b/>
                <w:sz w:val="20"/>
                <w:lang w:val="es-ES"/>
              </w:rPr>
              <w:t>Sanciones.</w:t>
            </w:r>
          </w:p>
          <w:p w14:paraId="0248A00B"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El equipo “Belgrano” pertenece a la edición “Jockey 2014”.</w:t>
            </w:r>
          </w:p>
          <w:p w14:paraId="37308742"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 xml:space="preserve">El equipo “Belgrano” jugó un partido en la Fecha 1 contra el </w:t>
            </w:r>
            <w:r w:rsidRPr="002F7E45">
              <w:rPr>
                <w:rFonts w:cs="Times New Roman"/>
                <w:sz w:val="20"/>
                <w:lang w:val="es-ES"/>
              </w:rPr>
              <w:lastRenderedPageBreak/>
              <w:t>equipo “Juventud Antoniana”</w:t>
            </w:r>
          </w:p>
          <w:p w14:paraId="5BC1D0D5"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El Jugador “Juan Carlos Olave” es un jugador del equipo Belgrano</w:t>
            </w:r>
          </w:p>
          <w:p w14:paraId="357574C4"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El motivo “Actitud Antideportiva” constituye un motivo de sanción.</w:t>
            </w:r>
          </w:p>
        </w:tc>
        <w:tc>
          <w:tcPr>
            <w:tcW w:w="2693" w:type="dxa"/>
          </w:tcPr>
          <w:p w14:paraId="760D4091"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 xml:space="preserve">1.El usuario se loguea como </w:t>
            </w:r>
            <w:hyperlink r:id="rId138" w:history="1">
              <w:r w:rsidRPr="002F7E45">
                <w:rPr>
                  <w:rFonts w:ascii="Calibri" w:hAnsi="Calibri" w:cs="Times New Roman"/>
                  <w:sz w:val="20"/>
                  <w:lang w:val="es-ES"/>
                </w:rPr>
                <w:t>paupedrosa30@gmail.com</w:t>
              </w:r>
            </w:hyperlink>
            <w:r w:rsidRPr="002F7E45">
              <w:rPr>
                <w:rFonts w:cs="Times New Roman"/>
                <w:sz w:val="20"/>
                <w:lang w:val="es-ES"/>
              </w:rPr>
              <w:t xml:space="preserve"> </w:t>
            </w:r>
          </w:p>
          <w:p w14:paraId="7572F1CF"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2.El usuario se dirige a </w:t>
            </w:r>
            <w:r w:rsidRPr="002F7E45">
              <w:rPr>
                <w:rFonts w:cs="Times New Roman"/>
                <w:b/>
                <w:sz w:val="20"/>
                <w:lang w:val="es-ES"/>
              </w:rPr>
              <w:t>“Sanciones”</w:t>
            </w:r>
          </w:p>
          <w:p w14:paraId="55B38B35"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3.El usuario selecciona la Edición “Jockey 2014”.</w:t>
            </w:r>
          </w:p>
          <w:p w14:paraId="63F05794"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4.El usuario selecciona la opción “Seleccionar Edición”.</w:t>
            </w:r>
          </w:p>
          <w:p w14:paraId="165CB51D"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5.El usuario selecciona la opción </w:t>
            </w:r>
            <w:r w:rsidRPr="002F7E45">
              <w:rPr>
                <w:rFonts w:cs="Times New Roman"/>
                <w:b/>
                <w:sz w:val="20"/>
                <w:lang w:val="es-ES"/>
              </w:rPr>
              <w:t>JUGADOR en ¿A quién va aplicar una sanción?</w:t>
            </w:r>
          </w:p>
          <w:p w14:paraId="7D9CE609"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6.El usuario selecciona la opción </w:t>
            </w:r>
            <w:r w:rsidRPr="002F7E45">
              <w:rPr>
                <w:rFonts w:cs="Times New Roman"/>
                <w:b/>
                <w:sz w:val="20"/>
                <w:lang w:val="es-ES"/>
              </w:rPr>
              <w:t>PARTIDO en ¿Se la va aplicar a un partido?</w:t>
            </w:r>
          </w:p>
          <w:p w14:paraId="0731D292"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7.El usuario selecciona la opción </w:t>
            </w:r>
            <w:r w:rsidRPr="002F7E45">
              <w:rPr>
                <w:rFonts w:cs="Times New Roman"/>
                <w:b/>
                <w:sz w:val="20"/>
                <w:lang w:val="es-ES"/>
              </w:rPr>
              <w:t>Registrar</w:t>
            </w:r>
          </w:p>
          <w:p w14:paraId="1D67E2B7"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b/>
                <w:sz w:val="20"/>
                <w:lang w:val="es-ES"/>
              </w:rPr>
              <w:t>8.El usuario selecciona la Fecha 1</w:t>
            </w:r>
          </w:p>
          <w:p w14:paraId="35713862"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b/>
                <w:sz w:val="20"/>
                <w:lang w:val="es-ES"/>
              </w:rPr>
              <w:t>9.El usuario selecciona el partido “Belgrano vs. Juventud Antoniana” de combo Partido</w:t>
            </w:r>
          </w:p>
          <w:p w14:paraId="538CE064"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10.El usuario selecciona el equipo “Belgrano” del combo Equipo.</w:t>
            </w:r>
          </w:p>
          <w:p w14:paraId="5E893F88"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11.El usuario selecciona el jugador “Juan Carlos Olave” del combo Jugadores</w:t>
            </w:r>
          </w:p>
          <w:p w14:paraId="52573120"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12.El usuario ingresa 02/05/2015 en el campo Fecha.</w:t>
            </w:r>
          </w:p>
          <w:p w14:paraId="760487F7"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13.El usuario selecciona el Motivo “Actitud Antideportiva”.</w:t>
            </w:r>
          </w:p>
          <w:p w14:paraId="26E10BCA"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14.El usuario ingresa 2 en el campo Puntos a Quitar.</w:t>
            </w:r>
          </w:p>
          <w:p w14:paraId="228DFE01"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15.El usuario ingresa 1 en Cantidad de Fechas a suspender.</w:t>
            </w:r>
          </w:p>
          <w:p w14:paraId="3C5639FD" w14:textId="77777777" w:rsidR="00D42C65" w:rsidRPr="002F7E45"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16.El usuario selecciona la opción Registrar.</w:t>
            </w:r>
          </w:p>
          <w:p w14:paraId="52FB7FA4"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1688" w:type="dxa"/>
          </w:tcPr>
          <w:p w14:paraId="155CA387"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1.El sistema muestra su página de inicio (index.aspx).</w:t>
            </w:r>
          </w:p>
          <w:p w14:paraId="1DFA2991"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2.El sistema muestra la página de sanciones (sanciones.aspx).</w:t>
            </w:r>
          </w:p>
          <w:p w14:paraId="21196A02"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7.El sistema habilitará el combo Fecha, cargado con todas las fechas de la edición de la fase actual, el combo Partido, el combo Equipo, cargado con los equipos participantes de la edición, campo Fecha, combo Motivo, cargado con los motivos </w:t>
            </w:r>
            <w:r w:rsidRPr="002F7E45">
              <w:rPr>
                <w:rFonts w:cs="Times New Roman"/>
                <w:sz w:val="20"/>
                <w:lang w:val="es-ES"/>
              </w:rPr>
              <w:lastRenderedPageBreak/>
              <w:t>de sanción, campo observación, campo puntos a quitar y campo cantidad de fechas a suspender. El sistema visualiza el botón Registrar.</w:t>
            </w:r>
          </w:p>
          <w:p w14:paraId="67048965"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8.El sistema carga el combo Partido con los partidos de la Fecha 1.</w:t>
            </w:r>
          </w:p>
          <w:p w14:paraId="3417CA26"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 xml:space="preserve">9.El sistema carga el combo Equipo con los equipos Belgrano y Juventud Antoniana. </w:t>
            </w:r>
          </w:p>
          <w:p w14:paraId="0FB2E135"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10. El sistema cargará el combo Jugadores, con los jugadores del equipo “Belgrano”.</w:t>
            </w:r>
          </w:p>
          <w:p w14:paraId="5C767A14" w14:textId="77777777" w:rsidR="00D42C65" w:rsidRPr="002F7E45"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16.El sistema registrará la sanción y visualizará la misma en la consulta de sanciones ubicada a la derecha de la pantalla con la posibilidad de eliminarla o modificarla.</w:t>
            </w:r>
          </w:p>
        </w:tc>
      </w:tr>
    </w:tbl>
    <w:p w14:paraId="5C7976E2" w14:textId="093FD424" w:rsidR="00652849" w:rsidRDefault="00652849" w:rsidP="00377091">
      <w:pPr>
        <w:rPr>
          <w:lang w:val="es-ES"/>
        </w:rPr>
      </w:pPr>
    </w:p>
    <w:p w14:paraId="70BA1163" w14:textId="77777777" w:rsidR="00652849" w:rsidRDefault="00652849">
      <w:pPr>
        <w:jc w:val="left"/>
        <w:rPr>
          <w:lang w:val="es-ES"/>
        </w:rPr>
      </w:pPr>
      <w:r>
        <w:rPr>
          <w:lang w:val="es-ES"/>
        </w:rPr>
        <w:br w:type="page"/>
      </w:r>
    </w:p>
    <w:p w14:paraId="3C562A25" w14:textId="6266A6D9" w:rsidR="00D42C65" w:rsidRPr="008C0D89" w:rsidRDefault="008C0D89" w:rsidP="008C0D89">
      <w:pPr>
        <w:pStyle w:val="Ttulo3"/>
      </w:pPr>
      <w:bookmarkStart w:id="122" w:name="_Toc421793218"/>
      <w:r w:rsidRPr="008C0D89">
        <w:lastRenderedPageBreak/>
        <w:t>Sprint</w:t>
      </w:r>
      <w:r w:rsidRPr="008C0D89">
        <w:rPr>
          <w:rStyle w:val="Ttulo3Car"/>
          <w:b/>
          <w:caps/>
        </w:rPr>
        <w:t xml:space="preserve"> </w:t>
      </w:r>
      <w:r w:rsidRPr="008C0D89">
        <w:t>#9</w:t>
      </w:r>
      <w:bookmarkEnd w:id="122"/>
    </w:p>
    <w:tbl>
      <w:tblPr>
        <w:tblStyle w:val="Tabladecuadrcula1clara-nfasis1"/>
        <w:tblW w:w="9923" w:type="dxa"/>
        <w:tblInd w:w="-289" w:type="dxa"/>
        <w:tblLayout w:type="fixed"/>
        <w:tblLook w:val="04A0" w:firstRow="1" w:lastRow="0" w:firstColumn="1" w:lastColumn="0" w:noHBand="0" w:noVBand="1"/>
      </w:tblPr>
      <w:tblGrid>
        <w:gridCol w:w="1077"/>
        <w:gridCol w:w="1056"/>
        <w:gridCol w:w="1032"/>
        <w:gridCol w:w="2364"/>
        <w:gridCol w:w="2552"/>
        <w:gridCol w:w="1842"/>
      </w:tblGrid>
      <w:tr w:rsidR="00D42C65" w:rsidRPr="00652849" w14:paraId="1075E996" w14:textId="77777777" w:rsidTr="00652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gridSpan w:val="6"/>
            <w:shd w:val="clear" w:color="auto" w:fill="F2F2F2" w:themeFill="background1" w:themeFillShade="F2"/>
          </w:tcPr>
          <w:p w14:paraId="50867E64"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QUE GOLAZO:</w:t>
            </w:r>
          </w:p>
          <w:p w14:paraId="52ABACA7"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Sistema de Gestión de Torneos de Futbol</w:t>
            </w:r>
          </w:p>
          <w:p w14:paraId="1F0B52D8" w14:textId="77777777" w:rsidR="00D42C65" w:rsidRPr="00652849" w:rsidRDefault="00D42C65" w:rsidP="00D42C65">
            <w:pPr>
              <w:jc w:val="center"/>
              <w:rPr>
                <w:rFonts w:cs="Times New Roman"/>
                <w:sz w:val="20"/>
                <w:szCs w:val="20"/>
              </w:rPr>
            </w:pPr>
            <w:r w:rsidRPr="00652849">
              <w:rPr>
                <w:rFonts w:cs="Times New Roman"/>
                <w:b w:val="0"/>
                <w:sz w:val="20"/>
                <w:szCs w:val="20"/>
              </w:rPr>
              <w:t>SPRINT # 9</w:t>
            </w:r>
          </w:p>
        </w:tc>
      </w:tr>
      <w:tr w:rsidR="00D42C65" w:rsidRPr="00652849" w14:paraId="7F5D2FFB" w14:textId="77777777" w:rsidTr="00652849">
        <w:tc>
          <w:tcPr>
            <w:cnfStyle w:val="001000000000" w:firstRow="0" w:lastRow="0" w:firstColumn="1" w:lastColumn="0" w:oddVBand="0" w:evenVBand="0" w:oddHBand="0" w:evenHBand="0" w:firstRowFirstColumn="0" w:firstRowLastColumn="0" w:lastRowFirstColumn="0" w:lastRowLastColumn="0"/>
            <w:tcW w:w="9923" w:type="dxa"/>
            <w:gridSpan w:val="6"/>
          </w:tcPr>
          <w:p w14:paraId="168ECD0D"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PLANTILLA DE CASOS DE PRUEBA</w:t>
            </w:r>
          </w:p>
        </w:tc>
      </w:tr>
      <w:tr w:rsidR="00D42C65" w:rsidRPr="00652849" w14:paraId="0C384E2E" w14:textId="77777777" w:rsidTr="00652849">
        <w:trPr>
          <w:trHeight w:val="824"/>
        </w:trPr>
        <w:tc>
          <w:tcPr>
            <w:cnfStyle w:val="001000000000" w:firstRow="0" w:lastRow="0" w:firstColumn="1" w:lastColumn="0" w:oddVBand="0" w:evenVBand="0" w:oddHBand="0" w:evenHBand="0" w:firstRowFirstColumn="0" w:firstRowLastColumn="0" w:lastRowFirstColumn="0" w:lastRowLastColumn="0"/>
            <w:tcW w:w="1077" w:type="dxa"/>
          </w:tcPr>
          <w:p w14:paraId="35069C3B" w14:textId="77777777" w:rsidR="00D42C65" w:rsidRPr="00652849" w:rsidRDefault="00D42C65" w:rsidP="00D42C65">
            <w:pPr>
              <w:jc w:val="center"/>
              <w:rPr>
                <w:rFonts w:cs="Times New Roman"/>
                <w:b w:val="0"/>
                <w:sz w:val="20"/>
                <w:szCs w:val="20"/>
              </w:rPr>
            </w:pPr>
            <w:r w:rsidRPr="00652849">
              <w:rPr>
                <w:rFonts w:cs="Times New Roman"/>
                <w:b w:val="0"/>
                <w:sz w:val="20"/>
                <w:szCs w:val="20"/>
              </w:rPr>
              <w:t>ID Caso de Prueba</w:t>
            </w:r>
          </w:p>
        </w:tc>
        <w:tc>
          <w:tcPr>
            <w:tcW w:w="1056" w:type="dxa"/>
          </w:tcPr>
          <w:p w14:paraId="59A45A93"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1032" w:type="dxa"/>
          </w:tcPr>
          <w:p w14:paraId="11339CC3"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2364" w:type="dxa"/>
          </w:tcPr>
          <w:p w14:paraId="041192C6"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2552" w:type="dxa"/>
          </w:tcPr>
          <w:p w14:paraId="313876AB"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1842" w:type="dxa"/>
          </w:tcPr>
          <w:p w14:paraId="5E2D5590"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D42C65" w:rsidRPr="00652849" w14:paraId="15A10E75"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671BFE85" w14:textId="77777777" w:rsidR="00D42C65" w:rsidRPr="00652849" w:rsidRDefault="00D42C65" w:rsidP="00D42C65">
            <w:pPr>
              <w:jc w:val="left"/>
              <w:rPr>
                <w:rFonts w:cs="Times New Roman"/>
                <w:sz w:val="20"/>
                <w:szCs w:val="20"/>
              </w:rPr>
            </w:pPr>
            <w:r w:rsidRPr="00652849">
              <w:rPr>
                <w:rFonts w:cs="Times New Roman"/>
                <w:sz w:val="20"/>
                <w:szCs w:val="20"/>
              </w:rPr>
              <w:t>1</w:t>
            </w:r>
          </w:p>
        </w:tc>
        <w:tc>
          <w:tcPr>
            <w:tcW w:w="1056" w:type="dxa"/>
          </w:tcPr>
          <w:p w14:paraId="38001CE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sz w:val="20"/>
                <w:szCs w:val="20"/>
              </w:rPr>
              <w:t>Consultar Sanciones</w:t>
            </w:r>
            <w:r w:rsidRPr="00652849">
              <w:rPr>
                <w:rFonts w:cs="Times New Roman"/>
                <w:sz w:val="20"/>
                <w:szCs w:val="20"/>
              </w:rPr>
              <w:t xml:space="preserve"> </w:t>
            </w:r>
            <w:r w:rsidRPr="00652849">
              <w:rPr>
                <w:rFonts w:cs="Times New Roman"/>
                <w:b/>
                <w:sz w:val="20"/>
                <w:szCs w:val="20"/>
              </w:rPr>
              <w:t>con resultados</w:t>
            </w:r>
          </w:p>
          <w:p w14:paraId="77622CB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32" w:type="dxa"/>
          </w:tcPr>
          <w:p w14:paraId="0C5AAEB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Consultar Sanciones</w:t>
            </w:r>
          </w:p>
        </w:tc>
        <w:tc>
          <w:tcPr>
            <w:tcW w:w="2364" w:type="dxa"/>
          </w:tcPr>
          <w:p w14:paraId="0DEE7A7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39"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10DD70C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1A3CC06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27AD68F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configurada.</w:t>
            </w:r>
          </w:p>
          <w:p w14:paraId="42A16F4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La Edición “Jockey 2014” en su configuración gestiona </w:t>
            </w:r>
            <w:r w:rsidRPr="00652849">
              <w:rPr>
                <w:rFonts w:cs="Times New Roman"/>
                <w:b/>
                <w:sz w:val="20"/>
                <w:szCs w:val="20"/>
                <w:lang w:val="es-ES"/>
              </w:rPr>
              <w:t>Sanciones.</w:t>
            </w:r>
          </w:p>
          <w:p w14:paraId="4636C79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Se identificó al menos una sanción asociada a la edición “Jockey 2014”</w:t>
            </w:r>
          </w:p>
        </w:tc>
        <w:tc>
          <w:tcPr>
            <w:tcW w:w="2552" w:type="dxa"/>
          </w:tcPr>
          <w:p w14:paraId="3E92D82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40"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227BE94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“Sanciones”</w:t>
            </w:r>
          </w:p>
          <w:p w14:paraId="06B1F63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7440054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4.El usuario selecciona la opción “Seleccionar Edición”. </w:t>
            </w:r>
          </w:p>
        </w:tc>
        <w:tc>
          <w:tcPr>
            <w:tcW w:w="1842" w:type="dxa"/>
          </w:tcPr>
          <w:p w14:paraId="5718734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600C357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sanciones (sanciones.aspx).</w:t>
            </w:r>
          </w:p>
          <w:p w14:paraId="4F6B6CD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4.El sistema mostrará en la parte derecha de la pantalla de sanciones, la consulta de sanciones. Se visualizará una grilla de Sanciones Existentes con las siguientes columnas: </w:t>
            </w:r>
          </w:p>
          <w:p w14:paraId="673C76A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Fecha, Equipo, Jugador, Motivo, Puntos a Quitar y Cantidad de fechas suspendidas</w:t>
            </w:r>
            <w:r w:rsidRPr="00652849">
              <w:rPr>
                <w:rFonts w:cs="Times New Roman"/>
                <w:sz w:val="20"/>
                <w:szCs w:val="20"/>
                <w:lang w:val="es-ES"/>
              </w:rPr>
              <w:t>. Además por cada sanción se podrá eliminar y actualizar los datos de ésta.</w:t>
            </w:r>
          </w:p>
        </w:tc>
      </w:tr>
      <w:tr w:rsidR="00D42C65" w:rsidRPr="00652849" w14:paraId="3A88CAEB"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5EB468E8" w14:textId="77777777" w:rsidR="00D42C65" w:rsidRPr="00652849" w:rsidRDefault="00D42C65" w:rsidP="00D42C65">
            <w:pPr>
              <w:jc w:val="left"/>
              <w:rPr>
                <w:rFonts w:cs="Times New Roman"/>
                <w:sz w:val="20"/>
                <w:szCs w:val="20"/>
              </w:rPr>
            </w:pPr>
            <w:r w:rsidRPr="00652849">
              <w:rPr>
                <w:rFonts w:cs="Times New Roman"/>
                <w:sz w:val="20"/>
                <w:szCs w:val="20"/>
              </w:rPr>
              <w:t>2</w:t>
            </w:r>
          </w:p>
        </w:tc>
        <w:tc>
          <w:tcPr>
            <w:tcW w:w="1056" w:type="dxa"/>
          </w:tcPr>
          <w:p w14:paraId="4A29744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Consultar Sanciones sin resultados</w:t>
            </w:r>
          </w:p>
        </w:tc>
        <w:tc>
          <w:tcPr>
            <w:tcW w:w="1032" w:type="dxa"/>
          </w:tcPr>
          <w:p w14:paraId="335ECC7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Consultar Sanciones</w:t>
            </w:r>
          </w:p>
        </w:tc>
        <w:tc>
          <w:tcPr>
            <w:tcW w:w="2364" w:type="dxa"/>
          </w:tcPr>
          <w:p w14:paraId="56D7CB8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41"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2FA8A88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745627B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La Edición “Jockey 2014” se encuentra </w:t>
            </w:r>
            <w:r w:rsidRPr="00652849">
              <w:rPr>
                <w:rFonts w:cs="Times New Roman"/>
                <w:sz w:val="20"/>
                <w:szCs w:val="20"/>
                <w:lang w:val="es-ES"/>
              </w:rPr>
              <w:lastRenderedPageBreak/>
              <w:t>cargada en el torneo “Torneo Jockey Club”</w:t>
            </w:r>
          </w:p>
          <w:p w14:paraId="283FA90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configurada.</w:t>
            </w:r>
          </w:p>
          <w:p w14:paraId="2D440E8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La Edición “Jockey 2014” en su configuración gestiona </w:t>
            </w:r>
            <w:r w:rsidRPr="00652849">
              <w:rPr>
                <w:rFonts w:cs="Times New Roman"/>
                <w:b/>
                <w:sz w:val="20"/>
                <w:szCs w:val="20"/>
                <w:lang w:val="es-ES"/>
              </w:rPr>
              <w:t>Sanciones.</w:t>
            </w:r>
          </w:p>
          <w:p w14:paraId="26EEA94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No se identificó ninguna sanción asociada a la edición “Jockey 2014”</w:t>
            </w:r>
          </w:p>
        </w:tc>
        <w:tc>
          <w:tcPr>
            <w:tcW w:w="2552" w:type="dxa"/>
          </w:tcPr>
          <w:p w14:paraId="2CE1379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1.El usuario se loguea como </w:t>
            </w:r>
            <w:hyperlink r:id="rId142"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571EDFD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“Sanciones”</w:t>
            </w:r>
          </w:p>
          <w:p w14:paraId="567F2815"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67317EB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- 4.El usuario selecciona la opción “Seleccionar Edición”.</w:t>
            </w:r>
          </w:p>
        </w:tc>
        <w:tc>
          <w:tcPr>
            <w:tcW w:w="1842" w:type="dxa"/>
          </w:tcPr>
          <w:p w14:paraId="70D6876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71151CE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sanciones (sanciones.aspx).</w:t>
            </w:r>
          </w:p>
          <w:p w14:paraId="5201F93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4.El sistema mostrará en la parte derecha de la pantalla de sanciones, la consulta de sanciones. Se visualizará una grilla de Sanciones Existentes con el mensaje </w:t>
            </w:r>
            <w:r w:rsidRPr="00652849">
              <w:rPr>
                <w:rFonts w:cs="Times New Roman"/>
                <w:b/>
                <w:sz w:val="20"/>
                <w:szCs w:val="20"/>
                <w:lang w:val="es-ES"/>
              </w:rPr>
              <w:t>“No se encuentran sanciones registradas”.</w:t>
            </w:r>
          </w:p>
          <w:p w14:paraId="30C2C19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D42C65" w:rsidRPr="00652849" w14:paraId="4BE0D0F2"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2CDD5AC9" w14:textId="77777777" w:rsidR="00D42C65" w:rsidRPr="00652849" w:rsidRDefault="00D42C65" w:rsidP="00D42C65">
            <w:pPr>
              <w:jc w:val="left"/>
              <w:rPr>
                <w:rFonts w:cs="Times New Roman"/>
                <w:sz w:val="20"/>
                <w:szCs w:val="20"/>
              </w:rPr>
            </w:pPr>
            <w:r w:rsidRPr="00652849">
              <w:rPr>
                <w:rFonts w:cs="Times New Roman"/>
                <w:sz w:val="20"/>
                <w:szCs w:val="20"/>
              </w:rPr>
              <w:lastRenderedPageBreak/>
              <w:t>3</w:t>
            </w:r>
          </w:p>
        </w:tc>
        <w:tc>
          <w:tcPr>
            <w:tcW w:w="1056" w:type="dxa"/>
          </w:tcPr>
          <w:p w14:paraId="42F09A7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Eliminar sanción con éxito</w:t>
            </w:r>
          </w:p>
        </w:tc>
        <w:tc>
          <w:tcPr>
            <w:tcW w:w="1032" w:type="dxa"/>
          </w:tcPr>
          <w:p w14:paraId="236207E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Eliminar sanción</w:t>
            </w:r>
          </w:p>
        </w:tc>
        <w:tc>
          <w:tcPr>
            <w:tcW w:w="2364" w:type="dxa"/>
          </w:tcPr>
          <w:p w14:paraId="02D6898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43"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7B67D57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5976128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21B08D3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configurada.</w:t>
            </w:r>
          </w:p>
          <w:p w14:paraId="0D276E1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La Edición “Jockey 2014” en su configuración gestiona </w:t>
            </w:r>
            <w:r w:rsidRPr="00652849">
              <w:rPr>
                <w:rFonts w:cs="Times New Roman"/>
                <w:b/>
                <w:sz w:val="20"/>
                <w:szCs w:val="20"/>
                <w:lang w:val="es-ES"/>
              </w:rPr>
              <w:t>Sanciones.</w:t>
            </w:r>
          </w:p>
          <w:p w14:paraId="3CB68D9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Se identificó al menos una sanción asociada a la edición “Jockey 2014”</w:t>
            </w:r>
          </w:p>
        </w:tc>
        <w:tc>
          <w:tcPr>
            <w:tcW w:w="2552" w:type="dxa"/>
          </w:tcPr>
          <w:p w14:paraId="4263C18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44"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080393A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“Sanciones”</w:t>
            </w:r>
          </w:p>
          <w:p w14:paraId="0C438DE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16A7F83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- 4.El usuario selecciona la opción “Seleccionar Edición”.</w:t>
            </w:r>
          </w:p>
          <w:p w14:paraId="44EB18C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- 5.El usuario selecciona la opción </w:t>
            </w:r>
            <w:r w:rsidRPr="00652849">
              <w:rPr>
                <w:rFonts w:cs="Times New Roman"/>
                <w:b/>
                <w:sz w:val="20"/>
                <w:szCs w:val="20"/>
                <w:lang w:val="es-ES"/>
              </w:rPr>
              <w:t>“Eliminar”</w:t>
            </w:r>
            <w:r w:rsidRPr="00652849">
              <w:rPr>
                <w:rFonts w:cs="Times New Roman"/>
                <w:sz w:val="20"/>
                <w:szCs w:val="20"/>
                <w:lang w:val="es-ES"/>
              </w:rPr>
              <w:t xml:space="preserve"> de una sanción.</w:t>
            </w:r>
          </w:p>
          <w:p w14:paraId="0A222AE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- 6.El usuario acepta la confirmación de la eliminación de la sanción.</w:t>
            </w:r>
          </w:p>
        </w:tc>
        <w:tc>
          <w:tcPr>
            <w:tcW w:w="1842" w:type="dxa"/>
          </w:tcPr>
          <w:p w14:paraId="5BD420D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73FC411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sanciones (sanciones.aspx).</w:t>
            </w:r>
          </w:p>
          <w:p w14:paraId="2F5A655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4.El sistema mostrará en la parte derecha de la pantalla de sanciones, la consulta de sanciones. Se visualizará una grilla de Sanciones Existentes con las siguientes columnas: </w:t>
            </w:r>
          </w:p>
          <w:p w14:paraId="39EEFE8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Fecha, Equipo, Jugador, Motivo, Puntos a Quitar y Cantidad de fechas suspendidas</w:t>
            </w:r>
            <w:r w:rsidRPr="00652849">
              <w:rPr>
                <w:rFonts w:cs="Times New Roman"/>
                <w:sz w:val="20"/>
                <w:szCs w:val="20"/>
                <w:lang w:val="es-ES"/>
              </w:rPr>
              <w:t>. Además por cada sanción se podrá eliminar y actualizar los datos de ésta.</w:t>
            </w:r>
          </w:p>
          <w:p w14:paraId="20A7F3F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5.El sistema pedirá confirmación ante la acción destructiva: ¿Está </w:t>
            </w:r>
            <w:r w:rsidRPr="00652849">
              <w:rPr>
                <w:rFonts w:cs="Times New Roman"/>
                <w:sz w:val="20"/>
                <w:szCs w:val="20"/>
                <w:lang w:val="es-ES"/>
              </w:rPr>
              <w:lastRenderedPageBreak/>
              <w:t>seguro que desea eliminar la sanción?</w:t>
            </w:r>
          </w:p>
          <w:p w14:paraId="6646F98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6.El sistema eliminará la sanción y ésta dejará de visualizarse en la consulta de sanciones existentes.</w:t>
            </w:r>
          </w:p>
        </w:tc>
      </w:tr>
      <w:tr w:rsidR="00D42C65" w:rsidRPr="00652849" w14:paraId="53B70CBA"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0ABCA045" w14:textId="77777777" w:rsidR="00D42C65" w:rsidRPr="00652849" w:rsidRDefault="00D42C65" w:rsidP="00D42C65">
            <w:pPr>
              <w:jc w:val="left"/>
              <w:rPr>
                <w:rFonts w:cs="Times New Roman"/>
                <w:sz w:val="20"/>
                <w:szCs w:val="20"/>
              </w:rPr>
            </w:pPr>
            <w:r w:rsidRPr="00652849">
              <w:rPr>
                <w:rFonts w:cs="Times New Roman"/>
                <w:sz w:val="20"/>
                <w:szCs w:val="20"/>
              </w:rPr>
              <w:lastRenderedPageBreak/>
              <w:t>4</w:t>
            </w:r>
          </w:p>
        </w:tc>
        <w:tc>
          <w:tcPr>
            <w:tcW w:w="1056" w:type="dxa"/>
          </w:tcPr>
          <w:p w14:paraId="015D2E1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Modificar sanción con éxito</w:t>
            </w:r>
          </w:p>
        </w:tc>
        <w:tc>
          <w:tcPr>
            <w:tcW w:w="1032" w:type="dxa"/>
          </w:tcPr>
          <w:p w14:paraId="6EBD021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Modificar sanción</w:t>
            </w:r>
          </w:p>
        </w:tc>
        <w:tc>
          <w:tcPr>
            <w:tcW w:w="2364" w:type="dxa"/>
          </w:tcPr>
          <w:p w14:paraId="640603D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45"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55CF6D6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11A42D9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6276677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configurada.</w:t>
            </w:r>
          </w:p>
          <w:p w14:paraId="736BA64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La Edición “Jockey 2014” en su configuración gestiona </w:t>
            </w:r>
            <w:r w:rsidRPr="00652849">
              <w:rPr>
                <w:rFonts w:cs="Times New Roman"/>
                <w:b/>
                <w:sz w:val="20"/>
                <w:szCs w:val="20"/>
                <w:lang w:val="es-ES"/>
              </w:rPr>
              <w:t>Sanciones.</w:t>
            </w:r>
          </w:p>
          <w:p w14:paraId="03D7DE0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Se identificó al menos una sanción aplicada al equipo “Belgrano” con fecha 02/05/2015</w:t>
            </w:r>
          </w:p>
        </w:tc>
        <w:tc>
          <w:tcPr>
            <w:tcW w:w="2552" w:type="dxa"/>
          </w:tcPr>
          <w:p w14:paraId="0B6D3E0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46"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78F0A48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“Sanciones”</w:t>
            </w:r>
          </w:p>
          <w:p w14:paraId="42E5763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77F3D57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- 4.El usuario selecciona la opción “Seleccionar Edición”.</w:t>
            </w:r>
          </w:p>
          <w:p w14:paraId="60523C9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- 5.El usuario selecciona la opción </w:t>
            </w:r>
            <w:r w:rsidRPr="00652849">
              <w:rPr>
                <w:rFonts w:cs="Times New Roman"/>
                <w:b/>
                <w:sz w:val="20"/>
                <w:szCs w:val="20"/>
                <w:lang w:val="es-ES"/>
              </w:rPr>
              <w:t>“Modificar”</w:t>
            </w:r>
            <w:r w:rsidRPr="00652849">
              <w:rPr>
                <w:rFonts w:cs="Times New Roman"/>
                <w:sz w:val="20"/>
                <w:szCs w:val="20"/>
                <w:lang w:val="es-ES"/>
              </w:rPr>
              <w:t xml:space="preserve"> de la sanción aplicada al equipo Belgrano.</w:t>
            </w:r>
          </w:p>
          <w:p w14:paraId="4DEBEDA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- 6.El usuario cambiará la fecha de la sanción 02/05/2015 por 05/05/2015.</w:t>
            </w:r>
          </w:p>
          <w:p w14:paraId="6F084C3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- 7.El usuario selecciona la opción Modificar.</w:t>
            </w:r>
          </w:p>
        </w:tc>
        <w:tc>
          <w:tcPr>
            <w:tcW w:w="1842" w:type="dxa"/>
          </w:tcPr>
          <w:p w14:paraId="2C600D0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7BE0B0E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sanciones (sanciones.aspx).</w:t>
            </w:r>
          </w:p>
          <w:p w14:paraId="75EFE60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4.El sistema mostrará en la parte derecha de la pantalla de sanciones, la consulta de sanciones. Se visualizará una grilla de Sanciones Existentes con las siguientes columnas: </w:t>
            </w:r>
          </w:p>
          <w:p w14:paraId="0F57D53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Fecha, Equipo, Jugador, Motivo, Puntos a Quitar y Cantidad de fechas suspendidas</w:t>
            </w:r>
            <w:r w:rsidRPr="00652849">
              <w:rPr>
                <w:rFonts w:cs="Times New Roman"/>
                <w:sz w:val="20"/>
                <w:szCs w:val="20"/>
                <w:lang w:val="es-ES"/>
              </w:rPr>
              <w:t>. Además por cada sanción se podrá eliminar y actualizar los datos de ésta.</w:t>
            </w:r>
          </w:p>
          <w:p w14:paraId="379C380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visualizará los datos de la sanción en la izquierda de la pantalla.</w:t>
            </w:r>
          </w:p>
          <w:p w14:paraId="7F1E97E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7.El sistema modificará la sanción y actualizará la sanción modificada en la consulta de </w:t>
            </w:r>
            <w:r w:rsidRPr="00652849">
              <w:rPr>
                <w:rFonts w:cs="Times New Roman"/>
                <w:sz w:val="20"/>
                <w:szCs w:val="20"/>
                <w:lang w:val="es-ES"/>
              </w:rPr>
              <w:lastRenderedPageBreak/>
              <w:t>sanciones existentes.</w:t>
            </w:r>
          </w:p>
        </w:tc>
      </w:tr>
      <w:tr w:rsidR="00D42C65" w:rsidRPr="00652849" w14:paraId="6F42AA71"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30702D3D" w14:textId="77777777" w:rsidR="00D42C65" w:rsidRPr="00652849" w:rsidRDefault="00D42C65" w:rsidP="00D42C65">
            <w:pPr>
              <w:jc w:val="left"/>
              <w:rPr>
                <w:rFonts w:cs="Times New Roman"/>
                <w:sz w:val="20"/>
                <w:szCs w:val="20"/>
              </w:rPr>
            </w:pPr>
            <w:r w:rsidRPr="00652849">
              <w:rPr>
                <w:rFonts w:cs="Times New Roman"/>
                <w:sz w:val="20"/>
                <w:szCs w:val="20"/>
              </w:rPr>
              <w:lastRenderedPageBreak/>
              <w:t>5</w:t>
            </w:r>
          </w:p>
        </w:tc>
        <w:tc>
          <w:tcPr>
            <w:tcW w:w="1056" w:type="dxa"/>
          </w:tcPr>
          <w:p w14:paraId="5A8445B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Registra Sanción de una edición que no gestiona sanciones</w:t>
            </w:r>
          </w:p>
        </w:tc>
        <w:tc>
          <w:tcPr>
            <w:tcW w:w="1032" w:type="dxa"/>
          </w:tcPr>
          <w:p w14:paraId="1F726A8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Registrar Sanción</w:t>
            </w:r>
          </w:p>
        </w:tc>
        <w:tc>
          <w:tcPr>
            <w:tcW w:w="2364" w:type="dxa"/>
          </w:tcPr>
          <w:p w14:paraId="036E4F2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47"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39DE8FC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2A3DFF7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277E209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configurada.</w:t>
            </w:r>
          </w:p>
          <w:p w14:paraId="2CB6239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La Edición “Jockey 2014” en su configuración </w:t>
            </w:r>
            <w:r w:rsidRPr="00652849">
              <w:rPr>
                <w:rFonts w:cs="Times New Roman"/>
                <w:b/>
                <w:sz w:val="20"/>
                <w:szCs w:val="20"/>
                <w:u w:val="single"/>
                <w:lang w:val="es-ES"/>
              </w:rPr>
              <w:t>NO gestiona Sanciones.</w:t>
            </w:r>
          </w:p>
          <w:p w14:paraId="627F472B"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552" w:type="dxa"/>
          </w:tcPr>
          <w:p w14:paraId="47DA202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48"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160F4DD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“Sanciones”</w:t>
            </w:r>
          </w:p>
          <w:p w14:paraId="642AA96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53B2461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selecciona la opción “Seleccionar Edición”.</w:t>
            </w:r>
          </w:p>
        </w:tc>
        <w:tc>
          <w:tcPr>
            <w:tcW w:w="1842" w:type="dxa"/>
          </w:tcPr>
          <w:p w14:paraId="7936A5A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407D1F2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sanciones (sanciones.aspx).</w:t>
            </w:r>
          </w:p>
          <w:p w14:paraId="1B21EDC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sz w:val="20"/>
                <w:szCs w:val="20"/>
                <w:lang w:val="es-ES"/>
              </w:rPr>
              <w:t xml:space="preserve">4.El sistema informará mediante un mensaje que </w:t>
            </w:r>
            <w:r w:rsidRPr="00652849">
              <w:rPr>
                <w:rFonts w:cs="Times New Roman"/>
                <w:b/>
                <w:sz w:val="20"/>
                <w:szCs w:val="20"/>
                <w:lang w:val="es-ES"/>
              </w:rPr>
              <w:t>la edición seleccionada NO ADMINISTRA SANCIONES.</w:t>
            </w:r>
          </w:p>
          <w:p w14:paraId="7FAB720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bl>
    <w:p w14:paraId="509BA4F5" w14:textId="77777777" w:rsidR="00D42C65" w:rsidRDefault="00D42C65" w:rsidP="00377091">
      <w:pPr>
        <w:rPr>
          <w:lang w:val="es-ES"/>
        </w:rPr>
      </w:pPr>
    </w:p>
    <w:p w14:paraId="66BC39CB" w14:textId="13254B41" w:rsidR="00D42C65" w:rsidRPr="008C0D89" w:rsidRDefault="008C0D89" w:rsidP="008C0D89">
      <w:pPr>
        <w:pStyle w:val="Ttulo3"/>
      </w:pPr>
      <w:bookmarkStart w:id="123" w:name="_Toc421793219"/>
      <w:r w:rsidRPr="008C0D89">
        <w:t>Sprint #10</w:t>
      </w:r>
      <w:bookmarkEnd w:id="123"/>
    </w:p>
    <w:tbl>
      <w:tblPr>
        <w:tblStyle w:val="Tabladecuadrcula1clara-nfasis1"/>
        <w:tblW w:w="9923" w:type="dxa"/>
        <w:tblInd w:w="-289" w:type="dxa"/>
        <w:tblLook w:val="04A0" w:firstRow="1" w:lastRow="0" w:firstColumn="1" w:lastColumn="0" w:noHBand="0" w:noVBand="1"/>
      </w:tblPr>
      <w:tblGrid>
        <w:gridCol w:w="844"/>
        <w:gridCol w:w="1191"/>
        <w:gridCol w:w="1190"/>
        <w:gridCol w:w="2561"/>
        <w:gridCol w:w="2584"/>
        <w:gridCol w:w="1553"/>
      </w:tblGrid>
      <w:tr w:rsidR="00D42C65" w:rsidRPr="00652849" w14:paraId="648CC04C" w14:textId="77777777" w:rsidTr="00652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gridSpan w:val="6"/>
            <w:shd w:val="clear" w:color="auto" w:fill="F2F2F2" w:themeFill="background1" w:themeFillShade="F2"/>
          </w:tcPr>
          <w:p w14:paraId="7568943D"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QUE GOLAZO:</w:t>
            </w:r>
          </w:p>
          <w:p w14:paraId="480BD568"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Sistema de Gestión de Torneos de Futbol</w:t>
            </w:r>
          </w:p>
          <w:p w14:paraId="0906CA54" w14:textId="77777777" w:rsidR="00D42C65" w:rsidRPr="00652849" w:rsidRDefault="00D42C65" w:rsidP="00D42C65">
            <w:pPr>
              <w:jc w:val="center"/>
              <w:rPr>
                <w:rFonts w:cs="Times New Roman"/>
                <w:sz w:val="20"/>
                <w:szCs w:val="20"/>
              </w:rPr>
            </w:pPr>
            <w:r w:rsidRPr="00652849">
              <w:rPr>
                <w:rFonts w:cs="Times New Roman"/>
                <w:b w:val="0"/>
                <w:sz w:val="20"/>
                <w:szCs w:val="20"/>
              </w:rPr>
              <w:t>SPRINT # 10</w:t>
            </w:r>
          </w:p>
        </w:tc>
      </w:tr>
      <w:tr w:rsidR="00D42C65" w:rsidRPr="00652849" w14:paraId="284E35AD" w14:textId="77777777" w:rsidTr="00652849">
        <w:tc>
          <w:tcPr>
            <w:cnfStyle w:val="001000000000" w:firstRow="0" w:lastRow="0" w:firstColumn="1" w:lastColumn="0" w:oddVBand="0" w:evenVBand="0" w:oddHBand="0" w:evenHBand="0" w:firstRowFirstColumn="0" w:firstRowLastColumn="0" w:lastRowFirstColumn="0" w:lastRowLastColumn="0"/>
            <w:tcW w:w="9923" w:type="dxa"/>
            <w:gridSpan w:val="6"/>
          </w:tcPr>
          <w:p w14:paraId="06B9FDE7"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PLANTILLA DE CASOS DE PRUEBA</w:t>
            </w:r>
          </w:p>
        </w:tc>
      </w:tr>
      <w:tr w:rsidR="00D42C65" w:rsidRPr="00652849" w14:paraId="33049489" w14:textId="77777777" w:rsidTr="00652849">
        <w:trPr>
          <w:trHeight w:val="824"/>
        </w:trPr>
        <w:tc>
          <w:tcPr>
            <w:cnfStyle w:val="001000000000" w:firstRow="0" w:lastRow="0" w:firstColumn="1" w:lastColumn="0" w:oddVBand="0" w:evenVBand="0" w:oddHBand="0" w:evenHBand="0" w:firstRowFirstColumn="0" w:firstRowLastColumn="0" w:lastRowFirstColumn="0" w:lastRowLastColumn="0"/>
            <w:tcW w:w="1077" w:type="dxa"/>
          </w:tcPr>
          <w:p w14:paraId="5B6DEE82" w14:textId="77777777" w:rsidR="00D42C65" w:rsidRPr="00652849" w:rsidRDefault="00D42C65" w:rsidP="00D42C65">
            <w:pPr>
              <w:jc w:val="center"/>
              <w:rPr>
                <w:rFonts w:cs="Times New Roman"/>
                <w:b w:val="0"/>
                <w:sz w:val="20"/>
                <w:szCs w:val="20"/>
              </w:rPr>
            </w:pPr>
            <w:r w:rsidRPr="00652849">
              <w:rPr>
                <w:rFonts w:cs="Times New Roman"/>
                <w:b w:val="0"/>
                <w:sz w:val="20"/>
                <w:szCs w:val="20"/>
              </w:rPr>
              <w:t>ID Caso de Prueba</w:t>
            </w:r>
          </w:p>
        </w:tc>
        <w:tc>
          <w:tcPr>
            <w:tcW w:w="1191" w:type="dxa"/>
          </w:tcPr>
          <w:p w14:paraId="2363E811"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1190" w:type="dxa"/>
          </w:tcPr>
          <w:p w14:paraId="4ACA8ACC"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2561" w:type="dxa"/>
          </w:tcPr>
          <w:p w14:paraId="573B9DE8"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2584" w:type="dxa"/>
          </w:tcPr>
          <w:p w14:paraId="2525B968"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1320" w:type="dxa"/>
          </w:tcPr>
          <w:p w14:paraId="33468261"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D42C65" w:rsidRPr="00652849" w14:paraId="63446430"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51C328AE" w14:textId="77777777" w:rsidR="00D42C65" w:rsidRPr="00652849" w:rsidRDefault="00D42C65" w:rsidP="00D42C65">
            <w:pPr>
              <w:jc w:val="left"/>
              <w:rPr>
                <w:rFonts w:cs="Times New Roman"/>
                <w:sz w:val="20"/>
                <w:szCs w:val="20"/>
              </w:rPr>
            </w:pPr>
            <w:r w:rsidRPr="00652849">
              <w:rPr>
                <w:rFonts w:cs="Times New Roman"/>
                <w:sz w:val="20"/>
                <w:szCs w:val="20"/>
              </w:rPr>
              <w:t>1</w:t>
            </w:r>
          </w:p>
        </w:tc>
        <w:tc>
          <w:tcPr>
            <w:tcW w:w="1191" w:type="dxa"/>
          </w:tcPr>
          <w:p w14:paraId="46FC7E0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Generar Fixture Eliminatorio sin éxito – Cantidad de Equipos incorrecta</w:t>
            </w:r>
          </w:p>
          <w:p w14:paraId="5F7C35E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190" w:type="dxa"/>
          </w:tcPr>
          <w:p w14:paraId="3B2BAFF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Generar Fixture Eliminatorio</w:t>
            </w:r>
          </w:p>
        </w:tc>
        <w:tc>
          <w:tcPr>
            <w:tcW w:w="2561" w:type="dxa"/>
          </w:tcPr>
          <w:p w14:paraId="160A453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49"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230D0D9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46CF3AD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1710190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registrada.</w:t>
            </w:r>
          </w:p>
          <w:p w14:paraId="5F9DD93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Se identificó el Tipo de Fixture, Eliminatorio.</w:t>
            </w:r>
          </w:p>
          <w:p w14:paraId="45A4115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Se identificó al menos 3 equipos asociados al </w:t>
            </w:r>
            <w:r w:rsidRPr="00652849">
              <w:rPr>
                <w:rFonts w:cs="Times New Roman"/>
                <w:sz w:val="20"/>
                <w:szCs w:val="20"/>
                <w:lang w:val="es-ES"/>
              </w:rPr>
              <w:lastRenderedPageBreak/>
              <w:t>torneo “Torneo Jockey Club”</w:t>
            </w:r>
          </w:p>
          <w:p w14:paraId="423A0D13"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584" w:type="dxa"/>
          </w:tcPr>
          <w:p w14:paraId="48145CE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1.El usuario se loguea como </w:t>
            </w:r>
            <w:hyperlink r:id="rId150"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503D034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“Ediciones”</w:t>
            </w:r>
          </w:p>
          <w:p w14:paraId="4FB484B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3.El usuario selecciona la opción </w:t>
            </w:r>
            <w:r w:rsidRPr="00652849">
              <w:rPr>
                <w:rFonts w:cs="Times New Roman"/>
                <w:b/>
                <w:sz w:val="20"/>
                <w:szCs w:val="20"/>
                <w:lang w:val="es-ES"/>
              </w:rPr>
              <w:t>Configurar Edición</w:t>
            </w:r>
            <w:r w:rsidRPr="00652849">
              <w:rPr>
                <w:rFonts w:cs="Times New Roman"/>
                <w:sz w:val="20"/>
                <w:szCs w:val="20"/>
                <w:lang w:val="es-ES"/>
              </w:rPr>
              <w:t xml:space="preserve"> de la edición “Jockey 2014”.</w:t>
            </w:r>
          </w:p>
          <w:p w14:paraId="5B53BE29"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4.El usuario selecciona las preferencias de la edición </w:t>
            </w:r>
          </w:p>
          <w:p w14:paraId="36B323C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la opción Siguiente.</w:t>
            </w:r>
          </w:p>
          <w:p w14:paraId="116F7C6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6.El usuario selecciona 3 Equipos</w:t>
            </w:r>
          </w:p>
          <w:p w14:paraId="7D054F3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Siguiente.</w:t>
            </w:r>
          </w:p>
          <w:p w14:paraId="4FBCE73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8.El usuario selecciona en el combo </w:t>
            </w:r>
            <w:r w:rsidRPr="00652849">
              <w:rPr>
                <w:rFonts w:cs="Times New Roman"/>
                <w:b/>
                <w:sz w:val="20"/>
                <w:szCs w:val="20"/>
                <w:lang w:val="es-ES"/>
              </w:rPr>
              <w:t>Tipo Fixture “Eliminatorio”</w:t>
            </w:r>
          </w:p>
          <w:p w14:paraId="1CFF1B19"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usuario selecciona la opción Mostrar Fase.</w:t>
            </w:r>
          </w:p>
        </w:tc>
        <w:tc>
          <w:tcPr>
            <w:tcW w:w="1320" w:type="dxa"/>
          </w:tcPr>
          <w:p w14:paraId="01BF5A1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sistema muestra su página de inicio (index.aspx).</w:t>
            </w:r>
          </w:p>
          <w:p w14:paraId="24EED25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ediciones (ediciones.aspx).</w:t>
            </w:r>
          </w:p>
          <w:p w14:paraId="7907DB6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mostrará el asistente de configuración.</w:t>
            </w:r>
          </w:p>
          <w:p w14:paraId="3D78C4B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5.El sistema visualizará la </w:t>
            </w:r>
            <w:r w:rsidRPr="00652849">
              <w:rPr>
                <w:rFonts w:cs="Times New Roman"/>
                <w:sz w:val="20"/>
                <w:szCs w:val="20"/>
                <w:lang w:val="es-ES"/>
              </w:rPr>
              <w:lastRenderedPageBreak/>
              <w:t>selección de Equipos a participar.</w:t>
            </w:r>
          </w:p>
          <w:p w14:paraId="5D1EEF8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sistema visualizará la Configuración de Fases con el combo Tipo de Fixture cargado con los tipos de Fixture.</w:t>
            </w:r>
          </w:p>
          <w:p w14:paraId="06D8DCF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9. El sistema informará que </w:t>
            </w:r>
          </w:p>
          <w:p w14:paraId="48A213C0" w14:textId="77777777" w:rsidR="00D42C65" w:rsidRPr="00652849" w:rsidRDefault="00D42C65" w:rsidP="00AA4779">
            <w:pPr>
              <w:cnfStyle w:val="000000000000" w:firstRow="0" w:lastRow="0" w:firstColumn="0" w:lastColumn="0" w:oddVBand="0" w:evenVBand="0" w:oddHBand="0" w:evenHBand="0" w:firstRowFirstColumn="0" w:firstRowLastColumn="0" w:lastRowFirstColumn="0" w:lastRowLastColumn="0"/>
              <w:rPr>
                <w:sz w:val="20"/>
                <w:szCs w:val="20"/>
                <w:lang w:val="es-ES" w:eastAsia="es-AR"/>
              </w:rPr>
            </w:pPr>
            <w:r w:rsidRPr="00652849">
              <w:rPr>
                <w:sz w:val="20"/>
                <w:szCs w:val="20"/>
                <w:lang w:val="es-ES" w:eastAsia="es-AR"/>
              </w:rPr>
              <w:t>Cantidad de equipos inválida.</w:t>
            </w:r>
          </w:p>
          <w:p w14:paraId="0CDC77AF" w14:textId="77777777" w:rsidR="00D42C65" w:rsidRPr="00652849" w:rsidRDefault="00D42C65" w:rsidP="00D42C65">
            <w:pPr>
              <w:spacing w:line="257" w:lineRule="atLeast"/>
              <w:jc w:val="left"/>
              <w:cnfStyle w:val="000000000000" w:firstRow="0" w:lastRow="0" w:firstColumn="0" w:lastColumn="0" w:oddVBand="0" w:evenVBand="0" w:oddHBand="0" w:evenHBand="0" w:firstRowFirstColumn="0" w:firstRowLastColumn="0" w:lastRowFirstColumn="0" w:lastRowLastColumn="0"/>
              <w:rPr>
                <w:rFonts w:eastAsia="Times New Roman" w:cs="Helvetica"/>
                <w:b/>
                <w:color w:val="B80000"/>
                <w:sz w:val="20"/>
                <w:szCs w:val="20"/>
                <w:lang w:val="es-ES" w:eastAsia="es-AR"/>
              </w:rPr>
            </w:pPr>
            <w:r w:rsidRPr="00652849">
              <w:rPr>
                <w:rFonts w:eastAsia="Times New Roman" w:cs="Helvetica"/>
                <w:b/>
                <w:color w:val="B80000"/>
                <w:sz w:val="20"/>
                <w:szCs w:val="20"/>
                <w:lang w:val="es-ES" w:eastAsia="es-AR"/>
              </w:rPr>
              <w:t>Para fixtures tipo "Eliminatorio" solo se admiten 4, 8, 16, 32, 64 o 128 equipos.</w:t>
            </w:r>
          </w:p>
          <w:p w14:paraId="00E81A4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D42C65" w:rsidRPr="00652849" w14:paraId="3EEA3EBE"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51C47C33" w14:textId="77777777" w:rsidR="00D42C65" w:rsidRPr="00652849" w:rsidRDefault="00D42C65" w:rsidP="00D42C65">
            <w:pPr>
              <w:jc w:val="left"/>
              <w:rPr>
                <w:rFonts w:cs="Times New Roman"/>
                <w:sz w:val="20"/>
                <w:szCs w:val="20"/>
              </w:rPr>
            </w:pPr>
            <w:r w:rsidRPr="00652849">
              <w:rPr>
                <w:rFonts w:cs="Times New Roman"/>
                <w:sz w:val="20"/>
                <w:szCs w:val="20"/>
              </w:rPr>
              <w:lastRenderedPageBreak/>
              <w:t>2</w:t>
            </w:r>
          </w:p>
        </w:tc>
        <w:tc>
          <w:tcPr>
            <w:tcW w:w="1191" w:type="dxa"/>
          </w:tcPr>
          <w:p w14:paraId="79DD920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Generar Fixture Eliminatorio con éxito – Cantidad de Equipos Correcta</w:t>
            </w:r>
          </w:p>
          <w:p w14:paraId="44373CA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p>
        </w:tc>
        <w:tc>
          <w:tcPr>
            <w:tcW w:w="1190" w:type="dxa"/>
          </w:tcPr>
          <w:p w14:paraId="161DC78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Generar Fixture Eliminatorio</w:t>
            </w:r>
          </w:p>
        </w:tc>
        <w:tc>
          <w:tcPr>
            <w:tcW w:w="2561" w:type="dxa"/>
          </w:tcPr>
          <w:p w14:paraId="0F7C541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51"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2FB3E71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23B4BE7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67FC7B2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registrada.</w:t>
            </w:r>
          </w:p>
          <w:p w14:paraId="5C0E6F4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Se identificó el Tipo de Fixture, Eliminatorio.</w:t>
            </w:r>
          </w:p>
          <w:p w14:paraId="30CFA8E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Se identificó al menos 4 equipos asociados al torneo “Torneo Jockey Club”</w:t>
            </w:r>
          </w:p>
          <w:p w14:paraId="29902D1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2584" w:type="dxa"/>
          </w:tcPr>
          <w:p w14:paraId="1B1DBC05"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52"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5EC2D34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“Ediciones”</w:t>
            </w:r>
          </w:p>
          <w:p w14:paraId="7330EF6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3.El usuario selecciona la opción </w:t>
            </w:r>
            <w:r w:rsidRPr="00652849">
              <w:rPr>
                <w:rFonts w:cs="Times New Roman"/>
                <w:b/>
                <w:sz w:val="20"/>
                <w:szCs w:val="20"/>
                <w:lang w:val="es-ES"/>
              </w:rPr>
              <w:t>Configurar Edición</w:t>
            </w:r>
            <w:r w:rsidRPr="00652849">
              <w:rPr>
                <w:rFonts w:cs="Times New Roman"/>
                <w:sz w:val="20"/>
                <w:szCs w:val="20"/>
                <w:lang w:val="es-ES"/>
              </w:rPr>
              <w:t xml:space="preserve"> de la edición “Jockey 2014”.</w:t>
            </w:r>
          </w:p>
          <w:p w14:paraId="375C8E9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4.El usuario selecciona las preferencias de la edición </w:t>
            </w:r>
          </w:p>
          <w:p w14:paraId="74D6363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usuario selecciona la opción Siguiente.</w:t>
            </w:r>
          </w:p>
          <w:p w14:paraId="58EA477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6.El usuario selecciona 4 Equipos</w:t>
            </w:r>
          </w:p>
          <w:p w14:paraId="2EC3E99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7.El usuario selecciona la opción Siguiente.</w:t>
            </w:r>
          </w:p>
          <w:p w14:paraId="2CE5CF8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8.El usuario selecciona en el combo </w:t>
            </w:r>
            <w:r w:rsidRPr="00652849">
              <w:rPr>
                <w:rFonts w:cs="Times New Roman"/>
                <w:b/>
                <w:sz w:val="20"/>
                <w:szCs w:val="20"/>
                <w:lang w:val="es-ES"/>
              </w:rPr>
              <w:t>Tipo Fixture “Eliminatorio”</w:t>
            </w:r>
          </w:p>
          <w:p w14:paraId="075831D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- 9.El usuario selecciona la opción Mostrar Fase.</w:t>
            </w:r>
          </w:p>
          <w:p w14:paraId="5D7BA70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- 10.El usuario selecciona la opción Siguiente.</w:t>
            </w:r>
          </w:p>
          <w:p w14:paraId="6BC335F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 El usuario selecciona la opción Confirmar</w:t>
            </w:r>
          </w:p>
        </w:tc>
        <w:tc>
          <w:tcPr>
            <w:tcW w:w="1320" w:type="dxa"/>
          </w:tcPr>
          <w:p w14:paraId="3AFA4C0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2F446A5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ediciones (ediciones.aspx).</w:t>
            </w:r>
          </w:p>
          <w:p w14:paraId="6EB12AE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mostrará el asistente de configuración.</w:t>
            </w:r>
          </w:p>
          <w:p w14:paraId="1DC6E35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visualizará la selección de Equipos a participar.</w:t>
            </w:r>
          </w:p>
          <w:p w14:paraId="720B4B5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7.El sistema visualizará la Configuración de Fases con el combo Tipo de Fixture cargado </w:t>
            </w:r>
            <w:r w:rsidRPr="00652849">
              <w:rPr>
                <w:rFonts w:cs="Times New Roman"/>
                <w:sz w:val="20"/>
                <w:szCs w:val="20"/>
                <w:lang w:val="es-ES"/>
              </w:rPr>
              <w:lastRenderedPageBreak/>
              <w:t>con los tipos de Fixture.</w:t>
            </w:r>
          </w:p>
          <w:p w14:paraId="3656ACF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9.El sistema visualizará el Fixture eliminatorio.</w:t>
            </w:r>
          </w:p>
          <w:p w14:paraId="363731F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sistema visualizará el resumen de la configuración de la edición.</w:t>
            </w:r>
          </w:p>
          <w:p w14:paraId="7E84923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11.El sistema grabará la configuración de la edición junto con su Fixture (Fechas y Partidos) y visualizará la pantalla de Fechas.</w:t>
            </w:r>
          </w:p>
        </w:tc>
      </w:tr>
      <w:tr w:rsidR="00D42C65" w:rsidRPr="00652849" w14:paraId="127899FF"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3B75D51E" w14:textId="77777777" w:rsidR="00D42C65" w:rsidRPr="00652849" w:rsidRDefault="00D42C65" w:rsidP="00D42C65">
            <w:pPr>
              <w:jc w:val="left"/>
              <w:rPr>
                <w:rFonts w:cs="Times New Roman"/>
                <w:sz w:val="20"/>
                <w:szCs w:val="20"/>
              </w:rPr>
            </w:pPr>
            <w:r w:rsidRPr="00652849">
              <w:rPr>
                <w:rFonts w:cs="Times New Roman"/>
                <w:sz w:val="20"/>
                <w:szCs w:val="20"/>
              </w:rPr>
              <w:lastRenderedPageBreak/>
              <w:t>3</w:t>
            </w:r>
          </w:p>
        </w:tc>
        <w:tc>
          <w:tcPr>
            <w:tcW w:w="1191" w:type="dxa"/>
          </w:tcPr>
          <w:p w14:paraId="327DAE6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Consulta de Fases – Fixture Eliminatorio</w:t>
            </w:r>
          </w:p>
        </w:tc>
        <w:tc>
          <w:tcPr>
            <w:tcW w:w="1190" w:type="dxa"/>
          </w:tcPr>
          <w:p w14:paraId="1A994CD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Consultar Fases</w:t>
            </w:r>
          </w:p>
        </w:tc>
        <w:tc>
          <w:tcPr>
            <w:tcW w:w="2561" w:type="dxa"/>
          </w:tcPr>
          <w:p w14:paraId="062675C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53"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0C8135A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53F4F44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774C3E1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La Edición “Jockey 2014” se encuentra configurada y presenta una Fase con tipo de Fixture Eliminatorio.</w:t>
            </w:r>
          </w:p>
        </w:tc>
        <w:tc>
          <w:tcPr>
            <w:tcW w:w="2584" w:type="dxa"/>
          </w:tcPr>
          <w:p w14:paraId="42F7646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54"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27D2BDA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“Fechas”</w:t>
            </w:r>
          </w:p>
          <w:p w14:paraId="5AC3408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0F9075F5"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despliega la Fase 1</w:t>
            </w:r>
          </w:p>
          <w:p w14:paraId="340A00D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320" w:type="dxa"/>
          </w:tcPr>
          <w:p w14:paraId="7ECEDA7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60A1224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fechas (fechas.aspx).</w:t>
            </w:r>
          </w:p>
          <w:p w14:paraId="20AD36F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3.El sistema visualizará las fases de la edición: visualizará la Fase 1 con el estado de la misma (Diagramada).</w:t>
            </w:r>
          </w:p>
          <w:p w14:paraId="30218F0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sz w:val="20"/>
                <w:szCs w:val="20"/>
                <w:lang w:val="es-ES"/>
              </w:rPr>
              <w:t xml:space="preserve">4.El usuario visualizará las instancias del Fixture: CUARTOS DE FINAL – SEMIFINAL – Y FINAL. </w:t>
            </w:r>
            <w:r w:rsidRPr="00652849">
              <w:rPr>
                <w:rFonts w:cs="Times New Roman"/>
                <w:b/>
                <w:sz w:val="20"/>
                <w:szCs w:val="20"/>
              </w:rPr>
              <w:t xml:space="preserve">De cada instancia visualiza los </w:t>
            </w:r>
            <w:r w:rsidRPr="00652849">
              <w:rPr>
                <w:rFonts w:cs="Times New Roman"/>
                <w:b/>
                <w:sz w:val="20"/>
                <w:szCs w:val="20"/>
              </w:rPr>
              <w:lastRenderedPageBreak/>
              <w:t>partidos asociados.</w:t>
            </w:r>
          </w:p>
        </w:tc>
      </w:tr>
      <w:tr w:rsidR="00D42C65" w:rsidRPr="00652849" w14:paraId="0C70B8E4"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37B883AF" w14:textId="77777777" w:rsidR="00D42C65" w:rsidRPr="00652849" w:rsidRDefault="00D42C65" w:rsidP="00D42C65">
            <w:pPr>
              <w:jc w:val="left"/>
              <w:rPr>
                <w:rFonts w:cs="Times New Roman"/>
                <w:sz w:val="20"/>
                <w:szCs w:val="20"/>
              </w:rPr>
            </w:pPr>
            <w:r w:rsidRPr="00652849">
              <w:rPr>
                <w:rFonts w:cs="Times New Roman"/>
                <w:sz w:val="20"/>
                <w:szCs w:val="20"/>
              </w:rPr>
              <w:lastRenderedPageBreak/>
              <w:t>4</w:t>
            </w:r>
          </w:p>
        </w:tc>
        <w:tc>
          <w:tcPr>
            <w:tcW w:w="1191" w:type="dxa"/>
          </w:tcPr>
          <w:p w14:paraId="3CA0A55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Consulta de Fases – Fixture Todos Contra Todos 1 solo grupo</w:t>
            </w:r>
          </w:p>
        </w:tc>
        <w:tc>
          <w:tcPr>
            <w:tcW w:w="1190" w:type="dxa"/>
          </w:tcPr>
          <w:p w14:paraId="79F2FEF8"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Consultar Fases</w:t>
            </w:r>
          </w:p>
        </w:tc>
        <w:tc>
          <w:tcPr>
            <w:tcW w:w="2561" w:type="dxa"/>
          </w:tcPr>
          <w:p w14:paraId="7A2C7B8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55"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178C11F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7399C01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6C6B154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La Edición “Jockey 2014” se encuentra configurada y presenta una Fase con tipo de Fixture Todos Contra Todos de un solo Grupo.</w:t>
            </w:r>
          </w:p>
        </w:tc>
        <w:tc>
          <w:tcPr>
            <w:tcW w:w="2584" w:type="dxa"/>
          </w:tcPr>
          <w:p w14:paraId="631B7C3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56"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307816F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“Fechas”</w:t>
            </w:r>
          </w:p>
          <w:p w14:paraId="0A1650F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152D970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despliega la Fase 1</w:t>
            </w:r>
          </w:p>
          <w:p w14:paraId="1108E72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320" w:type="dxa"/>
          </w:tcPr>
          <w:p w14:paraId="1D99833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254A9A1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fechas (fechas.aspx).</w:t>
            </w:r>
          </w:p>
          <w:p w14:paraId="3A06FD9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3.El sistema visualizará las fases de la edición: visualizará la Fase 1 con el estado de la misma (Diagramada).</w:t>
            </w:r>
          </w:p>
          <w:p w14:paraId="393A4B8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4.El usuario visualizará las FECHAS de la Fase y en cada Fecha, los partidos asociados.</w:t>
            </w:r>
          </w:p>
        </w:tc>
      </w:tr>
      <w:tr w:rsidR="00D42C65" w:rsidRPr="00652849" w14:paraId="1B27208E" w14:textId="77777777" w:rsidTr="00652849">
        <w:tc>
          <w:tcPr>
            <w:cnfStyle w:val="001000000000" w:firstRow="0" w:lastRow="0" w:firstColumn="1" w:lastColumn="0" w:oddVBand="0" w:evenVBand="0" w:oddHBand="0" w:evenHBand="0" w:firstRowFirstColumn="0" w:firstRowLastColumn="0" w:lastRowFirstColumn="0" w:lastRowLastColumn="0"/>
            <w:tcW w:w="1077" w:type="dxa"/>
          </w:tcPr>
          <w:p w14:paraId="5B71A871" w14:textId="77777777" w:rsidR="00D42C65" w:rsidRPr="00652849" w:rsidRDefault="00D42C65" w:rsidP="00D42C65">
            <w:pPr>
              <w:jc w:val="left"/>
              <w:rPr>
                <w:rFonts w:cs="Times New Roman"/>
                <w:sz w:val="20"/>
                <w:szCs w:val="20"/>
              </w:rPr>
            </w:pPr>
            <w:r w:rsidRPr="00652849">
              <w:rPr>
                <w:rFonts w:cs="Times New Roman"/>
                <w:sz w:val="20"/>
                <w:szCs w:val="20"/>
              </w:rPr>
              <w:t>5</w:t>
            </w:r>
          </w:p>
        </w:tc>
        <w:tc>
          <w:tcPr>
            <w:tcW w:w="1191" w:type="dxa"/>
          </w:tcPr>
          <w:p w14:paraId="3257D7EF"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Consulta de Fases – Fixture Todos Contra Todos Más de un Grupo</w:t>
            </w:r>
          </w:p>
        </w:tc>
        <w:tc>
          <w:tcPr>
            <w:tcW w:w="1190" w:type="dxa"/>
          </w:tcPr>
          <w:p w14:paraId="6F03C05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Consultar Fases</w:t>
            </w:r>
          </w:p>
        </w:tc>
        <w:tc>
          <w:tcPr>
            <w:tcW w:w="2561" w:type="dxa"/>
          </w:tcPr>
          <w:p w14:paraId="7DF6C59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57"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7F07E32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6CA3897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58DDA320"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La Edición “Jockey 2014” se encuentra configurada y presenta una Fase con tipo de Fixture Todos Contra Todos de más de un grupo</w:t>
            </w:r>
          </w:p>
        </w:tc>
        <w:tc>
          <w:tcPr>
            <w:tcW w:w="2584" w:type="dxa"/>
          </w:tcPr>
          <w:p w14:paraId="49C7D71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58"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12929C3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“Fechas”</w:t>
            </w:r>
          </w:p>
          <w:p w14:paraId="1D7FB92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47EFF35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despliega la Fase 1</w:t>
            </w:r>
          </w:p>
          <w:p w14:paraId="5B569A48" w14:textId="77777777" w:rsidR="00D42C65" w:rsidRPr="00652849" w:rsidRDefault="00D42C65" w:rsidP="00D42C65">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320" w:type="dxa"/>
          </w:tcPr>
          <w:p w14:paraId="2469A1E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037534C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fechas (fechas.aspx).</w:t>
            </w:r>
          </w:p>
          <w:p w14:paraId="427559B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3.El sistema visualizará las fases de la edición: visualizará la Fase 1 con el estado de la misma (Diagramada).</w:t>
            </w:r>
          </w:p>
          <w:p w14:paraId="2AFF31D2"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 xml:space="preserve">4.El usuario visualizará las FECHAS de la </w:t>
            </w:r>
            <w:r w:rsidRPr="00652849">
              <w:rPr>
                <w:rFonts w:cs="Times New Roman"/>
                <w:b/>
                <w:sz w:val="20"/>
                <w:szCs w:val="20"/>
                <w:lang w:val="es-ES"/>
              </w:rPr>
              <w:lastRenderedPageBreak/>
              <w:t>Fase y en cada Fecha, los partidos asociados. Cada Partido de la Fecha perteneciente a un mismo grupo se visualizará de un color determinado.</w:t>
            </w:r>
          </w:p>
        </w:tc>
      </w:tr>
    </w:tbl>
    <w:p w14:paraId="7DBE0EBB" w14:textId="77777777" w:rsidR="00D42C65" w:rsidRDefault="00D42C65" w:rsidP="00377091">
      <w:pPr>
        <w:rPr>
          <w:lang w:val="es-ES"/>
        </w:rPr>
      </w:pPr>
    </w:p>
    <w:p w14:paraId="5F696C57" w14:textId="0D4DE10F" w:rsidR="00D42C65" w:rsidRPr="008C0D89" w:rsidRDefault="008C0D89" w:rsidP="008C0D89">
      <w:pPr>
        <w:pStyle w:val="Ttulo3"/>
      </w:pPr>
      <w:bookmarkStart w:id="124" w:name="_Toc421793220"/>
      <w:r w:rsidRPr="008C0D89">
        <w:t>Sprint #11</w:t>
      </w:r>
      <w:bookmarkEnd w:id="124"/>
    </w:p>
    <w:tbl>
      <w:tblPr>
        <w:tblStyle w:val="Tabladecuadrcula1clara-nfasis1"/>
        <w:tblW w:w="10207" w:type="dxa"/>
        <w:tblInd w:w="-431" w:type="dxa"/>
        <w:tblLook w:val="04A0" w:firstRow="1" w:lastRow="0" w:firstColumn="1" w:lastColumn="0" w:noHBand="0" w:noVBand="1"/>
      </w:tblPr>
      <w:tblGrid>
        <w:gridCol w:w="788"/>
        <w:gridCol w:w="1384"/>
        <w:gridCol w:w="914"/>
        <w:gridCol w:w="2561"/>
        <w:gridCol w:w="2584"/>
        <w:gridCol w:w="1976"/>
      </w:tblGrid>
      <w:tr w:rsidR="00D42C65" w:rsidRPr="00652849" w14:paraId="60D9D97E" w14:textId="77777777" w:rsidTr="00652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7" w:type="dxa"/>
            <w:gridSpan w:val="6"/>
            <w:shd w:val="clear" w:color="auto" w:fill="F2F2F2" w:themeFill="background1" w:themeFillShade="F2"/>
          </w:tcPr>
          <w:p w14:paraId="2A8F9340"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QUE GOLAZO:</w:t>
            </w:r>
          </w:p>
          <w:p w14:paraId="6110D863"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Sistema de Gestión de Torneos de Futbol</w:t>
            </w:r>
          </w:p>
          <w:p w14:paraId="5E4A3B82" w14:textId="77777777" w:rsidR="00D42C65" w:rsidRPr="00652849" w:rsidRDefault="00D42C65" w:rsidP="00D42C65">
            <w:pPr>
              <w:jc w:val="center"/>
              <w:rPr>
                <w:rFonts w:cs="Times New Roman"/>
                <w:sz w:val="20"/>
                <w:szCs w:val="20"/>
              </w:rPr>
            </w:pPr>
            <w:r w:rsidRPr="00652849">
              <w:rPr>
                <w:rFonts w:cs="Times New Roman"/>
                <w:b w:val="0"/>
                <w:sz w:val="20"/>
                <w:szCs w:val="20"/>
              </w:rPr>
              <w:t>SPRINT # 11</w:t>
            </w:r>
          </w:p>
        </w:tc>
      </w:tr>
      <w:tr w:rsidR="00D42C65" w:rsidRPr="00652849" w14:paraId="76E957F3" w14:textId="77777777" w:rsidTr="00652849">
        <w:tc>
          <w:tcPr>
            <w:cnfStyle w:val="001000000000" w:firstRow="0" w:lastRow="0" w:firstColumn="1" w:lastColumn="0" w:oddVBand="0" w:evenVBand="0" w:oddHBand="0" w:evenHBand="0" w:firstRowFirstColumn="0" w:firstRowLastColumn="0" w:lastRowFirstColumn="0" w:lastRowLastColumn="0"/>
            <w:tcW w:w="10207" w:type="dxa"/>
            <w:gridSpan w:val="6"/>
          </w:tcPr>
          <w:p w14:paraId="2079ACDD" w14:textId="77777777" w:rsidR="00D42C65" w:rsidRPr="00652849" w:rsidRDefault="00D42C65" w:rsidP="00D42C65">
            <w:pPr>
              <w:jc w:val="center"/>
              <w:rPr>
                <w:rFonts w:cs="Times New Roman"/>
                <w:b w:val="0"/>
                <w:sz w:val="20"/>
                <w:szCs w:val="20"/>
                <w:lang w:val="es-ES"/>
              </w:rPr>
            </w:pPr>
            <w:r w:rsidRPr="00652849">
              <w:rPr>
                <w:rFonts w:cs="Times New Roman"/>
                <w:b w:val="0"/>
                <w:sz w:val="20"/>
                <w:szCs w:val="20"/>
                <w:lang w:val="es-ES"/>
              </w:rPr>
              <w:t>PLANTILLA DE CASOS DE PRUEBA</w:t>
            </w:r>
          </w:p>
        </w:tc>
      </w:tr>
      <w:tr w:rsidR="00D42C65" w:rsidRPr="00652849" w14:paraId="2E53F621" w14:textId="77777777" w:rsidTr="00652849">
        <w:trPr>
          <w:trHeight w:val="824"/>
        </w:trPr>
        <w:tc>
          <w:tcPr>
            <w:cnfStyle w:val="001000000000" w:firstRow="0" w:lastRow="0" w:firstColumn="1" w:lastColumn="0" w:oddVBand="0" w:evenVBand="0" w:oddHBand="0" w:evenHBand="0" w:firstRowFirstColumn="0" w:firstRowLastColumn="0" w:lastRowFirstColumn="0" w:lastRowLastColumn="0"/>
            <w:tcW w:w="788" w:type="dxa"/>
          </w:tcPr>
          <w:p w14:paraId="70DFF1EC" w14:textId="77777777" w:rsidR="00D42C65" w:rsidRPr="00652849" w:rsidRDefault="00D42C65" w:rsidP="00D42C65">
            <w:pPr>
              <w:jc w:val="center"/>
              <w:rPr>
                <w:rFonts w:cs="Times New Roman"/>
                <w:b w:val="0"/>
                <w:sz w:val="20"/>
                <w:szCs w:val="20"/>
              </w:rPr>
            </w:pPr>
            <w:r w:rsidRPr="00652849">
              <w:rPr>
                <w:rFonts w:cs="Times New Roman"/>
                <w:b w:val="0"/>
                <w:sz w:val="20"/>
                <w:szCs w:val="20"/>
              </w:rPr>
              <w:t>ID Caso de Prueba</w:t>
            </w:r>
          </w:p>
        </w:tc>
        <w:tc>
          <w:tcPr>
            <w:tcW w:w="1384" w:type="dxa"/>
          </w:tcPr>
          <w:p w14:paraId="5A50D342"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914" w:type="dxa"/>
          </w:tcPr>
          <w:p w14:paraId="69C573CD"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2561" w:type="dxa"/>
          </w:tcPr>
          <w:p w14:paraId="56F85DBB"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2584" w:type="dxa"/>
          </w:tcPr>
          <w:p w14:paraId="1130BC1B"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1976" w:type="dxa"/>
          </w:tcPr>
          <w:p w14:paraId="15AD243D" w14:textId="77777777" w:rsidR="00D42C65" w:rsidRPr="00652849" w:rsidRDefault="00D42C65" w:rsidP="00D42C65">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D42C65" w:rsidRPr="00652849" w14:paraId="26A270CE"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66160BC7" w14:textId="77777777" w:rsidR="00D42C65" w:rsidRPr="00652849" w:rsidRDefault="00D42C65" w:rsidP="00D42C65">
            <w:pPr>
              <w:jc w:val="left"/>
              <w:rPr>
                <w:rFonts w:cs="Times New Roman"/>
                <w:sz w:val="20"/>
                <w:szCs w:val="20"/>
              </w:rPr>
            </w:pPr>
            <w:r w:rsidRPr="00652849">
              <w:rPr>
                <w:rFonts w:cs="Times New Roman"/>
                <w:sz w:val="20"/>
                <w:szCs w:val="20"/>
              </w:rPr>
              <w:t>1</w:t>
            </w:r>
          </w:p>
        </w:tc>
        <w:tc>
          <w:tcPr>
            <w:tcW w:w="1384" w:type="dxa"/>
          </w:tcPr>
          <w:p w14:paraId="76CECF8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Finalizar Fase con todos sus fechas COMPLETAS y sus partidos JUGADOS</w:t>
            </w:r>
          </w:p>
          <w:p w14:paraId="76FD0A2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914" w:type="dxa"/>
          </w:tcPr>
          <w:p w14:paraId="647C0B6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Finalizar Fase</w:t>
            </w:r>
          </w:p>
        </w:tc>
        <w:tc>
          <w:tcPr>
            <w:tcW w:w="2561" w:type="dxa"/>
          </w:tcPr>
          <w:p w14:paraId="05CF65E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59"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008470A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73E2C9E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5E6879D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6916E0B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Todos los partidos de la edición de la fase a finalizar se encuentran en estado </w:t>
            </w:r>
            <w:r w:rsidRPr="00652849">
              <w:rPr>
                <w:rFonts w:cs="Times New Roman"/>
                <w:b/>
                <w:sz w:val="20"/>
                <w:szCs w:val="20"/>
                <w:u w:val="single"/>
                <w:lang w:val="es-ES"/>
              </w:rPr>
              <w:t>JUGADO.</w:t>
            </w:r>
          </w:p>
          <w:p w14:paraId="2DB8458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Todas las fechas de la fase a finalizar se encuentran en estado </w:t>
            </w:r>
            <w:r w:rsidRPr="00652849">
              <w:rPr>
                <w:rFonts w:cs="Times New Roman"/>
                <w:b/>
                <w:sz w:val="20"/>
                <w:szCs w:val="20"/>
                <w:u w:val="single"/>
                <w:lang w:val="es-ES"/>
              </w:rPr>
              <w:t>COMPLETA.</w:t>
            </w:r>
          </w:p>
        </w:tc>
        <w:tc>
          <w:tcPr>
            <w:tcW w:w="2584" w:type="dxa"/>
          </w:tcPr>
          <w:p w14:paraId="1150B6A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60"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607BA6E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“Fechas”</w:t>
            </w:r>
          </w:p>
          <w:p w14:paraId="02BF4A1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7F89D0C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despliega la Fase 1</w:t>
            </w:r>
          </w:p>
          <w:p w14:paraId="651A871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5.El usuario selecciona la opción </w:t>
            </w:r>
            <w:r w:rsidRPr="00652849">
              <w:rPr>
                <w:rFonts w:cs="Times New Roman"/>
                <w:b/>
                <w:sz w:val="20"/>
                <w:szCs w:val="20"/>
                <w:lang w:val="es-ES"/>
              </w:rPr>
              <w:t>Finalizar Fase.</w:t>
            </w:r>
          </w:p>
        </w:tc>
        <w:tc>
          <w:tcPr>
            <w:tcW w:w="1976" w:type="dxa"/>
          </w:tcPr>
          <w:p w14:paraId="45BE057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25E4FE0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fechas (fechas.aspx).</w:t>
            </w:r>
          </w:p>
          <w:p w14:paraId="5CF20AD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visualizará las fases de la edición: visualizará la Fase 1 con todas las Fechas COMPLETAS y los partidos JUGADOS.</w:t>
            </w:r>
          </w:p>
          <w:p w14:paraId="4C95B73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5.El sistema mostrará un mensaje que informa “</w:t>
            </w:r>
            <w:r w:rsidRPr="00652849">
              <w:rPr>
                <w:rFonts w:ascii="Helvetica" w:hAnsi="Helvetica" w:cs="Helvetica"/>
                <w:color w:val="555555"/>
                <w:sz w:val="20"/>
                <w:szCs w:val="20"/>
                <w:shd w:val="clear" w:color="auto" w:fill="FFFFFF"/>
                <w:lang w:val="es-ES"/>
              </w:rPr>
              <w:t>Ha finalizado la última fase de la edición ¿Qué desea hacer?</w:t>
            </w:r>
            <w:r w:rsidRPr="00652849">
              <w:rPr>
                <w:rFonts w:cs="Times New Roman"/>
                <w:sz w:val="20"/>
                <w:szCs w:val="20"/>
                <w:lang w:val="es-ES"/>
              </w:rPr>
              <w:t xml:space="preserve">” con las opciones: </w:t>
            </w:r>
            <w:r w:rsidRPr="00652849">
              <w:rPr>
                <w:rFonts w:cs="Times New Roman"/>
                <w:b/>
                <w:sz w:val="20"/>
                <w:szCs w:val="20"/>
                <w:lang w:val="es-ES"/>
              </w:rPr>
              <w:t>CREAR NUEVA FASE O FINALIZAR EDICIÓN.</w:t>
            </w:r>
          </w:p>
        </w:tc>
      </w:tr>
      <w:tr w:rsidR="00D42C65" w:rsidRPr="00652849" w14:paraId="4255A9CC"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40CE4EAD" w14:textId="77777777" w:rsidR="00D42C65" w:rsidRPr="00652849" w:rsidRDefault="00D42C65" w:rsidP="00D42C65">
            <w:pPr>
              <w:jc w:val="left"/>
              <w:rPr>
                <w:rFonts w:cs="Times New Roman"/>
                <w:sz w:val="20"/>
                <w:szCs w:val="20"/>
              </w:rPr>
            </w:pPr>
            <w:r w:rsidRPr="00652849">
              <w:rPr>
                <w:rFonts w:cs="Times New Roman"/>
                <w:sz w:val="20"/>
                <w:szCs w:val="20"/>
              </w:rPr>
              <w:lastRenderedPageBreak/>
              <w:t>2</w:t>
            </w:r>
          </w:p>
        </w:tc>
        <w:tc>
          <w:tcPr>
            <w:tcW w:w="1384" w:type="dxa"/>
          </w:tcPr>
          <w:p w14:paraId="45AD136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 xml:space="preserve">Finalizar Fase con algunas fechas INCOMPLETAS </w:t>
            </w:r>
          </w:p>
          <w:p w14:paraId="1BCDEDA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p>
        </w:tc>
        <w:tc>
          <w:tcPr>
            <w:tcW w:w="914" w:type="dxa"/>
          </w:tcPr>
          <w:p w14:paraId="4622B89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Finalizar Fase</w:t>
            </w:r>
          </w:p>
        </w:tc>
        <w:tc>
          <w:tcPr>
            <w:tcW w:w="2561" w:type="dxa"/>
          </w:tcPr>
          <w:p w14:paraId="3D1171E5"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61"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614B38A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1DC85B8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2A6CC24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29661561"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Al menos una fecha de la fase a finalizar se encuentra en estado </w:t>
            </w:r>
            <w:r w:rsidRPr="00652849">
              <w:rPr>
                <w:rFonts w:cs="Times New Roman"/>
                <w:b/>
                <w:sz w:val="20"/>
                <w:szCs w:val="20"/>
                <w:u w:val="single"/>
                <w:lang w:val="es-ES"/>
              </w:rPr>
              <w:t>INCOMPLETA.</w:t>
            </w:r>
          </w:p>
        </w:tc>
        <w:tc>
          <w:tcPr>
            <w:tcW w:w="2584" w:type="dxa"/>
          </w:tcPr>
          <w:p w14:paraId="4C4F002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62"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0DC6CBA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“Fechas”</w:t>
            </w:r>
          </w:p>
          <w:p w14:paraId="1E80024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2FE3A57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despliega la Fase 1</w:t>
            </w:r>
          </w:p>
          <w:p w14:paraId="4B4EEFD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5.El usuario selecciona la opción </w:t>
            </w:r>
            <w:r w:rsidRPr="00652849">
              <w:rPr>
                <w:rFonts w:cs="Times New Roman"/>
                <w:b/>
                <w:sz w:val="20"/>
                <w:szCs w:val="20"/>
                <w:lang w:val="es-ES"/>
              </w:rPr>
              <w:t>Finalizar Fase.</w:t>
            </w:r>
          </w:p>
        </w:tc>
        <w:tc>
          <w:tcPr>
            <w:tcW w:w="1976" w:type="dxa"/>
          </w:tcPr>
          <w:p w14:paraId="2E53D46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6107A62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fechas (fechas.aspx).</w:t>
            </w:r>
          </w:p>
          <w:p w14:paraId="7D7E8F0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visualizará las fases de la edición: visualizará la Fase 1 con todas las Fechas COMPLETAS y los partidos JUGADOS.</w:t>
            </w:r>
          </w:p>
          <w:p w14:paraId="7B42878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5.El sistema mostrará un mensaje que informa </w:t>
            </w:r>
            <w:r w:rsidRPr="00652849">
              <w:rPr>
                <w:rFonts w:ascii="Helvetica" w:hAnsi="Helvetica" w:cs="Helvetica"/>
                <w:b/>
                <w:bCs/>
                <w:color w:val="A94442"/>
                <w:sz w:val="20"/>
                <w:szCs w:val="20"/>
                <w:lang w:val="es-ES"/>
              </w:rPr>
              <w:t>Atención:</w:t>
            </w:r>
            <w:r w:rsidRPr="00652849">
              <w:rPr>
                <w:rFonts w:ascii="Helvetica" w:hAnsi="Helvetica" w:cs="Helvetica"/>
                <w:color w:val="A94442"/>
                <w:sz w:val="20"/>
                <w:szCs w:val="20"/>
                <w:shd w:val="clear" w:color="auto" w:fill="F2DEDE"/>
                <w:lang w:val="es-ES"/>
              </w:rPr>
              <w:t xml:space="preserve"> Esta fase posee fechas que no han sido completadas. Y qué desea hacer, </w:t>
            </w:r>
            <w:r w:rsidRPr="00652849">
              <w:rPr>
                <w:rFonts w:cs="Times New Roman"/>
                <w:sz w:val="20"/>
                <w:szCs w:val="20"/>
                <w:lang w:val="es-ES"/>
              </w:rPr>
              <w:t xml:space="preserve">con las opciones: </w:t>
            </w:r>
            <w:r w:rsidRPr="00652849">
              <w:rPr>
                <w:rFonts w:cs="Times New Roman"/>
                <w:b/>
                <w:sz w:val="20"/>
                <w:szCs w:val="20"/>
                <w:lang w:val="es-ES"/>
              </w:rPr>
              <w:t>CREAR NUEVA FASE O FINALIZAR EDICIÓN.</w:t>
            </w:r>
          </w:p>
        </w:tc>
      </w:tr>
      <w:tr w:rsidR="00D42C65" w:rsidRPr="00652849" w14:paraId="5EE2B829"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6B5FBEAA" w14:textId="77777777" w:rsidR="00D42C65" w:rsidRPr="00652849" w:rsidRDefault="00D42C65" w:rsidP="00D42C65">
            <w:pPr>
              <w:jc w:val="left"/>
              <w:rPr>
                <w:rFonts w:cs="Times New Roman"/>
                <w:sz w:val="20"/>
                <w:szCs w:val="20"/>
              </w:rPr>
            </w:pPr>
            <w:r w:rsidRPr="00652849">
              <w:rPr>
                <w:rFonts w:cs="Times New Roman"/>
                <w:sz w:val="20"/>
                <w:szCs w:val="20"/>
              </w:rPr>
              <w:t>3</w:t>
            </w:r>
          </w:p>
        </w:tc>
        <w:tc>
          <w:tcPr>
            <w:tcW w:w="1384" w:type="dxa"/>
          </w:tcPr>
          <w:p w14:paraId="53226B8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Crear Nueva Fase</w:t>
            </w:r>
          </w:p>
        </w:tc>
        <w:tc>
          <w:tcPr>
            <w:tcW w:w="914" w:type="dxa"/>
          </w:tcPr>
          <w:p w14:paraId="6A83157E"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Nueva Fase</w:t>
            </w:r>
          </w:p>
        </w:tc>
        <w:tc>
          <w:tcPr>
            <w:tcW w:w="2561" w:type="dxa"/>
          </w:tcPr>
          <w:p w14:paraId="41DC769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63"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41BF37D5"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5FCDB534"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71AD6906"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24A302E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Todos los partidos de la edición de la fase a finalizar se encuentran en estado </w:t>
            </w:r>
            <w:r w:rsidRPr="00652849">
              <w:rPr>
                <w:rFonts w:cs="Times New Roman"/>
                <w:b/>
                <w:sz w:val="20"/>
                <w:szCs w:val="20"/>
                <w:u w:val="single"/>
                <w:lang w:val="es-ES"/>
              </w:rPr>
              <w:t>JUGADO.</w:t>
            </w:r>
          </w:p>
          <w:p w14:paraId="1CB3AF0A"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sz w:val="20"/>
                <w:szCs w:val="20"/>
                <w:lang w:val="es-ES"/>
              </w:rPr>
              <w:t xml:space="preserve">Todas las fechas de la fase a finalizar se encuentran en estado </w:t>
            </w:r>
            <w:r w:rsidRPr="00652849">
              <w:rPr>
                <w:rFonts w:cs="Times New Roman"/>
                <w:b/>
                <w:sz w:val="20"/>
                <w:szCs w:val="20"/>
                <w:u w:val="single"/>
                <w:lang w:val="es-ES"/>
              </w:rPr>
              <w:t>COMPLETA.</w:t>
            </w:r>
          </w:p>
        </w:tc>
        <w:tc>
          <w:tcPr>
            <w:tcW w:w="2584" w:type="dxa"/>
          </w:tcPr>
          <w:p w14:paraId="344ED8E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64"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4FE47162"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“Fechas”</w:t>
            </w:r>
          </w:p>
          <w:p w14:paraId="09DE976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3B639D0B"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despliega la Fase 1</w:t>
            </w:r>
          </w:p>
          <w:p w14:paraId="778C792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sz w:val="20"/>
                <w:szCs w:val="20"/>
                <w:lang w:val="es-ES"/>
              </w:rPr>
              <w:t xml:space="preserve">- 5.El usuario selecciona la opción </w:t>
            </w:r>
            <w:r w:rsidRPr="00652849">
              <w:rPr>
                <w:rFonts w:cs="Times New Roman"/>
                <w:b/>
                <w:sz w:val="20"/>
                <w:szCs w:val="20"/>
                <w:lang w:val="es-ES"/>
              </w:rPr>
              <w:t>Finalizar Fase.</w:t>
            </w:r>
          </w:p>
          <w:p w14:paraId="6311867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- 6.El usuario selecciona la opción CREAR NUEVA FASE.</w:t>
            </w:r>
          </w:p>
          <w:p w14:paraId="325F87D3"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- 7.El usuario selecciona los equipos a participar de la nueva fase</w:t>
            </w:r>
          </w:p>
          <w:p w14:paraId="15EA7D4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- 8.El usuario selecciona la opción Siguiente.</w:t>
            </w:r>
          </w:p>
          <w:p w14:paraId="5FD4B52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- 9 El usuario eligirá el tipo de Fixture de la nueva fase.</w:t>
            </w:r>
          </w:p>
          <w:p w14:paraId="7E377BE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-10.El usuario seleccionará la opción Confirmar Fase</w:t>
            </w:r>
          </w:p>
        </w:tc>
        <w:tc>
          <w:tcPr>
            <w:tcW w:w="1976" w:type="dxa"/>
          </w:tcPr>
          <w:p w14:paraId="31983C3C"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384B870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fechas (fechas.aspx).</w:t>
            </w:r>
          </w:p>
          <w:p w14:paraId="4487674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visualizará las fases de la edición: visualizará la Fase 1 con todas las Fechas COMPLETAS y los partidos JUGADOS.</w:t>
            </w:r>
          </w:p>
          <w:p w14:paraId="19925CA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sz w:val="20"/>
                <w:szCs w:val="20"/>
                <w:lang w:val="es-ES"/>
              </w:rPr>
              <w:t>5.El sistema mostrará un mensaje que informa “</w:t>
            </w:r>
            <w:r w:rsidRPr="00652849">
              <w:rPr>
                <w:rFonts w:ascii="Helvetica" w:hAnsi="Helvetica" w:cs="Helvetica"/>
                <w:color w:val="555555"/>
                <w:sz w:val="20"/>
                <w:szCs w:val="20"/>
                <w:shd w:val="clear" w:color="auto" w:fill="FFFFFF"/>
                <w:lang w:val="es-ES"/>
              </w:rPr>
              <w:t>Ha finalizado la última fase de la edición ¿Qué desea hacer?</w:t>
            </w:r>
            <w:r w:rsidRPr="00652849">
              <w:rPr>
                <w:rFonts w:cs="Times New Roman"/>
                <w:sz w:val="20"/>
                <w:szCs w:val="20"/>
                <w:lang w:val="es-ES"/>
              </w:rPr>
              <w:t xml:space="preserve">” con las opciones: </w:t>
            </w:r>
            <w:r w:rsidRPr="00652849">
              <w:rPr>
                <w:rFonts w:cs="Times New Roman"/>
                <w:b/>
                <w:sz w:val="20"/>
                <w:szCs w:val="20"/>
                <w:lang w:val="es-ES"/>
              </w:rPr>
              <w:t>CREAR NUEVA FASE O FINALIZAR EDICIÓN.</w:t>
            </w:r>
          </w:p>
          <w:p w14:paraId="1EF8185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6.El sistema visualizará una pantalla con los equipos participantes de la fase finalizada y solicitará que seleccione cuáles de ellos pasarán a la NUEVA FASE.</w:t>
            </w:r>
          </w:p>
          <w:p w14:paraId="2ECA1CD1"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8. El sistema solicitará que se genere el nuevo Fixture la fase.</w:t>
            </w:r>
          </w:p>
          <w:p w14:paraId="1AC050A6"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10. El sistema generará la NUEVA FASE.</w:t>
            </w:r>
          </w:p>
        </w:tc>
      </w:tr>
      <w:tr w:rsidR="00D42C65" w:rsidRPr="00652849" w14:paraId="5B6FCACA"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3ABFDE27" w14:textId="77777777" w:rsidR="00D42C65" w:rsidRPr="00652849" w:rsidRDefault="00D42C65" w:rsidP="00D42C65">
            <w:pPr>
              <w:jc w:val="left"/>
              <w:rPr>
                <w:rFonts w:cs="Times New Roman"/>
                <w:sz w:val="20"/>
                <w:szCs w:val="20"/>
              </w:rPr>
            </w:pPr>
            <w:r w:rsidRPr="00652849">
              <w:rPr>
                <w:rFonts w:cs="Times New Roman"/>
                <w:sz w:val="20"/>
                <w:szCs w:val="20"/>
              </w:rPr>
              <w:lastRenderedPageBreak/>
              <w:t>4</w:t>
            </w:r>
          </w:p>
        </w:tc>
        <w:tc>
          <w:tcPr>
            <w:tcW w:w="1384" w:type="dxa"/>
          </w:tcPr>
          <w:p w14:paraId="6DBA4F2A"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Finalizar Edición</w:t>
            </w:r>
          </w:p>
        </w:tc>
        <w:tc>
          <w:tcPr>
            <w:tcW w:w="914" w:type="dxa"/>
          </w:tcPr>
          <w:p w14:paraId="1F7BE5A9"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Finalizar Edición</w:t>
            </w:r>
          </w:p>
        </w:tc>
        <w:tc>
          <w:tcPr>
            <w:tcW w:w="2561" w:type="dxa"/>
          </w:tcPr>
          <w:p w14:paraId="6F265158"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El usuario </w:t>
            </w:r>
            <w:hyperlink r:id="rId165" w:history="1">
              <w:r w:rsidRPr="00652849">
                <w:rPr>
                  <w:rFonts w:cs="Times New Roman"/>
                  <w:sz w:val="20"/>
                  <w:szCs w:val="20"/>
                  <w:lang w:val="es-ES"/>
                </w:rPr>
                <w:t>paupedrosa30@gmail.com</w:t>
              </w:r>
            </w:hyperlink>
            <w:r w:rsidRPr="00652849">
              <w:rPr>
                <w:rFonts w:cs="Times New Roman"/>
                <w:sz w:val="20"/>
                <w:szCs w:val="20"/>
                <w:lang w:val="es-ES"/>
              </w:rPr>
              <w:t xml:space="preserve"> se encuentra registrado.</w:t>
            </w:r>
          </w:p>
          <w:p w14:paraId="2C0B8BB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51FBB0F0"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3FBFCFA3"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3C8D81FF"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Todos los partidos de la edición de la fase a finalizar se encuentran en estado </w:t>
            </w:r>
            <w:r w:rsidRPr="00652849">
              <w:rPr>
                <w:rFonts w:cs="Times New Roman"/>
                <w:b/>
                <w:sz w:val="20"/>
                <w:szCs w:val="20"/>
                <w:u w:val="single"/>
                <w:lang w:val="es-ES"/>
              </w:rPr>
              <w:t>JUGADO.</w:t>
            </w:r>
          </w:p>
          <w:p w14:paraId="1BC0EF0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Todas las fechas de la fase a finalizar se encuentran en estado </w:t>
            </w:r>
            <w:r w:rsidRPr="00652849">
              <w:rPr>
                <w:rFonts w:cs="Times New Roman"/>
                <w:b/>
                <w:sz w:val="20"/>
                <w:szCs w:val="20"/>
                <w:u w:val="single"/>
                <w:lang w:val="es-ES"/>
              </w:rPr>
              <w:t>COMPLETA.</w:t>
            </w:r>
          </w:p>
        </w:tc>
        <w:tc>
          <w:tcPr>
            <w:tcW w:w="2584" w:type="dxa"/>
          </w:tcPr>
          <w:p w14:paraId="539F9047"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usuario se loguea como </w:t>
            </w:r>
            <w:hyperlink r:id="rId166" w:history="1">
              <w:r w:rsidRPr="00652849">
                <w:rPr>
                  <w:rFonts w:ascii="Calibri" w:hAnsi="Calibri" w:cs="Times New Roman"/>
                  <w:sz w:val="20"/>
                  <w:szCs w:val="20"/>
                  <w:lang w:val="es-ES"/>
                </w:rPr>
                <w:t>paupedrosa30@gmail.com</w:t>
              </w:r>
            </w:hyperlink>
            <w:r w:rsidRPr="00652849">
              <w:rPr>
                <w:rFonts w:cs="Times New Roman"/>
                <w:sz w:val="20"/>
                <w:szCs w:val="20"/>
                <w:lang w:val="es-ES"/>
              </w:rPr>
              <w:t xml:space="preserve"> </w:t>
            </w:r>
          </w:p>
          <w:p w14:paraId="2B6EC35E"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2.El usuario se dirige a </w:t>
            </w:r>
            <w:r w:rsidRPr="00652849">
              <w:rPr>
                <w:rFonts w:cs="Times New Roman"/>
                <w:b/>
                <w:sz w:val="20"/>
                <w:szCs w:val="20"/>
                <w:lang w:val="es-ES"/>
              </w:rPr>
              <w:t>“Fechas”</w:t>
            </w:r>
          </w:p>
          <w:p w14:paraId="5349C33D"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usuario selecciona la edición “Jockey 2014”.</w:t>
            </w:r>
          </w:p>
          <w:p w14:paraId="4FD3F00C" w14:textId="77777777" w:rsidR="00D42C65" w:rsidRPr="00652849" w:rsidRDefault="00D42C65"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4.El usuario despliega la Fase 1</w:t>
            </w:r>
          </w:p>
          <w:p w14:paraId="10ACE3F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sz w:val="20"/>
                <w:szCs w:val="20"/>
                <w:lang w:val="es-ES"/>
              </w:rPr>
              <w:t xml:space="preserve">- 5.El usuario selecciona la opción </w:t>
            </w:r>
            <w:r w:rsidRPr="00652849">
              <w:rPr>
                <w:rFonts w:cs="Times New Roman"/>
                <w:b/>
                <w:sz w:val="20"/>
                <w:szCs w:val="20"/>
                <w:lang w:val="es-ES"/>
              </w:rPr>
              <w:t>Finalizar Fase.</w:t>
            </w:r>
          </w:p>
          <w:p w14:paraId="53B31C6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- 6.El usuario selecciona la opción FINALIZAR EDICIÓN.</w:t>
            </w:r>
          </w:p>
          <w:p w14:paraId="19557DCD"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- 7.El usuario selecciona la opción FINALIZAR.</w:t>
            </w:r>
          </w:p>
        </w:tc>
        <w:tc>
          <w:tcPr>
            <w:tcW w:w="1976" w:type="dxa"/>
          </w:tcPr>
          <w:p w14:paraId="7FC7E7E7"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sistema muestra su página de inicio (index.aspx).</w:t>
            </w:r>
          </w:p>
          <w:p w14:paraId="33187F3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2.El sistema muestra la página de fechas (fechas.aspx).</w:t>
            </w:r>
          </w:p>
          <w:p w14:paraId="4DD5CD14"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3.El sistema visualizará las fases de la edición: visualizará la Fase 1 con todas las Fechas COMPLETAS y los partidos JUGADOS.</w:t>
            </w:r>
          </w:p>
          <w:p w14:paraId="1E295F8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sz w:val="20"/>
                <w:szCs w:val="20"/>
                <w:lang w:val="es-ES"/>
              </w:rPr>
              <w:t>5.El sistema mostrará un mensaje que informa “</w:t>
            </w:r>
            <w:r w:rsidRPr="00652849">
              <w:rPr>
                <w:rFonts w:ascii="Helvetica" w:hAnsi="Helvetica" w:cs="Helvetica"/>
                <w:color w:val="555555"/>
                <w:sz w:val="20"/>
                <w:szCs w:val="20"/>
                <w:shd w:val="clear" w:color="auto" w:fill="FFFFFF"/>
                <w:lang w:val="es-ES"/>
              </w:rPr>
              <w:t>Ha finalizado la última fase de la edición ¿Qué desea hacer?</w:t>
            </w:r>
            <w:r w:rsidRPr="00652849">
              <w:rPr>
                <w:rFonts w:cs="Times New Roman"/>
                <w:sz w:val="20"/>
                <w:szCs w:val="20"/>
                <w:lang w:val="es-ES"/>
              </w:rPr>
              <w:t xml:space="preserve">” con las opciones: </w:t>
            </w:r>
            <w:r w:rsidRPr="00652849">
              <w:rPr>
                <w:rFonts w:cs="Times New Roman"/>
                <w:b/>
                <w:sz w:val="20"/>
                <w:szCs w:val="20"/>
                <w:lang w:val="es-ES"/>
              </w:rPr>
              <w:t>CREAR NUEVA FASE O FINALIZAR EDICIÓN.</w:t>
            </w:r>
          </w:p>
          <w:p w14:paraId="34423055"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6.El sistema visualizará una pantalla con la tabla de posiciones de los equipos que participaron en la fase anterior con la posibilidad de modificar la tabla de posiciones </w:t>
            </w:r>
            <w:r w:rsidRPr="00652849">
              <w:rPr>
                <w:rFonts w:cs="Times New Roman"/>
                <w:sz w:val="20"/>
                <w:szCs w:val="20"/>
                <w:lang w:val="es-ES"/>
              </w:rPr>
              <w:lastRenderedPageBreak/>
              <w:t>arrastrando el equipo al lugar que desee.</w:t>
            </w:r>
          </w:p>
          <w:p w14:paraId="6A44FD80"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7.El sistema finalizará la edición, su estado será FINALIZADA.</w:t>
            </w:r>
          </w:p>
          <w:p w14:paraId="73BE026B" w14:textId="77777777" w:rsidR="00D42C65" w:rsidRPr="00652849" w:rsidRDefault="00D42C65" w:rsidP="00D42C65">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bl>
    <w:p w14:paraId="72A86AC8" w14:textId="0F17871E" w:rsidR="00D42C65" w:rsidRPr="00A100FE" w:rsidRDefault="008C0D89" w:rsidP="008C0D89">
      <w:pPr>
        <w:pStyle w:val="Ttulo3"/>
        <w:rPr>
          <w:lang w:val="es-ES"/>
        </w:rPr>
      </w:pPr>
      <w:bookmarkStart w:id="125" w:name="_Toc421793221"/>
      <w:r w:rsidRPr="00A100FE">
        <w:rPr>
          <w:lang w:val="es-ES"/>
        </w:rPr>
        <w:lastRenderedPageBreak/>
        <w:t>Sprint #12</w:t>
      </w:r>
      <w:bookmarkEnd w:id="125"/>
    </w:p>
    <w:p w14:paraId="0124306D" w14:textId="77777777" w:rsidR="00D42C65" w:rsidRDefault="00D42C65" w:rsidP="00D42C65">
      <w:pPr>
        <w:rPr>
          <w:lang w:val="es-ES"/>
        </w:rPr>
      </w:pPr>
      <w:r>
        <w:rPr>
          <w:lang w:val="es-ES"/>
        </w:rPr>
        <w:t>No se desarrollados Diseños de Casos de Prueba para este Sprint.</w:t>
      </w:r>
    </w:p>
    <w:p w14:paraId="6AE7EB63" w14:textId="51D68475" w:rsidR="00D42C65" w:rsidRPr="008C0D89" w:rsidRDefault="008C0D89" w:rsidP="008C0D89">
      <w:pPr>
        <w:pStyle w:val="Ttulo3"/>
      </w:pPr>
      <w:bookmarkStart w:id="126" w:name="_Toc421793222"/>
      <w:r w:rsidRPr="008C0D89">
        <w:t>Sprint #13</w:t>
      </w:r>
      <w:bookmarkEnd w:id="126"/>
    </w:p>
    <w:tbl>
      <w:tblPr>
        <w:tblStyle w:val="Tabladecuadrcula1clara-nfasis1"/>
        <w:tblW w:w="10207" w:type="dxa"/>
        <w:tblInd w:w="-431" w:type="dxa"/>
        <w:tblLook w:val="04A0" w:firstRow="1" w:lastRow="0" w:firstColumn="1" w:lastColumn="0" w:noHBand="0" w:noVBand="1"/>
      </w:tblPr>
      <w:tblGrid>
        <w:gridCol w:w="788"/>
        <w:gridCol w:w="1491"/>
        <w:gridCol w:w="1126"/>
        <w:gridCol w:w="2808"/>
        <w:gridCol w:w="1649"/>
        <w:gridCol w:w="2345"/>
      </w:tblGrid>
      <w:tr w:rsidR="00EE2B0E" w:rsidRPr="00652849" w14:paraId="2EFE0CC3" w14:textId="77777777" w:rsidTr="00652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7" w:type="dxa"/>
            <w:gridSpan w:val="6"/>
            <w:shd w:val="clear" w:color="auto" w:fill="F2F2F2" w:themeFill="background1" w:themeFillShade="F2"/>
          </w:tcPr>
          <w:p w14:paraId="5F0B5E4B" w14:textId="77777777" w:rsidR="00EE2B0E" w:rsidRPr="00652849" w:rsidRDefault="00EE2B0E" w:rsidP="00EE2B0E">
            <w:pPr>
              <w:jc w:val="center"/>
              <w:rPr>
                <w:rFonts w:cs="Times New Roman"/>
                <w:b w:val="0"/>
                <w:sz w:val="20"/>
                <w:szCs w:val="20"/>
                <w:lang w:val="es-ES"/>
              </w:rPr>
            </w:pPr>
            <w:r w:rsidRPr="00652849">
              <w:rPr>
                <w:rFonts w:cs="Times New Roman"/>
                <w:b w:val="0"/>
                <w:sz w:val="20"/>
                <w:szCs w:val="20"/>
                <w:lang w:val="es-ES"/>
              </w:rPr>
              <w:t>QUE GOLAZO:</w:t>
            </w:r>
          </w:p>
          <w:p w14:paraId="522D4434" w14:textId="77777777" w:rsidR="00EE2B0E" w:rsidRPr="00652849" w:rsidRDefault="00EE2B0E" w:rsidP="00EE2B0E">
            <w:pPr>
              <w:jc w:val="center"/>
              <w:rPr>
                <w:rFonts w:cs="Times New Roman"/>
                <w:b w:val="0"/>
                <w:sz w:val="20"/>
                <w:szCs w:val="20"/>
                <w:lang w:val="es-ES"/>
              </w:rPr>
            </w:pPr>
            <w:r w:rsidRPr="00652849">
              <w:rPr>
                <w:rFonts w:cs="Times New Roman"/>
                <w:b w:val="0"/>
                <w:sz w:val="20"/>
                <w:szCs w:val="20"/>
                <w:lang w:val="es-ES"/>
              </w:rPr>
              <w:t>Sistema de Gestión de Torneos de Futbol</w:t>
            </w:r>
          </w:p>
          <w:p w14:paraId="2D9E5A61" w14:textId="77777777" w:rsidR="00EE2B0E" w:rsidRPr="00652849" w:rsidRDefault="00EE2B0E" w:rsidP="00EE2B0E">
            <w:pPr>
              <w:jc w:val="center"/>
              <w:rPr>
                <w:rFonts w:cs="Times New Roman"/>
                <w:sz w:val="20"/>
                <w:szCs w:val="20"/>
              </w:rPr>
            </w:pPr>
            <w:r w:rsidRPr="00652849">
              <w:rPr>
                <w:rFonts w:cs="Times New Roman"/>
                <w:b w:val="0"/>
                <w:sz w:val="20"/>
                <w:szCs w:val="20"/>
              </w:rPr>
              <w:t>SPRINT # 13</w:t>
            </w:r>
          </w:p>
        </w:tc>
      </w:tr>
      <w:tr w:rsidR="00EE2B0E" w:rsidRPr="00652849" w14:paraId="1E46F3B7" w14:textId="77777777" w:rsidTr="00652849">
        <w:tc>
          <w:tcPr>
            <w:cnfStyle w:val="001000000000" w:firstRow="0" w:lastRow="0" w:firstColumn="1" w:lastColumn="0" w:oddVBand="0" w:evenVBand="0" w:oddHBand="0" w:evenHBand="0" w:firstRowFirstColumn="0" w:firstRowLastColumn="0" w:lastRowFirstColumn="0" w:lastRowLastColumn="0"/>
            <w:tcW w:w="10207" w:type="dxa"/>
            <w:gridSpan w:val="6"/>
          </w:tcPr>
          <w:p w14:paraId="633C604A" w14:textId="77777777" w:rsidR="00EE2B0E" w:rsidRPr="00652849" w:rsidRDefault="00EE2B0E" w:rsidP="00EE2B0E">
            <w:pPr>
              <w:jc w:val="center"/>
              <w:rPr>
                <w:rFonts w:cs="Times New Roman"/>
                <w:b w:val="0"/>
                <w:sz w:val="20"/>
                <w:szCs w:val="20"/>
                <w:lang w:val="es-ES"/>
              </w:rPr>
            </w:pPr>
            <w:r w:rsidRPr="00652849">
              <w:rPr>
                <w:rFonts w:cs="Times New Roman"/>
                <w:b w:val="0"/>
                <w:sz w:val="20"/>
                <w:szCs w:val="20"/>
                <w:lang w:val="es-ES"/>
              </w:rPr>
              <w:t>PLANTILLA DE CASOS DE PRUEBA</w:t>
            </w:r>
          </w:p>
        </w:tc>
      </w:tr>
      <w:tr w:rsidR="00EE2B0E" w:rsidRPr="00652849" w14:paraId="77CDAA73" w14:textId="77777777" w:rsidTr="00652849">
        <w:trPr>
          <w:trHeight w:val="824"/>
        </w:trPr>
        <w:tc>
          <w:tcPr>
            <w:cnfStyle w:val="001000000000" w:firstRow="0" w:lastRow="0" w:firstColumn="1" w:lastColumn="0" w:oddVBand="0" w:evenVBand="0" w:oddHBand="0" w:evenHBand="0" w:firstRowFirstColumn="0" w:firstRowLastColumn="0" w:lastRowFirstColumn="0" w:lastRowLastColumn="0"/>
            <w:tcW w:w="788" w:type="dxa"/>
          </w:tcPr>
          <w:p w14:paraId="23007E7C" w14:textId="77777777" w:rsidR="00EE2B0E" w:rsidRPr="00652849" w:rsidRDefault="00EE2B0E" w:rsidP="00EE2B0E">
            <w:pPr>
              <w:jc w:val="center"/>
              <w:rPr>
                <w:rFonts w:cs="Times New Roman"/>
                <w:b w:val="0"/>
                <w:sz w:val="20"/>
                <w:szCs w:val="20"/>
              </w:rPr>
            </w:pPr>
            <w:r w:rsidRPr="00652849">
              <w:rPr>
                <w:rFonts w:cs="Times New Roman"/>
                <w:b w:val="0"/>
                <w:sz w:val="20"/>
                <w:szCs w:val="20"/>
              </w:rPr>
              <w:t>ID Caso de Prueba</w:t>
            </w:r>
          </w:p>
        </w:tc>
        <w:tc>
          <w:tcPr>
            <w:tcW w:w="1491" w:type="dxa"/>
          </w:tcPr>
          <w:p w14:paraId="65012E11" w14:textId="77777777" w:rsidR="00EE2B0E" w:rsidRPr="00652849"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Nombre del Caso de Prueba</w:t>
            </w:r>
          </w:p>
        </w:tc>
        <w:tc>
          <w:tcPr>
            <w:tcW w:w="1126" w:type="dxa"/>
          </w:tcPr>
          <w:p w14:paraId="795125E7" w14:textId="77777777" w:rsidR="00EE2B0E" w:rsidRPr="00652849"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US asociada</w:t>
            </w:r>
          </w:p>
        </w:tc>
        <w:tc>
          <w:tcPr>
            <w:tcW w:w="2808" w:type="dxa"/>
          </w:tcPr>
          <w:p w14:paraId="3928060E" w14:textId="77777777" w:rsidR="00EE2B0E" w:rsidRPr="00652849"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Precondiciones</w:t>
            </w:r>
          </w:p>
        </w:tc>
        <w:tc>
          <w:tcPr>
            <w:tcW w:w="1649" w:type="dxa"/>
          </w:tcPr>
          <w:p w14:paraId="4F7D19BB" w14:textId="77777777" w:rsidR="00EE2B0E" w:rsidRPr="00652849"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Pasos</w:t>
            </w:r>
          </w:p>
        </w:tc>
        <w:tc>
          <w:tcPr>
            <w:tcW w:w="2345" w:type="dxa"/>
          </w:tcPr>
          <w:p w14:paraId="0D510230" w14:textId="77777777" w:rsidR="00EE2B0E" w:rsidRPr="00652849"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Resultado Esperado</w:t>
            </w:r>
          </w:p>
        </w:tc>
      </w:tr>
      <w:tr w:rsidR="00EE2B0E" w:rsidRPr="00652849" w14:paraId="1CB37E1D"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2810F4C4" w14:textId="77777777" w:rsidR="00EE2B0E" w:rsidRPr="00652849" w:rsidRDefault="00EE2B0E" w:rsidP="00EE2B0E">
            <w:pPr>
              <w:jc w:val="left"/>
              <w:rPr>
                <w:rFonts w:cs="Times New Roman"/>
                <w:sz w:val="20"/>
                <w:szCs w:val="20"/>
              </w:rPr>
            </w:pPr>
            <w:r w:rsidRPr="00652849">
              <w:rPr>
                <w:rFonts w:cs="Times New Roman"/>
                <w:sz w:val="20"/>
                <w:szCs w:val="20"/>
              </w:rPr>
              <w:t>1</w:t>
            </w:r>
          </w:p>
        </w:tc>
        <w:tc>
          <w:tcPr>
            <w:tcW w:w="1491" w:type="dxa"/>
          </w:tcPr>
          <w:p w14:paraId="2D8AC7C4"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sz w:val="20"/>
                <w:szCs w:val="20"/>
                <w:lang w:val="es-ES"/>
              </w:rPr>
              <w:t>Visualizar Datos de la Ficha de Partido</w:t>
            </w:r>
          </w:p>
          <w:p w14:paraId="401E6566"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126" w:type="dxa"/>
          </w:tcPr>
          <w:p w14:paraId="6924C08F"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Ficha de Partido</w:t>
            </w:r>
          </w:p>
        </w:tc>
        <w:tc>
          <w:tcPr>
            <w:tcW w:w="2808" w:type="dxa"/>
          </w:tcPr>
          <w:p w14:paraId="41FC2B3B"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021344E3"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384672C3"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01AD6276"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“Belgrano vs. Aldosivi” es un partido de la edición “Jockey 2014”</w:t>
            </w:r>
          </w:p>
          <w:p w14:paraId="73A6F526"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67179A0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partido “Belgrano vs. Aldosivi”</w:t>
            </w:r>
          </w:p>
        </w:tc>
        <w:tc>
          <w:tcPr>
            <w:tcW w:w="2345" w:type="dxa"/>
          </w:tcPr>
          <w:p w14:paraId="0F7E078C"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 xml:space="preserve">1.El sistema mostrará </w:t>
            </w:r>
          </w:p>
          <w:p w14:paraId="70F42E05"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OTROS PARTIDOS DE LA FECHA</w:t>
            </w:r>
            <w:r w:rsidRPr="00652849">
              <w:rPr>
                <w:rFonts w:cs="Times New Roman"/>
                <w:color w:val="70AD47"/>
                <w:sz w:val="20"/>
                <w:szCs w:val="20"/>
                <w:lang w:val="es-ES"/>
              </w:rPr>
              <w:t xml:space="preserve"> </w:t>
            </w:r>
            <w:r w:rsidRPr="00652849">
              <w:rPr>
                <w:rFonts w:cs="Times New Roman"/>
                <w:sz w:val="20"/>
                <w:szCs w:val="20"/>
                <w:lang w:val="es-ES"/>
              </w:rPr>
              <w:t>CON LA FECHA ASIGNADA Y CON EL RESULTADO.</w:t>
            </w:r>
          </w:p>
          <w:p w14:paraId="62965D71"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DATOS DE PARTIDO</w:t>
            </w:r>
            <w:r w:rsidRPr="00652849">
              <w:rPr>
                <w:rFonts w:cs="Times New Roman"/>
                <w:color w:val="70AD47"/>
                <w:sz w:val="20"/>
                <w:szCs w:val="20"/>
                <w:lang w:val="es-ES"/>
              </w:rPr>
              <w:t xml:space="preserve"> </w:t>
            </w:r>
            <w:r w:rsidRPr="00652849">
              <w:rPr>
                <w:rFonts w:cs="Times New Roman"/>
                <w:sz w:val="20"/>
                <w:szCs w:val="20"/>
                <w:lang w:val="es-ES"/>
              </w:rPr>
              <w:t>(RESULTADO – FECHA Y HORA – LUGAR - ÁRBITRO) Y EQUIPOS PARTICIPANTES, y su ESTADO.</w:t>
            </w:r>
          </w:p>
          <w:p w14:paraId="3D8B99FC"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RESUMEN DE PARTIDO</w:t>
            </w:r>
            <w:r w:rsidRPr="00652849">
              <w:rPr>
                <w:rFonts w:cs="Times New Roman"/>
                <w:sz w:val="20"/>
                <w:szCs w:val="20"/>
                <w:lang w:val="es-ES"/>
              </w:rPr>
              <w:t>: Goles – Tarjetas Amarillas y Rojas – Cambios</w:t>
            </w:r>
          </w:p>
          <w:p w14:paraId="2F9F1B89"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TITULARES:</w:t>
            </w:r>
            <w:r w:rsidRPr="00652849">
              <w:rPr>
                <w:rFonts w:cs="Times New Roman"/>
                <w:sz w:val="20"/>
                <w:szCs w:val="20"/>
                <w:lang w:val="es-ES"/>
              </w:rPr>
              <w:t xml:space="preserve"> se visualizarán los jugadores titulares con su nombre y el número de camiseta</w:t>
            </w:r>
          </w:p>
          <w:p w14:paraId="05F01916"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lastRenderedPageBreak/>
              <w:t>GOLES:</w:t>
            </w:r>
            <w:r w:rsidRPr="00652849">
              <w:rPr>
                <w:rFonts w:cs="Times New Roman"/>
                <w:sz w:val="20"/>
                <w:szCs w:val="20"/>
                <w:lang w:val="es-ES"/>
              </w:rPr>
              <w:t xml:space="preserve"> se visualizarán los goles que cada equipo ha convertido. Se muestra el minuto, quién lo convirtió y el tipo de gol</w:t>
            </w:r>
          </w:p>
          <w:p w14:paraId="66FF0AF3"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70AD47"/>
                <w:sz w:val="20"/>
                <w:szCs w:val="20"/>
                <w:lang w:val="es-ES"/>
              </w:rPr>
              <w:t>CAMBIOS:</w:t>
            </w:r>
            <w:r w:rsidRPr="00652849">
              <w:rPr>
                <w:rFonts w:cs="Times New Roman"/>
                <w:sz w:val="20"/>
                <w:szCs w:val="20"/>
                <w:lang w:val="es-ES"/>
              </w:rPr>
              <w:t xml:space="preserve"> se visualizarán los cambios que realizó cada equipo durante el partido. </w:t>
            </w:r>
            <w:r w:rsidRPr="00652849">
              <w:rPr>
                <w:rFonts w:cs="Times New Roman"/>
                <w:sz w:val="20"/>
                <w:szCs w:val="20"/>
              </w:rPr>
              <w:t>Se muestra el minuto, que jugador salió y cuál entró</w:t>
            </w:r>
          </w:p>
          <w:p w14:paraId="615401B0"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TARJETAS ROJAS y AMARILLAS:</w:t>
            </w:r>
            <w:r w:rsidRPr="00652849">
              <w:rPr>
                <w:rFonts w:cs="Times New Roman"/>
                <w:sz w:val="20"/>
                <w:szCs w:val="20"/>
                <w:lang w:val="es-ES"/>
              </w:rPr>
              <w:t xml:space="preserve"> se visualizarán las tarjetas rojas y amarillas del partido. Se muestra el minuto, el jugador y si es tarjeta roja o amarilla.</w:t>
            </w:r>
          </w:p>
          <w:p w14:paraId="6ED1AEFA"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70AD47"/>
                <w:sz w:val="20"/>
                <w:szCs w:val="20"/>
              </w:rPr>
              <w:t>SANCIONES</w:t>
            </w:r>
          </w:p>
          <w:p w14:paraId="7D329830"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ÚLTIMOS PARTIDOS:</w:t>
            </w:r>
            <w:r w:rsidRPr="00652849">
              <w:rPr>
                <w:rFonts w:cs="Times New Roman"/>
                <w:sz w:val="20"/>
                <w:szCs w:val="20"/>
                <w:lang w:val="es-ES"/>
              </w:rPr>
              <w:t xml:space="preserve"> se visualizarán los equipos participantes y el resultado.</w:t>
            </w:r>
          </w:p>
          <w:p w14:paraId="190574E2"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 xml:space="preserve">VERSUS: </w:t>
            </w:r>
            <w:r w:rsidRPr="00652849">
              <w:rPr>
                <w:rFonts w:cs="Times New Roman"/>
                <w:sz w:val="20"/>
                <w:szCs w:val="20"/>
                <w:lang w:val="es-ES"/>
              </w:rPr>
              <w:t>se visualizará un comparativo de la edición. Se compara Puntos, PG, PE, PP, TA, TR, GF y GC.</w:t>
            </w:r>
          </w:p>
          <w:p w14:paraId="0161B6EE"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1499BE24"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2CF9D41D" w14:textId="77777777" w:rsidR="00EE2B0E" w:rsidRPr="00652849" w:rsidRDefault="00EE2B0E" w:rsidP="00EE2B0E">
            <w:pPr>
              <w:jc w:val="left"/>
              <w:rPr>
                <w:rFonts w:cs="Times New Roman"/>
                <w:sz w:val="20"/>
                <w:szCs w:val="20"/>
              </w:rPr>
            </w:pPr>
            <w:r w:rsidRPr="00652849">
              <w:rPr>
                <w:rFonts w:cs="Times New Roman"/>
                <w:sz w:val="20"/>
                <w:szCs w:val="20"/>
              </w:rPr>
              <w:lastRenderedPageBreak/>
              <w:t>2</w:t>
            </w:r>
          </w:p>
        </w:tc>
        <w:tc>
          <w:tcPr>
            <w:tcW w:w="1491" w:type="dxa"/>
          </w:tcPr>
          <w:p w14:paraId="074B16A5"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Visualizar Otros partidos de la fecha - Sin fecha asignada y sin resultado</w:t>
            </w:r>
          </w:p>
        </w:tc>
        <w:tc>
          <w:tcPr>
            <w:tcW w:w="1126" w:type="dxa"/>
          </w:tcPr>
          <w:p w14:paraId="66B07950"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Ficha de Partido</w:t>
            </w:r>
          </w:p>
        </w:tc>
        <w:tc>
          <w:tcPr>
            <w:tcW w:w="2808" w:type="dxa"/>
          </w:tcPr>
          <w:p w14:paraId="1B2AF18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59819D91"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5C869A5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32DCE80F"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El partido “Belgrano vs. Aldosivi” es un partido de la edición “Jockey 2014”</w:t>
            </w:r>
          </w:p>
          <w:p w14:paraId="5FBF4E1B"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492446A9"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1.El visitante accede a la página de consulta del partido “Belgrano vs. Aldosivi”</w:t>
            </w:r>
          </w:p>
        </w:tc>
        <w:tc>
          <w:tcPr>
            <w:tcW w:w="2345" w:type="dxa"/>
          </w:tcPr>
          <w:p w14:paraId="0FB7ADF8"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sistema mostrará de cada partido </w:t>
            </w:r>
            <w:r w:rsidRPr="00652849">
              <w:rPr>
                <w:rFonts w:cs="Times New Roman"/>
                <w:b/>
                <w:sz w:val="20"/>
                <w:szCs w:val="20"/>
                <w:lang w:val="es-ES"/>
              </w:rPr>
              <w:t xml:space="preserve">“SIN FECHA ASIGNADA”, y el estado del partido (DIAGRAMADO – PROGRAMADO - CANCELADO) </w:t>
            </w:r>
          </w:p>
        </w:tc>
      </w:tr>
      <w:tr w:rsidR="00EE2B0E" w:rsidRPr="00652849" w14:paraId="07C441A6"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692023A6" w14:textId="77777777" w:rsidR="00EE2B0E" w:rsidRPr="00652849" w:rsidRDefault="00EE2B0E" w:rsidP="00EE2B0E">
            <w:pPr>
              <w:jc w:val="left"/>
              <w:rPr>
                <w:rFonts w:cs="Times New Roman"/>
                <w:sz w:val="20"/>
                <w:szCs w:val="20"/>
              </w:rPr>
            </w:pPr>
            <w:r w:rsidRPr="00652849">
              <w:rPr>
                <w:rFonts w:cs="Times New Roman"/>
                <w:sz w:val="20"/>
                <w:szCs w:val="20"/>
              </w:rPr>
              <w:lastRenderedPageBreak/>
              <w:t>3</w:t>
            </w:r>
          </w:p>
        </w:tc>
        <w:tc>
          <w:tcPr>
            <w:tcW w:w="1491" w:type="dxa"/>
          </w:tcPr>
          <w:p w14:paraId="11047678"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Visualizar Titulares – no hay titulares</w:t>
            </w:r>
          </w:p>
        </w:tc>
        <w:tc>
          <w:tcPr>
            <w:tcW w:w="1126" w:type="dxa"/>
          </w:tcPr>
          <w:p w14:paraId="734180EE"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Ficha de Partido</w:t>
            </w:r>
          </w:p>
        </w:tc>
        <w:tc>
          <w:tcPr>
            <w:tcW w:w="2808" w:type="dxa"/>
          </w:tcPr>
          <w:p w14:paraId="32FC122A"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0B5197B9"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54364C1A"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42126E9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“Belgrano vs. Aldosivi” es un partido de la edición “Jockey 2014”</w:t>
            </w:r>
          </w:p>
          <w:p w14:paraId="582A6FD3"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p>
        </w:tc>
        <w:tc>
          <w:tcPr>
            <w:tcW w:w="1649" w:type="dxa"/>
          </w:tcPr>
          <w:p w14:paraId="6F10D5FB"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partido “Belgrano vs. Aldosivi”</w:t>
            </w:r>
          </w:p>
        </w:tc>
        <w:tc>
          <w:tcPr>
            <w:tcW w:w="2345" w:type="dxa"/>
          </w:tcPr>
          <w:p w14:paraId="73EDE056"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 xml:space="preserve">1.El sistema mostrará el mensaje </w:t>
            </w:r>
            <w:r w:rsidRPr="00652849">
              <w:rPr>
                <w:rFonts w:cs="Times New Roman"/>
                <w:b/>
                <w:sz w:val="20"/>
                <w:szCs w:val="20"/>
                <w:lang w:val="es-ES"/>
              </w:rPr>
              <w:t>“No hay información registrada de titulares.”</w:t>
            </w:r>
          </w:p>
        </w:tc>
      </w:tr>
      <w:tr w:rsidR="00EE2B0E" w:rsidRPr="00652849" w14:paraId="1C547184"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0F174145" w14:textId="77777777" w:rsidR="00EE2B0E" w:rsidRPr="00652849" w:rsidRDefault="00EE2B0E" w:rsidP="00EE2B0E">
            <w:pPr>
              <w:jc w:val="left"/>
              <w:rPr>
                <w:rFonts w:cs="Times New Roman"/>
                <w:sz w:val="20"/>
                <w:szCs w:val="20"/>
              </w:rPr>
            </w:pPr>
            <w:r w:rsidRPr="00652849">
              <w:rPr>
                <w:rFonts w:cs="Times New Roman"/>
                <w:sz w:val="20"/>
                <w:szCs w:val="20"/>
              </w:rPr>
              <w:t>4</w:t>
            </w:r>
          </w:p>
        </w:tc>
        <w:tc>
          <w:tcPr>
            <w:tcW w:w="1491" w:type="dxa"/>
          </w:tcPr>
          <w:p w14:paraId="0A2F9DE1"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Visualizar Goles – no hay información de goles</w:t>
            </w:r>
          </w:p>
        </w:tc>
        <w:tc>
          <w:tcPr>
            <w:tcW w:w="1126" w:type="dxa"/>
          </w:tcPr>
          <w:p w14:paraId="5FC881D9"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Ficha de Partido</w:t>
            </w:r>
          </w:p>
        </w:tc>
        <w:tc>
          <w:tcPr>
            <w:tcW w:w="2808" w:type="dxa"/>
          </w:tcPr>
          <w:p w14:paraId="2A2A5C1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361CAF29"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05787D95"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7A766DC1"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“Belgrano vs. Aldosivi” es un partido de la edición “Jockey 2014”</w:t>
            </w:r>
          </w:p>
          <w:p w14:paraId="2C5D80E5"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1A26ADBB"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partido “Belgrano vs. Aldosivi”</w:t>
            </w:r>
          </w:p>
        </w:tc>
        <w:tc>
          <w:tcPr>
            <w:tcW w:w="2345" w:type="dxa"/>
          </w:tcPr>
          <w:p w14:paraId="58E39EEC"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r w:rsidRPr="00652849">
              <w:rPr>
                <w:rFonts w:cs="Times New Roman"/>
                <w:sz w:val="20"/>
                <w:szCs w:val="20"/>
                <w:lang w:val="es-ES"/>
              </w:rPr>
              <w:t xml:space="preserve">1.El sistema mostrará el mensaje </w:t>
            </w:r>
            <w:r w:rsidRPr="00652849">
              <w:rPr>
                <w:rFonts w:cs="Times New Roman"/>
                <w:b/>
                <w:sz w:val="20"/>
                <w:szCs w:val="20"/>
                <w:lang w:val="es-ES"/>
              </w:rPr>
              <w:t>“</w:t>
            </w:r>
            <w:r w:rsidRPr="00652849">
              <w:rPr>
                <w:rFonts w:ascii="Helvetica" w:hAnsi="Helvetica" w:cs="Helvetica"/>
                <w:b/>
                <w:color w:val="3E3F3A"/>
                <w:sz w:val="20"/>
                <w:szCs w:val="20"/>
                <w:shd w:val="clear" w:color="auto" w:fill="F8F5F0"/>
                <w:lang w:val="es-ES"/>
              </w:rPr>
              <w:t>No hay información de goles registrada”</w:t>
            </w:r>
          </w:p>
          <w:p w14:paraId="2F54A238"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p>
          <w:p w14:paraId="5CE01A0E"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475AF625"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6E93940A" w14:textId="77777777" w:rsidR="00EE2B0E" w:rsidRPr="00652849" w:rsidRDefault="00EE2B0E" w:rsidP="00EE2B0E">
            <w:pPr>
              <w:jc w:val="left"/>
              <w:rPr>
                <w:rFonts w:cs="Times New Roman"/>
                <w:sz w:val="20"/>
                <w:szCs w:val="20"/>
              </w:rPr>
            </w:pPr>
            <w:r w:rsidRPr="00652849">
              <w:rPr>
                <w:rFonts w:cs="Times New Roman"/>
                <w:sz w:val="20"/>
                <w:szCs w:val="20"/>
              </w:rPr>
              <w:t>5</w:t>
            </w:r>
          </w:p>
        </w:tc>
        <w:tc>
          <w:tcPr>
            <w:tcW w:w="1491" w:type="dxa"/>
          </w:tcPr>
          <w:p w14:paraId="2EA34197"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Visualizar Tarjetas – no hay información de tarjetas</w:t>
            </w:r>
          </w:p>
        </w:tc>
        <w:tc>
          <w:tcPr>
            <w:tcW w:w="1126" w:type="dxa"/>
          </w:tcPr>
          <w:p w14:paraId="4817FE5E"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Ficha de Partido</w:t>
            </w:r>
          </w:p>
        </w:tc>
        <w:tc>
          <w:tcPr>
            <w:tcW w:w="2808" w:type="dxa"/>
          </w:tcPr>
          <w:p w14:paraId="5B86450C"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4913C296"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161CDD8B"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6C6BEA4C"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“Belgrano vs. Aldosivi” es un partido de la edición “Jockey 2014”</w:t>
            </w:r>
          </w:p>
          <w:p w14:paraId="0308466C"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6F82446B"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partido “Belgrano vs. Aldosivi”</w:t>
            </w:r>
          </w:p>
        </w:tc>
        <w:tc>
          <w:tcPr>
            <w:tcW w:w="2345" w:type="dxa"/>
          </w:tcPr>
          <w:p w14:paraId="7387BCFF"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r w:rsidRPr="00652849">
              <w:rPr>
                <w:rFonts w:cs="Times New Roman"/>
                <w:sz w:val="20"/>
                <w:szCs w:val="20"/>
                <w:lang w:val="es-ES"/>
              </w:rPr>
              <w:t xml:space="preserve">1.El sistema mostrará el mensaje </w:t>
            </w:r>
            <w:r w:rsidRPr="00652849">
              <w:rPr>
                <w:rFonts w:cs="Times New Roman"/>
                <w:b/>
                <w:sz w:val="20"/>
                <w:szCs w:val="20"/>
                <w:lang w:val="es-ES"/>
              </w:rPr>
              <w:t>“</w:t>
            </w:r>
            <w:r w:rsidRPr="00652849">
              <w:rPr>
                <w:rFonts w:ascii="Helvetica" w:hAnsi="Helvetica" w:cs="Helvetica"/>
                <w:b/>
                <w:color w:val="3E3F3A"/>
                <w:sz w:val="20"/>
                <w:szCs w:val="20"/>
                <w:shd w:val="clear" w:color="auto" w:fill="F8F5F0"/>
                <w:lang w:val="es-ES"/>
              </w:rPr>
              <w:t>No hay información de tarjetas registrada”</w:t>
            </w:r>
          </w:p>
          <w:p w14:paraId="396A8AC8"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3323E28B"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07A1BAF8" w14:textId="77777777" w:rsidR="00EE2B0E" w:rsidRPr="00652849" w:rsidRDefault="00EE2B0E" w:rsidP="00EE2B0E">
            <w:pPr>
              <w:jc w:val="left"/>
              <w:rPr>
                <w:rFonts w:cs="Times New Roman"/>
                <w:sz w:val="20"/>
                <w:szCs w:val="20"/>
              </w:rPr>
            </w:pPr>
            <w:r w:rsidRPr="00652849">
              <w:rPr>
                <w:rFonts w:cs="Times New Roman"/>
                <w:sz w:val="20"/>
                <w:szCs w:val="20"/>
              </w:rPr>
              <w:t>6</w:t>
            </w:r>
          </w:p>
        </w:tc>
        <w:tc>
          <w:tcPr>
            <w:tcW w:w="1491" w:type="dxa"/>
          </w:tcPr>
          <w:p w14:paraId="628E612E"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Visualizar Cambios – no hay información de cambios</w:t>
            </w:r>
          </w:p>
        </w:tc>
        <w:tc>
          <w:tcPr>
            <w:tcW w:w="1126" w:type="dxa"/>
          </w:tcPr>
          <w:p w14:paraId="0B331E8C"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Ficha de Partido</w:t>
            </w:r>
          </w:p>
        </w:tc>
        <w:tc>
          <w:tcPr>
            <w:tcW w:w="2808" w:type="dxa"/>
          </w:tcPr>
          <w:p w14:paraId="43278580"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5E395285"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581F9C0B"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4FB24922"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“Belgrano vs. Aldosivi” es un partido de la edición “Jockey 2014”</w:t>
            </w:r>
          </w:p>
          <w:p w14:paraId="05AC6FDA"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434BB126"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partido “Belgrano vs. Aldosivi”</w:t>
            </w:r>
          </w:p>
        </w:tc>
        <w:tc>
          <w:tcPr>
            <w:tcW w:w="2345" w:type="dxa"/>
          </w:tcPr>
          <w:p w14:paraId="49D7C610"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r w:rsidRPr="00652849">
              <w:rPr>
                <w:rFonts w:cs="Times New Roman"/>
                <w:sz w:val="20"/>
                <w:szCs w:val="20"/>
                <w:lang w:val="es-ES"/>
              </w:rPr>
              <w:t xml:space="preserve">1.El sistema mostrará el mensaje </w:t>
            </w:r>
            <w:r w:rsidRPr="00652849">
              <w:rPr>
                <w:rFonts w:cs="Times New Roman"/>
                <w:b/>
                <w:sz w:val="20"/>
                <w:szCs w:val="20"/>
                <w:lang w:val="es-ES"/>
              </w:rPr>
              <w:t>“</w:t>
            </w:r>
            <w:r w:rsidRPr="00652849">
              <w:rPr>
                <w:rFonts w:ascii="Helvetica" w:hAnsi="Helvetica" w:cs="Helvetica"/>
                <w:b/>
                <w:color w:val="3E3F3A"/>
                <w:sz w:val="20"/>
                <w:szCs w:val="20"/>
                <w:shd w:val="clear" w:color="auto" w:fill="F8F5F0"/>
                <w:lang w:val="es-ES"/>
              </w:rPr>
              <w:t>No hay información de cambios registrada”</w:t>
            </w:r>
          </w:p>
          <w:p w14:paraId="75D623AF"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17365654"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02B6AC9E" w14:textId="77777777" w:rsidR="00EE2B0E" w:rsidRPr="00652849" w:rsidRDefault="00EE2B0E" w:rsidP="00EE2B0E">
            <w:pPr>
              <w:jc w:val="left"/>
              <w:rPr>
                <w:rFonts w:cs="Times New Roman"/>
                <w:sz w:val="20"/>
                <w:szCs w:val="20"/>
              </w:rPr>
            </w:pPr>
            <w:r w:rsidRPr="00652849">
              <w:rPr>
                <w:rFonts w:cs="Times New Roman"/>
                <w:sz w:val="20"/>
                <w:szCs w:val="20"/>
              </w:rPr>
              <w:t>7</w:t>
            </w:r>
          </w:p>
        </w:tc>
        <w:tc>
          <w:tcPr>
            <w:tcW w:w="1491" w:type="dxa"/>
          </w:tcPr>
          <w:p w14:paraId="3508CCC4"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 xml:space="preserve">Visualizar Sanciones – no hay </w:t>
            </w:r>
            <w:r w:rsidRPr="00652849">
              <w:rPr>
                <w:rFonts w:cs="Times New Roman"/>
                <w:b/>
                <w:sz w:val="20"/>
                <w:szCs w:val="20"/>
                <w:lang w:val="es-ES"/>
              </w:rPr>
              <w:lastRenderedPageBreak/>
              <w:t>información de cambios</w:t>
            </w:r>
          </w:p>
        </w:tc>
        <w:tc>
          <w:tcPr>
            <w:tcW w:w="1126" w:type="dxa"/>
          </w:tcPr>
          <w:p w14:paraId="2DA44ADB"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lastRenderedPageBreak/>
              <w:t>Ficha de Partido</w:t>
            </w:r>
          </w:p>
        </w:tc>
        <w:tc>
          <w:tcPr>
            <w:tcW w:w="2808" w:type="dxa"/>
          </w:tcPr>
          <w:p w14:paraId="12D88143"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16E3A8A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La Edición “Jockey 2014” se encuentra cargada en el torneo “Torneo Jockey Club”</w:t>
            </w:r>
          </w:p>
          <w:p w14:paraId="36CADDAC"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1FA6EDBF"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“Belgrano vs. Aldosivi” es un partido de la edición “Jockey 2014”</w:t>
            </w:r>
          </w:p>
          <w:p w14:paraId="61FB7F31"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084B6D98"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lastRenderedPageBreak/>
              <w:t xml:space="preserve">1.El visitante accede a la página de consulta del </w:t>
            </w:r>
            <w:r w:rsidRPr="00652849">
              <w:rPr>
                <w:rFonts w:cs="Times New Roman"/>
                <w:sz w:val="20"/>
                <w:szCs w:val="20"/>
                <w:lang w:val="es-ES"/>
              </w:rPr>
              <w:lastRenderedPageBreak/>
              <w:t>partido “Belgrano vs. Aldosivi”</w:t>
            </w:r>
          </w:p>
        </w:tc>
        <w:tc>
          <w:tcPr>
            <w:tcW w:w="2345" w:type="dxa"/>
          </w:tcPr>
          <w:p w14:paraId="50B81E2F"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r w:rsidRPr="00652849">
              <w:rPr>
                <w:rFonts w:cs="Times New Roman"/>
                <w:sz w:val="20"/>
                <w:szCs w:val="20"/>
                <w:lang w:val="es-ES"/>
              </w:rPr>
              <w:lastRenderedPageBreak/>
              <w:t xml:space="preserve">1.El sistema mostrará el mensaje </w:t>
            </w:r>
            <w:r w:rsidRPr="00652849">
              <w:rPr>
                <w:rFonts w:cs="Times New Roman"/>
                <w:b/>
                <w:sz w:val="20"/>
                <w:szCs w:val="20"/>
                <w:lang w:val="es-ES"/>
              </w:rPr>
              <w:t>“</w:t>
            </w:r>
            <w:r w:rsidRPr="00652849">
              <w:rPr>
                <w:rFonts w:ascii="Helvetica" w:hAnsi="Helvetica" w:cs="Helvetica"/>
                <w:b/>
                <w:color w:val="3E3F3A"/>
                <w:sz w:val="20"/>
                <w:szCs w:val="20"/>
                <w:shd w:val="clear" w:color="auto" w:fill="F8F5F0"/>
                <w:lang w:val="es-ES"/>
              </w:rPr>
              <w:t>No hay información de sanciones registrada”</w:t>
            </w:r>
          </w:p>
          <w:p w14:paraId="426AD33B"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09B5B09F"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1A9A8A77" w14:textId="77777777" w:rsidR="00EE2B0E" w:rsidRPr="00652849" w:rsidRDefault="00EE2B0E" w:rsidP="00EE2B0E">
            <w:pPr>
              <w:jc w:val="left"/>
              <w:rPr>
                <w:rFonts w:cs="Times New Roman"/>
                <w:sz w:val="20"/>
                <w:szCs w:val="20"/>
              </w:rPr>
            </w:pPr>
            <w:r w:rsidRPr="00652849">
              <w:rPr>
                <w:rFonts w:cs="Times New Roman"/>
                <w:sz w:val="20"/>
                <w:szCs w:val="20"/>
              </w:rPr>
              <w:lastRenderedPageBreak/>
              <w:t>8</w:t>
            </w:r>
          </w:p>
        </w:tc>
        <w:tc>
          <w:tcPr>
            <w:tcW w:w="1491" w:type="dxa"/>
          </w:tcPr>
          <w:p w14:paraId="35BEC8AE"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Equipos participantes sin últimos partidos jugados</w:t>
            </w:r>
          </w:p>
        </w:tc>
        <w:tc>
          <w:tcPr>
            <w:tcW w:w="1126" w:type="dxa"/>
          </w:tcPr>
          <w:p w14:paraId="73257FB1"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Ficha de Partido</w:t>
            </w:r>
          </w:p>
        </w:tc>
        <w:tc>
          <w:tcPr>
            <w:tcW w:w="2808" w:type="dxa"/>
          </w:tcPr>
          <w:p w14:paraId="00A0AA42"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2EB04A51"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3C1FE2F0"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2E51EA8A"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partido “Belgrano vs. Aldosivi” es un partido de la edición “Jockey 2014”</w:t>
            </w:r>
          </w:p>
          <w:p w14:paraId="179F8E18"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5F1B0004"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partido “Belgrano vs. Aldosivi”</w:t>
            </w:r>
          </w:p>
        </w:tc>
        <w:tc>
          <w:tcPr>
            <w:tcW w:w="2345" w:type="dxa"/>
          </w:tcPr>
          <w:p w14:paraId="29DC765E"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 El sistema visualizará los Próximos Partidos de los equipos participantes.</w:t>
            </w:r>
          </w:p>
        </w:tc>
      </w:tr>
      <w:tr w:rsidR="00EE2B0E" w:rsidRPr="00652849" w14:paraId="3B764524"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1A456748" w14:textId="77777777" w:rsidR="00EE2B0E" w:rsidRPr="00652849" w:rsidRDefault="00EE2B0E" w:rsidP="00EE2B0E">
            <w:pPr>
              <w:jc w:val="left"/>
              <w:rPr>
                <w:rFonts w:cs="Times New Roman"/>
                <w:sz w:val="20"/>
                <w:szCs w:val="20"/>
              </w:rPr>
            </w:pPr>
            <w:r w:rsidRPr="00652849">
              <w:rPr>
                <w:rFonts w:cs="Times New Roman"/>
                <w:sz w:val="20"/>
                <w:szCs w:val="20"/>
              </w:rPr>
              <w:t>9</w:t>
            </w:r>
          </w:p>
        </w:tc>
        <w:tc>
          <w:tcPr>
            <w:tcW w:w="1491" w:type="dxa"/>
          </w:tcPr>
          <w:p w14:paraId="7397EC60"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sz w:val="20"/>
                <w:szCs w:val="20"/>
              </w:rPr>
              <w:t>Visualizar Datos de Equipo</w:t>
            </w:r>
          </w:p>
          <w:p w14:paraId="26541A0F"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p>
        </w:tc>
        <w:tc>
          <w:tcPr>
            <w:tcW w:w="1126" w:type="dxa"/>
          </w:tcPr>
          <w:p w14:paraId="03787C9B"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Equipo</w:t>
            </w:r>
          </w:p>
        </w:tc>
        <w:tc>
          <w:tcPr>
            <w:tcW w:w="2808" w:type="dxa"/>
          </w:tcPr>
          <w:p w14:paraId="405100E7"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7E9C7967"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53EA5C4D"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60E3E7C9"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“Belgrano” es un equipo participante de la edición “Jockey 2014”</w:t>
            </w:r>
          </w:p>
          <w:p w14:paraId="224006DA"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0D53A434"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equipo Belgrano</w:t>
            </w:r>
          </w:p>
        </w:tc>
        <w:tc>
          <w:tcPr>
            <w:tcW w:w="2345" w:type="dxa"/>
          </w:tcPr>
          <w:p w14:paraId="5CCF0B8C"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 xml:space="preserve">1.El sistema mostrará </w:t>
            </w:r>
          </w:p>
          <w:p w14:paraId="0DFADD98"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70AD47"/>
                <w:sz w:val="20"/>
                <w:szCs w:val="20"/>
              </w:rPr>
              <w:t>OTROS EQUIPOS DE LA EDICIÓN</w:t>
            </w:r>
            <w:r w:rsidRPr="00652849">
              <w:rPr>
                <w:rFonts w:cs="Times New Roman"/>
                <w:color w:val="70AD47"/>
                <w:sz w:val="20"/>
                <w:szCs w:val="20"/>
              </w:rPr>
              <w:t xml:space="preserve"> </w:t>
            </w:r>
          </w:p>
          <w:p w14:paraId="6C13BAA0"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DATOS DE EQUIPO</w:t>
            </w:r>
            <w:r w:rsidRPr="00652849">
              <w:rPr>
                <w:rFonts w:cs="Times New Roman"/>
                <w:color w:val="70AD47"/>
                <w:sz w:val="20"/>
                <w:szCs w:val="20"/>
                <w:lang w:val="es-ES"/>
              </w:rPr>
              <w:t xml:space="preserve"> </w:t>
            </w:r>
            <w:r w:rsidRPr="00652849">
              <w:rPr>
                <w:rFonts w:cs="Times New Roman"/>
                <w:sz w:val="20"/>
                <w:szCs w:val="20"/>
                <w:lang w:val="es-ES"/>
              </w:rPr>
              <w:t>(Logo – Nombre – DT – Delegado)</w:t>
            </w:r>
          </w:p>
          <w:p w14:paraId="4BEB84FC"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ESTADÍSTICAS PRINCIPALES</w:t>
            </w:r>
            <w:r w:rsidRPr="00652849">
              <w:rPr>
                <w:rFonts w:cs="Times New Roman"/>
                <w:sz w:val="20"/>
                <w:szCs w:val="20"/>
                <w:lang w:val="es-ES"/>
              </w:rPr>
              <w:t>: Puntos – Goles a Favor –Goles en contra y Partidos Jugados</w:t>
            </w:r>
          </w:p>
          <w:p w14:paraId="255990F0"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70AD47"/>
                <w:sz w:val="20"/>
                <w:szCs w:val="20"/>
              </w:rPr>
              <w:t>JUGADORES</w:t>
            </w:r>
          </w:p>
          <w:p w14:paraId="781A1569"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PARTIDOS:</w:t>
            </w:r>
            <w:r w:rsidRPr="00652849">
              <w:rPr>
                <w:rFonts w:cs="Times New Roman"/>
                <w:sz w:val="20"/>
                <w:szCs w:val="20"/>
                <w:lang w:val="es-ES"/>
              </w:rPr>
              <w:t xml:space="preserve"> se visualizarán los PJ, PP, PE y PG</w:t>
            </w:r>
          </w:p>
          <w:p w14:paraId="1BB44F43"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GOLES:</w:t>
            </w:r>
            <w:r w:rsidRPr="00652849">
              <w:rPr>
                <w:rFonts w:cs="Times New Roman"/>
                <w:sz w:val="20"/>
                <w:szCs w:val="20"/>
                <w:lang w:val="es-ES"/>
              </w:rPr>
              <w:t xml:space="preserve"> se visualizarán los goles a favor y en contra</w:t>
            </w:r>
          </w:p>
          <w:p w14:paraId="6F518964"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TARJETAS ROJAS y AMARILLAS:</w:t>
            </w:r>
            <w:r w:rsidRPr="00652849">
              <w:rPr>
                <w:rFonts w:cs="Times New Roman"/>
                <w:sz w:val="20"/>
                <w:szCs w:val="20"/>
                <w:lang w:val="es-ES"/>
              </w:rPr>
              <w:t xml:space="preserve"> se visualizarán las tarjetas rojas y amarillas.</w:t>
            </w:r>
          </w:p>
          <w:p w14:paraId="2610A92E"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70AD47"/>
                <w:sz w:val="20"/>
                <w:szCs w:val="20"/>
              </w:rPr>
              <w:t>HISTORIAL DE PARTIDOS JUGADOS</w:t>
            </w:r>
          </w:p>
          <w:p w14:paraId="68371A42"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70AD47"/>
                <w:sz w:val="20"/>
                <w:szCs w:val="20"/>
              </w:rPr>
              <w:t>GOLEADORES</w:t>
            </w:r>
          </w:p>
          <w:p w14:paraId="24F739EF"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EE2B0E" w:rsidRPr="00652849" w14:paraId="5A7ED6DF"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43473C36" w14:textId="77777777" w:rsidR="00EE2B0E" w:rsidRPr="00652849" w:rsidRDefault="00EE2B0E" w:rsidP="00EE2B0E">
            <w:pPr>
              <w:jc w:val="left"/>
              <w:rPr>
                <w:rFonts w:cs="Times New Roman"/>
                <w:sz w:val="20"/>
                <w:szCs w:val="20"/>
              </w:rPr>
            </w:pPr>
            <w:r w:rsidRPr="00652849">
              <w:rPr>
                <w:rFonts w:cs="Times New Roman"/>
                <w:sz w:val="20"/>
                <w:szCs w:val="20"/>
              </w:rPr>
              <w:lastRenderedPageBreak/>
              <w:t>10</w:t>
            </w:r>
          </w:p>
        </w:tc>
        <w:tc>
          <w:tcPr>
            <w:tcW w:w="1491" w:type="dxa"/>
          </w:tcPr>
          <w:p w14:paraId="1EDDBE0F"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Equipo sin Jugadores</w:t>
            </w:r>
          </w:p>
        </w:tc>
        <w:tc>
          <w:tcPr>
            <w:tcW w:w="1126" w:type="dxa"/>
          </w:tcPr>
          <w:p w14:paraId="3BD10224"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Equipo</w:t>
            </w:r>
          </w:p>
        </w:tc>
        <w:tc>
          <w:tcPr>
            <w:tcW w:w="2808" w:type="dxa"/>
          </w:tcPr>
          <w:p w14:paraId="5C4BFDDC"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6A56D881"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20BCC92C"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057E5D94"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“Belgrano” es un equipo participante de la edición “Jockey 2014”</w:t>
            </w:r>
          </w:p>
          <w:p w14:paraId="5BD899E8"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1F953A64"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equipo Belgrano</w:t>
            </w:r>
          </w:p>
        </w:tc>
        <w:tc>
          <w:tcPr>
            <w:tcW w:w="2345" w:type="dxa"/>
          </w:tcPr>
          <w:p w14:paraId="3AEDD164"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r w:rsidRPr="00652849">
              <w:rPr>
                <w:rFonts w:cs="Times New Roman"/>
                <w:sz w:val="20"/>
                <w:szCs w:val="20"/>
                <w:lang w:val="es-ES"/>
              </w:rPr>
              <w:t xml:space="preserve">1.El sistema mostrará el mensaje </w:t>
            </w:r>
            <w:r w:rsidRPr="00652849">
              <w:rPr>
                <w:rFonts w:cs="Times New Roman"/>
                <w:b/>
                <w:sz w:val="20"/>
                <w:szCs w:val="20"/>
                <w:lang w:val="es-ES"/>
              </w:rPr>
              <w:t>“</w:t>
            </w:r>
            <w:r w:rsidRPr="00652849">
              <w:rPr>
                <w:rFonts w:ascii="Helvetica" w:hAnsi="Helvetica" w:cs="Helvetica"/>
                <w:b/>
                <w:color w:val="3E3F3A"/>
                <w:sz w:val="20"/>
                <w:szCs w:val="20"/>
                <w:shd w:val="clear" w:color="auto" w:fill="F8F5F0"/>
                <w:lang w:val="es-ES"/>
              </w:rPr>
              <w:t>No hay información de jugadores registrada”</w:t>
            </w:r>
          </w:p>
          <w:p w14:paraId="5086B29B"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6C30C91B"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4F061ECC" w14:textId="77777777" w:rsidR="00EE2B0E" w:rsidRPr="00652849" w:rsidRDefault="00EE2B0E" w:rsidP="00EE2B0E">
            <w:pPr>
              <w:jc w:val="left"/>
              <w:rPr>
                <w:rFonts w:cs="Times New Roman"/>
                <w:sz w:val="20"/>
                <w:szCs w:val="20"/>
              </w:rPr>
            </w:pPr>
            <w:r w:rsidRPr="00652849">
              <w:rPr>
                <w:rFonts w:cs="Times New Roman"/>
                <w:sz w:val="20"/>
                <w:szCs w:val="20"/>
              </w:rPr>
              <w:t>11</w:t>
            </w:r>
          </w:p>
        </w:tc>
        <w:tc>
          <w:tcPr>
            <w:tcW w:w="1491" w:type="dxa"/>
          </w:tcPr>
          <w:p w14:paraId="38D866A1"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Equipo sin Partidos Jugados</w:t>
            </w:r>
          </w:p>
        </w:tc>
        <w:tc>
          <w:tcPr>
            <w:tcW w:w="1126" w:type="dxa"/>
          </w:tcPr>
          <w:p w14:paraId="60E60541"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Equipo</w:t>
            </w:r>
          </w:p>
        </w:tc>
        <w:tc>
          <w:tcPr>
            <w:tcW w:w="2808" w:type="dxa"/>
          </w:tcPr>
          <w:p w14:paraId="7364757D"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6FFC254F"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37302CE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4E386939"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“Belgrano” es un equipo participante de la edición “Jockey 2014”</w:t>
            </w:r>
          </w:p>
          <w:p w14:paraId="6529837A"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04A5BC03"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equipo Belgrano</w:t>
            </w:r>
          </w:p>
        </w:tc>
        <w:tc>
          <w:tcPr>
            <w:tcW w:w="2345" w:type="dxa"/>
          </w:tcPr>
          <w:p w14:paraId="652A66A6"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r w:rsidRPr="00652849">
              <w:rPr>
                <w:rFonts w:cs="Times New Roman"/>
                <w:sz w:val="20"/>
                <w:szCs w:val="20"/>
                <w:lang w:val="es-ES"/>
              </w:rPr>
              <w:t xml:space="preserve">1.El sistema mostrará el mensaje </w:t>
            </w:r>
            <w:r w:rsidRPr="00652849">
              <w:rPr>
                <w:rFonts w:cs="Times New Roman"/>
                <w:b/>
                <w:sz w:val="20"/>
                <w:szCs w:val="20"/>
                <w:lang w:val="es-ES"/>
              </w:rPr>
              <w:t>“</w:t>
            </w:r>
            <w:r w:rsidRPr="00652849">
              <w:rPr>
                <w:rFonts w:ascii="Helvetica" w:hAnsi="Helvetica" w:cs="Helvetica"/>
                <w:b/>
                <w:color w:val="3E3F3A"/>
                <w:sz w:val="20"/>
                <w:szCs w:val="20"/>
                <w:shd w:val="clear" w:color="auto" w:fill="F8F5F0"/>
                <w:lang w:val="es-ES"/>
              </w:rPr>
              <w:t>No hay información de partidos jugados registrada”</w:t>
            </w:r>
          </w:p>
          <w:p w14:paraId="26B0EAEA"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3095C412"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269FF032" w14:textId="77777777" w:rsidR="00EE2B0E" w:rsidRPr="00652849" w:rsidRDefault="00EE2B0E" w:rsidP="00EE2B0E">
            <w:pPr>
              <w:jc w:val="left"/>
              <w:rPr>
                <w:rFonts w:cs="Times New Roman"/>
                <w:sz w:val="20"/>
                <w:szCs w:val="20"/>
              </w:rPr>
            </w:pPr>
            <w:r w:rsidRPr="00652849">
              <w:rPr>
                <w:rFonts w:cs="Times New Roman"/>
                <w:sz w:val="20"/>
                <w:szCs w:val="20"/>
              </w:rPr>
              <w:t>12</w:t>
            </w:r>
          </w:p>
        </w:tc>
        <w:tc>
          <w:tcPr>
            <w:tcW w:w="1491" w:type="dxa"/>
          </w:tcPr>
          <w:p w14:paraId="60CE6A7B"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Equipo sin Goleadores</w:t>
            </w:r>
          </w:p>
        </w:tc>
        <w:tc>
          <w:tcPr>
            <w:tcW w:w="1126" w:type="dxa"/>
          </w:tcPr>
          <w:p w14:paraId="69D7D2FD"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Equipo</w:t>
            </w:r>
          </w:p>
        </w:tc>
        <w:tc>
          <w:tcPr>
            <w:tcW w:w="2808" w:type="dxa"/>
          </w:tcPr>
          <w:p w14:paraId="17C619B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25D63BBB"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26BE4722"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6CBBA0CA"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“Belgrano” es un equipo participante de la edición “Jockey 2014”</w:t>
            </w:r>
          </w:p>
          <w:p w14:paraId="7514637C"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c>
          <w:tcPr>
            <w:tcW w:w="1649" w:type="dxa"/>
          </w:tcPr>
          <w:p w14:paraId="2A3980DD"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equipo Belgrano</w:t>
            </w:r>
          </w:p>
        </w:tc>
        <w:tc>
          <w:tcPr>
            <w:tcW w:w="2345" w:type="dxa"/>
          </w:tcPr>
          <w:p w14:paraId="7B1158A7"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r w:rsidRPr="00652849">
              <w:rPr>
                <w:rFonts w:cs="Times New Roman"/>
                <w:sz w:val="20"/>
                <w:szCs w:val="20"/>
                <w:lang w:val="es-ES"/>
              </w:rPr>
              <w:t xml:space="preserve">1.El sistema mostrará el mensaje </w:t>
            </w:r>
            <w:r w:rsidRPr="00652849">
              <w:rPr>
                <w:rFonts w:cs="Times New Roman"/>
                <w:b/>
                <w:sz w:val="20"/>
                <w:szCs w:val="20"/>
                <w:lang w:val="es-ES"/>
              </w:rPr>
              <w:t>“</w:t>
            </w:r>
            <w:r w:rsidRPr="00652849">
              <w:rPr>
                <w:rFonts w:ascii="Helvetica" w:hAnsi="Helvetica" w:cs="Helvetica"/>
                <w:b/>
                <w:color w:val="3E3F3A"/>
                <w:sz w:val="20"/>
                <w:szCs w:val="20"/>
                <w:shd w:val="clear" w:color="auto" w:fill="F8F5F0"/>
                <w:lang w:val="es-ES"/>
              </w:rPr>
              <w:t>No hay información de goleadores registrada”</w:t>
            </w:r>
          </w:p>
          <w:p w14:paraId="6382EB9D"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5D54CB37"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7C8FBECD" w14:textId="77777777" w:rsidR="00EE2B0E" w:rsidRPr="00652849" w:rsidRDefault="00EE2B0E" w:rsidP="00EE2B0E">
            <w:pPr>
              <w:jc w:val="left"/>
              <w:rPr>
                <w:rFonts w:cs="Times New Roman"/>
                <w:sz w:val="20"/>
                <w:szCs w:val="20"/>
              </w:rPr>
            </w:pPr>
            <w:r w:rsidRPr="00652849">
              <w:rPr>
                <w:rFonts w:cs="Times New Roman"/>
                <w:sz w:val="20"/>
                <w:szCs w:val="20"/>
              </w:rPr>
              <w:t>13</w:t>
            </w:r>
          </w:p>
        </w:tc>
        <w:tc>
          <w:tcPr>
            <w:tcW w:w="1491" w:type="dxa"/>
          </w:tcPr>
          <w:p w14:paraId="3197BDA1"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lang w:val="es-ES"/>
              </w:rPr>
            </w:pPr>
            <w:r w:rsidRPr="00652849">
              <w:rPr>
                <w:rFonts w:cs="Times New Roman"/>
                <w:b/>
                <w:sz w:val="20"/>
                <w:szCs w:val="20"/>
                <w:lang w:val="es-ES"/>
              </w:rPr>
              <w:t>Visualizar Jugador de un Equipo</w:t>
            </w:r>
          </w:p>
        </w:tc>
        <w:tc>
          <w:tcPr>
            <w:tcW w:w="1126" w:type="dxa"/>
          </w:tcPr>
          <w:p w14:paraId="25528668"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Jugador</w:t>
            </w:r>
          </w:p>
        </w:tc>
        <w:tc>
          <w:tcPr>
            <w:tcW w:w="2808" w:type="dxa"/>
          </w:tcPr>
          <w:p w14:paraId="69FB111B"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5FCC2408"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358F1DF9"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4E7DB5D8"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“Belgrano” es un equipo participante de la edición “Jockey 2014”</w:t>
            </w:r>
          </w:p>
          <w:p w14:paraId="47B5F7E2"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Jugador “Juan Carlos Olave” es un jugador del equipo “Belgrano.”</w:t>
            </w:r>
          </w:p>
        </w:tc>
        <w:tc>
          <w:tcPr>
            <w:tcW w:w="1649" w:type="dxa"/>
          </w:tcPr>
          <w:p w14:paraId="2AF37FD4"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jugador Juan Carlos Olave</w:t>
            </w:r>
          </w:p>
        </w:tc>
        <w:tc>
          <w:tcPr>
            <w:tcW w:w="2345" w:type="dxa"/>
          </w:tcPr>
          <w:p w14:paraId="5A7BC2FA"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 xml:space="preserve">1.El sistema mostrará </w:t>
            </w:r>
          </w:p>
          <w:p w14:paraId="58F3DE4A"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70AD47"/>
                <w:sz w:val="20"/>
                <w:szCs w:val="20"/>
              </w:rPr>
              <w:t>OTROS JUGADORES DEL EQUIPO</w:t>
            </w:r>
            <w:r w:rsidRPr="00652849">
              <w:rPr>
                <w:rFonts w:cs="Times New Roman"/>
                <w:color w:val="70AD47"/>
                <w:sz w:val="20"/>
                <w:szCs w:val="20"/>
              </w:rPr>
              <w:t xml:space="preserve"> </w:t>
            </w:r>
          </w:p>
          <w:p w14:paraId="1EA3A52F"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DATOS DE JUGADOR</w:t>
            </w:r>
            <w:r w:rsidRPr="00652849">
              <w:rPr>
                <w:rFonts w:cs="Times New Roman"/>
                <w:color w:val="70AD47"/>
                <w:sz w:val="20"/>
                <w:szCs w:val="20"/>
                <w:lang w:val="es-ES"/>
              </w:rPr>
              <w:t xml:space="preserve"> </w:t>
            </w:r>
            <w:r w:rsidRPr="00652849">
              <w:rPr>
                <w:rFonts w:cs="Times New Roman"/>
                <w:sz w:val="20"/>
                <w:szCs w:val="20"/>
                <w:lang w:val="es-ES"/>
              </w:rPr>
              <w:t>(FOTO – Nombre – Fecha nacimiento – Facebook – Número Camiseta - Edad)</w:t>
            </w:r>
          </w:p>
          <w:p w14:paraId="0704CFEC"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t>ESTADÍSTICAS PRINCIPALES</w:t>
            </w:r>
            <w:r w:rsidRPr="00652849">
              <w:rPr>
                <w:rFonts w:cs="Times New Roman"/>
                <w:sz w:val="20"/>
                <w:szCs w:val="20"/>
                <w:lang w:val="es-ES"/>
              </w:rPr>
              <w:t>: PJ – Goles a Favor – TA - TR</w:t>
            </w:r>
          </w:p>
          <w:p w14:paraId="5EA94E06"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b/>
                <w:color w:val="70AD47"/>
                <w:sz w:val="20"/>
                <w:szCs w:val="20"/>
              </w:rPr>
              <w:t>HISTORIAL DE PARTIDOS JUGADOS</w:t>
            </w:r>
          </w:p>
          <w:p w14:paraId="20232C59" w14:textId="77777777" w:rsidR="00EE2B0E" w:rsidRPr="00652849"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b/>
                <w:color w:val="70AD47"/>
                <w:sz w:val="20"/>
                <w:szCs w:val="20"/>
                <w:lang w:val="es-ES"/>
              </w:rPr>
              <w:lastRenderedPageBreak/>
              <w:t xml:space="preserve">GOLES CONVERTIDOS: </w:t>
            </w:r>
            <w:r w:rsidRPr="00652849">
              <w:rPr>
                <w:rFonts w:cs="Times New Roman"/>
                <w:sz w:val="20"/>
                <w:szCs w:val="20"/>
                <w:lang w:val="es-ES"/>
              </w:rPr>
              <w:t>minuto y contra qué equipo.</w:t>
            </w:r>
          </w:p>
          <w:p w14:paraId="006928F4"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24114D5A"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1904EE20" w14:textId="77777777" w:rsidR="00EE2B0E" w:rsidRPr="00652849" w:rsidRDefault="00EE2B0E" w:rsidP="00EE2B0E">
            <w:pPr>
              <w:jc w:val="left"/>
              <w:rPr>
                <w:rFonts w:cs="Times New Roman"/>
                <w:sz w:val="20"/>
                <w:szCs w:val="20"/>
              </w:rPr>
            </w:pPr>
            <w:r w:rsidRPr="00652849">
              <w:rPr>
                <w:rFonts w:cs="Times New Roman"/>
                <w:sz w:val="20"/>
                <w:szCs w:val="20"/>
              </w:rPr>
              <w:lastRenderedPageBreak/>
              <w:t>14</w:t>
            </w:r>
          </w:p>
        </w:tc>
        <w:tc>
          <w:tcPr>
            <w:tcW w:w="1491" w:type="dxa"/>
          </w:tcPr>
          <w:p w14:paraId="6D300E20"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Jugador sin Partidos Jugados</w:t>
            </w:r>
          </w:p>
        </w:tc>
        <w:tc>
          <w:tcPr>
            <w:tcW w:w="1126" w:type="dxa"/>
          </w:tcPr>
          <w:p w14:paraId="679ACCEC"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Jugador</w:t>
            </w:r>
          </w:p>
        </w:tc>
        <w:tc>
          <w:tcPr>
            <w:tcW w:w="2808" w:type="dxa"/>
          </w:tcPr>
          <w:p w14:paraId="38B457C5"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7997F8D4"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5631DC2B"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51D840E6"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“Belgrano” es un equipo participante de la edición “Jockey 2014”</w:t>
            </w:r>
          </w:p>
          <w:p w14:paraId="703EAB3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Jugador “Juan Carlos Olave” es un jugador del equipo “Belgrano.”</w:t>
            </w:r>
          </w:p>
        </w:tc>
        <w:tc>
          <w:tcPr>
            <w:tcW w:w="1649" w:type="dxa"/>
          </w:tcPr>
          <w:p w14:paraId="2F3C54BF"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jugador Juan Carlos Olave</w:t>
            </w:r>
          </w:p>
        </w:tc>
        <w:tc>
          <w:tcPr>
            <w:tcW w:w="2345" w:type="dxa"/>
          </w:tcPr>
          <w:p w14:paraId="388BFA87"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r w:rsidRPr="00652849">
              <w:rPr>
                <w:rFonts w:cs="Times New Roman"/>
                <w:sz w:val="20"/>
                <w:szCs w:val="20"/>
                <w:lang w:val="es-ES"/>
              </w:rPr>
              <w:t xml:space="preserve">1.El sistema mostrará el mensaje </w:t>
            </w:r>
            <w:r w:rsidRPr="00652849">
              <w:rPr>
                <w:rFonts w:cs="Times New Roman"/>
                <w:b/>
                <w:sz w:val="20"/>
                <w:szCs w:val="20"/>
                <w:lang w:val="es-ES"/>
              </w:rPr>
              <w:t>“</w:t>
            </w:r>
            <w:r w:rsidRPr="00652849">
              <w:rPr>
                <w:rFonts w:ascii="Helvetica" w:hAnsi="Helvetica" w:cs="Helvetica"/>
                <w:b/>
                <w:color w:val="3E3F3A"/>
                <w:sz w:val="20"/>
                <w:szCs w:val="20"/>
                <w:shd w:val="clear" w:color="auto" w:fill="F8F5F0"/>
                <w:lang w:val="es-ES"/>
              </w:rPr>
              <w:t>No hay información de partidos jugados registrada”</w:t>
            </w:r>
          </w:p>
          <w:p w14:paraId="6D16F065"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r w:rsidR="00EE2B0E" w:rsidRPr="00652849" w14:paraId="69D8552E" w14:textId="77777777" w:rsidTr="00652849">
        <w:tc>
          <w:tcPr>
            <w:cnfStyle w:val="001000000000" w:firstRow="0" w:lastRow="0" w:firstColumn="1" w:lastColumn="0" w:oddVBand="0" w:evenVBand="0" w:oddHBand="0" w:evenHBand="0" w:firstRowFirstColumn="0" w:firstRowLastColumn="0" w:lastRowFirstColumn="0" w:lastRowLastColumn="0"/>
            <w:tcW w:w="788" w:type="dxa"/>
          </w:tcPr>
          <w:p w14:paraId="46D13682" w14:textId="77777777" w:rsidR="00EE2B0E" w:rsidRPr="00652849" w:rsidRDefault="00EE2B0E" w:rsidP="00EE2B0E">
            <w:pPr>
              <w:jc w:val="left"/>
              <w:rPr>
                <w:rFonts w:cs="Times New Roman"/>
                <w:sz w:val="20"/>
                <w:szCs w:val="20"/>
              </w:rPr>
            </w:pPr>
            <w:r w:rsidRPr="00652849">
              <w:rPr>
                <w:rFonts w:cs="Times New Roman"/>
                <w:sz w:val="20"/>
                <w:szCs w:val="20"/>
              </w:rPr>
              <w:t>15</w:t>
            </w:r>
          </w:p>
        </w:tc>
        <w:tc>
          <w:tcPr>
            <w:tcW w:w="1491" w:type="dxa"/>
          </w:tcPr>
          <w:p w14:paraId="6324F7A2"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52849">
              <w:rPr>
                <w:rFonts w:cs="Times New Roman"/>
                <w:b/>
                <w:sz w:val="20"/>
                <w:szCs w:val="20"/>
              </w:rPr>
              <w:t>Jugador sin goles convertidos</w:t>
            </w:r>
          </w:p>
        </w:tc>
        <w:tc>
          <w:tcPr>
            <w:tcW w:w="1126" w:type="dxa"/>
          </w:tcPr>
          <w:p w14:paraId="1C3CFCF6"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52849">
              <w:rPr>
                <w:rFonts w:cs="Times New Roman"/>
                <w:sz w:val="20"/>
                <w:szCs w:val="20"/>
              </w:rPr>
              <w:t>Jugador</w:t>
            </w:r>
          </w:p>
        </w:tc>
        <w:tc>
          <w:tcPr>
            <w:tcW w:w="2808" w:type="dxa"/>
          </w:tcPr>
          <w:p w14:paraId="6AC12D8D"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Torneo "Torneo Jockey Club" se encuentra cargado.</w:t>
            </w:r>
          </w:p>
          <w:p w14:paraId="0FFD5F4E"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cargada en el torneo “Torneo Jockey Club”</w:t>
            </w:r>
          </w:p>
          <w:p w14:paraId="063DE817"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La Edición “Jockey 2014” se encuentra Iniciada.</w:t>
            </w:r>
          </w:p>
          <w:p w14:paraId="0FFD690A"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equipo “Belgrano” es un equipo participante de la edición “Jockey 2014”</w:t>
            </w:r>
          </w:p>
          <w:p w14:paraId="07B35E55" w14:textId="77777777" w:rsidR="00EE2B0E" w:rsidRPr="00652849"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El Jugador “Juan Carlos Olave” es un jugador del equipo “Belgrano.”</w:t>
            </w:r>
          </w:p>
        </w:tc>
        <w:tc>
          <w:tcPr>
            <w:tcW w:w="1649" w:type="dxa"/>
          </w:tcPr>
          <w:p w14:paraId="0736911D" w14:textId="77777777" w:rsidR="00EE2B0E" w:rsidRPr="00652849"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r w:rsidRPr="00652849">
              <w:rPr>
                <w:rFonts w:cs="Times New Roman"/>
                <w:sz w:val="20"/>
                <w:szCs w:val="20"/>
                <w:lang w:val="es-ES"/>
              </w:rPr>
              <w:t>1.El visitante accede a la página de consulta del jugador Juan Carlos Olave</w:t>
            </w:r>
          </w:p>
        </w:tc>
        <w:tc>
          <w:tcPr>
            <w:tcW w:w="2345" w:type="dxa"/>
          </w:tcPr>
          <w:p w14:paraId="5369BBC8"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0"/>
                <w:shd w:val="clear" w:color="auto" w:fill="F8F5F0"/>
                <w:lang w:val="es-ES"/>
              </w:rPr>
            </w:pPr>
            <w:r w:rsidRPr="00652849">
              <w:rPr>
                <w:rFonts w:cs="Times New Roman"/>
                <w:sz w:val="20"/>
                <w:szCs w:val="20"/>
                <w:lang w:val="es-ES"/>
              </w:rPr>
              <w:t xml:space="preserve">1.El sistema mostrará el mensaje </w:t>
            </w:r>
            <w:r w:rsidRPr="00652849">
              <w:rPr>
                <w:rFonts w:cs="Times New Roman"/>
                <w:b/>
                <w:sz w:val="20"/>
                <w:szCs w:val="20"/>
                <w:lang w:val="es-ES"/>
              </w:rPr>
              <w:t>“</w:t>
            </w:r>
            <w:r w:rsidRPr="00652849">
              <w:rPr>
                <w:rFonts w:ascii="Helvetica" w:hAnsi="Helvetica" w:cs="Helvetica"/>
                <w:b/>
                <w:color w:val="3E3F3A"/>
                <w:sz w:val="20"/>
                <w:szCs w:val="20"/>
                <w:shd w:val="clear" w:color="auto" w:fill="F8F5F0"/>
                <w:lang w:val="es-ES"/>
              </w:rPr>
              <w:t>No hay información de goles convertidos registrada”</w:t>
            </w:r>
          </w:p>
          <w:p w14:paraId="1A55D4FB" w14:textId="77777777" w:rsidR="00EE2B0E" w:rsidRPr="00652849"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lang w:val="es-ES"/>
              </w:rPr>
            </w:pPr>
          </w:p>
        </w:tc>
      </w:tr>
    </w:tbl>
    <w:p w14:paraId="0F96B1E5" w14:textId="77777777" w:rsidR="00D42C65" w:rsidRDefault="00D42C65" w:rsidP="00377091">
      <w:pPr>
        <w:rPr>
          <w:lang w:val="es-ES"/>
        </w:rPr>
      </w:pPr>
    </w:p>
    <w:p w14:paraId="4960A1B4" w14:textId="55F38B06" w:rsidR="00D42C65" w:rsidRPr="008C0D89" w:rsidRDefault="008C0D89" w:rsidP="008C0D89">
      <w:pPr>
        <w:pStyle w:val="Ttulo3"/>
      </w:pPr>
      <w:bookmarkStart w:id="127" w:name="_Toc421793223"/>
      <w:r w:rsidRPr="008C0D89">
        <w:t>Sprint #14</w:t>
      </w:r>
      <w:bookmarkEnd w:id="127"/>
    </w:p>
    <w:p w14:paraId="277845CF" w14:textId="77777777" w:rsidR="00EE2B0E" w:rsidRDefault="00EE2B0E" w:rsidP="00EE2B0E">
      <w:pPr>
        <w:rPr>
          <w:lang w:val="es-ES"/>
        </w:rPr>
      </w:pPr>
    </w:p>
    <w:tbl>
      <w:tblPr>
        <w:tblStyle w:val="Tabladecuadrcula1clara-nfasis1"/>
        <w:tblW w:w="10207" w:type="dxa"/>
        <w:tblInd w:w="-431" w:type="dxa"/>
        <w:tblLook w:val="04A0" w:firstRow="1" w:lastRow="0" w:firstColumn="1" w:lastColumn="0" w:noHBand="0" w:noVBand="1"/>
      </w:tblPr>
      <w:tblGrid>
        <w:gridCol w:w="1194"/>
        <w:gridCol w:w="1422"/>
        <w:gridCol w:w="1148"/>
        <w:gridCol w:w="2528"/>
        <w:gridCol w:w="1990"/>
        <w:gridCol w:w="1925"/>
      </w:tblGrid>
      <w:tr w:rsidR="00EE2B0E" w:rsidRPr="00EE2B0E" w14:paraId="4250A85D" w14:textId="77777777" w:rsidTr="00652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7" w:type="dxa"/>
            <w:gridSpan w:val="6"/>
            <w:shd w:val="clear" w:color="auto" w:fill="F2F2F2" w:themeFill="background1" w:themeFillShade="F2"/>
          </w:tcPr>
          <w:p w14:paraId="62F0C6CE" w14:textId="77777777" w:rsidR="00EE2B0E" w:rsidRPr="002F7E45" w:rsidRDefault="00EE2B0E" w:rsidP="00EE2B0E">
            <w:pPr>
              <w:jc w:val="center"/>
              <w:rPr>
                <w:rFonts w:cs="Times New Roman"/>
                <w:b w:val="0"/>
                <w:sz w:val="20"/>
                <w:lang w:val="es-ES"/>
              </w:rPr>
            </w:pPr>
            <w:r w:rsidRPr="002F7E45">
              <w:rPr>
                <w:rFonts w:cs="Times New Roman"/>
                <w:b w:val="0"/>
                <w:sz w:val="20"/>
                <w:lang w:val="es-ES"/>
              </w:rPr>
              <w:t>QUE GOLAZO:</w:t>
            </w:r>
          </w:p>
          <w:p w14:paraId="4A07A63A" w14:textId="77777777" w:rsidR="00EE2B0E" w:rsidRPr="002F7E45" w:rsidRDefault="00EE2B0E" w:rsidP="00EE2B0E">
            <w:pPr>
              <w:jc w:val="center"/>
              <w:rPr>
                <w:rFonts w:cs="Times New Roman"/>
                <w:b w:val="0"/>
                <w:sz w:val="20"/>
                <w:lang w:val="es-ES"/>
              </w:rPr>
            </w:pPr>
            <w:r w:rsidRPr="002F7E45">
              <w:rPr>
                <w:rFonts w:cs="Times New Roman"/>
                <w:b w:val="0"/>
                <w:sz w:val="20"/>
                <w:lang w:val="es-ES"/>
              </w:rPr>
              <w:t>Sistema de Gestión de Torneos de Futbol</w:t>
            </w:r>
          </w:p>
          <w:p w14:paraId="2280CD4C" w14:textId="77777777" w:rsidR="00EE2B0E" w:rsidRPr="00EE2B0E" w:rsidRDefault="00EE2B0E" w:rsidP="00EE2B0E">
            <w:pPr>
              <w:jc w:val="center"/>
              <w:rPr>
                <w:rFonts w:cs="Times New Roman"/>
                <w:sz w:val="20"/>
              </w:rPr>
            </w:pPr>
            <w:r w:rsidRPr="00EE2B0E">
              <w:rPr>
                <w:rFonts w:cs="Times New Roman"/>
                <w:b w:val="0"/>
                <w:sz w:val="20"/>
              </w:rPr>
              <w:t>SPRINT # 14</w:t>
            </w:r>
          </w:p>
        </w:tc>
      </w:tr>
      <w:tr w:rsidR="00EE2B0E" w:rsidRPr="00F50577" w14:paraId="60FDF0B8" w14:textId="77777777" w:rsidTr="00652849">
        <w:tc>
          <w:tcPr>
            <w:cnfStyle w:val="001000000000" w:firstRow="0" w:lastRow="0" w:firstColumn="1" w:lastColumn="0" w:oddVBand="0" w:evenVBand="0" w:oddHBand="0" w:evenHBand="0" w:firstRowFirstColumn="0" w:firstRowLastColumn="0" w:lastRowFirstColumn="0" w:lastRowLastColumn="0"/>
            <w:tcW w:w="10207" w:type="dxa"/>
            <w:gridSpan w:val="6"/>
          </w:tcPr>
          <w:p w14:paraId="2B57C3C4" w14:textId="77777777" w:rsidR="00EE2B0E" w:rsidRPr="002F7E45" w:rsidRDefault="00EE2B0E" w:rsidP="00EE2B0E">
            <w:pPr>
              <w:jc w:val="center"/>
              <w:rPr>
                <w:rFonts w:cs="Times New Roman"/>
                <w:b w:val="0"/>
                <w:sz w:val="20"/>
                <w:lang w:val="es-ES"/>
              </w:rPr>
            </w:pPr>
            <w:r w:rsidRPr="002F7E45">
              <w:rPr>
                <w:rFonts w:cs="Times New Roman"/>
                <w:b w:val="0"/>
                <w:sz w:val="20"/>
                <w:lang w:val="es-ES"/>
              </w:rPr>
              <w:t>PLANTILLA DE CASOS DE PRUEBA</w:t>
            </w:r>
          </w:p>
        </w:tc>
      </w:tr>
      <w:tr w:rsidR="00EE2B0E" w:rsidRPr="00EE2B0E" w14:paraId="6EA28973" w14:textId="77777777" w:rsidTr="00652849">
        <w:trPr>
          <w:trHeight w:val="824"/>
        </w:trPr>
        <w:tc>
          <w:tcPr>
            <w:cnfStyle w:val="001000000000" w:firstRow="0" w:lastRow="0" w:firstColumn="1" w:lastColumn="0" w:oddVBand="0" w:evenVBand="0" w:oddHBand="0" w:evenHBand="0" w:firstRowFirstColumn="0" w:firstRowLastColumn="0" w:lastRowFirstColumn="0" w:lastRowLastColumn="0"/>
            <w:tcW w:w="1290" w:type="dxa"/>
          </w:tcPr>
          <w:p w14:paraId="0908BDBB" w14:textId="77777777" w:rsidR="00EE2B0E" w:rsidRPr="00EE2B0E" w:rsidRDefault="00EE2B0E" w:rsidP="00EE2B0E">
            <w:pPr>
              <w:jc w:val="center"/>
              <w:rPr>
                <w:rFonts w:cs="Times New Roman"/>
                <w:b w:val="0"/>
                <w:sz w:val="20"/>
              </w:rPr>
            </w:pPr>
            <w:r w:rsidRPr="00EE2B0E">
              <w:rPr>
                <w:rFonts w:cs="Times New Roman"/>
                <w:b w:val="0"/>
                <w:sz w:val="20"/>
              </w:rPr>
              <w:t>ID Caso de Prueba</w:t>
            </w:r>
          </w:p>
        </w:tc>
        <w:tc>
          <w:tcPr>
            <w:tcW w:w="1477" w:type="dxa"/>
          </w:tcPr>
          <w:p w14:paraId="2F635E37" w14:textId="77777777" w:rsidR="00EE2B0E" w:rsidRPr="002F7E45"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lang w:val="es-ES"/>
              </w:rPr>
            </w:pPr>
            <w:r w:rsidRPr="002F7E45">
              <w:rPr>
                <w:rFonts w:cs="Times New Roman"/>
                <w:b/>
                <w:sz w:val="20"/>
                <w:lang w:val="es-ES"/>
              </w:rPr>
              <w:t>Nombre del Caso de Prueba</w:t>
            </w:r>
          </w:p>
        </w:tc>
        <w:tc>
          <w:tcPr>
            <w:tcW w:w="1150" w:type="dxa"/>
          </w:tcPr>
          <w:p w14:paraId="12222F10" w14:textId="77777777" w:rsidR="00EE2B0E" w:rsidRPr="00EE2B0E"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rPr>
            </w:pPr>
            <w:r w:rsidRPr="00EE2B0E">
              <w:rPr>
                <w:rFonts w:cs="Times New Roman"/>
                <w:b/>
                <w:sz w:val="20"/>
              </w:rPr>
              <w:t>US asociada</w:t>
            </w:r>
          </w:p>
        </w:tc>
        <w:tc>
          <w:tcPr>
            <w:tcW w:w="2784" w:type="dxa"/>
          </w:tcPr>
          <w:p w14:paraId="44742C70" w14:textId="77777777" w:rsidR="00EE2B0E" w:rsidRPr="00EE2B0E"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rPr>
            </w:pPr>
            <w:r w:rsidRPr="00EE2B0E">
              <w:rPr>
                <w:rFonts w:cs="Times New Roman"/>
                <w:b/>
                <w:sz w:val="20"/>
              </w:rPr>
              <w:t>Precondiciones</w:t>
            </w:r>
          </w:p>
        </w:tc>
        <w:tc>
          <w:tcPr>
            <w:tcW w:w="2148" w:type="dxa"/>
          </w:tcPr>
          <w:p w14:paraId="37D9A44C" w14:textId="77777777" w:rsidR="00EE2B0E" w:rsidRPr="00EE2B0E"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rPr>
            </w:pPr>
            <w:r w:rsidRPr="00EE2B0E">
              <w:rPr>
                <w:rFonts w:cs="Times New Roman"/>
                <w:b/>
                <w:sz w:val="20"/>
              </w:rPr>
              <w:t>Pasos</w:t>
            </w:r>
          </w:p>
        </w:tc>
        <w:tc>
          <w:tcPr>
            <w:tcW w:w="1358" w:type="dxa"/>
          </w:tcPr>
          <w:p w14:paraId="3380C8C2" w14:textId="77777777" w:rsidR="00EE2B0E" w:rsidRPr="00EE2B0E" w:rsidRDefault="00EE2B0E" w:rsidP="00EE2B0E">
            <w:pPr>
              <w:jc w:val="center"/>
              <w:cnfStyle w:val="000000000000" w:firstRow="0" w:lastRow="0" w:firstColumn="0" w:lastColumn="0" w:oddVBand="0" w:evenVBand="0" w:oddHBand="0" w:evenHBand="0" w:firstRowFirstColumn="0" w:firstRowLastColumn="0" w:lastRowFirstColumn="0" w:lastRowLastColumn="0"/>
              <w:rPr>
                <w:rFonts w:cs="Times New Roman"/>
                <w:b/>
                <w:sz w:val="20"/>
              </w:rPr>
            </w:pPr>
            <w:r w:rsidRPr="00EE2B0E">
              <w:rPr>
                <w:rFonts w:cs="Times New Roman"/>
                <w:b/>
                <w:sz w:val="20"/>
              </w:rPr>
              <w:t>Resultado Esperado</w:t>
            </w:r>
          </w:p>
        </w:tc>
      </w:tr>
      <w:tr w:rsidR="00EE2B0E" w:rsidRPr="00EE2B0E" w14:paraId="085FEDCE" w14:textId="77777777" w:rsidTr="00652849">
        <w:tc>
          <w:tcPr>
            <w:cnfStyle w:val="001000000000" w:firstRow="0" w:lastRow="0" w:firstColumn="1" w:lastColumn="0" w:oddVBand="0" w:evenVBand="0" w:oddHBand="0" w:evenHBand="0" w:firstRowFirstColumn="0" w:firstRowLastColumn="0" w:lastRowFirstColumn="0" w:lastRowLastColumn="0"/>
            <w:tcW w:w="1290" w:type="dxa"/>
          </w:tcPr>
          <w:p w14:paraId="6C7FEBD9" w14:textId="77777777" w:rsidR="00EE2B0E" w:rsidRPr="00EE2B0E" w:rsidRDefault="00EE2B0E" w:rsidP="00EE2B0E">
            <w:pPr>
              <w:jc w:val="left"/>
              <w:rPr>
                <w:rFonts w:cs="Times New Roman"/>
              </w:rPr>
            </w:pPr>
            <w:r w:rsidRPr="00EE2B0E">
              <w:rPr>
                <w:rFonts w:cs="Times New Roman"/>
              </w:rPr>
              <w:t>1</w:t>
            </w:r>
          </w:p>
        </w:tc>
        <w:tc>
          <w:tcPr>
            <w:tcW w:w="1477" w:type="dxa"/>
          </w:tcPr>
          <w:p w14:paraId="0287D368" w14:textId="77777777" w:rsidR="00EE2B0E" w:rsidRPr="00EE2B0E"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rPr>
            </w:pPr>
            <w:r w:rsidRPr="00EE2B0E">
              <w:rPr>
                <w:rFonts w:cs="Times New Roman"/>
                <w:b/>
                <w:sz w:val="20"/>
              </w:rPr>
              <w:t>Visualizar Datos de Goleadores</w:t>
            </w:r>
          </w:p>
          <w:p w14:paraId="2FC5DBBA" w14:textId="77777777" w:rsidR="00EE2B0E" w:rsidRPr="00EE2B0E"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rPr>
            </w:pPr>
          </w:p>
        </w:tc>
        <w:tc>
          <w:tcPr>
            <w:tcW w:w="1150" w:type="dxa"/>
          </w:tcPr>
          <w:p w14:paraId="548B4916" w14:textId="77777777" w:rsidR="00EE2B0E" w:rsidRPr="00EE2B0E"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E2B0E">
              <w:rPr>
                <w:rFonts w:cs="Times New Roman"/>
                <w:sz w:val="20"/>
              </w:rPr>
              <w:lastRenderedPageBreak/>
              <w:t>Goleadores</w:t>
            </w:r>
          </w:p>
        </w:tc>
        <w:tc>
          <w:tcPr>
            <w:tcW w:w="2784" w:type="dxa"/>
          </w:tcPr>
          <w:p w14:paraId="7E7FABA7"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El Torneo "Torneo Jockey Club" se encuentra cargado.</w:t>
            </w:r>
          </w:p>
          <w:p w14:paraId="02E91DA2"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lastRenderedPageBreak/>
              <w:t>La Edición “Jockey 2014” se encuentra cargada en el torneo “Torneo Jockey Club”</w:t>
            </w:r>
          </w:p>
          <w:p w14:paraId="44227BFC"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La Edición “Jockey 2014” se encuentra Iniciada.</w:t>
            </w:r>
          </w:p>
          <w:p w14:paraId="79FB4BDC" w14:textId="77777777" w:rsidR="00EE2B0E" w:rsidRPr="002F7E45"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2148" w:type="dxa"/>
          </w:tcPr>
          <w:p w14:paraId="389A3B8C"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lastRenderedPageBreak/>
              <w:t>1.El visitante accede a la página de consulta de Goleadores</w:t>
            </w:r>
          </w:p>
        </w:tc>
        <w:tc>
          <w:tcPr>
            <w:tcW w:w="1358" w:type="dxa"/>
          </w:tcPr>
          <w:p w14:paraId="0FEB30D2" w14:textId="77777777" w:rsidR="00EE2B0E" w:rsidRPr="00EE2B0E"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sz w:val="20"/>
              </w:rPr>
            </w:pPr>
            <w:r w:rsidRPr="00EE2B0E">
              <w:rPr>
                <w:rFonts w:cs="Times New Roman"/>
                <w:sz w:val="20"/>
              </w:rPr>
              <w:t xml:space="preserve">1.El sistema mostrará </w:t>
            </w:r>
          </w:p>
          <w:p w14:paraId="4CBC9C4A" w14:textId="77777777" w:rsidR="00EE2B0E" w:rsidRPr="002F7E45"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18"/>
                <w:lang w:val="es-ES"/>
              </w:rPr>
            </w:pPr>
            <w:r w:rsidRPr="002F7E45">
              <w:rPr>
                <w:rFonts w:cs="Times New Roman"/>
                <w:b/>
                <w:color w:val="70AD47"/>
                <w:sz w:val="18"/>
                <w:lang w:val="es-ES"/>
              </w:rPr>
              <w:t xml:space="preserve">GOLEADORES DE LA </w:t>
            </w:r>
            <w:r w:rsidRPr="002F7E45">
              <w:rPr>
                <w:rFonts w:cs="Times New Roman"/>
                <w:b/>
                <w:color w:val="70AD47"/>
                <w:sz w:val="18"/>
                <w:lang w:val="es-ES"/>
              </w:rPr>
              <w:lastRenderedPageBreak/>
              <w:t>EDICIÓN:</w:t>
            </w:r>
            <w:r w:rsidRPr="002F7E45">
              <w:rPr>
                <w:rFonts w:cs="Times New Roman"/>
                <w:color w:val="70AD47"/>
                <w:sz w:val="18"/>
                <w:lang w:val="es-ES"/>
              </w:rPr>
              <w:t xml:space="preserve"> </w:t>
            </w:r>
            <w:r w:rsidRPr="002F7E45">
              <w:rPr>
                <w:rFonts w:cs="Times New Roman"/>
                <w:sz w:val="18"/>
                <w:lang w:val="es-ES"/>
              </w:rPr>
              <w:t>se visualizará el nombre del jugador, el equipo del jugador y la cantidad de goles.</w:t>
            </w:r>
          </w:p>
          <w:p w14:paraId="7AC49EF7" w14:textId="77777777" w:rsidR="00EE2B0E" w:rsidRPr="002F7E45"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sz w:val="18"/>
                <w:lang w:val="es-ES"/>
              </w:rPr>
            </w:pPr>
            <w:r w:rsidRPr="002F7E45">
              <w:rPr>
                <w:rFonts w:cs="Times New Roman"/>
                <w:b/>
                <w:color w:val="70AD47"/>
                <w:sz w:val="18"/>
                <w:lang w:val="es-ES"/>
              </w:rPr>
              <w:t>GOLEADORES DE CADA FASE DE LA EDICIÓN:</w:t>
            </w:r>
            <w:r w:rsidRPr="002F7E45">
              <w:rPr>
                <w:rFonts w:cs="Times New Roman"/>
                <w:color w:val="70AD47"/>
                <w:sz w:val="18"/>
                <w:lang w:val="es-ES"/>
              </w:rPr>
              <w:t xml:space="preserve"> </w:t>
            </w:r>
            <w:r w:rsidRPr="002F7E45">
              <w:rPr>
                <w:rFonts w:cs="Times New Roman"/>
                <w:sz w:val="18"/>
                <w:lang w:val="es-ES"/>
              </w:rPr>
              <w:t>se visualizará el nombre del jugador, el equipo del jugador y la cantidad de goles</w:t>
            </w:r>
          </w:p>
          <w:p w14:paraId="641372FF" w14:textId="77777777" w:rsidR="00EE2B0E" w:rsidRPr="00EE2B0E"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rPr>
            </w:pPr>
            <w:r w:rsidRPr="00EE2B0E">
              <w:rPr>
                <w:rFonts w:cs="Times New Roman"/>
                <w:b/>
                <w:color w:val="70AD47"/>
                <w:sz w:val="18"/>
              </w:rPr>
              <w:t>GOLES DE CADA EQUIPO</w:t>
            </w:r>
          </w:p>
          <w:p w14:paraId="592F97D9" w14:textId="77777777" w:rsidR="00EE2B0E" w:rsidRPr="00EE2B0E" w:rsidRDefault="00EE2B0E" w:rsidP="00D10ACF">
            <w:pPr>
              <w:numPr>
                <w:ilvl w:val="0"/>
                <w:numId w:val="50"/>
              </w:numPr>
              <w:contextualSpacing/>
              <w:jc w:val="left"/>
              <w:cnfStyle w:val="000000000000" w:firstRow="0" w:lastRow="0" w:firstColumn="0" w:lastColumn="0" w:oddVBand="0" w:evenVBand="0" w:oddHBand="0" w:evenHBand="0" w:firstRowFirstColumn="0" w:firstRowLastColumn="0" w:lastRowFirstColumn="0" w:lastRowLastColumn="0"/>
              <w:rPr>
                <w:rFonts w:cs="Times New Roman"/>
              </w:rPr>
            </w:pPr>
            <w:r w:rsidRPr="00EE2B0E">
              <w:rPr>
                <w:rFonts w:cs="Times New Roman"/>
                <w:b/>
                <w:color w:val="70AD47"/>
                <w:sz w:val="18"/>
              </w:rPr>
              <w:t>GOLES POR TIPO DE GOL</w:t>
            </w:r>
          </w:p>
          <w:p w14:paraId="11E1394D" w14:textId="77777777" w:rsidR="00EE2B0E" w:rsidRPr="00EE2B0E"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rPr>
            </w:pPr>
          </w:p>
        </w:tc>
      </w:tr>
      <w:tr w:rsidR="00EE2B0E" w:rsidRPr="00F50577" w14:paraId="3D7D054D" w14:textId="77777777" w:rsidTr="00652849">
        <w:tc>
          <w:tcPr>
            <w:cnfStyle w:val="001000000000" w:firstRow="0" w:lastRow="0" w:firstColumn="1" w:lastColumn="0" w:oddVBand="0" w:evenVBand="0" w:oddHBand="0" w:evenHBand="0" w:firstRowFirstColumn="0" w:firstRowLastColumn="0" w:lastRowFirstColumn="0" w:lastRowLastColumn="0"/>
            <w:tcW w:w="1290" w:type="dxa"/>
          </w:tcPr>
          <w:p w14:paraId="6332BF77" w14:textId="77777777" w:rsidR="00EE2B0E" w:rsidRPr="00EE2B0E" w:rsidRDefault="00EE2B0E" w:rsidP="00EE2B0E">
            <w:pPr>
              <w:jc w:val="left"/>
              <w:rPr>
                <w:rFonts w:cs="Times New Roman"/>
              </w:rPr>
            </w:pPr>
            <w:r w:rsidRPr="00EE2B0E">
              <w:rPr>
                <w:rFonts w:cs="Times New Roman"/>
              </w:rPr>
              <w:lastRenderedPageBreak/>
              <w:t>2</w:t>
            </w:r>
          </w:p>
        </w:tc>
        <w:tc>
          <w:tcPr>
            <w:tcW w:w="1477" w:type="dxa"/>
          </w:tcPr>
          <w:p w14:paraId="2CE82AF2" w14:textId="77777777" w:rsidR="00EE2B0E" w:rsidRPr="002F7E45"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lang w:val="es-ES"/>
              </w:rPr>
            </w:pPr>
            <w:r w:rsidRPr="002F7E45">
              <w:rPr>
                <w:rFonts w:cs="Times New Roman"/>
                <w:b/>
                <w:sz w:val="20"/>
                <w:lang w:val="es-ES"/>
              </w:rPr>
              <w:t>Visualizar Goles de Cada Equipo – no hay información de goles por equipo</w:t>
            </w:r>
          </w:p>
        </w:tc>
        <w:tc>
          <w:tcPr>
            <w:tcW w:w="1150" w:type="dxa"/>
          </w:tcPr>
          <w:p w14:paraId="61C46346" w14:textId="77777777" w:rsidR="00EE2B0E" w:rsidRPr="00EE2B0E"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E2B0E">
              <w:rPr>
                <w:rFonts w:cs="Times New Roman"/>
                <w:sz w:val="20"/>
              </w:rPr>
              <w:t>Goleadores</w:t>
            </w:r>
          </w:p>
        </w:tc>
        <w:tc>
          <w:tcPr>
            <w:tcW w:w="2784" w:type="dxa"/>
          </w:tcPr>
          <w:p w14:paraId="46215AB5"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El Torneo "Torneo Jockey Club" se encuentra cargado.</w:t>
            </w:r>
          </w:p>
          <w:p w14:paraId="08A1A946"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La Edición “Jockey 2014” se encuentra cargada en el torneo “Torneo Jockey Club”</w:t>
            </w:r>
          </w:p>
          <w:p w14:paraId="3CE79BE6"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La Edición “Jockey 2014” se encuentra Iniciada.</w:t>
            </w:r>
          </w:p>
          <w:p w14:paraId="1C54AC9C" w14:textId="77777777" w:rsidR="00EE2B0E" w:rsidRPr="002F7E45"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c>
          <w:tcPr>
            <w:tcW w:w="2148" w:type="dxa"/>
          </w:tcPr>
          <w:p w14:paraId="776E9F48" w14:textId="77777777" w:rsidR="00EE2B0E" w:rsidRPr="002F7E45"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1.El visitante accede a la página de consulta de Goleadores</w:t>
            </w:r>
          </w:p>
        </w:tc>
        <w:tc>
          <w:tcPr>
            <w:tcW w:w="1358" w:type="dxa"/>
          </w:tcPr>
          <w:p w14:paraId="69E1795A" w14:textId="77777777" w:rsidR="00EE2B0E" w:rsidRPr="002F7E45"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1"/>
                <w:shd w:val="clear" w:color="auto" w:fill="F8F5F0"/>
                <w:lang w:val="es-ES"/>
              </w:rPr>
            </w:pPr>
            <w:r w:rsidRPr="002F7E45">
              <w:rPr>
                <w:rFonts w:cs="Times New Roman"/>
                <w:sz w:val="20"/>
                <w:lang w:val="es-ES"/>
              </w:rPr>
              <w:t xml:space="preserve">1.El sistema mostrará el mensaje </w:t>
            </w:r>
            <w:r w:rsidRPr="002F7E45">
              <w:rPr>
                <w:rFonts w:cs="Times New Roman"/>
                <w:b/>
                <w:sz w:val="18"/>
                <w:lang w:val="es-ES"/>
              </w:rPr>
              <w:t>“</w:t>
            </w:r>
            <w:r w:rsidRPr="002F7E45">
              <w:rPr>
                <w:rFonts w:ascii="Helvetica" w:hAnsi="Helvetica" w:cs="Helvetica"/>
                <w:b/>
                <w:color w:val="3E3F3A"/>
                <w:sz w:val="20"/>
                <w:szCs w:val="21"/>
                <w:shd w:val="clear" w:color="auto" w:fill="F8F5F0"/>
                <w:lang w:val="es-ES"/>
              </w:rPr>
              <w:t>No hay información de goles de equipos registrada”</w:t>
            </w:r>
          </w:p>
          <w:p w14:paraId="09F956A1" w14:textId="77777777" w:rsidR="00EE2B0E" w:rsidRPr="002F7E45"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r>
      <w:tr w:rsidR="00EE2B0E" w:rsidRPr="00F50577" w14:paraId="352893FA" w14:textId="77777777" w:rsidTr="00652849">
        <w:tc>
          <w:tcPr>
            <w:cnfStyle w:val="001000000000" w:firstRow="0" w:lastRow="0" w:firstColumn="1" w:lastColumn="0" w:oddVBand="0" w:evenVBand="0" w:oddHBand="0" w:evenHBand="0" w:firstRowFirstColumn="0" w:firstRowLastColumn="0" w:lastRowFirstColumn="0" w:lastRowLastColumn="0"/>
            <w:tcW w:w="1290" w:type="dxa"/>
          </w:tcPr>
          <w:p w14:paraId="00413843" w14:textId="77777777" w:rsidR="00EE2B0E" w:rsidRPr="00EE2B0E" w:rsidRDefault="00EE2B0E" w:rsidP="00EE2B0E">
            <w:pPr>
              <w:jc w:val="left"/>
              <w:rPr>
                <w:rFonts w:cs="Times New Roman"/>
              </w:rPr>
            </w:pPr>
            <w:r w:rsidRPr="00EE2B0E">
              <w:rPr>
                <w:rFonts w:cs="Times New Roman"/>
              </w:rPr>
              <w:t>3</w:t>
            </w:r>
          </w:p>
        </w:tc>
        <w:tc>
          <w:tcPr>
            <w:tcW w:w="1477" w:type="dxa"/>
          </w:tcPr>
          <w:p w14:paraId="61181B49" w14:textId="77777777" w:rsidR="00EE2B0E" w:rsidRPr="002F7E45"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b/>
                <w:lang w:val="es-ES"/>
              </w:rPr>
            </w:pPr>
            <w:r w:rsidRPr="002F7E45">
              <w:rPr>
                <w:rFonts w:cs="Times New Roman"/>
                <w:b/>
                <w:sz w:val="20"/>
                <w:lang w:val="es-ES"/>
              </w:rPr>
              <w:t>Visualizar Goles por Tipo de Gol – no hay información de goles por tipo de gol</w:t>
            </w:r>
          </w:p>
        </w:tc>
        <w:tc>
          <w:tcPr>
            <w:tcW w:w="1150" w:type="dxa"/>
          </w:tcPr>
          <w:p w14:paraId="74DB9B28" w14:textId="77777777" w:rsidR="00EE2B0E" w:rsidRPr="00EE2B0E"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E2B0E">
              <w:rPr>
                <w:rFonts w:cs="Times New Roman"/>
                <w:sz w:val="20"/>
              </w:rPr>
              <w:t>Goleadores</w:t>
            </w:r>
          </w:p>
        </w:tc>
        <w:tc>
          <w:tcPr>
            <w:tcW w:w="2784" w:type="dxa"/>
          </w:tcPr>
          <w:p w14:paraId="27DC3B61"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El Torneo "Torneo Jockey Club" se encuentra cargado.</w:t>
            </w:r>
          </w:p>
          <w:p w14:paraId="46DEB6CE"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sz w:val="20"/>
                <w:lang w:val="es-ES"/>
              </w:rPr>
            </w:pPr>
            <w:r w:rsidRPr="002F7E45">
              <w:rPr>
                <w:rFonts w:cs="Times New Roman"/>
                <w:sz w:val="20"/>
                <w:lang w:val="es-ES"/>
              </w:rPr>
              <w:t>La Edición “Jockey 2014” se encuentra cargada en el torneo “Torneo Jockey Club”</w:t>
            </w:r>
          </w:p>
          <w:p w14:paraId="6917CA03" w14:textId="77777777" w:rsidR="00EE2B0E" w:rsidRPr="002F7E45" w:rsidRDefault="00EE2B0E" w:rsidP="00D10ACF">
            <w:pPr>
              <w:numPr>
                <w:ilvl w:val="0"/>
                <w:numId w:val="47"/>
              </w:numPr>
              <w:ind w:left="179" w:hanging="179"/>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La Edición “Jockey 2014” se encuentra Iniciada.</w:t>
            </w:r>
          </w:p>
          <w:p w14:paraId="50ADB260" w14:textId="77777777" w:rsidR="00EE2B0E" w:rsidRPr="002F7E45" w:rsidRDefault="00EE2B0E" w:rsidP="00EE2B0E">
            <w:pPr>
              <w:ind w:left="179"/>
              <w:contextualSpacing/>
              <w:jc w:val="left"/>
              <w:cnfStyle w:val="000000000000" w:firstRow="0" w:lastRow="0" w:firstColumn="0" w:lastColumn="0" w:oddVBand="0" w:evenVBand="0" w:oddHBand="0" w:evenHBand="0" w:firstRowFirstColumn="0" w:firstRowLastColumn="0" w:lastRowFirstColumn="0" w:lastRowLastColumn="0"/>
              <w:rPr>
                <w:rFonts w:cs="Times New Roman"/>
                <w:b/>
                <w:lang w:val="es-ES"/>
              </w:rPr>
            </w:pPr>
          </w:p>
        </w:tc>
        <w:tc>
          <w:tcPr>
            <w:tcW w:w="2148" w:type="dxa"/>
          </w:tcPr>
          <w:p w14:paraId="32A0EC2F" w14:textId="77777777" w:rsidR="00EE2B0E" w:rsidRPr="002F7E45"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r w:rsidRPr="002F7E45">
              <w:rPr>
                <w:rFonts w:cs="Times New Roman"/>
                <w:sz w:val="20"/>
                <w:lang w:val="es-ES"/>
              </w:rPr>
              <w:t>1.El visitante accede a la página de consulta de Goleadores</w:t>
            </w:r>
          </w:p>
        </w:tc>
        <w:tc>
          <w:tcPr>
            <w:tcW w:w="1358" w:type="dxa"/>
          </w:tcPr>
          <w:p w14:paraId="6291A2B6" w14:textId="77777777" w:rsidR="00EE2B0E" w:rsidRPr="002F7E45" w:rsidRDefault="00EE2B0E" w:rsidP="00EE2B0E">
            <w:pPr>
              <w:jc w:val="left"/>
              <w:cnfStyle w:val="000000000000" w:firstRow="0" w:lastRow="0" w:firstColumn="0" w:lastColumn="0" w:oddVBand="0" w:evenVBand="0" w:oddHBand="0" w:evenHBand="0" w:firstRowFirstColumn="0" w:firstRowLastColumn="0" w:lastRowFirstColumn="0" w:lastRowLastColumn="0"/>
              <w:rPr>
                <w:rFonts w:ascii="Helvetica" w:hAnsi="Helvetica" w:cs="Helvetica"/>
                <w:b/>
                <w:color w:val="3E3F3A"/>
                <w:sz w:val="20"/>
                <w:szCs w:val="21"/>
                <w:shd w:val="clear" w:color="auto" w:fill="F8F5F0"/>
                <w:lang w:val="es-ES"/>
              </w:rPr>
            </w:pPr>
            <w:r w:rsidRPr="002F7E45">
              <w:rPr>
                <w:rFonts w:cs="Times New Roman"/>
                <w:sz w:val="20"/>
                <w:lang w:val="es-ES"/>
              </w:rPr>
              <w:t xml:space="preserve">1.El sistema mostrará el mensaje </w:t>
            </w:r>
            <w:r w:rsidRPr="002F7E45">
              <w:rPr>
                <w:rFonts w:cs="Times New Roman"/>
                <w:b/>
                <w:sz w:val="18"/>
                <w:lang w:val="es-ES"/>
              </w:rPr>
              <w:t>“</w:t>
            </w:r>
            <w:r w:rsidRPr="002F7E45">
              <w:rPr>
                <w:rFonts w:ascii="Helvetica" w:hAnsi="Helvetica" w:cs="Helvetica"/>
                <w:b/>
                <w:color w:val="3E3F3A"/>
                <w:sz w:val="20"/>
                <w:szCs w:val="21"/>
                <w:shd w:val="clear" w:color="auto" w:fill="F8F5F0"/>
                <w:lang w:val="es-ES"/>
              </w:rPr>
              <w:t>No hay información de goles por tipo de gol registrada”</w:t>
            </w:r>
          </w:p>
          <w:p w14:paraId="081BFF94" w14:textId="77777777" w:rsidR="00EE2B0E" w:rsidRPr="002F7E45" w:rsidRDefault="00EE2B0E" w:rsidP="00EE2B0E">
            <w:pPr>
              <w:jc w:val="left"/>
              <w:cnfStyle w:val="000000000000" w:firstRow="0" w:lastRow="0" w:firstColumn="0" w:lastColumn="0" w:oddVBand="0" w:evenVBand="0" w:oddHBand="0" w:evenHBand="0" w:firstRowFirstColumn="0" w:firstRowLastColumn="0" w:lastRowFirstColumn="0" w:lastRowLastColumn="0"/>
              <w:rPr>
                <w:rFonts w:cs="Times New Roman"/>
                <w:lang w:val="es-ES"/>
              </w:rPr>
            </w:pPr>
          </w:p>
        </w:tc>
      </w:tr>
    </w:tbl>
    <w:p w14:paraId="3DBD00BB" w14:textId="77777777" w:rsidR="00EE2B0E" w:rsidRPr="00EE2B0E" w:rsidRDefault="00EE2B0E" w:rsidP="00EE2B0E">
      <w:pPr>
        <w:rPr>
          <w:lang w:val="es-ES"/>
        </w:rPr>
      </w:pPr>
    </w:p>
    <w:p w14:paraId="32EFC405" w14:textId="77777777" w:rsidR="00407D89" w:rsidRDefault="00407D89">
      <w:pPr>
        <w:jc w:val="left"/>
        <w:rPr>
          <w:rFonts w:eastAsiaTheme="majorEastAsia" w:cstheme="majorBidi"/>
          <w:b/>
          <w:caps/>
          <w:color w:val="FFFFFF" w:themeColor="background1"/>
          <w:spacing w:val="15"/>
          <w:lang w:val="es-ES"/>
        </w:rPr>
      </w:pPr>
      <w:r>
        <w:rPr>
          <w:lang w:val="es-ES"/>
        </w:rPr>
        <w:br w:type="page"/>
      </w:r>
    </w:p>
    <w:p w14:paraId="29AADA62" w14:textId="77777777" w:rsidR="00CD73AF" w:rsidRDefault="00CD73AF" w:rsidP="00CD73AF">
      <w:pPr>
        <w:rPr>
          <w:lang w:val="es-ES"/>
        </w:rPr>
      </w:pPr>
    </w:p>
    <w:p w14:paraId="1A88A9C3" w14:textId="77777777" w:rsidR="00CD73AF" w:rsidRDefault="00CD73AF" w:rsidP="00CD73AF">
      <w:pPr>
        <w:rPr>
          <w:lang w:val="es-ES"/>
        </w:rPr>
      </w:pPr>
    </w:p>
    <w:p w14:paraId="07E54E3F" w14:textId="77777777" w:rsidR="00CD73AF" w:rsidRDefault="00CD73AF" w:rsidP="00CD73AF">
      <w:pPr>
        <w:rPr>
          <w:lang w:val="es-ES"/>
        </w:rPr>
      </w:pPr>
    </w:p>
    <w:p w14:paraId="02F78767" w14:textId="77777777" w:rsidR="00CD73AF" w:rsidRDefault="00CD73AF" w:rsidP="00CD73AF">
      <w:pPr>
        <w:rPr>
          <w:lang w:val="es-ES"/>
        </w:rPr>
      </w:pPr>
    </w:p>
    <w:p w14:paraId="6D123CF4" w14:textId="77777777" w:rsidR="00CD73AF" w:rsidRDefault="00CD73AF" w:rsidP="00CD73AF">
      <w:pPr>
        <w:rPr>
          <w:lang w:val="es-ES"/>
        </w:rPr>
      </w:pPr>
    </w:p>
    <w:p w14:paraId="6FB941DE" w14:textId="77777777" w:rsidR="00CD73AF" w:rsidRDefault="00CD73AF" w:rsidP="00CD73AF">
      <w:pPr>
        <w:rPr>
          <w:lang w:val="es-ES"/>
        </w:rPr>
      </w:pPr>
    </w:p>
    <w:p w14:paraId="3120E1B4" w14:textId="0FD5FDEB" w:rsidR="00CD73AF" w:rsidRDefault="00CD73AF" w:rsidP="00CD73AF">
      <w:pPr>
        <w:rPr>
          <w:lang w:val="es-ES"/>
        </w:rPr>
      </w:pPr>
      <w:r w:rsidRPr="00DF2DCE">
        <w:rPr>
          <w:noProof/>
          <w:lang w:val="es-ES" w:eastAsia="es-ES"/>
        </w:rPr>
        <mc:AlternateContent>
          <mc:Choice Requires="wps">
            <w:drawing>
              <wp:anchor distT="0" distB="0" distL="114300" distR="114300" simplePos="0" relativeHeight="251725824" behindDoc="0" locked="0" layoutInCell="1" allowOverlap="1" wp14:anchorId="7E2C79AC" wp14:editId="7D85AC28">
                <wp:simplePos x="0" y="0"/>
                <wp:positionH relativeFrom="margin">
                  <wp:posOffset>316600</wp:posOffset>
                </wp:positionH>
                <wp:positionV relativeFrom="paragraph">
                  <wp:posOffset>301739</wp:posOffset>
                </wp:positionV>
                <wp:extent cx="5173345" cy="1708150"/>
                <wp:effectExtent l="0" t="0" r="8255" b="6350"/>
                <wp:wrapNone/>
                <wp:docPr id="19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73345" cy="1708150"/>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0" y="0"/>
                              </a:moveTo>
                              <a:lnTo>
                                <a:pt x="21599" y="0"/>
                              </a:lnTo>
                              <a:lnTo>
                                <a:pt x="21599" y="21600"/>
                              </a:lnTo>
                              <a:lnTo>
                                <a:pt x="0" y="21600"/>
                              </a:lnTo>
                              <a:close/>
                            </a:path>
                          </a:pathLst>
                        </a:custGeom>
                        <a:solidFill>
                          <a:schemeClr val="tx2"/>
                        </a:solid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w="12700" cap="flat" cmpd="sng">
                              <a:solidFill>
                                <a:srgbClr val="000000"/>
                              </a:solidFill>
                              <a:prstDash val="solid"/>
                              <a:miter lim="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effectLst>
                                <a:outerShdw blurRad="63500" dist="38099" dir="2700000" algn="ctr" rotWithShape="0">
                                  <a:srgbClr val="000000">
                                    <a:alpha val="74998"/>
                                  </a:srgbClr>
                                </a:outerShdw>
                              </a:effectLst>
                            </a14:hiddenEffects>
                          </a:ext>
                        </a:extLst>
                      </wps:spPr>
                      <wps:txbx>
                        <w:txbxContent>
                          <w:p w14:paraId="23C958F8" w14:textId="51A57338" w:rsidR="00A737E3" w:rsidRPr="00CD73AF" w:rsidRDefault="00A737E3" w:rsidP="00CD73AF">
                            <w:pPr>
                              <w:pStyle w:val="NormalWeb"/>
                              <w:spacing w:before="0" w:after="0"/>
                              <w:jc w:val="center"/>
                              <w:rPr>
                                <w:color w:val="FFFFFF" w:themeColor="background1"/>
                                <w:sz w:val="72"/>
                                <w:szCs w:val="80"/>
                                <w:lang w:val="es-ES"/>
                              </w:rPr>
                            </w:pPr>
                            <w:r>
                              <w:rPr>
                                <w:rFonts w:ascii="League Gothic" w:eastAsia="MS PGothic" w:hAnsi="League Gothic" w:cs="League Gothic"/>
                                <w:color w:val="FFFFFF" w:themeColor="background1"/>
                                <w:spacing w:val="28"/>
                                <w:kern w:val="24"/>
                                <w:sz w:val="72"/>
                                <w:szCs w:val="80"/>
                                <w:lang w:val="es-ES"/>
                              </w:rPr>
                              <w:t>MANUAL DE USUARIO</w:t>
                            </w:r>
                          </w:p>
                        </w:txbxContent>
                      </wps:txbx>
                      <wps:bodyPr wrap="square" lIns="50800" tIns="50800" rIns="50800" bIns="50800" anchor="ctr">
                        <a:noAutofit/>
                      </wps:bodyPr>
                    </wps:wsp>
                  </a:graphicData>
                </a:graphic>
                <wp14:sizeRelH relativeFrom="margin">
                  <wp14:pctWidth>0</wp14:pctWidth>
                </wp14:sizeRelH>
                <wp14:sizeRelV relativeFrom="margin">
                  <wp14:pctHeight>0</wp14:pctHeight>
                </wp14:sizeRelV>
              </wp:anchor>
            </w:drawing>
          </mc:Choice>
          <mc:Fallback>
            <w:pict>
              <v:shape w14:anchorId="7E2C79AC" id="_x0000_s1145" style="position:absolute;left:0;text-align:left;margin-left:24.95pt;margin-top:23.75pt;width:407.35pt;height:13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" adj="-11796480,,5400" path="m,l21599,r,21600l,21600,,xe" fillcolor="#63a537 [3215]" stroked="f">
                <v:stroke joinstyle="miter"/>
                <v:formulas/>
                <v:path arrowok="t" o:connecttype="custom" o:connectlocs="2586673,854075;2586673,854075;2586673,854075;2586673,854075" o:connectangles="0,0,0,0" textboxrect="0,0,21600,21600"/>
                <v:textbox inset="4pt,4pt,4pt,4pt">
                  <w:txbxContent>
                    <w:p w14:paraId="23C958F8" w14:textId="51A57338" w:rsidR="00A737E3" w:rsidRPr="00CD73AF" w:rsidRDefault="00A737E3" w:rsidP="00CD73AF">
                      <w:pPr>
                        <w:pStyle w:val="NormalWeb"/>
                        <w:spacing w:before="0" w:after="0"/>
                        <w:jc w:val="center"/>
                        <w:rPr>
                          <w:color w:val="FFFFFF" w:themeColor="background1"/>
                          <w:sz w:val="72"/>
                          <w:szCs w:val="80"/>
                          <w:lang w:val="es-ES"/>
                        </w:rPr>
                      </w:pPr>
                      <w:r>
                        <w:rPr>
                          <w:rFonts w:ascii="League Gothic" w:eastAsia="MS PGothic" w:hAnsi="League Gothic" w:cs="League Gothic"/>
                          <w:color w:val="FFFFFF" w:themeColor="background1"/>
                          <w:spacing w:val="28"/>
                          <w:kern w:val="24"/>
                          <w:sz w:val="72"/>
                          <w:szCs w:val="80"/>
                          <w:lang w:val="es-ES"/>
                        </w:rPr>
                        <w:t>MANUAL DE USUARIO</w:t>
                      </w:r>
                    </w:p>
                  </w:txbxContent>
                </v:textbox>
                <w10:wrap anchorx="margin"/>
              </v:shape>
            </w:pict>
          </mc:Fallback>
        </mc:AlternateContent>
      </w:r>
    </w:p>
    <w:p w14:paraId="557F7A33" w14:textId="47C947D8" w:rsidR="00CD73AF" w:rsidRDefault="00CD73AF" w:rsidP="00CD73AF">
      <w:pPr>
        <w:rPr>
          <w:lang w:val="es-ES"/>
        </w:rPr>
      </w:pPr>
    </w:p>
    <w:p w14:paraId="167FDF21" w14:textId="448BD01C" w:rsidR="00CD73AF" w:rsidRDefault="00CD73AF" w:rsidP="00CD73AF">
      <w:pPr>
        <w:rPr>
          <w:lang w:val="es-ES"/>
        </w:rPr>
      </w:pPr>
    </w:p>
    <w:p w14:paraId="429FBE58" w14:textId="77777777" w:rsidR="00CD73AF" w:rsidRDefault="00CD73AF" w:rsidP="00CD73AF">
      <w:pPr>
        <w:rPr>
          <w:lang w:val="es-ES"/>
        </w:rPr>
      </w:pPr>
    </w:p>
    <w:p w14:paraId="05560925" w14:textId="77777777" w:rsidR="00CD73AF" w:rsidRDefault="00CD73AF" w:rsidP="00CD73AF">
      <w:pPr>
        <w:rPr>
          <w:lang w:val="es-ES"/>
        </w:rPr>
      </w:pPr>
    </w:p>
    <w:p w14:paraId="50A97561" w14:textId="77777777" w:rsidR="00CD73AF" w:rsidRDefault="00CD73AF" w:rsidP="00CD73AF">
      <w:pPr>
        <w:rPr>
          <w:lang w:val="es-ES"/>
        </w:rPr>
      </w:pPr>
    </w:p>
    <w:p w14:paraId="17689FDB" w14:textId="77777777" w:rsidR="00CD73AF" w:rsidRDefault="00CD73AF" w:rsidP="00CD73AF">
      <w:pPr>
        <w:rPr>
          <w:lang w:val="es-ES"/>
        </w:rPr>
      </w:pPr>
    </w:p>
    <w:p w14:paraId="456190BA" w14:textId="18E1CBF2" w:rsidR="00236B19" w:rsidRPr="008C0D89" w:rsidRDefault="008C0D89" w:rsidP="008C0D89">
      <w:pPr>
        <w:pStyle w:val="Ttulo1"/>
        <w:rPr>
          <w:lang w:val="es-ES"/>
        </w:rPr>
      </w:pPr>
      <w:bookmarkStart w:id="128" w:name="_Toc421793224"/>
      <w:r w:rsidRPr="008C0D89">
        <w:rPr>
          <w:lang w:val="es-ES"/>
        </w:rPr>
        <w:t>Manual De Usuario</w:t>
      </w:r>
      <w:bookmarkEnd w:id="128"/>
    </w:p>
    <w:p w14:paraId="6EF46C88" w14:textId="272614C6" w:rsidR="004A2E20" w:rsidRDefault="004A2E20" w:rsidP="004A2E20">
      <w:pPr>
        <w:rPr>
          <w:lang w:val="es-AR"/>
        </w:rPr>
      </w:pPr>
      <w:r w:rsidRPr="00FB3441">
        <w:rPr>
          <w:noProof/>
          <w:lang w:val="es-ES"/>
        </w:rPr>
        <w:t xml:space="preserve">El objetivo de </w:t>
      </w:r>
      <w:r w:rsidR="003C7F51">
        <w:rPr>
          <w:lang w:val="es-ES"/>
        </w:rPr>
        <w:t>esta sección</w:t>
      </w:r>
      <w:r>
        <w:rPr>
          <w:lang w:val="es-ES"/>
        </w:rPr>
        <w:t xml:space="preserve"> es detallar la guía para el usuario destinado a dar asistencia a las personas que utilizarán el Sistema de Gestión de Torneos de Fútbol </w:t>
      </w:r>
      <w:r w:rsidRPr="000471F1">
        <w:rPr>
          <w:i/>
          <w:lang w:val="es-ES"/>
        </w:rPr>
        <w:t>Que Golazo</w:t>
      </w:r>
      <w:r>
        <w:rPr>
          <w:lang w:val="es-ES"/>
        </w:rPr>
        <w:t>. Contiene la información asociada a este producto y detalla los pasos a realizar por el actor que interactuará con el sistema para poder llevar a cabo las distintas opciones disponibles.</w:t>
      </w:r>
    </w:p>
    <w:p w14:paraId="7D0AFD78" w14:textId="77777777" w:rsidR="00CD73AF" w:rsidRDefault="00CD73AF">
      <w:pPr>
        <w:jc w:val="left"/>
        <w:rPr>
          <w:rFonts w:eastAsiaTheme="majorEastAsia" w:cstheme="majorBidi"/>
          <w:b/>
          <w:caps/>
          <w:spacing w:val="15"/>
          <w:sz w:val="20"/>
          <w:lang w:val="es-ES"/>
        </w:rPr>
      </w:pPr>
      <w:bookmarkStart w:id="129" w:name="_Toc421462618"/>
      <w:r>
        <w:rPr>
          <w:lang w:val="es-ES"/>
        </w:rPr>
        <w:br w:type="page"/>
      </w:r>
    </w:p>
    <w:p w14:paraId="0C80C730" w14:textId="6572B808" w:rsidR="004A2E20" w:rsidRDefault="004A2E20" w:rsidP="004A2E20">
      <w:pPr>
        <w:pStyle w:val="Ttulo2"/>
        <w:rPr>
          <w:lang w:val="es-ES"/>
        </w:rPr>
      </w:pPr>
      <w:bookmarkStart w:id="130" w:name="_Toc421793225"/>
      <w:r>
        <w:rPr>
          <w:lang w:val="es-ES"/>
        </w:rPr>
        <w:lastRenderedPageBreak/>
        <w:t>Funcionalidades Contempladas</w:t>
      </w:r>
      <w:bookmarkEnd w:id="129"/>
      <w:bookmarkEnd w:id="130"/>
    </w:p>
    <w:p w14:paraId="43663F6C" w14:textId="77777777" w:rsidR="004A2E20" w:rsidRPr="006C3380" w:rsidRDefault="004A2E20" w:rsidP="004A2E20">
      <w:pPr>
        <w:rPr>
          <w:lang w:val="es-ES"/>
        </w:rPr>
      </w:pPr>
      <w:r>
        <w:rPr>
          <w:lang w:val="es-ES"/>
        </w:rPr>
        <w:t xml:space="preserve">El Sistema de Gestión de Torneos de Fútbol contempla las </w:t>
      </w:r>
      <w:r w:rsidRPr="006C3380">
        <w:rPr>
          <w:lang w:val="es-ES"/>
        </w:rPr>
        <w:t xml:space="preserve">siguientes </w:t>
      </w:r>
      <w:r>
        <w:rPr>
          <w:lang w:val="es-ES"/>
        </w:rPr>
        <w:t>funcionalidades</w:t>
      </w:r>
      <w:r w:rsidRPr="006C3380">
        <w:rPr>
          <w:lang w:val="es-ES"/>
        </w:rPr>
        <w:t>:</w:t>
      </w:r>
    </w:p>
    <w:p w14:paraId="449BFAE9" w14:textId="77777777" w:rsidR="004A2E20" w:rsidRDefault="004A2E20" w:rsidP="00D10ACF">
      <w:pPr>
        <w:pStyle w:val="Prrafodelista"/>
        <w:numPr>
          <w:ilvl w:val="0"/>
          <w:numId w:val="3"/>
        </w:numPr>
        <w:ind w:left="567" w:hanging="207"/>
        <w:rPr>
          <w:lang w:val="es-ES"/>
        </w:rPr>
      </w:pPr>
      <w:r>
        <w:rPr>
          <w:lang w:val="es-ES"/>
        </w:rPr>
        <w:t>Gestión de Usuarios.</w:t>
      </w:r>
    </w:p>
    <w:p w14:paraId="2EF58CF8" w14:textId="77777777" w:rsidR="004A2E20" w:rsidRDefault="004A2E20" w:rsidP="00D10ACF">
      <w:pPr>
        <w:pStyle w:val="Prrafodelista"/>
        <w:numPr>
          <w:ilvl w:val="0"/>
          <w:numId w:val="3"/>
        </w:numPr>
        <w:ind w:left="567" w:hanging="207"/>
        <w:rPr>
          <w:lang w:val="es-ES"/>
        </w:rPr>
      </w:pPr>
      <w:r>
        <w:rPr>
          <w:lang w:val="es-ES"/>
        </w:rPr>
        <w:t>Gestión</w:t>
      </w:r>
      <w:r w:rsidRPr="006C3380">
        <w:rPr>
          <w:lang w:val="es-ES"/>
        </w:rPr>
        <w:t xml:space="preserve"> de </w:t>
      </w:r>
      <w:r>
        <w:rPr>
          <w:lang w:val="es-ES"/>
        </w:rPr>
        <w:t>Torneos.</w:t>
      </w:r>
    </w:p>
    <w:p w14:paraId="1D2DD525" w14:textId="77777777" w:rsidR="004A2E20" w:rsidRPr="006C3380" w:rsidRDefault="004A2E20" w:rsidP="00D10ACF">
      <w:pPr>
        <w:pStyle w:val="Prrafodelista"/>
        <w:numPr>
          <w:ilvl w:val="0"/>
          <w:numId w:val="3"/>
        </w:numPr>
        <w:ind w:left="567" w:hanging="207"/>
        <w:rPr>
          <w:lang w:val="es-ES"/>
        </w:rPr>
      </w:pPr>
      <w:r>
        <w:rPr>
          <w:lang w:val="es-ES"/>
        </w:rPr>
        <w:t>Gestión de Ediciones.</w:t>
      </w:r>
    </w:p>
    <w:p w14:paraId="0256B820" w14:textId="77777777" w:rsidR="004A2E20" w:rsidRDefault="004A2E20" w:rsidP="00D10ACF">
      <w:pPr>
        <w:pStyle w:val="Prrafodelista"/>
        <w:numPr>
          <w:ilvl w:val="0"/>
          <w:numId w:val="3"/>
        </w:numPr>
        <w:ind w:left="567" w:hanging="207"/>
        <w:rPr>
          <w:lang w:val="es-ES"/>
        </w:rPr>
      </w:pPr>
      <w:r>
        <w:rPr>
          <w:lang w:val="es-ES"/>
        </w:rPr>
        <w:t>Gestión</w:t>
      </w:r>
      <w:r w:rsidRPr="006C3380">
        <w:rPr>
          <w:lang w:val="es-ES"/>
        </w:rPr>
        <w:t xml:space="preserve"> de Equipos</w:t>
      </w:r>
      <w:r>
        <w:rPr>
          <w:lang w:val="es-ES"/>
        </w:rPr>
        <w:t>.</w:t>
      </w:r>
    </w:p>
    <w:p w14:paraId="53E24245" w14:textId="77777777" w:rsidR="004A2E20" w:rsidRPr="006C3380" w:rsidRDefault="004A2E20" w:rsidP="00D10ACF">
      <w:pPr>
        <w:pStyle w:val="Prrafodelista"/>
        <w:numPr>
          <w:ilvl w:val="0"/>
          <w:numId w:val="3"/>
        </w:numPr>
        <w:ind w:left="567" w:hanging="207"/>
        <w:rPr>
          <w:lang w:val="es-ES"/>
        </w:rPr>
      </w:pPr>
      <w:r>
        <w:rPr>
          <w:lang w:val="es-ES"/>
        </w:rPr>
        <w:t>Gestión</w:t>
      </w:r>
      <w:r w:rsidRPr="006C3380">
        <w:rPr>
          <w:lang w:val="es-ES"/>
        </w:rPr>
        <w:t xml:space="preserve"> de Jugadores</w:t>
      </w:r>
      <w:r>
        <w:rPr>
          <w:lang w:val="es-ES"/>
        </w:rPr>
        <w:t>.</w:t>
      </w:r>
    </w:p>
    <w:p w14:paraId="2A153613" w14:textId="77777777" w:rsidR="004A2E20" w:rsidRDefault="004A2E20" w:rsidP="00D10ACF">
      <w:pPr>
        <w:pStyle w:val="Prrafodelista"/>
        <w:numPr>
          <w:ilvl w:val="0"/>
          <w:numId w:val="3"/>
        </w:numPr>
        <w:ind w:left="567" w:hanging="207"/>
        <w:rPr>
          <w:lang w:val="es-ES"/>
        </w:rPr>
      </w:pPr>
      <w:r>
        <w:rPr>
          <w:lang w:val="es-ES"/>
        </w:rPr>
        <w:t>Gestión</w:t>
      </w:r>
      <w:r w:rsidRPr="006C3380">
        <w:rPr>
          <w:lang w:val="es-ES"/>
        </w:rPr>
        <w:t xml:space="preserve"> de Árbitros</w:t>
      </w:r>
      <w:r>
        <w:rPr>
          <w:lang w:val="es-ES"/>
        </w:rPr>
        <w:t>.</w:t>
      </w:r>
    </w:p>
    <w:p w14:paraId="0AC83BB1" w14:textId="77777777" w:rsidR="004A2E20" w:rsidRPr="00BC1460" w:rsidRDefault="004A2E20" w:rsidP="00D10ACF">
      <w:pPr>
        <w:pStyle w:val="Prrafodelista"/>
        <w:numPr>
          <w:ilvl w:val="0"/>
          <w:numId w:val="3"/>
        </w:numPr>
        <w:ind w:left="567" w:hanging="207"/>
        <w:rPr>
          <w:lang w:val="es-ES"/>
        </w:rPr>
      </w:pPr>
      <w:r w:rsidRPr="00BC1460">
        <w:rPr>
          <w:lang w:val="es-ES"/>
        </w:rPr>
        <w:t>Gestión de Complejos.</w:t>
      </w:r>
    </w:p>
    <w:p w14:paraId="3EA69F09" w14:textId="77777777" w:rsidR="004A2E20" w:rsidRDefault="004A2E20" w:rsidP="00D10ACF">
      <w:pPr>
        <w:pStyle w:val="Prrafodelista"/>
        <w:numPr>
          <w:ilvl w:val="0"/>
          <w:numId w:val="3"/>
        </w:numPr>
        <w:ind w:left="567" w:hanging="207"/>
        <w:rPr>
          <w:noProof/>
          <w:lang w:val="es-ES"/>
        </w:rPr>
      </w:pPr>
      <w:r>
        <w:rPr>
          <w:lang w:val="es-ES"/>
        </w:rPr>
        <w:t>Generación de Fixture y administración de partidos.</w:t>
      </w:r>
    </w:p>
    <w:p w14:paraId="192FFCC8" w14:textId="77777777" w:rsidR="004A2E20" w:rsidRDefault="004A2E20" w:rsidP="00D10ACF">
      <w:pPr>
        <w:pStyle w:val="Prrafodelista"/>
        <w:numPr>
          <w:ilvl w:val="0"/>
          <w:numId w:val="3"/>
        </w:numPr>
        <w:ind w:left="567" w:hanging="207"/>
        <w:rPr>
          <w:noProof/>
          <w:lang w:val="es-ES"/>
        </w:rPr>
      </w:pPr>
      <w:r>
        <w:rPr>
          <w:lang w:val="es-ES"/>
        </w:rPr>
        <w:t>Gestión de Sanciones</w:t>
      </w:r>
    </w:p>
    <w:p w14:paraId="670D929B" w14:textId="38ADBC9E" w:rsidR="004A2E20" w:rsidRPr="00407D89" w:rsidRDefault="004A2E20" w:rsidP="005B5421">
      <w:pPr>
        <w:pStyle w:val="Prrafodelista"/>
        <w:numPr>
          <w:ilvl w:val="0"/>
          <w:numId w:val="3"/>
        </w:numPr>
        <w:ind w:left="567" w:hanging="207"/>
        <w:rPr>
          <w:noProof/>
          <w:lang w:val="es-ES"/>
        </w:rPr>
      </w:pPr>
      <w:r>
        <w:rPr>
          <w:lang w:val="es-ES"/>
        </w:rPr>
        <w:t>Gestión de Noticias</w:t>
      </w:r>
      <w:r>
        <w:rPr>
          <w:noProof/>
          <w:lang w:val="es-ES"/>
        </w:rPr>
        <w:t xml:space="preserve"> </w:t>
      </w:r>
    </w:p>
    <w:p w14:paraId="0EBE2F3C" w14:textId="77777777" w:rsidR="004A2E20" w:rsidRPr="009050C9" w:rsidRDefault="004A2E20" w:rsidP="003C7F51">
      <w:pPr>
        <w:pStyle w:val="Ttulo3"/>
        <w:rPr>
          <w:lang w:val="es-ES"/>
        </w:rPr>
      </w:pPr>
      <w:bookmarkStart w:id="131" w:name="_Toc421462619"/>
      <w:bookmarkStart w:id="132" w:name="_Toc421793226"/>
      <w:r w:rsidRPr="009050C9">
        <w:rPr>
          <w:lang w:val="es-ES"/>
        </w:rPr>
        <w:t xml:space="preserve">1. </w:t>
      </w:r>
      <w:r>
        <w:rPr>
          <w:lang w:val="es-ES"/>
        </w:rPr>
        <w:t>Gestión de Usuarios</w:t>
      </w:r>
      <w:bookmarkEnd w:id="131"/>
      <w:bookmarkEnd w:id="132"/>
    </w:p>
    <w:p w14:paraId="3126CBFE" w14:textId="77777777" w:rsidR="004A2E20" w:rsidRDefault="004A2E20" w:rsidP="003C7F51">
      <w:pPr>
        <w:pStyle w:val="Ttulo4"/>
        <w:rPr>
          <w:noProof/>
          <w:lang w:val="es-ES"/>
        </w:rPr>
      </w:pPr>
      <w:bookmarkStart w:id="133" w:name="_Toc421462620"/>
      <w:r>
        <w:rPr>
          <w:noProof/>
          <w:lang w:val="es-ES"/>
        </w:rPr>
        <w:t>1.1</w:t>
      </w:r>
      <w:r w:rsidRPr="009050C9">
        <w:rPr>
          <w:noProof/>
          <w:lang w:val="es-ES"/>
        </w:rPr>
        <w:t xml:space="preserve"> </w:t>
      </w:r>
      <w:r>
        <w:rPr>
          <w:noProof/>
          <w:lang w:val="es-ES"/>
        </w:rPr>
        <w:t>Registro de Usuario</w:t>
      </w:r>
      <w:bookmarkEnd w:id="133"/>
    </w:p>
    <w:p w14:paraId="386C95C8" w14:textId="77777777" w:rsidR="004A2E20" w:rsidRDefault="004A2E20" w:rsidP="004A2E20">
      <w:pPr>
        <w:rPr>
          <w:noProof/>
          <w:lang w:val="es-ES"/>
        </w:rPr>
      </w:pPr>
      <w:r>
        <w:rPr>
          <w:noProof/>
          <w:lang w:val="es-ES"/>
        </w:rPr>
        <w:t xml:space="preserve">1.1.1 </w:t>
      </w:r>
      <w:r w:rsidRPr="009050C9">
        <w:rPr>
          <w:noProof/>
          <w:lang w:val="es-ES"/>
        </w:rPr>
        <w:t>En la pant</w:t>
      </w:r>
      <w:r>
        <w:rPr>
          <w:noProof/>
          <w:lang w:val="es-ES"/>
        </w:rPr>
        <w:t xml:space="preserve">alla principal, se encuentra la opción </w:t>
      </w:r>
      <w:r w:rsidRPr="009050C9">
        <w:rPr>
          <w:noProof/>
          <w:lang w:val="es-ES"/>
        </w:rPr>
        <w:t>para</w:t>
      </w:r>
      <w:r>
        <w:rPr>
          <w:noProof/>
          <w:lang w:val="es-ES"/>
        </w:rPr>
        <w:t xml:space="preserve"> acceder a</w:t>
      </w:r>
      <w:r w:rsidRPr="009050C9">
        <w:rPr>
          <w:noProof/>
          <w:lang w:val="es-ES"/>
        </w:rPr>
        <w:t xml:space="preserve">l </w:t>
      </w:r>
      <w:r>
        <w:rPr>
          <w:i/>
          <w:noProof/>
          <w:lang w:val="es-ES"/>
        </w:rPr>
        <w:t>Registro de U</w:t>
      </w:r>
      <w:r w:rsidRPr="009050C9">
        <w:rPr>
          <w:i/>
          <w:noProof/>
          <w:lang w:val="es-ES"/>
        </w:rPr>
        <w:t>suario</w:t>
      </w:r>
      <w:r>
        <w:rPr>
          <w:i/>
          <w:noProof/>
          <w:lang w:val="es-ES"/>
        </w:rPr>
        <w:t>s</w:t>
      </w:r>
      <w:r w:rsidRPr="009050C9">
        <w:rPr>
          <w:noProof/>
          <w:lang w:val="es-ES"/>
        </w:rPr>
        <w:t xml:space="preserve">. </w:t>
      </w:r>
    </w:p>
    <w:p w14:paraId="38BAF093" w14:textId="77777777" w:rsidR="004A2E20" w:rsidRDefault="004A2E20" w:rsidP="004A2E20">
      <w:pPr>
        <w:keepNext/>
        <w:jc w:val="center"/>
      </w:pPr>
      <w:r>
        <w:rPr>
          <w:noProof/>
          <w:lang w:val="es-ES" w:eastAsia="es-ES"/>
        </w:rPr>
        <w:drawing>
          <wp:inline distT="0" distB="0" distL="0" distR="0" wp14:anchorId="66BB9273" wp14:editId="1EB38F60">
            <wp:extent cx="2181529" cy="466790"/>
            <wp:effectExtent l="19050" t="19050" r="28575" b="285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rarme.png"/>
                    <pic:cNvPicPr/>
                  </pic:nvPicPr>
                  <pic:blipFill>
                    <a:blip r:embed="rId167">
                      <a:extLst>
                        <a:ext uri="{28A0092B-C50C-407E-A947-70E740481C1C}">
                          <a14:useLocalDpi xmlns:a14="http://schemas.microsoft.com/office/drawing/2010/main" val="0"/>
                        </a:ext>
                      </a:extLst>
                    </a:blip>
                    <a:stretch>
                      <a:fillRect/>
                    </a:stretch>
                  </pic:blipFill>
                  <pic:spPr>
                    <a:xfrm>
                      <a:off x="0" y="0"/>
                      <a:ext cx="2181529" cy="466790"/>
                    </a:xfrm>
                    <a:prstGeom prst="rect">
                      <a:avLst/>
                    </a:prstGeom>
                    <a:ln w="12700">
                      <a:solidFill>
                        <a:schemeClr val="bg1">
                          <a:lumMod val="65000"/>
                        </a:schemeClr>
                      </a:solidFill>
                    </a:ln>
                    <a:effectLst/>
                  </pic:spPr>
                </pic:pic>
              </a:graphicData>
            </a:graphic>
          </wp:inline>
        </w:drawing>
      </w:r>
    </w:p>
    <w:p w14:paraId="76AC05D9" w14:textId="77777777" w:rsidR="004A2E20" w:rsidRPr="00C60D61" w:rsidRDefault="004A2E20" w:rsidP="004A2E20">
      <w:pPr>
        <w:pStyle w:val="Descripcin"/>
        <w:jc w:val="center"/>
        <w:rPr>
          <w:sz w:val="18"/>
          <w:lang w:val="es-AR"/>
        </w:rPr>
      </w:pPr>
      <w:r w:rsidRPr="00C60D61">
        <w:rPr>
          <w:sz w:val="18"/>
          <w:lang w:val="es-AR"/>
        </w:rPr>
        <w:t xml:space="preserve">Fig. </w:t>
      </w:r>
      <w:r w:rsidRPr="00C60D61">
        <w:rPr>
          <w:sz w:val="18"/>
          <w:lang w:val="es-AR"/>
        </w:rPr>
        <w:fldChar w:fldCharType="begin"/>
      </w:r>
      <w:r w:rsidRPr="00C60D61">
        <w:rPr>
          <w:sz w:val="18"/>
          <w:lang w:val="es-AR"/>
        </w:rPr>
        <w:instrText xml:space="preserve"> SEQ Ilustración \* ARABIC </w:instrText>
      </w:r>
      <w:r w:rsidRPr="00C60D61">
        <w:rPr>
          <w:sz w:val="18"/>
          <w:lang w:val="es-AR"/>
        </w:rPr>
        <w:fldChar w:fldCharType="separate"/>
      </w:r>
      <w:r w:rsidR="00D66D5E">
        <w:rPr>
          <w:noProof/>
          <w:sz w:val="18"/>
          <w:lang w:val="es-AR"/>
        </w:rPr>
        <w:t>1</w:t>
      </w:r>
      <w:r w:rsidRPr="00C60D61">
        <w:rPr>
          <w:sz w:val="18"/>
          <w:lang w:val="es-AR"/>
        </w:rPr>
        <w:fldChar w:fldCharType="end"/>
      </w:r>
      <w:r w:rsidRPr="00C60D61">
        <w:rPr>
          <w:sz w:val="18"/>
          <w:lang w:val="es-AR"/>
        </w:rPr>
        <w:t>: Registro de Usuarios</w:t>
      </w:r>
    </w:p>
    <w:p w14:paraId="40695CDA" w14:textId="77777777" w:rsidR="004A2E20" w:rsidRDefault="004A2E20" w:rsidP="004A2E20">
      <w:pPr>
        <w:rPr>
          <w:noProof/>
          <w:lang w:val="es-ES"/>
        </w:rPr>
      </w:pPr>
      <w:r>
        <w:rPr>
          <w:noProof/>
          <w:lang w:val="es-ES"/>
        </w:rPr>
        <w:t xml:space="preserve">Una vez seleccionada dicha opción, se abrirá el formulario de </w:t>
      </w:r>
      <w:r w:rsidRPr="00764901">
        <w:rPr>
          <w:i/>
          <w:noProof/>
          <w:lang w:val="es-ES"/>
        </w:rPr>
        <w:t>Registro de Usuarios</w:t>
      </w:r>
      <w:r>
        <w:rPr>
          <w:noProof/>
          <w:lang w:val="es-ES"/>
        </w:rPr>
        <w:t>, donde d</w:t>
      </w:r>
      <w:r w:rsidRPr="009050C9">
        <w:rPr>
          <w:noProof/>
          <w:lang w:val="es-ES"/>
        </w:rPr>
        <w:t xml:space="preserve">ebe registrar los siguientes datos: </w:t>
      </w:r>
    </w:p>
    <w:p w14:paraId="251BFD53" w14:textId="37D144FD" w:rsidR="004A2E20" w:rsidRDefault="004A2E20" w:rsidP="004A2E20">
      <w:pPr>
        <w:rPr>
          <w:noProof/>
          <w:lang w:val="es-ES"/>
        </w:rPr>
      </w:pPr>
      <w:r w:rsidRPr="009050C9">
        <w:rPr>
          <w:noProof/>
          <w:lang w:val="es-ES"/>
        </w:rPr>
        <w:t>-Nombre</w:t>
      </w:r>
      <w:r>
        <w:rPr>
          <w:noProof/>
          <w:lang w:val="es-ES"/>
        </w:rPr>
        <w:br/>
        <w:t>-Apellido</w:t>
      </w:r>
      <w:r>
        <w:rPr>
          <w:noProof/>
          <w:lang w:val="es-ES"/>
        </w:rPr>
        <w:br/>
        <w:t>-Email</w:t>
      </w:r>
      <w:r>
        <w:rPr>
          <w:noProof/>
          <w:lang w:val="es-ES"/>
        </w:rPr>
        <w:br/>
        <w:t>-Contraseña</w:t>
      </w:r>
    </w:p>
    <w:p w14:paraId="3DD222BB" w14:textId="7DE6B85F" w:rsidR="004A2E20" w:rsidRDefault="004A2E20" w:rsidP="004A2E20">
      <w:pPr>
        <w:rPr>
          <w:noProof/>
          <w:lang w:val="es-ES"/>
        </w:rPr>
      </w:pPr>
      <w:r>
        <w:rPr>
          <w:noProof/>
          <w:lang w:val="es-ES"/>
        </w:rPr>
        <w:t>Se le solicita repetir la contraseña ingresada y además aceptar los Términos y Condiciones.</w:t>
      </w:r>
    </w:p>
    <w:p w14:paraId="418B4802" w14:textId="0688B11D" w:rsidR="004A2E20" w:rsidRDefault="004A2E20" w:rsidP="004A2E20">
      <w:pPr>
        <w:keepNext/>
        <w:jc w:val="center"/>
      </w:pPr>
      <w:r>
        <w:rPr>
          <w:noProof/>
          <w:lang w:val="es-ES" w:eastAsia="es-ES"/>
        </w:rPr>
        <w:lastRenderedPageBreak/>
        <w:drawing>
          <wp:inline distT="0" distB="0" distL="0" distR="0" wp14:anchorId="008A27B1" wp14:editId="699010EB">
            <wp:extent cx="3228975" cy="3735318"/>
            <wp:effectExtent l="19050" t="19050" r="9525" b="177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oUsuario.PNG"/>
                    <pic:cNvPicPr/>
                  </pic:nvPicPr>
                  <pic:blipFill>
                    <a:blip r:embed="rId168">
                      <a:extLst>
                        <a:ext uri="{28A0092B-C50C-407E-A947-70E740481C1C}">
                          <a14:useLocalDpi xmlns:a14="http://schemas.microsoft.com/office/drawing/2010/main" val="0"/>
                        </a:ext>
                      </a:extLst>
                    </a:blip>
                    <a:stretch>
                      <a:fillRect/>
                    </a:stretch>
                  </pic:blipFill>
                  <pic:spPr>
                    <a:xfrm>
                      <a:off x="0" y="0"/>
                      <a:ext cx="3228975" cy="3735318"/>
                    </a:xfrm>
                    <a:prstGeom prst="rect">
                      <a:avLst/>
                    </a:prstGeom>
                    <a:ln w="19050">
                      <a:solidFill>
                        <a:schemeClr val="bg1">
                          <a:lumMod val="65000"/>
                        </a:schemeClr>
                      </a:solidFill>
                    </a:ln>
                  </pic:spPr>
                </pic:pic>
              </a:graphicData>
            </a:graphic>
          </wp:inline>
        </w:drawing>
      </w:r>
    </w:p>
    <w:p w14:paraId="17565A08" w14:textId="77777777" w:rsidR="004A2E20" w:rsidRPr="00C60D61" w:rsidRDefault="004A2E20" w:rsidP="004A2E20">
      <w:pPr>
        <w:pStyle w:val="Descripcin"/>
        <w:jc w:val="center"/>
        <w:rPr>
          <w:noProof/>
          <w:sz w:val="18"/>
          <w:lang w:val="es-AR"/>
        </w:rPr>
      </w:pPr>
      <w:r w:rsidRPr="00C60D61">
        <w:rPr>
          <w:sz w:val="18"/>
          <w:lang w:val="es-AR"/>
        </w:rPr>
        <w:t>Fig. 2: Registro de Usuarios</w:t>
      </w:r>
    </w:p>
    <w:p w14:paraId="66C8AE8F" w14:textId="77777777" w:rsidR="004A2E20" w:rsidRDefault="004A2E20" w:rsidP="004A2E20">
      <w:pPr>
        <w:rPr>
          <w:noProof/>
          <w:lang w:val="es-ES"/>
        </w:rPr>
      </w:pPr>
    </w:p>
    <w:p w14:paraId="3BDD92FE" w14:textId="77777777" w:rsidR="004A2E20" w:rsidRDefault="004A2E20" w:rsidP="004A2E20">
      <w:pPr>
        <w:rPr>
          <w:noProof/>
          <w:lang w:val="es-ES"/>
        </w:rPr>
      </w:pPr>
      <w:r w:rsidRPr="009050C9">
        <w:rPr>
          <w:noProof/>
          <w:lang w:val="es-ES"/>
        </w:rPr>
        <w:t xml:space="preserve">1.1.2 Luego debe presionar el botón “Registrar”.  Si los valores ingresados son correctos, un mensaje aparecerá indicando que debe activar su cuenta.  </w:t>
      </w:r>
    </w:p>
    <w:p w14:paraId="3E5CFB75" w14:textId="77777777" w:rsidR="004A2E20" w:rsidRDefault="004A2E20" w:rsidP="004A2E20">
      <w:pPr>
        <w:keepNext/>
        <w:jc w:val="center"/>
      </w:pPr>
      <w:r>
        <w:rPr>
          <w:noProof/>
          <w:lang w:val="es-ES" w:eastAsia="es-ES"/>
        </w:rPr>
        <w:drawing>
          <wp:inline distT="0" distB="0" distL="0" distR="0" wp14:anchorId="4F91330D" wp14:editId="56E5E64E">
            <wp:extent cx="3162741" cy="743054"/>
            <wp:effectExtent l="19050" t="19050" r="19050" b="190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roExitosodeUsuario.PNG"/>
                    <pic:cNvPicPr/>
                  </pic:nvPicPr>
                  <pic:blipFill>
                    <a:blip r:embed="rId169">
                      <a:extLst>
                        <a:ext uri="{28A0092B-C50C-407E-A947-70E740481C1C}">
                          <a14:useLocalDpi xmlns:a14="http://schemas.microsoft.com/office/drawing/2010/main" val="0"/>
                        </a:ext>
                      </a:extLst>
                    </a:blip>
                    <a:stretch>
                      <a:fillRect/>
                    </a:stretch>
                  </pic:blipFill>
                  <pic:spPr>
                    <a:xfrm>
                      <a:off x="0" y="0"/>
                      <a:ext cx="3162741" cy="743054"/>
                    </a:xfrm>
                    <a:prstGeom prst="rect">
                      <a:avLst/>
                    </a:prstGeom>
                    <a:ln w="15875">
                      <a:solidFill>
                        <a:schemeClr val="bg1">
                          <a:lumMod val="65000"/>
                        </a:schemeClr>
                      </a:solidFill>
                    </a:ln>
                  </pic:spPr>
                </pic:pic>
              </a:graphicData>
            </a:graphic>
          </wp:inline>
        </w:drawing>
      </w:r>
    </w:p>
    <w:p w14:paraId="10278189" w14:textId="77777777" w:rsidR="004A2E20" w:rsidRDefault="004A2E20" w:rsidP="004A2E20">
      <w:pPr>
        <w:pStyle w:val="Descripcin"/>
        <w:jc w:val="center"/>
        <w:rPr>
          <w:sz w:val="18"/>
          <w:lang w:val="es-ES"/>
        </w:rPr>
      </w:pPr>
      <w:r w:rsidRPr="00C60D61">
        <w:rPr>
          <w:sz w:val="18"/>
          <w:lang w:val="es-ES"/>
        </w:rPr>
        <w:t>Fig. 3: Registro de Usuarios</w:t>
      </w:r>
    </w:p>
    <w:p w14:paraId="56A129ED" w14:textId="77777777" w:rsidR="004A2E20" w:rsidRPr="00C60D61" w:rsidRDefault="004A2E20" w:rsidP="004A2E20">
      <w:pPr>
        <w:rPr>
          <w:lang w:val="es-ES"/>
        </w:rPr>
      </w:pPr>
    </w:p>
    <w:p w14:paraId="7FD25C09" w14:textId="77777777" w:rsidR="004A2E20" w:rsidRDefault="004A2E20" w:rsidP="003C7F51">
      <w:pPr>
        <w:pStyle w:val="Ttulo4"/>
        <w:rPr>
          <w:noProof/>
          <w:lang w:val="es-ES"/>
        </w:rPr>
      </w:pPr>
      <w:bookmarkStart w:id="134" w:name="_Toc421462621"/>
      <w:r>
        <w:rPr>
          <w:noProof/>
          <w:lang w:val="es-ES"/>
        </w:rPr>
        <w:t>1.2</w:t>
      </w:r>
      <w:r w:rsidRPr="003A2810">
        <w:rPr>
          <w:noProof/>
          <w:lang w:val="es-ES"/>
        </w:rPr>
        <w:t xml:space="preserve"> </w:t>
      </w:r>
      <w:r>
        <w:rPr>
          <w:noProof/>
          <w:lang w:val="es-ES"/>
        </w:rPr>
        <w:t>Activación de Cuenta</w:t>
      </w:r>
      <w:bookmarkEnd w:id="134"/>
    </w:p>
    <w:p w14:paraId="4421B789" w14:textId="77777777" w:rsidR="004A2E20" w:rsidRDefault="004A2E20" w:rsidP="004A2E20">
      <w:pPr>
        <w:pStyle w:val="Prrafodelista"/>
        <w:ind w:left="0"/>
        <w:rPr>
          <w:noProof/>
          <w:lang w:val="es-ES"/>
        </w:rPr>
      </w:pPr>
      <w:r>
        <w:rPr>
          <w:noProof/>
          <w:lang w:val="es-ES"/>
        </w:rPr>
        <w:t>1.2.1 Una vez registrado el usuario, r</w:t>
      </w:r>
      <w:r w:rsidRPr="003A2810">
        <w:rPr>
          <w:noProof/>
          <w:lang w:val="es-ES"/>
        </w:rPr>
        <w:t>ecibirá un mail en la casilla de correo especificada, y deberá hacer click en el botón “Activar Cuenta”</w:t>
      </w:r>
      <w:r>
        <w:rPr>
          <w:noProof/>
          <w:lang w:val="es-ES"/>
        </w:rPr>
        <w:t>.</w:t>
      </w:r>
    </w:p>
    <w:p w14:paraId="5C8ADCC2" w14:textId="77777777" w:rsidR="004A2E20" w:rsidRDefault="004A2E20" w:rsidP="004A2E20">
      <w:pPr>
        <w:pStyle w:val="Prrafodelista"/>
        <w:ind w:hanging="720"/>
        <w:rPr>
          <w:noProof/>
          <w:lang w:val="es-ES" w:eastAsia="es-ES"/>
        </w:rPr>
      </w:pPr>
    </w:p>
    <w:p w14:paraId="5643DE16" w14:textId="66E52DFA" w:rsidR="004A2E20" w:rsidRDefault="004A2E20" w:rsidP="004A2E20">
      <w:pPr>
        <w:pStyle w:val="Prrafodelista"/>
        <w:keepNext/>
        <w:ind w:hanging="720"/>
        <w:jc w:val="center"/>
      </w:pPr>
      <w:r>
        <w:rPr>
          <w:noProof/>
          <w:lang w:val="es-ES" w:eastAsia="es-ES"/>
        </w:rPr>
        <w:lastRenderedPageBreak/>
        <w:drawing>
          <wp:inline distT="0" distB="0" distL="0" distR="0" wp14:anchorId="5BA05F67" wp14:editId="4CC11D7F">
            <wp:extent cx="5419663" cy="2219325"/>
            <wp:effectExtent l="19050" t="19050" r="1016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acionCuenta.PNG"/>
                    <pic:cNvPicPr/>
                  </pic:nvPicPr>
                  <pic:blipFill>
                    <a:blip r:embed="rId170">
                      <a:extLst>
                        <a:ext uri="{28A0092B-C50C-407E-A947-70E740481C1C}">
                          <a14:useLocalDpi xmlns:a14="http://schemas.microsoft.com/office/drawing/2010/main" val="0"/>
                        </a:ext>
                      </a:extLst>
                    </a:blip>
                    <a:stretch>
                      <a:fillRect/>
                    </a:stretch>
                  </pic:blipFill>
                  <pic:spPr>
                    <a:xfrm>
                      <a:off x="0" y="0"/>
                      <a:ext cx="5435455" cy="2225792"/>
                    </a:xfrm>
                    <a:prstGeom prst="rect">
                      <a:avLst/>
                    </a:prstGeom>
                    <a:ln w="15875">
                      <a:solidFill>
                        <a:schemeClr val="bg1">
                          <a:lumMod val="65000"/>
                        </a:schemeClr>
                      </a:solidFill>
                    </a:ln>
                  </pic:spPr>
                </pic:pic>
              </a:graphicData>
            </a:graphic>
          </wp:inline>
        </w:drawing>
      </w:r>
    </w:p>
    <w:p w14:paraId="04ABC325" w14:textId="599460D9" w:rsidR="004A2E20" w:rsidRDefault="004A2E20" w:rsidP="004A2E20">
      <w:pPr>
        <w:pStyle w:val="Descripcin"/>
        <w:jc w:val="center"/>
        <w:rPr>
          <w:sz w:val="18"/>
          <w:lang w:val="es-AR"/>
        </w:rPr>
      </w:pPr>
      <w:r w:rsidRPr="00C60D61">
        <w:rPr>
          <w:sz w:val="18"/>
          <w:lang w:val="es-AR"/>
        </w:rPr>
        <w:t>Fig. 4: Activación de Cuenta</w:t>
      </w:r>
    </w:p>
    <w:p w14:paraId="4C6A0B0D" w14:textId="5B2A4DD9" w:rsidR="004A2E20" w:rsidRPr="00C60D61" w:rsidRDefault="004A2E20" w:rsidP="004A2E20">
      <w:pPr>
        <w:rPr>
          <w:lang w:val="es-AR"/>
        </w:rPr>
      </w:pPr>
    </w:p>
    <w:p w14:paraId="1B36DCCC" w14:textId="252D9133" w:rsidR="004A2E20" w:rsidRDefault="004A2E20" w:rsidP="003C7F51">
      <w:pPr>
        <w:pStyle w:val="Ttulo4"/>
        <w:rPr>
          <w:noProof/>
          <w:lang w:val="es-ES"/>
        </w:rPr>
      </w:pPr>
      <w:bookmarkStart w:id="135" w:name="_Toc421462622"/>
      <w:r w:rsidRPr="00A61B79">
        <w:rPr>
          <w:noProof/>
          <w:lang w:val="es-ES"/>
        </w:rPr>
        <w:t>1.</w:t>
      </w:r>
      <w:r>
        <w:rPr>
          <w:noProof/>
          <w:lang w:val="es-ES"/>
        </w:rPr>
        <w:t>3</w:t>
      </w:r>
      <w:r w:rsidRPr="00A61B79">
        <w:rPr>
          <w:noProof/>
          <w:lang w:val="es-ES"/>
        </w:rPr>
        <w:t xml:space="preserve"> </w:t>
      </w:r>
      <w:r>
        <w:rPr>
          <w:noProof/>
          <w:lang w:val="es-ES"/>
        </w:rPr>
        <w:t>Login de Usuario</w:t>
      </w:r>
      <w:bookmarkEnd w:id="135"/>
    </w:p>
    <w:p w14:paraId="22C1473E" w14:textId="3C3EAA5C" w:rsidR="004A2E20" w:rsidRDefault="004A2E20" w:rsidP="004A2E20">
      <w:pPr>
        <w:pStyle w:val="Prrafodelista"/>
        <w:ind w:left="0"/>
        <w:rPr>
          <w:noProof/>
          <w:lang w:val="es-ES"/>
        </w:rPr>
      </w:pPr>
      <w:r>
        <w:rPr>
          <w:noProof/>
          <w:lang w:val="es-ES"/>
        </w:rPr>
        <w:t xml:space="preserve">1.3.1 </w:t>
      </w:r>
      <w:r w:rsidRPr="00A61B79">
        <w:rPr>
          <w:noProof/>
          <w:lang w:val="es-ES"/>
        </w:rPr>
        <w:t>Una vez activad</w:t>
      </w:r>
      <w:r>
        <w:rPr>
          <w:noProof/>
          <w:lang w:val="es-ES"/>
        </w:rPr>
        <w:t xml:space="preserve">a su cuenta podrá ingresar a la misma, </w:t>
      </w:r>
      <w:r w:rsidRPr="00A61B79">
        <w:rPr>
          <w:noProof/>
          <w:lang w:val="es-ES"/>
        </w:rPr>
        <w:t xml:space="preserve">haciendo click en el botón “Ingresar” situado arriba a la derecha de la página principal. </w:t>
      </w:r>
    </w:p>
    <w:p w14:paraId="6BD6D3C9" w14:textId="21459CAD" w:rsidR="004A2E20" w:rsidRDefault="004A2E20" w:rsidP="004A2E20">
      <w:pPr>
        <w:pStyle w:val="Prrafodelista"/>
        <w:ind w:left="0"/>
        <w:rPr>
          <w:noProof/>
          <w:lang w:val="es-ES" w:eastAsia="es-ES"/>
        </w:rPr>
      </w:pPr>
    </w:p>
    <w:p w14:paraId="2B87C40D" w14:textId="74730885" w:rsidR="004A2E20" w:rsidRDefault="004A2E20" w:rsidP="004A2E20">
      <w:pPr>
        <w:pStyle w:val="Prrafodelista"/>
        <w:keepNext/>
        <w:ind w:left="0"/>
        <w:jc w:val="center"/>
      </w:pPr>
      <w:r>
        <w:rPr>
          <w:noProof/>
          <w:lang w:val="es-ES" w:eastAsia="es-ES"/>
        </w:rPr>
        <w:drawing>
          <wp:inline distT="0" distB="0" distL="0" distR="0" wp14:anchorId="635442B4" wp14:editId="27955ED7">
            <wp:extent cx="2276793" cy="438211"/>
            <wp:effectExtent l="19050" t="19050" r="28575" b="190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ntallaParteSuperior.png"/>
                    <pic:cNvPicPr/>
                  </pic:nvPicPr>
                  <pic:blipFill>
                    <a:blip r:embed="rId171">
                      <a:extLst>
                        <a:ext uri="{28A0092B-C50C-407E-A947-70E740481C1C}">
                          <a14:useLocalDpi xmlns:a14="http://schemas.microsoft.com/office/drawing/2010/main" val="0"/>
                        </a:ext>
                      </a:extLst>
                    </a:blip>
                    <a:stretch>
                      <a:fillRect/>
                    </a:stretch>
                  </pic:blipFill>
                  <pic:spPr>
                    <a:xfrm>
                      <a:off x="0" y="0"/>
                      <a:ext cx="2276793" cy="438211"/>
                    </a:xfrm>
                    <a:prstGeom prst="rect">
                      <a:avLst/>
                    </a:prstGeom>
                    <a:ln w="12700">
                      <a:solidFill>
                        <a:schemeClr val="bg1">
                          <a:lumMod val="65000"/>
                        </a:schemeClr>
                      </a:solidFill>
                    </a:ln>
                  </pic:spPr>
                </pic:pic>
              </a:graphicData>
            </a:graphic>
          </wp:inline>
        </w:drawing>
      </w:r>
    </w:p>
    <w:p w14:paraId="1278EE48" w14:textId="09919C53" w:rsidR="004A2E20" w:rsidRPr="009B1BF0" w:rsidRDefault="004A2E20" w:rsidP="004A2E20">
      <w:pPr>
        <w:pStyle w:val="Descripcin"/>
        <w:jc w:val="center"/>
        <w:rPr>
          <w:noProof/>
          <w:sz w:val="18"/>
          <w:lang w:val="es-AR"/>
        </w:rPr>
      </w:pPr>
      <w:r w:rsidRPr="009B1BF0">
        <w:rPr>
          <w:sz w:val="18"/>
          <w:lang w:val="es-AR"/>
        </w:rPr>
        <w:t>Fig. 5: Login de Usuario</w:t>
      </w:r>
    </w:p>
    <w:p w14:paraId="445A058A" w14:textId="15F20D2F" w:rsidR="004A2E20" w:rsidRDefault="004A2E20" w:rsidP="004A2E20">
      <w:pPr>
        <w:pStyle w:val="Prrafodelista"/>
        <w:ind w:left="0"/>
        <w:rPr>
          <w:noProof/>
          <w:lang w:val="es-ES"/>
        </w:rPr>
      </w:pPr>
    </w:p>
    <w:p w14:paraId="4C93609D" w14:textId="610C3A67" w:rsidR="004A2E20" w:rsidRDefault="004A2E20" w:rsidP="004A2E20">
      <w:pPr>
        <w:pStyle w:val="Prrafodelista"/>
        <w:ind w:left="0"/>
        <w:rPr>
          <w:noProof/>
          <w:lang w:val="es-ES"/>
        </w:rPr>
      </w:pPr>
    </w:p>
    <w:p w14:paraId="4CEE4CF0" w14:textId="53D16B88" w:rsidR="004A2E20" w:rsidRDefault="004A2E20" w:rsidP="004A2E20">
      <w:pPr>
        <w:pStyle w:val="Prrafodelista"/>
        <w:ind w:left="0"/>
        <w:rPr>
          <w:noProof/>
          <w:lang w:val="es-ES"/>
        </w:rPr>
      </w:pPr>
    </w:p>
    <w:p w14:paraId="6D0A6E39" w14:textId="6BEAE2DE" w:rsidR="004A2E20" w:rsidRDefault="004A2E20" w:rsidP="004A2E20">
      <w:pPr>
        <w:rPr>
          <w:noProof/>
          <w:lang w:val="es-ES"/>
        </w:rPr>
      </w:pPr>
      <w:r>
        <w:rPr>
          <w:noProof/>
          <w:lang w:val="es-ES"/>
        </w:rPr>
        <w:t xml:space="preserve">Una vez seleccionada dicha opción, se abrirá el formulario de </w:t>
      </w:r>
      <w:r>
        <w:rPr>
          <w:i/>
          <w:noProof/>
          <w:lang w:val="es-ES"/>
        </w:rPr>
        <w:t>Login de Usuario</w:t>
      </w:r>
      <w:r w:rsidRPr="00764901">
        <w:rPr>
          <w:i/>
          <w:noProof/>
          <w:lang w:val="es-ES"/>
        </w:rPr>
        <w:t>s</w:t>
      </w:r>
      <w:r>
        <w:rPr>
          <w:noProof/>
          <w:lang w:val="es-ES"/>
        </w:rPr>
        <w:t xml:space="preserve">, donde debe </w:t>
      </w:r>
      <w:r w:rsidRPr="00A61B79">
        <w:rPr>
          <w:noProof/>
          <w:lang w:val="es-ES"/>
        </w:rPr>
        <w:t xml:space="preserve">ingresar los siguientes datos: </w:t>
      </w:r>
    </w:p>
    <w:p w14:paraId="44337525" w14:textId="7B1AEC15" w:rsidR="004A2E20" w:rsidRDefault="004A2E20" w:rsidP="004A2E20">
      <w:pPr>
        <w:pStyle w:val="Prrafodelista"/>
        <w:ind w:left="0"/>
        <w:rPr>
          <w:noProof/>
          <w:lang w:val="es-ES"/>
        </w:rPr>
      </w:pPr>
    </w:p>
    <w:p w14:paraId="0521F0C6" w14:textId="77777777" w:rsidR="004A2E20" w:rsidRDefault="004A2E20" w:rsidP="004A2E20">
      <w:pPr>
        <w:pStyle w:val="Prrafodelista"/>
        <w:ind w:left="0"/>
        <w:rPr>
          <w:noProof/>
          <w:lang w:val="es-ES"/>
        </w:rPr>
      </w:pPr>
      <w:r w:rsidRPr="00A61B79">
        <w:rPr>
          <w:noProof/>
          <w:lang w:val="es-ES"/>
        </w:rPr>
        <w:t xml:space="preserve">-Email: Email con el que se registró. </w:t>
      </w:r>
    </w:p>
    <w:p w14:paraId="021E97BA" w14:textId="77777777" w:rsidR="004A2E20" w:rsidRDefault="004A2E20" w:rsidP="004A2E20">
      <w:pPr>
        <w:pStyle w:val="Prrafodelista"/>
        <w:ind w:left="0"/>
        <w:rPr>
          <w:noProof/>
          <w:lang w:val="es-ES"/>
        </w:rPr>
      </w:pPr>
      <w:r w:rsidRPr="00A61B79">
        <w:rPr>
          <w:noProof/>
          <w:lang w:val="es-ES"/>
        </w:rPr>
        <w:t xml:space="preserve">-Contraseña: Contraseña con la que se registró. </w:t>
      </w:r>
    </w:p>
    <w:p w14:paraId="6AAF6C18" w14:textId="77777777" w:rsidR="004A2E20" w:rsidRDefault="004A2E20" w:rsidP="004A2E20">
      <w:pPr>
        <w:pStyle w:val="Prrafodelista"/>
        <w:ind w:left="0"/>
        <w:rPr>
          <w:noProof/>
          <w:lang w:val="es-ES"/>
        </w:rPr>
      </w:pPr>
      <w:r w:rsidRPr="00A61B79">
        <w:rPr>
          <w:noProof/>
          <w:lang w:val="es-ES"/>
        </w:rPr>
        <w:t>Luego debe hacer click en el botón “</w:t>
      </w:r>
      <w:r>
        <w:rPr>
          <w:noProof/>
          <w:lang w:val="es-ES"/>
        </w:rPr>
        <w:t>Loguearse</w:t>
      </w:r>
      <w:r w:rsidRPr="00A61B79">
        <w:rPr>
          <w:noProof/>
          <w:lang w:val="es-ES"/>
        </w:rPr>
        <w:t>”.</w:t>
      </w:r>
    </w:p>
    <w:p w14:paraId="66D2D765" w14:textId="71814C11" w:rsidR="004A2E20" w:rsidRDefault="004A2E20" w:rsidP="004A2E20">
      <w:pPr>
        <w:pStyle w:val="Prrafodelista"/>
        <w:ind w:hanging="720"/>
        <w:rPr>
          <w:noProof/>
          <w:lang w:val="es-ES"/>
        </w:rPr>
      </w:pPr>
    </w:p>
    <w:p w14:paraId="419E2624" w14:textId="21134E33" w:rsidR="004A2E20" w:rsidRDefault="004A2E20" w:rsidP="004A2E20">
      <w:pPr>
        <w:pStyle w:val="Prrafodelista"/>
        <w:ind w:hanging="720"/>
        <w:rPr>
          <w:noProof/>
          <w:lang w:val="es-ES"/>
        </w:rPr>
      </w:pPr>
    </w:p>
    <w:p w14:paraId="6B2A14DB" w14:textId="77777777" w:rsidR="004A2E20" w:rsidRDefault="004A2E20" w:rsidP="004A2E20">
      <w:pPr>
        <w:pStyle w:val="Prrafodelista"/>
        <w:ind w:hanging="720"/>
        <w:rPr>
          <w:noProof/>
          <w:lang w:val="es-ES"/>
        </w:rPr>
      </w:pPr>
    </w:p>
    <w:p w14:paraId="486F1756" w14:textId="77777777" w:rsidR="004A2E20" w:rsidRDefault="004A2E20" w:rsidP="004A2E20">
      <w:pPr>
        <w:pStyle w:val="Prrafodelista"/>
        <w:ind w:hanging="720"/>
        <w:rPr>
          <w:noProof/>
          <w:lang w:val="es-ES"/>
        </w:rPr>
      </w:pPr>
    </w:p>
    <w:p w14:paraId="68DF08CB" w14:textId="77777777" w:rsidR="004A2E20" w:rsidRDefault="004A2E20" w:rsidP="004A2E20">
      <w:pPr>
        <w:pStyle w:val="Prrafodelista"/>
        <w:ind w:hanging="720"/>
        <w:rPr>
          <w:noProof/>
          <w:lang w:val="es-ES"/>
        </w:rPr>
      </w:pPr>
    </w:p>
    <w:p w14:paraId="4F6149AF" w14:textId="6C2204C2" w:rsidR="004A2E20" w:rsidRDefault="004A2E20" w:rsidP="004A2E20">
      <w:pPr>
        <w:pStyle w:val="Prrafodelista"/>
        <w:ind w:hanging="720"/>
        <w:rPr>
          <w:noProof/>
          <w:lang w:val="es-ES"/>
        </w:rPr>
      </w:pPr>
    </w:p>
    <w:p w14:paraId="625494AA" w14:textId="77777777" w:rsidR="004A2E20" w:rsidRDefault="004A2E20" w:rsidP="004A2E20">
      <w:pPr>
        <w:pStyle w:val="Prrafodelista"/>
        <w:ind w:hanging="720"/>
        <w:rPr>
          <w:noProof/>
          <w:lang w:val="es-ES"/>
        </w:rPr>
      </w:pPr>
    </w:p>
    <w:bookmarkStart w:id="136" w:name="_Toc421462623"/>
    <w:p w14:paraId="50EF1775" w14:textId="1AFED430" w:rsidR="00407D89" w:rsidRDefault="00407D89" w:rsidP="00407D89">
      <w:pPr>
        <w:rPr>
          <w:noProof/>
          <w:lang w:val="es-ES"/>
        </w:rPr>
      </w:pPr>
      <w:r>
        <w:rPr>
          <w:noProof/>
          <w:lang w:val="es-ES" w:eastAsia="es-ES"/>
        </w:rPr>
        <w:lastRenderedPageBreak/>
        <mc:AlternateContent>
          <mc:Choice Requires="wps">
            <w:drawing>
              <wp:anchor distT="0" distB="0" distL="114300" distR="114300" simplePos="0" relativeHeight="251706368" behindDoc="0" locked="0" layoutInCell="1" allowOverlap="1" wp14:anchorId="51B8827E" wp14:editId="28641F72">
                <wp:simplePos x="0" y="0"/>
                <wp:positionH relativeFrom="column">
                  <wp:posOffset>598805</wp:posOffset>
                </wp:positionH>
                <wp:positionV relativeFrom="paragraph">
                  <wp:posOffset>3184437</wp:posOffset>
                </wp:positionV>
                <wp:extent cx="3514725" cy="635"/>
                <wp:effectExtent l="0" t="0" r="9525" b="5080"/>
                <wp:wrapThrough wrapText="bothSides">
                  <wp:wrapPolygon edited="0">
                    <wp:start x="0" y="0"/>
                    <wp:lineTo x="0" y="20754"/>
                    <wp:lineTo x="21541" y="20754"/>
                    <wp:lineTo x="21541" y="0"/>
                    <wp:lineTo x="0" y="0"/>
                  </wp:wrapPolygon>
                </wp:wrapThrough>
                <wp:docPr id="32" name="Cuadro de texto 32"/>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14:paraId="5F2AE67C" w14:textId="77777777" w:rsidR="00A737E3" w:rsidRPr="009B1BF0" w:rsidRDefault="00A737E3" w:rsidP="004A2E20">
                            <w:pPr>
                              <w:pStyle w:val="Descripcin"/>
                              <w:jc w:val="center"/>
                              <w:rPr>
                                <w:noProof/>
                                <w:sz w:val="18"/>
                              </w:rPr>
                            </w:pPr>
                            <w:r w:rsidRPr="009B1BF0">
                              <w:rPr>
                                <w:sz w:val="18"/>
                              </w:rPr>
                              <w:t>Fig. 6: Login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8827E" id="Cuadro de texto 32" o:spid="_x0000_s1146" type="#_x0000_t202" style="position:absolute;left:0;text-align:left;margin-left:47.15pt;margin-top:250.75pt;width:276.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" stroked="f">
                <v:textbox style="mso-fit-shape-to-text:t" inset="0,0,0,0">
                  <w:txbxContent>
                    <w:p w14:paraId="5F2AE67C" w14:textId="77777777" w:rsidR="00A737E3" w:rsidRPr="009B1BF0" w:rsidRDefault="00A737E3" w:rsidP="004A2E20">
                      <w:pPr>
                        <w:pStyle w:val="Descripcin"/>
                        <w:jc w:val="center"/>
                        <w:rPr>
                          <w:noProof/>
                          <w:sz w:val="18"/>
                        </w:rPr>
                      </w:pPr>
                      <w:r w:rsidRPr="009B1BF0">
                        <w:rPr>
                          <w:sz w:val="18"/>
                        </w:rPr>
                        <w:t>Fig. 6: Login de Usuarios</w:t>
                      </w:r>
                    </w:p>
                  </w:txbxContent>
                </v:textbox>
                <w10:wrap type="through"/>
              </v:shape>
            </w:pict>
          </mc:Fallback>
        </mc:AlternateContent>
      </w:r>
    </w:p>
    <w:p w14:paraId="4B42AAA5" w14:textId="7BA59981" w:rsidR="00407D89" w:rsidRDefault="00407D89" w:rsidP="00407D89">
      <w:pPr>
        <w:rPr>
          <w:noProof/>
          <w:lang w:val="es-ES"/>
        </w:rPr>
      </w:pPr>
      <w:r>
        <w:rPr>
          <w:noProof/>
          <w:lang w:val="es-ES" w:eastAsia="es-ES"/>
        </w:rPr>
        <w:drawing>
          <wp:anchor distT="0" distB="0" distL="114300" distR="114300" simplePos="0" relativeHeight="251705344" behindDoc="0" locked="0" layoutInCell="1" allowOverlap="1" wp14:anchorId="0D0E6526" wp14:editId="24171AE1">
            <wp:simplePos x="0" y="0"/>
            <wp:positionH relativeFrom="margin">
              <wp:posOffset>725266</wp:posOffset>
            </wp:positionH>
            <wp:positionV relativeFrom="margin">
              <wp:posOffset>63194</wp:posOffset>
            </wp:positionV>
            <wp:extent cx="3514725" cy="2996012"/>
            <wp:effectExtent l="19050" t="19050" r="9525" b="1397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Usuario.PNG"/>
                    <pic:cNvPicPr/>
                  </pic:nvPicPr>
                  <pic:blipFill>
                    <a:blip r:embed="rId172">
                      <a:extLst>
                        <a:ext uri="{28A0092B-C50C-407E-A947-70E740481C1C}">
                          <a14:useLocalDpi xmlns:a14="http://schemas.microsoft.com/office/drawing/2010/main" val="0"/>
                        </a:ext>
                      </a:extLst>
                    </a:blip>
                    <a:stretch>
                      <a:fillRect/>
                    </a:stretch>
                  </pic:blipFill>
                  <pic:spPr>
                    <a:xfrm>
                      <a:off x="0" y="0"/>
                      <a:ext cx="3514725" cy="2996012"/>
                    </a:xfrm>
                    <a:prstGeom prst="rect">
                      <a:avLst/>
                    </a:prstGeom>
                    <a:ln w="15875">
                      <a:solidFill>
                        <a:schemeClr val="bg1">
                          <a:lumMod val="65000"/>
                        </a:schemeClr>
                      </a:solidFill>
                    </a:ln>
                  </pic:spPr>
                </pic:pic>
              </a:graphicData>
            </a:graphic>
          </wp:anchor>
        </w:drawing>
      </w:r>
    </w:p>
    <w:p w14:paraId="61D832A5" w14:textId="2F406C3F" w:rsidR="004A2E20" w:rsidRDefault="004A2E20" w:rsidP="003C7F51">
      <w:pPr>
        <w:pStyle w:val="Ttulo4"/>
        <w:rPr>
          <w:noProof/>
          <w:lang w:val="es-ES"/>
        </w:rPr>
      </w:pPr>
      <w:r>
        <w:rPr>
          <w:noProof/>
          <w:lang w:val="es-ES"/>
        </w:rPr>
        <w:t>1.4</w:t>
      </w:r>
      <w:r w:rsidRPr="009050C9">
        <w:rPr>
          <w:noProof/>
          <w:lang w:val="es-ES"/>
        </w:rPr>
        <w:t xml:space="preserve"> </w:t>
      </w:r>
      <w:r>
        <w:rPr>
          <w:noProof/>
          <w:lang w:val="es-ES"/>
        </w:rPr>
        <w:t>Modificación de Datos Usuario</w:t>
      </w:r>
      <w:bookmarkEnd w:id="136"/>
    </w:p>
    <w:p w14:paraId="3E1BCB91" w14:textId="11A3B98D" w:rsidR="004A2E20" w:rsidRDefault="004A2E20" w:rsidP="004A2E20">
      <w:pPr>
        <w:rPr>
          <w:lang w:val="es-ES"/>
        </w:rPr>
      </w:pPr>
      <w:r>
        <w:rPr>
          <w:lang w:val="es-ES"/>
        </w:rPr>
        <w:t xml:space="preserve">1.4.1 Modificar Datos: Una vez registrado el usuario, se podrá modificar sus datos en cualquier momento. </w:t>
      </w:r>
    </w:p>
    <w:p w14:paraId="4B5D5B88" w14:textId="47932072" w:rsidR="004A2E20" w:rsidRDefault="004A2E20" w:rsidP="004A2E20">
      <w:pPr>
        <w:rPr>
          <w:lang w:val="es-ES"/>
        </w:rPr>
      </w:pPr>
      <w:r>
        <w:rPr>
          <w:lang w:val="es-ES"/>
        </w:rPr>
        <w:t>Para ello deberá seleccionar la opción “Mis Datos”, ubicado en el menú principal.</w:t>
      </w:r>
    </w:p>
    <w:p w14:paraId="578D52C9" w14:textId="7EBECF42" w:rsidR="004A2E20" w:rsidRDefault="004A2E20" w:rsidP="004A2E20">
      <w:pPr>
        <w:keepNext/>
        <w:jc w:val="center"/>
      </w:pPr>
      <w:r>
        <w:rPr>
          <w:noProof/>
          <w:lang w:val="es-ES" w:eastAsia="es-ES"/>
        </w:rPr>
        <w:drawing>
          <wp:inline distT="0" distB="0" distL="0" distR="0" wp14:anchorId="671B7FE8" wp14:editId="256EE1A3">
            <wp:extent cx="3238500" cy="1199735"/>
            <wp:effectExtent l="19050" t="19050" r="19050" b="196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datos.png"/>
                    <pic:cNvPicPr/>
                  </pic:nvPicPr>
                  <pic:blipFill>
                    <a:blip r:embed="rId173">
                      <a:extLst>
                        <a:ext uri="{28A0092B-C50C-407E-A947-70E740481C1C}">
                          <a14:useLocalDpi xmlns:a14="http://schemas.microsoft.com/office/drawing/2010/main" val="0"/>
                        </a:ext>
                      </a:extLst>
                    </a:blip>
                    <a:stretch>
                      <a:fillRect/>
                    </a:stretch>
                  </pic:blipFill>
                  <pic:spPr>
                    <a:xfrm>
                      <a:off x="0" y="0"/>
                      <a:ext cx="3259964" cy="1207686"/>
                    </a:xfrm>
                    <a:prstGeom prst="rect">
                      <a:avLst/>
                    </a:prstGeom>
                    <a:ln w="12700">
                      <a:solidFill>
                        <a:schemeClr val="bg1">
                          <a:lumMod val="65000"/>
                        </a:schemeClr>
                      </a:solidFill>
                    </a:ln>
                  </pic:spPr>
                </pic:pic>
              </a:graphicData>
            </a:graphic>
          </wp:inline>
        </w:drawing>
      </w:r>
    </w:p>
    <w:p w14:paraId="63ADD5D0" w14:textId="207D15F1" w:rsidR="004A2E20" w:rsidRPr="009B1BF0" w:rsidRDefault="004A2E20" w:rsidP="004A2E20">
      <w:pPr>
        <w:pStyle w:val="Descripcin"/>
        <w:jc w:val="center"/>
        <w:rPr>
          <w:sz w:val="18"/>
          <w:lang w:val="es-AR"/>
        </w:rPr>
      </w:pPr>
      <w:r w:rsidRPr="009B1BF0">
        <w:rPr>
          <w:sz w:val="18"/>
          <w:lang w:val="es-AR"/>
        </w:rPr>
        <w:t>Fig. 7: Modificación de Datos Usuario</w:t>
      </w:r>
    </w:p>
    <w:p w14:paraId="1EF082E0" w14:textId="042EC7F3" w:rsidR="004A2E20" w:rsidRDefault="004A2E20" w:rsidP="004A2E20">
      <w:pPr>
        <w:jc w:val="center"/>
        <w:rPr>
          <w:lang w:val="es-ES"/>
        </w:rPr>
      </w:pPr>
    </w:p>
    <w:p w14:paraId="0BD99DF3" w14:textId="77777777" w:rsidR="004A2E20" w:rsidRDefault="004A2E20" w:rsidP="004A2E20">
      <w:pPr>
        <w:rPr>
          <w:lang w:val="es-ES"/>
        </w:rPr>
      </w:pPr>
      <w:r>
        <w:rPr>
          <w:lang w:val="es-ES"/>
        </w:rPr>
        <w:t>Se podrá modificar el Nombre, Apellido, Email. Para poder modificar sus datos se requiere el ingreso de la contraseña actual. Además se podrá modificar la contraseña actual.</w:t>
      </w:r>
    </w:p>
    <w:p w14:paraId="368D2D33" w14:textId="77777777" w:rsidR="004A2E20" w:rsidRDefault="004A2E20" w:rsidP="004A2E20">
      <w:pPr>
        <w:rPr>
          <w:lang w:val="es-ES"/>
        </w:rPr>
      </w:pPr>
    </w:p>
    <w:p w14:paraId="610BC0A9" w14:textId="62B2D1DE" w:rsidR="004A2E20" w:rsidRDefault="004A2E20" w:rsidP="004A2E20">
      <w:pPr>
        <w:rPr>
          <w:lang w:val="es-ES"/>
        </w:rPr>
      </w:pPr>
    </w:p>
    <w:p w14:paraId="1AEB0A02" w14:textId="77777777" w:rsidR="004A2E20" w:rsidRDefault="004A2E20" w:rsidP="004A2E20">
      <w:pPr>
        <w:rPr>
          <w:lang w:val="es-ES"/>
        </w:rPr>
      </w:pPr>
    </w:p>
    <w:p w14:paraId="45EBB6CF" w14:textId="77777777" w:rsidR="004A2E20" w:rsidRDefault="004A2E20" w:rsidP="004A2E20">
      <w:pPr>
        <w:rPr>
          <w:lang w:val="es-ES"/>
        </w:rPr>
      </w:pPr>
    </w:p>
    <w:p w14:paraId="7ED0F2FF" w14:textId="62948B0D" w:rsidR="004A2E20" w:rsidRDefault="00407D89" w:rsidP="004A2E20">
      <w:pPr>
        <w:rPr>
          <w:lang w:val="es-ES"/>
        </w:rPr>
      </w:pPr>
      <w:r>
        <w:rPr>
          <w:noProof/>
          <w:lang w:val="es-ES" w:eastAsia="es-ES"/>
        </w:rPr>
        <w:lastRenderedPageBreak/>
        <mc:AlternateContent>
          <mc:Choice Requires="wpg">
            <w:drawing>
              <wp:anchor distT="0" distB="0" distL="114300" distR="114300" simplePos="0" relativeHeight="251708416" behindDoc="0" locked="0" layoutInCell="1" allowOverlap="1" wp14:anchorId="77A74B8F" wp14:editId="2CD6F812">
                <wp:simplePos x="0" y="0"/>
                <wp:positionH relativeFrom="column">
                  <wp:posOffset>1197653</wp:posOffset>
                </wp:positionH>
                <wp:positionV relativeFrom="paragraph">
                  <wp:posOffset>19050</wp:posOffset>
                </wp:positionV>
                <wp:extent cx="3009900" cy="3905250"/>
                <wp:effectExtent l="19050" t="19050" r="19050" b="0"/>
                <wp:wrapSquare wrapText="bothSides"/>
                <wp:docPr id="138" name="Grupo 138"/>
                <wp:cNvGraphicFramePr/>
                <a:graphic xmlns:a="http://schemas.openxmlformats.org/drawingml/2006/main">
                  <a:graphicData uri="http://schemas.microsoft.com/office/word/2010/wordprocessingGroup">
                    <wpg:wgp>
                      <wpg:cNvGrpSpPr/>
                      <wpg:grpSpPr>
                        <a:xfrm>
                          <a:off x="0" y="0"/>
                          <a:ext cx="3009900" cy="3905250"/>
                          <a:chOff x="0" y="0"/>
                          <a:chExt cx="3009900" cy="3905250"/>
                        </a:xfrm>
                      </wpg:grpSpPr>
                      <pic:pic xmlns:pic="http://schemas.openxmlformats.org/drawingml/2006/picture">
                        <pic:nvPicPr>
                          <pic:cNvPr id="46" name="Imagen 46"/>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009900" cy="3465830"/>
                          </a:xfrm>
                          <a:prstGeom prst="rect">
                            <a:avLst/>
                          </a:prstGeom>
                          <a:ln w="15875">
                            <a:solidFill>
                              <a:schemeClr val="bg1">
                                <a:lumMod val="65000"/>
                              </a:schemeClr>
                            </a:solidFill>
                          </a:ln>
                        </pic:spPr>
                      </pic:pic>
                      <wps:wsp>
                        <wps:cNvPr id="40" name="Cuadro de texto 33"/>
                        <wps:cNvSpPr txBox="1"/>
                        <wps:spPr>
                          <a:xfrm>
                            <a:off x="0" y="3531235"/>
                            <a:ext cx="3009900" cy="374015"/>
                          </a:xfrm>
                          <a:prstGeom prst="rect">
                            <a:avLst/>
                          </a:prstGeom>
                          <a:solidFill>
                            <a:prstClr val="white"/>
                          </a:solidFill>
                          <a:ln>
                            <a:noFill/>
                          </a:ln>
                          <a:effectLst/>
                        </wps:spPr>
                        <wps:txbx>
                          <w:txbxContent>
                            <w:p w14:paraId="204A6C8B" w14:textId="77777777" w:rsidR="00A737E3" w:rsidRPr="009B1BF0" w:rsidRDefault="00A737E3" w:rsidP="004A2E20">
                              <w:pPr>
                                <w:pStyle w:val="Descripcin"/>
                                <w:jc w:val="center"/>
                                <w:rPr>
                                  <w:caps/>
                                  <w:color w:val="262626" w:themeColor="text1" w:themeTint="D9"/>
                                  <w:spacing w:val="15"/>
                                  <w:sz w:val="22"/>
                                  <w:szCs w:val="22"/>
                                  <w:lang w:val="es-AR"/>
                                </w:rPr>
                              </w:pPr>
                              <w:r w:rsidRPr="009B1BF0">
                                <w:rPr>
                                  <w:sz w:val="18"/>
                                  <w:lang w:val="es-AR"/>
                                </w:rPr>
                                <w:t xml:space="preserve">Fig. 8: </w:t>
                              </w:r>
                              <w:r w:rsidRPr="009B1BF0">
                                <w:rPr>
                                  <w:sz w:val="20"/>
                                  <w:lang w:val="es-AR"/>
                                </w:rPr>
                                <w:t>Modificación de Datos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74B8F" id="Grupo 138" o:spid="_x0000_s1147" style="position:absolute;left:0;text-align:left;margin-left:94.3pt;margin-top:1.5pt;width:237pt;height:307.5pt;z-index:251708416" coordsize="30099,390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">
                <v:shape id="Imagen 46" o:spid="_x0000_s1148" type="#_x0000_t75" style="position:absolute;width:30099;height:3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0NPCAAAA2wAAAA8AAABkcnMvZG93bnJldi54bWxEj91qwkAUhO8LfYflFHpTdGMrto1uggoB&#10;L/3pAxyzxySYPRuyaxL79K4geDnMzDfMIh1MLTpqXWVZwWQcgSDOra64UPB3yEY/IJxH1lhbJgVX&#10;cpAmry8LjLXteUfd3hciQNjFqKD0vomldHlJBt3YNsTBO9nWoA+yLaRusQ9wU8vPKJpJgxWHhRIb&#10;WpeUn/cXo+Dost5j/v1lDX1Y+l2dtv8klXp/G5ZzEJ4G/ww/2hutYDqD+5fwA2R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BNDTwgAAANsAAAAPAAAAAAAAAAAAAAAAAJ8C&#10;AABkcnMvZG93bnJldi54bWxQSwUGAAAAAAQABAD3AAAAjgMAAAAA&#10;" stroked="t" strokecolor="#a5a5a5 [2092]" strokeweight="1.25pt">
                  <v:imagedata r:id="rId175" o:title=""/>
                  <v:path arrowok="t"/>
                </v:shape>
                <v:shape id="Cuadro de texto 33" o:spid="_x0000_s1149" type="#_x0000_t202" style="position:absolute;top:35312;width:30099;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14:paraId="204A6C8B" w14:textId="77777777" w:rsidR="00A737E3" w:rsidRPr="009B1BF0" w:rsidRDefault="00A737E3" w:rsidP="004A2E20">
                        <w:pPr>
                          <w:pStyle w:val="Descripcin"/>
                          <w:jc w:val="center"/>
                          <w:rPr>
                            <w:caps/>
                            <w:color w:val="262626" w:themeColor="text1" w:themeTint="D9"/>
                            <w:spacing w:val="15"/>
                            <w:sz w:val="22"/>
                            <w:szCs w:val="22"/>
                            <w:lang w:val="es-AR"/>
                          </w:rPr>
                        </w:pPr>
                        <w:r w:rsidRPr="009B1BF0">
                          <w:rPr>
                            <w:sz w:val="18"/>
                            <w:lang w:val="es-AR"/>
                          </w:rPr>
                          <w:t xml:space="preserve">Fig. 8: </w:t>
                        </w:r>
                        <w:r w:rsidRPr="009B1BF0">
                          <w:rPr>
                            <w:sz w:val="20"/>
                            <w:lang w:val="es-AR"/>
                          </w:rPr>
                          <w:t>Modificación de Datos Usuario</w:t>
                        </w:r>
                      </w:p>
                    </w:txbxContent>
                  </v:textbox>
                </v:shape>
                <w10:wrap type="square"/>
              </v:group>
            </w:pict>
          </mc:Fallback>
        </mc:AlternateContent>
      </w:r>
    </w:p>
    <w:p w14:paraId="31070BA3" w14:textId="77777777" w:rsidR="004A2E20" w:rsidRDefault="004A2E20" w:rsidP="004A2E20">
      <w:pPr>
        <w:rPr>
          <w:lang w:val="es-ES"/>
        </w:rPr>
      </w:pPr>
    </w:p>
    <w:p w14:paraId="76562E60" w14:textId="77777777" w:rsidR="004A2E20" w:rsidRDefault="004A2E20" w:rsidP="004A2E20">
      <w:pPr>
        <w:rPr>
          <w:lang w:val="es-ES"/>
        </w:rPr>
      </w:pPr>
    </w:p>
    <w:p w14:paraId="633E019F" w14:textId="77777777" w:rsidR="004A2E20" w:rsidRDefault="004A2E20" w:rsidP="004A2E20">
      <w:pPr>
        <w:rPr>
          <w:lang w:val="es-ES"/>
        </w:rPr>
      </w:pPr>
    </w:p>
    <w:p w14:paraId="5CD12E91" w14:textId="77777777" w:rsidR="004A2E20" w:rsidRDefault="004A2E20" w:rsidP="004A2E20">
      <w:pPr>
        <w:rPr>
          <w:lang w:val="es-ES"/>
        </w:rPr>
      </w:pPr>
    </w:p>
    <w:p w14:paraId="5FF4498A" w14:textId="77777777" w:rsidR="004A2E20" w:rsidRDefault="004A2E20" w:rsidP="004A2E20">
      <w:pPr>
        <w:rPr>
          <w:lang w:val="es-ES"/>
        </w:rPr>
      </w:pPr>
    </w:p>
    <w:p w14:paraId="39B61D4F" w14:textId="77777777" w:rsidR="004A2E20" w:rsidRDefault="004A2E20" w:rsidP="004A2E20">
      <w:pPr>
        <w:rPr>
          <w:lang w:val="es-ES"/>
        </w:rPr>
      </w:pPr>
    </w:p>
    <w:p w14:paraId="1A8F21F0" w14:textId="77777777" w:rsidR="004A2E20" w:rsidRDefault="004A2E20" w:rsidP="004A2E20">
      <w:pPr>
        <w:rPr>
          <w:lang w:val="es-ES"/>
        </w:rPr>
      </w:pPr>
    </w:p>
    <w:p w14:paraId="0015BD8C" w14:textId="77777777" w:rsidR="004A2E20" w:rsidRDefault="004A2E20" w:rsidP="004A2E20">
      <w:pPr>
        <w:rPr>
          <w:lang w:val="es-ES"/>
        </w:rPr>
      </w:pPr>
    </w:p>
    <w:p w14:paraId="5D1550AA" w14:textId="77777777" w:rsidR="004A2E20" w:rsidRDefault="004A2E20" w:rsidP="004A2E20">
      <w:pPr>
        <w:rPr>
          <w:lang w:val="es-ES"/>
        </w:rPr>
      </w:pPr>
    </w:p>
    <w:p w14:paraId="15C47B6E" w14:textId="77777777" w:rsidR="004A2E20" w:rsidRDefault="004A2E20" w:rsidP="004A2E20">
      <w:pPr>
        <w:rPr>
          <w:lang w:val="es-ES"/>
        </w:rPr>
      </w:pPr>
    </w:p>
    <w:p w14:paraId="2DBFDAC4" w14:textId="77777777" w:rsidR="004A2E20" w:rsidRDefault="004A2E20" w:rsidP="004A2E20">
      <w:pPr>
        <w:rPr>
          <w:lang w:val="es-ES"/>
        </w:rPr>
      </w:pPr>
    </w:p>
    <w:p w14:paraId="343866B3" w14:textId="77777777" w:rsidR="004A2E20" w:rsidRDefault="004A2E20" w:rsidP="004A2E20">
      <w:pPr>
        <w:rPr>
          <w:lang w:val="es-ES"/>
        </w:rPr>
      </w:pPr>
    </w:p>
    <w:p w14:paraId="72C89E2B" w14:textId="77777777" w:rsidR="004A2E20" w:rsidRDefault="004A2E20" w:rsidP="004A2E20">
      <w:pPr>
        <w:rPr>
          <w:lang w:val="es-ES"/>
        </w:rPr>
      </w:pPr>
    </w:p>
    <w:p w14:paraId="1568B9DB" w14:textId="404B36CD" w:rsidR="004A2E20" w:rsidRDefault="004A2E20" w:rsidP="003C7F51">
      <w:pPr>
        <w:pStyle w:val="Ttulo4"/>
        <w:rPr>
          <w:lang w:val="es-ES"/>
        </w:rPr>
      </w:pPr>
      <w:bookmarkStart w:id="137" w:name="_Toc421462624"/>
      <w:r>
        <w:rPr>
          <w:lang w:val="es-ES"/>
        </w:rPr>
        <w:t>1.5 Recuperación de Contraseña</w:t>
      </w:r>
      <w:bookmarkEnd w:id="137"/>
      <w:r>
        <w:rPr>
          <w:lang w:val="es-ES"/>
        </w:rPr>
        <w:t xml:space="preserve"> </w:t>
      </w:r>
    </w:p>
    <w:p w14:paraId="6DAEBF21" w14:textId="77777777" w:rsidR="004A2E20" w:rsidRDefault="004A2E20" w:rsidP="004A2E20">
      <w:pPr>
        <w:rPr>
          <w:lang w:val="es-ES"/>
        </w:rPr>
      </w:pPr>
      <w:r>
        <w:rPr>
          <w:lang w:val="es-ES"/>
        </w:rPr>
        <w:t xml:space="preserve">1.5.1 En el caso que se haya olvidado la contraseña, podrá recuperarla en cualquier momento. </w:t>
      </w:r>
    </w:p>
    <w:p w14:paraId="63E73425" w14:textId="77777777" w:rsidR="004A2E20" w:rsidRDefault="004A2E20" w:rsidP="004A2E20">
      <w:pPr>
        <w:keepNext/>
        <w:jc w:val="center"/>
      </w:pPr>
      <w:r>
        <w:rPr>
          <w:noProof/>
          <w:lang w:val="es-ES" w:eastAsia="es-ES"/>
        </w:rPr>
        <w:drawing>
          <wp:inline distT="0" distB="0" distL="0" distR="0" wp14:anchorId="647EBCD5" wp14:editId="6D1F175C">
            <wp:extent cx="3276600" cy="2610562"/>
            <wp:effectExtent l="19050" t="19050" r="19050" b="184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RecuerdoContra.png"/>
                    <pic:cNvPicPr/>
                  </pic:nvPicPr>
                  <pic:blipFill>
                    <a:blip r:embed="rId176">
                      <a:extLst>
                        <a:ext uri="{28A0092B-C50C-407E-A947-70E740481C1C}">
                          <a14:useLocalDpi xmlns:a14="http://schemas.microsoft.com/office/drawing/2010/main" val="0"/>
                        </a:ext>
                      </a:extLst>
                    </a:blip>
                    <a:stretch>
                      <a:fillRect/>
                    </a:stretch>
                  </pic:blipFill>
                  <pic:spPr>
                    <a:xfrm>
                      <a:off x="0" y="0"/>
                      <a:ext cx="3285032" cy="2617280"/>
                    </a:xfrm>
                    <a:prstGeom prst="rect">
                      <a:avLst/>
                    </a:prstGeom>
                    <a:ln w="15875">
                      <a:solidFill>
                        <a:schemeClr val="bg1">
                          <a:lumMod val="65000"/>
                        </a:schemeClr>
                      </a:solidFill>
                    </a:ln>
                  </pic:spPr>
                </pic:pic>
              </a:graphicData>
            </a:graphic>
          </wp:inline>
        </w:drawing>
      </w:r>
    </w:p>
    <w:p w14:paraId="37C863A8" w14:textId="77777777" w:rsidR="004A2E20" w:rsidRPr="009B1BF0" w:rsidRDefault="004A2E20" w:rsidP="004A2E20">
      <w:pPr>
        <w:pStyle w:val="Descripcin"/>
        <w:jc w:val="center"/>
        <w:rPr>
          <w:sz w:val="18"/>
          <w:lang w:val="es-AR"/>
        </w:rPr>
      </w:pPr>
      <w:r w:rsidRPr="009B1BF0">
        <w:rPr>
          <w:sz w:val="18"/>
          <w:lang w:val="es-AR"/>
        </w:rPr>
        <w:t>Fig. 9: Recuperación de Contraseña</w:t>
      </w:r>
    </w:p>
    <w:p w14:paraId="1DA3F34F" w14:textId="77777777" w:rsidR="004A2E20" w:rsidRDefault="004A2E20" w:rsidP="004A2E20">
      <w:pPr>
        <w:rPr>
          <w:lang w:val="es-ES"/>
        </w:rPr>
      </w:pPr>
      <w:r>
        <w:rPr>
          <w:lang w:val="es-ES"/>
        </w:rPr>
        <w:lastRenderedPageBreak/>
        <w:t>Para ello deberá ingresar su cuenta de correo electrónico.</w:t>
      </w:r>
    </w:p>
    <w:p w14:paraId="35B9D7EB" w14:textId="77777777" w:rsidR="004A2E20" w:rsidRDefault="004A2E20" w:rsidP="004A2E20">
      <w:pPr>
        <w:keepNext/>
        <w:jc w:val="center"/>
      </w:pPr>
      <w:r>
        <w:rPr>
          <w:noProof/>
          <w:lang w:val="es-ES" w:eastAsia="es-ES"/>
        </w:rPr>
        <w:drawing>
          <wp:inline distT="0" distB="0" distL="0" distR="0" wp14:anchorId="5CD01869" wp14:editId="364554E1">
            <wp:extent cx="3124200" cy="1537040"/>
            <wp:effectExtent l="19050" t="19050" r="19050" b="254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cuperarContra.png"/>
                    <pic:cNvPicPr/>
                  </pic:nvPicPr>
                  <pic:blipFill>
                    <a:blip r:embed="rId177">
                      <a:extLst>
                        <a:ext uri="{28A0092B-C50C-407E-A947-70E740481C1C}">
                          <a14:useLocalDpi xmlns:a14="http://schemas.microsoft.com/office/drawing/2010/main" val="0"/>
                        </a:ext>
                      </a:extLst>
                    </a:blip>
                    <a:stretch>
                      <a:fillRect/>
                    </a:stretch>
                  </pic:blipFill>
                  <pic:spPr>
                    <a:xfrm>
                      <a:off x="0" y="0"/>
                      <a:ext cx="3140153" cy="1544889"/>
                    </a:xfrm>
                    <a:prstGeom prst="rect">
                      <a:avLst/>
                    </a:prstGeom>
                    <a:ln w="15875">
                      <a:solidFill>
                        <a:schemeClr val="bg1">
                          <a:lumMod val="65000"/>
                        </a:schemeClr>
                      </a:solidFill>
                    </a:ln>
                  </pic:spPr>
                </pic:pic>
              </a:graphicData>
            </a:graphic>
          </wp:inline>
        </w:drawing>
      </w:r>
    </w:p>
    <w:p w14:paraId="359D3162" w14:textId="77777777" w:rsidR="004A2E20" w:rsidRPr="00BC6B8B" w:rsidRDefault="004A2E20" w:rsidP="004A2E20">
      <w:pPr>
        <w:pStyle w:val="Descripcin"/>
        <w:jc w:val="center"/>
        <w:rPr>
          <w:sz w:val="18"/>
          <w:lang w:val="es-AR"/>
        </w:rPr>
      </w:pPr>
      <w:r w:rsidRPr="00BC6B8B">
        <w:rPr>
          <w:sz w:val="18"/>
          <w:lang w:val="es-AR"/>
        </w:rPr>
        <w:t>Fig. 10: Recuperación de Contraseña</w:t>
      </w:r>
    </w:p>
    <w:p w14:paraId="6A7C3C5D" w14:textId="77777777" w:rsidR="004A2E20" w:rsidRDefault="004A2E20" w:rsidP="004A2E20">
      <w:pPr>
        <w:rPr>
          <w:lang w:val="es-ES"/>
        </w:rPr>
      </w:pPr>
      <w:r>
        <w:rPr>
          <w:lang w:val="es-ES"/>
        </w:rPr>
        <w:t>Al ingresar a su casilla de correo electrónico, un mail con un enlace para recuperar su contraseña encontrará.</w:t>
      </w:r>
    </w:p>
    <w:p w14:paraId="3B24ABBB" w14:textId="77777777" w:rsidR="004A2E20" w:rsidRDefault="004A2E20" w:rsidP="004A2E20">
      <w:pPr>
        <w:keepNext/>
        <w:jc w:val="center"/>
      </w:pPr>
      <w:r>
        <w:rPr>
          <w:noProof/>
          <w:lang w:val="es-ES" w:eastAsia="es-ES"/>
        </w:rPr>
        <w:drawing>
          <wp:inline distT="0" distB="0" distL="0" distR="0" wp14:anchorId="1CD60253" wp14:editId="5923E1AC">
            <wp:extent cx="5943600" cy="2948940"/>
            <wp:effectExtent l="19050" t="19050" r="19050" b="228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cuperarContraseñaMail.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948940"/>
                    </a:xfrm>
                    <a:prstGeom prst="rect">
                      <a:avLst/>
                    </a:prstGeom>
                    <a:ln w="15875">
                      <a:solidFill>
                        <a:schemeClr val="bg1">
                          <a:lumMod val="65000"/>
                        </a:schemeClr>
                      </a:solidFill>
                    </a:ln>
                  </pic:spPr>
                </pic:pic>
              </a:graphicData>
            </a:graphic>
          </wp:inline>
        </w:drawing>
      </w:r>
    </w:p>
    <w:p w14:paraId="08DCE6A6" w14:textId="77777777" w:rsidR="004A2E20" w:rsidRPr="00BC6B8B" w:rsidRDefault="004A2E20" w:rsidP="004A2E20">
      <w:pPr>
        <w:pStyle w:val="Descripcin"/>
        <w:jc w:val="center"/>
        <w:rPr>
          <w:sz w:val="18"/>
          <w:lang w:val="es-AR"/>
        </w:rPr>
      </w:pPr>
      <w:r w:rsidRPr="00BC6B8B">
        <w:rPr>
          <w:sz w:val="18"/>
          <w:lang w:val="es-AR"/>
        </w:rPr>
        <w:t>Fig. 1</w:t>
      </w:r>
      <w:r>
        <w:rPr>
          <w:sz w:val="18"/>
          <w:lang w:val="es-AR"/>
        </w:rPr>
        <w:t>1</w:t>
      </w:r>
      <w:r w:rsidRPr="00BC6B8B">
        <w:rPr>
          <w:sz w:val="18"/>
          <w:lang w:val="es-AR"/>
        </w:rPr>
        <w:t>: Recuperación de Contraseña</w:t>
      </w:r>
    </w:p>
    <w:p w14:paraId="1D892D3F" w14:textId="77777777" w:rsidR="004A2E20" w:rsidRDefault="004A2E20" w:rsidP="004A2E20">
      <w:pPr>
        <w:pStyle w:val="Descripcin"/>
        <w:jc w:val="center"/>
        <w:rPr>
          <w:lang w:val="es-ES"/>
        </w:rPr>
      </w:pPr>
    </w:p>
    <w:p w14:paraId="3299938B" w14:textId="77777777" w:rsidR="004A2E20" w:rsidRDefault="004A2E20" w:rsidP="004A2E20">
      <w:pPr>
        <w:rPr>
          <w:lang w:val="es-ES"/>
        </w:rPr>
      </w:pPr>
    </w:p>
    <w:p w14:paraId="48BE042D" w14:textId="77777777" w:rsidR="004A2E20" w:rsidRDefault="004A2E20" w:rsidP="004A2E20">
      <w:pPr>
        <w:rPr>
          <w:lang w:val="es-ES"/>
        </w:rPr>
      </w:pPr>
    </w:p>
    <w:p w14:paraId="3CB31388" w14:textId="77777777" w:rsidR="004A2E20" w:rsidRDefault="004A2E20" w:rsidP="004A2E20">
      <w:pPr>
        <w:rPr>
          <w:lang w:val="es-ES"/>
        </w:rPr>
      </w:pPr>
    </w:p>
    <w:p w14:paraId="3D011270" w14:textId="77777777" w:rsidR="004A2E20" w:rsidRDefault="004A2E20" w:rsidP="004A2E20">
      <w:pPr>
        <w:rPr>
          <w:lang w:val="es-ES"/>
        </w:rPr>
      </w:pPr>
    </w:p>
    <w:p w14:paraId="6D2D17D8" w14:textId="77777777" w:rsidR="004A2E20" w:rsidRDefault="004A2E20" w:rsidP="004A2E20">
      <w:pPr>
        <w:rPr>
          <w:lang w:val="es-ES"/>
        </w:rPr>
      </w:pPr>
    </w:p>
    <w:p w14:paraId="75F8AC68" w14:textId="77777777" w:rsidR="004A2E20" w:rsidRDefault="004A2E20" w:rsidP="003C7F51">
      <w:pPr>
        <w:pStyle w:val="Ttulo4"/>
        <w:rPr>
          <w:lang w:val="es-ES"/>
        </w:rPr>
      </w:pPr>
      <w:bookmarkStart w:id="138" w:name="_Toc421462625"/>
      <w:r>
        <w:rPr>
          <w:lang w:val="es-ES"/>
        </w:rPr>
        <w:lastRenderedPageBreak/>
        <w:t>1.6 Cerrar Sesión</w:t>
      </w:r>
      <w:bookmarkEnd w:id="138"/>
    </w:p>
    <w:p w14:paraId="5FFB0432" w14:textId="77777777" w:rsidR="004A2E20" w:rsidRDefault="004A2E20" w:rsidP="004A2E20">
      <w:pPr>
        <w:rPr>
          <w:lang w:val="es-ES"/>
        </w:rPr>
      </w:pPr>
      <w:r>
        <w:rPr>
          <w:lang w:val="es-ES"/>
        </w:rPr>
        <w:t>1.6.1 Para Cerrar Sesión deberá dirigirse a Mi Cuenta -&gt; Cerrar Sesión.</w:t>
      </w:r>
    </w:p>
    <w:p w14:paraId="3BDCDA17" w14:textId="77777777" w:rsidR="004A2E20" w:rsidRDefault="004A2E20" w:rsidP="004A2E20">
      <w:pPr>
        <w:keepNext/>
        <w:jc w:val="center"/>
      </w:pPr>
      <w:r>
        <w:rPr>
          <w:noProof/>
          <w:lang w:val="es-ES" w:eastAsia="es-ES"/>
        </w:rPr>
        <w:drawing>
          <wp:inline distT="0" distB="0" distL="0" distR="0" wp14:anchorId="5095742D" wp14:editId="1096C362">
            <wp:extent cx="3467100" cy="1457325"/>
            <wp:effectExtent l="19050" t="19050" r="19050" b="285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errarSesión.png"/>
                    <pic:cNvPicPr/>
                  </pic:nvPicPr>
                  <pic:blipFill rotWithShape="1">
                    <a:blip r:embed="rId179">
                      <a:extLst>
                        <a:ext uri="{28A0092B-C50C-407E-A947-70E740481C1C}">
                          <a14:useLocalDpi xmlns:a14="http://schemas.microsoft.com/office/drawing/2010/main" val="0"/>
                        </a:ext>
                      </a:extLst>
                    </a:blip>
                    <a:srcRect b="19473"/>
                    <a:stretch/>
                  </pic:blipFill>
                  <pic:spPr bwMode="auto">
                    <a:xfrm>
                      <a:off x="0" y="0"/>
                      <a:ext cx="3467100" cy="1457325"/>
                    </a:xfrm>
                    <a:prstGeom prst="rect">
                      <a:avLst/>
                    </a:prstGeom>
                    <a:ln w="15875">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2A77BB9" w14:textId="77777777" w:rsidR="004A2E20" w:rsidRPr="00BC6B8B" w:rsidRDefault="004A2E20" w:rsidP="004A2E20">
      <w:pPr>
        <w:pStyle w:val="Descripcin"/>
        <w:jc w:val="center"/>
        <w:rPr>
          <w:sz w:val="18"/>
          <w:lang w:val="es-AR"/>
        </w:rPr>
      </w:pPr>
      <w:r w:rsidRPr="00BC6B8B">
        <w:rPr>
          <w:sz w:val="18"/>
          <w:lang w:val="es-AR"/>
        </w:rPr>
        <w:t>Fig. 12: Cerrar Sesión</w:t>
      </w:r>
    </w:p>
    <w:p w14:paraId="023B6D1F" w14:textId="77777777" w:rsidR="004A2E20" w:rsidRPr="004F184D" w:rsidRDefault="004A2E20" w:rsidP="004A2E20">
      <w:pPr>
        <w:rPr>
          <w:lang w:val="es-ES"/>
        </w:rPr>
      </w:pPr>
    </w:p>
    <w:p w14:paraId="3CD5E4ED" w14:textId="77777777" w:rsidR="004A2E20" w:rsidRDefault="004A2E20" w:rsidP="003C7F51">
      <w:pPr>
        <w:pStyle w:val="Ttulo3"/>
        <w:rPr>
          <w:noProof/>
          <w:lang w:val="es-ES"/>
        </w:rPr>
      </w:pPr>
      <w:bookmarkStart w:id="139" w:name="_Toc421462626"/>
      <w:bookmarkStart w:id="140" w:name="_Toc421793227"/>
      <w:r>
        <w:rPr>
          <w:noProof/>
          <w:lang w:val="es-ES"/>
        </w:rPr>
        <w:t>2. Gestión de Torneos</w:t>
      </w:r>
      <w:bookmarkEnd w:id="139"/>
      <w:bookmarkEnd w:id="140"/>
    </w:p>
    <w:p w14:paraId="74BC2772" w14:textId="77777777" w:rsidR="004A2E20" w:rsidRDefault="004A2E20" w:rsidP="003C7F51">
      <w:pPr>
        <w:pStyle w:val="Ttulo4"/>
        <w:rPr>
          <w:noProof/>
          <w:lang w:val="es-ES"/>
        </w:rPr>
      </w:pPr>
      <w:bookmarkStart w:id="141" w:name="_Toc421462627"/>
      <w:r>
        <w:rPr>
          <w:noProof/>
          <w:lang w:val="es-ES"/>
        </w:rPr>
        <w:t>2.1 Creación de Torneos</w:t>
      </w:r>
      <w:bookmarkEnd w:id="141"/>
    </w:p>
    <w:p w14:paraId="71423EF7" w14:textId="77777777" w:rsidR="004A2E20" w:rsidRDefault="004A2E20" w:rsidP="004A2E20">
      <w:pPr>
        <w:pStyle w:val="Prrafodelista"/>
        <w:ind w:left="0"/>
        <w:rPr>
          <w:noProof/>
          <w:lang w:val="es-ES"/>
        </w:rPr>
      </w:pPr>
      <w:r w:rsidRPr="00CB14C2">
        <w:rPr>
          <w:noProof/>
          <w:lang w:val="es-ES"/>
        </w:rPr>
        <w:t>2.1.</w:t>
      </w:r>
      <w:r>
        <w:rPr>
          <w:noProof/>
          <w:lang w:val="es-ES"/>
        </w:rPr>
        <w:t>1</w:t>
      </w:r>
      <w:r w:rsidRPr="00CB14C2">
        <w:rPr>
          <w:noProof/>
          <w:lang w:val="es-ES"/>
        </w:rPr>
        <w:t xml:space="preserve"> Una vez que ingrese </w:t>
      </w:r>
      <w:r>
        <w:rPr>
          <w:noProof/>
          <w:lang w:val="es-ES"/>
        </w:rPr>
        <w:t>al sistema se le solicitará la creación de su primer torneo.</w:t>
      </w:r>
    </w:p>
    <w:p w14:paraId="157681FE" w14:textId="77777777" w:rsidR="004A2E20" w:rsidRDefault="004A2E20" w:rsidP="004A2E20">
      <w:pPr>
        <w:pStyle w:val="Prrafodelista"/>
        <w:ind w:left="0"/>
        <w:rPr>
          <w:noProof/>
          <w:lang w:val="es-ES"/>
        </w:rPr>
      </w:pPr>
    </w:p>
    <w:p w14:paraId="7E65B547" w14:textId="77777777" w:rsidR="004A2E20" w:rsidRDefault="004A2E20" w:rsidP="004A2E20">
      <w:pPr>
        <w:pStyle w:val="Prrafodelista"/>
        <w:keepNext/>
        <w:ind w:left="0"/>
      </w:pPr>
      <w:r>
        <w:rPr>
          <w:noProof/>
          <w:lang w:val="es-ES" w:eastAsia="es-ES"/>
        </w:rPr>
        <w:drawing>
          <wp:inline distT="0" distB="0" distL="0" distR="0" wp14:anchorId="02D242B3" wp14:editId="57557410">
            <wp:extent cx="5895975" cy="1633991"/>
            <wp:effectExtent l="19050" t="19050" r="952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PNG"/>
                    <pic:cNvPicPr/>
                  </pic:nvPicPr>
                  <pic:blipFill>
                    <a:blip r:embed="rId180">
                      <a:extLst>
                        <a:ext uri="{28A0092B-C50C-407E-A947-70E740481C1C}">
                          <a14:useLocalDpi xmlns:a14="http://schemas.microsoft.com/office/drawing/2010/main" val="0"/>
                        </a:ext>
                      </a:extLst>
                    </a:blip>
                    <a:stretch>
                      <a:fillRect/>
                    </a:stretch>
                  </pic:blipFill>
                  <pic:spPr>
                    <a:xfrm>
                      <a:off x="0" y="0"/>
                      <a:ext cx="5904697" cy="1636408"/>
                    </a:xfrm>
                    <a:prstGeom prst="rect">
                      <a:avLst/>
                    </a:prstGeom>
                    <a:ln w="15875">
                      <a:solidFill>
                        <a:schemeClr val="bg1">
                          <a:lumMod val="65000"/>
                        </a:schemeClr>
                      </a:solidFill>
                    </a:ln>
                  </pic:spPr>
                </pic:pic>
              </a:graphicData>
            </a:graphic>
          </wp:inline>
        </w:drawing>
      </w:r>
    </w:p>
    <w:p w14:paraId="1EE853FD" w14:textId="77777777" w:rsidR="004A2E20" w:rsidRDefault="004A2E20" w:rsidP="004A2E20">
      <w:pPr>
        <w:pStyle w:val="Descripcin"/>
        <w:jc w:val="center"/>
        <w:rPr>
          <w:noProof/>
          <w:lang w:val="es-ES"/>
        </w:rPr>
      </w:pPr>
      <w:r w:rsidRPr="00DA0776">
        <w:rPr>
          <w:sz w:val="18"/>
          <w:lang w:val="es-AR"/>
        </w:rPr>
        <w:t>Fig. 13: Creación de Torneos</w:t>
      </w:r>
      <w:r w:rsidRPr="00CB14C2">
        <w:rPr>
          <w:noProof/>
          <w:lang w:val="es-ES"/>
        </w:rPr>
        <w:t xml:space="preserve">  </w:t>
      </w:r>
    </w:p>
    <w:p w14:paraId="51EAD9AA" w14:textId="77777777" w:rsidR="004A2E20" w:rsidRDefault="004A2E20" w:rsidP="004A2E20">
      <w:pPr>
        <w:pStyle w:val="Prrafodelista"/>
        <w:ind w:left="567"/>
        <w:rPr>
          <w:noProof/>
          <w:lang w:val="es-ES"/>
        </w:rPr>
      </w:pPr>
    </w:p>
    <w:p w14:paraId="39AD36E9" w14:textId="77777777" w:rsidR="004A2E20" w:rsidRDefault="004A2E20" w:rsidP="004A2E20">
      <w:pPr>
        <w:pStyle w:val="Prrafodelista"/>
        <w:ind w:left="0"/>
        <w:rPr>
          <w:noProof/>
          <w:lang w:val="es-ES"/>
        </w:rPr>
      </w:pPr>
      <w:r>
        <w:rPr>
          <w:noProof/>
          <w:lang w:val="es-ES"/>
        </w:rPr>
        <w:t xml:space="preserve">2.1.2 Creación de Torneo: Cuando seleccione la opción “Crear un Nuevo Torneo”, se le abrirá una ventana para la creación de un nuevo torneo. </w:t>
      </w:r>
      <w:r w:rsidRPr="00A61B79">
        <w:rPr>
          <w:noProof/>
          <w:lang w:val="es-ES"/>
        </w:rPr>
        <w:t xml:space="preserve">Debe ingresar los siguientes datos: </w:t>
      </w:r>
    </w:p>
    <w:p w14:paraId="45204E8D" w14:textId="77777777" w:rsidR="004A2E20" w:rsidRDefault="004A2E20" w:rsidP="004A2E20">
      <w:pPr>
        <w:pStyle w:val="Prrafodelista"/>
        <w:ind w:left="0"/>
        <w:rPr>
          <w:noProof/>
          <w:lang w:val="es-ES"/>
        </w:rPr>
      </w:pPr>
      <w:r>
        <w:rPr>
          <w:noProof/>
          <w:lang w:val="es-ES"/>
        </w:rPr>
        <w:t>-Nombre del Torneo</w:t>
      </w:r>
    </w:p>
    <w:p w14:paraId="03726320" w14:textId="77777777" w:rsidR="004A2E20" w:rsidRDefault="004A2E20" w:rsidP="004A2E20">
      <w:pPr>
        <w:pStyle w:val="Prrafodelista"/>
        <w:ind w:left="0"/>
        <w:rPr>
          <w:noProof/>
          <w:lang w:val="es-ES"/>
        </w:rPr>
      </w:pPr>
      <w:r>
        <w:rPr>
          <w:noProof/>
          <w:lang w:val="es-ES"/>
        </w:rPr>
        <w:t>-URL del torneo</w:t>
      </w:r>
    </w:p>
    <w:p w14:paraId="56516551" w14:textId="77777777" w:rsidR="004A2E20" w:rsidRDefault="004A2E20" w:rsidP="004A2E20">
      <w:pPr>
        <w:pStyle w:val="Prrafodelista"/>
        <w:ind w:left="0"/>
        <w:rPr>
          <w:noProof/>
          <w:lang w:val="es-ES"/>
        </w:rPr>
      </w:pPr>
      <w:r>
        <w:rPr>
          <w:noProof/>
          <w:lang w:val="es-ES"/>
        </w:rPr>
        <w:t>-Descripción</w:t>
      </w:r>
    </w:p>
    <w:p w14:paraId="0BA8B217" w14:textId="77777777" w:rsidR="004A2E20" w:rsidRDefault="004A2E20" w:rsidP="004A2E20">
      <w:pPr>
        <w:pStyle w:val="Prrafodelista"/>
        <w:ind w:left="0"/>
        <w:rPr>
          <w:noProof/>
          <w:lang w:val="es-ES"/>
        </w:rPr>
      </w:pPr>
      <w:r>
        <w:rPr>
          <w:noProof/>
          <w:lang w:val="es-ES"/>
        </w:rPr>
        <w:t>-Logo</w:t>
      </w:r>
    </w:p>
    <w:p w14:paraId="61C4D1C7" w14:textId="77777777" w:rsidR="004A2E20" w:rsidRDefault="004A2E20" w:rsidP="004A2E20">
      <w:pPr>
        <w:pStyle w:val="Prrafodelista"/>
        <w:ind w:left="0"/>
        <w:rPr>
          <w:noProof/>
          <w:lang w:val="es-ES"/>
        </w:rPr>
      </w:pPr>
      <w:r w:rsidRPr="009050C9">
        <w:rPr>
          <w:noProof/>
          <w:lang w:val="es-ES"/>
        </w:rPr>
        <w:t>Luego debe p</w:t>
      </w:r>
      <w:r>
        <w:rPr>
          <w:noProof/>
          <w:lang w:val="es-ES"/>
        </w:rPr>
        <w:t>resionar el botón “Registrar” para Confirmar la operación.</w:t>
      </w:r>
    </w:p>
    <w:p w14:paraId="56B0ACB0" w14:textId="77777777" w:rsidR="004A2E20" w:rsidRDefault="004A2E20" w:rsidP="004A2E20">
      <w:pPr>
        <w:pStyle w:val="Prrafodelista"/>
        <w:ind w:left="567" w:hanging="567"/>
        <w:rPr>
          <w:noProof/>
          <w:lang w:val="es-ES"/>
        </w:rPr>
      </w:pPr>
    </w:p>
    <w:p w14:paraId="52DDBD45" w14:textId="77777777" w:rsidR="004A2E20" w:rsidRDefault="004A2E20" w:rsidP="004A2E20">
      <w:pPr>
        <w:pStyle w:val="Prrafodelista"/>
        <w:keepNext/>
        <w:ind w:left="567" w:hanging="567"/>
        <w:jc w:val="center"/>
      </w:pPr>
      <w:r>
        <w:rPr>
          <w:noProof/>
          <w:lang w:val="es-ES" w:eastAsia="es-ES"/>
        </w:rPr>
        <w:lastRenderedPageBreak/>
        <w:drawing>
          <wp:inline distT="0" distB="0" distL="0" distR="0" wp14:anchorId="04527C02" wp14:editId="6B6C1C4F">
            <wp:extent cx="4543425" cy="3889971"/>
            <wp:effectExtent l="19050" t="19050" r="9525" b="158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51027" cy="3896480"/>
                    </a:xfrm>
                    <a:prstGeom prst="rect">
                      <a:avLst/>
                    </a:prstGeom>
                    <a:ln w="15875">
                      <a:solidFill>
                        <a:schemeClr val="bg1">
                          <a:lumMod val="50000"/>
                        </a:schemeClr>
                      </a:solidFill>
                    </a:ln>
                  </pic:spPr>
                </pic:pic>
              </a:graphicData>
            </a:graphic>
          </wp:inline>
        </w:drawing>
      </w:r>
    </w:p>
    <w:p w14:paraId="1FB2D809" w14:textId="77777777" w:rsidR="004A2E20" w:rsidRDefault="004A2E20" w:rsidP="004A2E20">
      <w:pPr>
        <w:pStyle w:val="Descripcin"/>
        <w:jc w:val="center"/>
        <w:rPr>
          <w:sz w:val="18"/>
          <w:lang w:val="es-AR"/>
        </w:rPr>
      </w:pPr>
      <w:r w:rsidRPr="00DA0776">
        <w:rPr>
          <w:sz w:val="18"/>
          <w:lang w:val="es-AR"/>
        </w:rPr>
        <w:t>Fig. 14: Creación de Torneos</w:t>
      </w:r>
    </w:p>
    <w:p w14:paraId="2B168E30" w14:textId="77777777" w:rsidR="004A2E20" w:rsidRPr="00DA0776" w:rsidRDefault="004A2E20" w:rsidP="004A2E20">
      <w:pPr>
        <w:rPr>
          <w:lang w:val="es-AR"/>
        </w:rPr>
      </w:pPr>
    </w:p>
    <w:p w14:paraId="1B5994C4" w14:textId="77777777" w:rsidR="004A2E20" w:rsidRDefault="004A2E20" w:rsidP="003C7F51">
      <w:pPr>
        <w:pStyle w:val="Ttulo4"/>
        <w:rPr>
          <w:noProof/>
          <w:lang w:val="es-ES"/>
        </w:rPr>
      </w:pPr>
      <w:bookmarkStart w:id="142" w:name="_Toc421462628"/>
      <w:r>
        <w:rPr>
          <w:noProof/>
          <w:lang w:val="es-ES"/>
        </w:rPr>
        <w:t>2.2 Consulta de Torneos</w:t>
      </w:r>
      <w:bookmarkEnd w:id="142"/>
    </w:p>
    <w:p w14:paraId="56ACE810" w14:textId="77777777" w:rsidR="004A2E20" w:rsidRPr="00CB102F" w:rsidRDefault="004A2E20" w:rsidP="004A2E20">
      <w:pPr>
        <w:pStyle w:val="Prrafodelista"/>
        <w:ind w:left="0"/>
        <w:rPr>
          <w:noProof/>
          <w:lang w:val="es-ES"/>
        </w:rPr>
      </w:pPr>
      <w:r>
        <w:rPr>
          <w:noProof/>
          <w:lang w:val="es-ES"/>
        </w:rPr>
        <w:t>2.2.1 Lista de Torneos: Una vez creado el torneo, aparecerá la lista de torneos. Para cada torneo, se le lista todas las Ediciones asociadas a este.</w:t>
      </w:r>
    </w:p>
    <w:p w14:paraId="424F84E1" w14:textId="77777777" w:rsidR="004A2E20" w:rsidRDefault="004A2E20" w:rsidP="004A2E20">
      <w:pPr>
        <w:pStyle w:val="Prrafodelista"/>
        <w:keepNext/>
        <w:ind w:left="567" w:hanging="567"/>
      </w:pPr>
      <w:r>
        <w:rPr>
          <w:noProof/>
          <w:lang w:val="es-ES" w:eastAsia="es-ES"/>
        </w:rPr>
        <w:drawing>
          <wp:inline distT="0" distB="0" distL="0" distR="0" wp14:anchorId="2D86FCC2" wp14:editId="2E9B7445">
            <wp:extent cx="6086475" cy="2090600"/>
            <wp:effectExtent l="19050" t="19050" r="9525" b="2413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staTorneos.PNG"/>
                    <pic:cNvPicPr/>
                  </pic:nvPicPr>
                  <pic:blipFill>
                    <a:blip r:embed="rId182">
                      <a:extLst>
                        <a:ext uri="{28A0092B-C50C-407E-A947-70E740481C1C}">
                          <a14:useLocalDpi xmlns:a14="http://schemas.microsoft.com/office/drawing/2010/main" val="0"/>
                        </a:ext>
                      </a:extLst>
                    </a:blip>
                    <a:stretch>
                      <a:fillRect/>
                    </a:stretch>
                  </pic:blipFill>
                  <pic:spPr>
                    <a:xfrm>
                      <a:off x="0" y="0"/>
                      <a:ext cx="6096843" cy="2094161"/>
                    </a:xfrm>
                    <a:prstGeom prst="rect">
                      <a:avLst/>
                    </a:prstGeom>
                    <a:ln w="15875">
                      <a:solidFill>
                        <a:schemeClr val="bg1">
                          <a:lumMod val="50000"/>
                        </a:schemeClr>
                      </a:solidFill>
                    </a:ln>
                  </pic:spPr>
                </pic:pic>
              </a:graphicData>
            </a:graphic>
          </wp:inline>
        </w:drawing>
      </w:r>
    </w:p>
    <w:p w14:paraId="7FA9881F" w14:textId="77777777" w:rsidR="004A2E20" w:rsidRPr="00DA0776" w:rsidRDefault="004A2E20" w:rsidP="004A2E20">
      <w:pPr>
        <w:pStyle w:val="Descripcin"/>
        <w:jc w:val="center"/>
        <w:rPr>
          <w:noProof/>
          <w:sz w:val="18"/>
          <w:lang w:val="es-AR"/>
        </w:rPr>
      </w:pPr>
      <w:r w:rsidRPr="00DA0776">
        <w:rPr>
          <w:sz w:val="18"/>
          <w:lang w:val="es-AR"/>
        </w:rPr>
        <w:t>Fig. 15: Consulta de Torneos</w:t>
      </w:r>
    </w:p>
    <w:p w14:paraId="25D80C0B" w14:textId="77777777" w:rsidR="004A2E20" w:rsidRDefault="004A2E20" w:rsidP="004A2E20">
      <w:pPr>
        <w:pStyle w:val="Prrafodelista"/>
        <w:ind w:left="567" w:hanging="567"/>
        <w:rPr>
          <w:noProof/>
          <w:lang w:val="es-ES"/>
        </w:rPr>
      </w:pPr>
    </w:p>
    <w:p w14:paraId="6C52C25B" w14:textId="77777777" w:rsidR="004A2E20" w:rsidRDefault="004A2E20" w:rsidP="003C7F51">
      <w:pPr>
        <w:pStyle w:val="Ttulo4"/>
        <w:rPr>
          <w:noProof/>
          <w:lang w:val="es-ES"/>
        </w:rPr>
      </w:pPr>
      <w:bookmarkStart w:id="143" w:name="_Toc421462629"/>
      <w:r>
        <w:rPr>
          <w:noProof/>
          <w:lang w:val="es-ES"/>
        </w:rPr>
        <w:lastRenderedPageBreak/>
        <w:t>2.3 Modificación de Datos de Torneo</w:t>
      </w:r>
      <w:bookmarkEnd w:id="143"/>
    </w:p>
    <w:p w14:paraId="3DF71E63" w14:textId="77777777" w:rsidR="004A2E20" w:rsidRDefault="004A2E20" w:rsidP="004A2E20">
      <w:pPr>
        <w:pStyle w:val="Prrafodelista"/>
        <w:ind w:left="0"/>
        <w:rPr>
          <w:noProof/>
          <w:lang w:val="es-ES"/>
        </w:rPr>
      </w:pPr>
      <w:r>
        <w:rPr>
          <w:noProof/>
          <w:lang w:val="es-ES"/>
        </w:rPr>
        <w:t>2.3.1 Para modificar los datos del torneo, deberá dirigirse a la lista de torneos. Del torneo que desea modificar, deberá seleccionar la opción que contiene un lápiz, tal como se muestra en la siguiente imagen.</w:t>
      </w:r>
    </w:p>
    <w:p w14:paraId="4C558339" w14:textId="77777777" w:rsidR="004A2E20" w:rsidRDefault="004A2E20" w:rsidP="004A2E20">
      <w:pPr>
        <w:pStyle w:val="Prrafodelista"/>
        <w:ind w:left="567" w:hanging="567"/>
        <w:rPr>
          <w:noProof/>
          <w:lang w:val="es-ES"/>
        </w:rPr>
      </w:pPr>
    </w:p>
    <w:p w14:paraId="0797F196" w14:textId="77777777" w:rsidR="004A2E20" w:rsidRDefault="004A2E20" w:rsidP="004A2E20">
      <w:pPr>
        <w:pStyle w:val="Prrafodelista"/>
        <w:keepNext/>
        <w:ind w:left="567" w:hanging="567"/>
      </w:pPr>
      <w:r>
        <w:rPr>
          <w:noProof/>
          <w:lang w:val="es-ES" w:eastAsia="es-ES"/>
        </w:rPr>
        <w:drawing>
          <wp:inline distT="0" distB="0" distL="0" distR="0" wp14:anchorId="1CC85415" wp14:editId="4C4E7B60">
            <wp:extent cx="6038850" cy="2114550"/>
            <wp:effectExtent l="19050" t="19050" r="19050" b="190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arTorneo.png"/>
                    <pic:cNvPicPr/>
                  </pic:nvPicPr>
                  <pic:blipFill>
                    <a:blip r:embed="rId183">
                      <a:extLst>
                        <a:ext uri="{28A0092B-C50C-407E-A947-70E740481C1C}">
                          <a14:useLocalDpi xmlns:a14="http://schemas.microsoft.com/office/drawing/2010/main" val="0"/>
                        </a:ext>
                      </a:extLst>
                    </a:blip>
                    <a:stretch>
                      <a:fillRect/>
                    </a:stretch>
                  </pic:blipFill>
                  <pic:spPr>
                    <a:xfrm>
                      <a:off x="0" y="0"/>
                      <a:ext cx="6038850" cy="2114550"/>
                    </a:xfrm>
                    <a:prstGeom prst="rect">
                      <a:avLst/>
                    </a:prstGeom>
                    <a:ln w="15875">
                      <a:solidFill>
                        <a:schemeClr val="bg1">
                          <a:lumMod val="50000"/>
                        </a:schemeClr>
                      </a:solidFill>
                    </a:ln>
                  </pic:spPr>
                </pic:pic>
              </a:graphicData>
            </a:graphic>
          </wp:inline>
        </w:drawing>
      </w:r>
    </w:p>
    <w:p w14:paraId="6B1BACBB" w14:textId="77777777" w:rsidR="004A2E20" w:rsidRPr="00DA0776" w:rsidRDefault="004A2E20" w:rsidP="004A2E20">
      <w:pPr>
        <w:pStyle w:val="Descripcin"/>
        <w:jc w:val="center"/>
        <w:rPr>
          <w:noProof/>
          <w:sz w:val="18"/>
          <w:lang w:val="es-AR"/>
        </w:rPr>
      </w:pPr>
      <w:r w:rsidRPr="00DA0776">
        <w:rPr>
          <w:sz w:val="18"/>
          <w:lang w:val="es-AR"/>
        </w:rPr>
        <w:t>Fig. 16: Modificación de Datos de Torneo</w:t>
      </w:r>
    </w:p>
    <w:p w14:paraId="1FBE6657" w14:textId="77777777" w:rsidR="004A2E20" w:rsidRDefault="004A2E20" w:rsidP="004A2E20">
      <w:pPr>
        <w:pStyle w:val="Prrafodelista"/>
        <w:ind w:left="567" w:hanging="567"/>
        <w:rPr>
          <w:noProof/>
          <w:lang w:val="es-ES"/>
        </w:rPr>
      </w:pPr>
    </w:p>
    <w:p w14:paraId="6668DA5D" w14:textId="77777777" w:rsidR="004A2E20" w:rsidRDefault="004A2E20" w:rsidP="004A2E20">
      <w:pPr>
        <w:pStyle w:val="Prrafodelista"/>
        <w:ind w:left="0"/>
        <w:rPr>
          <w:noProof/>
          <w:lang w:val="es-ES"/>
        </w:rPr>
      </w:pPr>
      <w:r>
        <w:rPr>
          <w:noProof/>
          <w:lang w:val="es-ES"/>
        </w:rPr>
        <w:t xml:space="preserve">2.3.2 Una vez seleccionada esta opción, se le abrirá una ventana que permitirá modificar los datos asociados a dicho torneo. </w:t>
      </w:r>
    </w:p>
    <w:p w14:paraId="5F8E1BEB" w14:textId="77777777" w:rsidR="004A2E20" w:rsidRDefault="004A2E20" w:rsidP="004A2E20">
      <w:pPr>
        <w:pStyle w:val="Prrafodelista"/>
        <w:ind w:left="0"/>
        <w:rPr>
          <w:noProof/>
          <w:lang w:val="es-ES"/>
        </w:rPr>
      </w:pPr>
      <w:r>
        <w:rPr>
          <w:noProof/>
          <w:lang w:val="es-ES"/>
        </w:rPr>
        <w:t>Podrá modificar los siguientes datos:</w:t>
      </w:r>
    </w:p>
    <w:p w14:paraId="69D1E30E" w14:textId="77777777" w:rsidR="004A2E20" w:rsidRDefault="004A2E20" w:rsidP="004A2E20">
      <w:pPr>
        <w:pStyle w:val="Prrafodelista"/>
        <w:ind w:left="0"/>
        <w:rPr>
          <w:noProof/>
          <w:lang w:val="es-ES"/>
        </w:rPr>
      </w:pPr>
      <w:r>
        <w:rPr>
          <w:noProof/>
          <w:lang w:val="es-ES"/>
        </w:rPr>
        <w:t>-Nombre</w:t>
      </w:r>
      <w:r>
        <w:rPr>
          <w:noProof/>
          <w:lang w:val="es-ES"/>
        </w:rPr>
        <w:br/>
        <w:t>-Descripción</w:t>
      </w:r>
      <w:r>
        <w:rPr>
          <w:noProof/>
          <w:lang w:val="es-ES"/>
        </w:rPr>
        <w:br/>
        <w:t>-Logo</w:t>
      </w:r>
    </w:p>
    <w:p w14:paraId="34008460" w14:textId="77777777" w:rsidR="004A2E20" w:rsidRDefault="004A2E20" w:rsidP="004A2E20">
      <w:pPr>
        <w:pStyle w:val="Prrafodelista"/>
        <w:ind w:left="0"/>
        <w:rPr>
          <w:noProof/>
          <w:lang w:val="es-ES"/>
        </w:rPr>
      </w:pPr>
      <w:r>
        <w:rPr>
          <w:noProof/>
          <w:lang w:val="es-ES"/>
        </w:rPr>
        <w:t>La URL no se puede modificar.</w:t>
      </w:r>
    </w:p>
    <w:p w14:paraId="12E32D1F" w14:textId="77777777" w:rsidR="004A2E20" w:rsidRDefault="004A2E20" w:rsidP="004A2E20">
      <w:pPr>
        <w:pStyle w:val="Prrafodelista"/>
        <w:ind w:left="0"/>
        <w:rPr>
          <w:noProof/>
          <w:lang w:val="es-ES"/>
        </w:rPr>
      </w:pPr>
    </w:p>
    <w:p w14:paraId="3046B45C" w14:textId="77777777" w:rsidR="004A2E20" w:rsidRDefault="004A2E20" w:rsidP="004A2E20">
      <w:pPr>
        <w:pStyle w:val="Prrafodelista"/>
        <w:keepNext/>
        <w:ind w:left="0"/>
        <w:jc w:val="center"/>
      </w:pPr>
      <w:r>
        <w:rPr>
          <w:noProof/>
          <w:lang w:val="es-ES" w:eastAsia="es-ES"/>
        </w:rPr>
        <w:lastRenderedPageBreak/>
        <w:drawing>
          <wp:inline distT="0" distB="0" distL="0" distR="0" wp14:anchorId="79DFF23B" wp14:editId="1F5CB1E7">
            <wp:extent cx="3933825" cy="3382417"/>
            <wp:effectExtent l="19050" t="19050" r="9525" b="279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ificarTorneo.png"/>
                    <pic:cNvPicPr/>
                  </pic:nvPicPr>
                  <pic:blipFill>
                    <a:blip r:embed="rId184">
                      <a:extLst>
                        <a:ext uri="{28A0092B-C50C-407E-A947-70E740481C1C}">
                          <a14:useLocalDpi xmlns:a14="http://schemas.microsoft.com/office/drawing/2010/main" val="0"/>
                        </a:ext>
                      </a:extLst>
                    </a:blip>
                    <a:stretch>
                      <a:fillRect/>
                    </a:stretch>
                  </pic:blipFill>
                  <pic:spPr>
                    <a:xfrm>
                      <a:off x="0" y="0"/>
                      <a:ext cx="3941458" cy="3388980"/>
                    </a:xfrm>
                    <a:prstGeom prst="rect">
                      <a:avLst/>
                    </a:prstGeom>
                    <a:ln w="15875">
                      <a:solidFill>
                        <a:schemeClr val="bg1">
                          <a:lumMod val="50000"/>
                        </a:schemeClr>
                      </a:solidFill>
                    </a:ln>
                  </pic:spPr>
                </pic:pic>
              </a:graphicData>
            </a:graphic>
          </wp:inline>
        </w:drawing>
      </w:r>
    </w:p>
    <w:p w14:paraId="23820CCF" w14:textId="77777777" w:rsidR="004A2E20" w:rsidRPr="00DA0776" w:rsidRDefault="004A2E20" w:rsidP="004A2E20">
      <w:pPr>
        <w:pStyle w:val="Descripcin"/>
        <w:jc w:val="center"/>
        <w:rPr>
          <w:noProof/>
          <w:sz w:val="18"/>
          <w:lang w:val="es-AR"/>
        </w:rPr>
      </w:pPr>
      <w:r w:rsidRPr="00DA0776">
        <w:rPr>
          <w:sz w:val="18"/>
          <w:lang w:val="es-AR"/>
        </w:rPr>
        <w:t>Fig. 17: Modificación de Datos de Torneo</w:t>
      </w:r>
    </w:p>
    <w:p w14:paraId="4F321D71" w14:textId="77777777" w:rsidR="004A2E20" w:rsidRDefault="004A2E20" w:rsidP="004A2E20">
      <w:pPr>
        <w:pStyle w:val="Prrafodelista"/>
        <w:ind w:left="567" w:hanging="567"/>
        <w:rPr>
          <w:noProof/>
          <w:lang w:val="es-ES"/>
        </w:rPr>
      </w:pPr>
    </w:p>
    <w:p w14:paraId="50A05363" w14:textId="77777777" w:rsidR="004A2E20" w:rsidRDefault="004A2E20" w:rsidP="004A2E20">
      <w:pPr>
        <w:pStyle w:val="Prrafodelista"/>
        <w:ind w:left="567" w:hanging="567"/>
        <w:rPr>
          <w:noProof/>
          <w:lang w:val="es-ES"/>
        </w:rPr>
      </w:pPr>
    </w:p>
    <w:p w14:paraId="31ABE6EA" w14:textId="77777777" w:rsidR="004A2E20" w:rsidRDefault="004A2E20" w:rsidP="003C7F51">
      <w:pPr>
        <w:pStyle w:val="Ttulo4"/>
        <w:rPr>
          <w:noProof/>
          <w:lang w:val="es-ES"/>
        </w:rPr>
      </w:pPr>
      <w:bookmarkStart w:id="144" w:name="_Toc421462630"/>
      <w:r>
        <w:rPr>
          <w:noProof/>
          <w:lang w:val="es-ES"/>
        </w:rPr>
        <w:t>2.4 Eliminación de Torneo</w:t>
      </w:r>
      <w:bookmarkEnd w:id="144"/>
    </w:p>
    <w:p w14:paraId="2AC672B4" w14:textId="77777777" w:rsidR="004A2E20" w:rsidRDefault="004A2E20" w:rsidP="004A2E20">
      <w:pPr>
        <w:pStyle w:val="Prrafodelista"/>
        <w:ind w:left="0"/>
        <w:rPr>
          <w:noProof/>
          <w:lang w:val="es-ES"/>
        </w:rPr>
      </w:pPr>
      <w:r>
        <w:rPr>
          <w:noProof/>
          <w:lang w:val="es-ES"/>
        </w:rPr>
        <w:t>2.4.1 Para eliminar un torneo, deberá dirigirse a la lista de torneos. Del torneo que desea eliminar, deberá seleccionar la opción que contiene un cruz, tal como se muestra en la siguiente imagen.</w:t>
      </w:r>
    </w:p>
    <w:p w14:paraId="1A2B391C" w14:textId="77777777" w:rsidR="004A2E20" w:rsidRDefault="004A2E20" w:rsidP="004A2E20">
      <w:pPr>
        <w:pStyle w:val="Prrafodelista"/>
        <w:ind w:left="0"/>
        <w:rPr>
          <w:noProof/>
          <w:lang w:val="es-ES"/>
        </w:rPr>
      </w:pPr>
    </w:p>
    <w:p w14:paraId="073AB939" w14:textId="77777777" w:rsidR="004A2E20" w:rsidRDefault="004A2E20" w:rsidP="004A2E20">
      <w:pPr>
        <w:pStyle w:val="Prrafodelista"/>
        <w:keepNext/>
        <w:ind w:left="0"/>
        <w:jc w:val="center"/>
      </w:pPr>
      <w:r>
        <w:rPr>
          <w:noProof/>
          <w:lang w:val="es-ES" w:eastAsia="es-ES"/>
        </w:rPr>
        <w:drawing>
          <wp:inline distT="0" distB="0" distL="0" distR="0" wp14:anchorId="4221B71F" wp14:editId="227AEFB0">
            <wp:extent cx="6048375" cy="1971675"/>
            <wp:effectExtent l="19050" t="19050" r="28575" b="285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liminarTorneo.png"/>
                    <pic:cNvPicPr/>
                  </pic:nvPicPr>
                  <pic:blipFill>
                    <a:blip r:embed="rId185">
                      <a:extLst>
                        <a:ext uri="{28A0092B-C50C-407E-A947-70E740481C1C}">
                          <a14:useLocalDpi xmlns:a14="http://schemas.microsoft.com/office/drawing/2010/main" val="0"/>
                        </a:ext>
                      </a:extLst>
                    </a:blip>
                    <a:stretch>
                      <a:fillRect/>
                    </a:stretch>
                  </pic:blipFill>
                  <pic:spPr>
                    <a:xfrm>
                      <a:off x="0" y="0"/>
                      <a:ext cx="6048375" cy="1971675"/>
                    </a:xfrm>
                    <a:prstGeom prst="rect">
                      <a:avLst/>
                    </a:prstGeom>
                    <a:ln w="15875">
                      <a:solidFill>
                        <a:schemeClr val="bg1">
                          <a:lumMod val="50000"/>
                        </a:schemeClr>
                      </a:solidFill>
                    </a:ln>
                  </pic:spPr>
                </pic:pic>
              </a:graphicData>
            </a:graphic>
          </wp:inline>
        </w:drawing>
      </w:r>
    </w:p>
    <w:p w14:paraId="72E06F35" w14:textId="77777777" w:rsidR="004A2E20" w:rsidRPr="00DA0776" w:rsidRDefault="004A2E20" w:rsidP="004A2E20">
      <w:pPr>
        <w:pStyle w:val="Descripcin"/>
        <w:jc w:val="center"/>
        <w:rPr>
          <w:noProof/>
          <w:sz w:val="18"/>
          <w:lang w:val="es-AR"/>
        </w:rPr>
      </w:pPr>
      <w:r w:rsidRPr="00DA0776">
        <w:rPr>
          <w:sz w:val="18"/>
          <w:lang w:val="es-AR"/>
        </w:rPr>
        <w:t xml:space="preserve">Fig. </w:t>
      </w:r>
      <w:r w:rsidRPr="00DA0776">
        <w:rPr>
          <w:sz w:val="18"/>
          <w:lang w:val="es-AR"/>
        </w:rPr>
        <w:fldChar w:fldCharType="begin"/>
      </w:r>
      <w:r w:rsidRPr="00DA0776">
        <w:rPr>
          <w:sz w:val="18"/>
          <w:lang w:val="es-AR"/>
        </w:rPr>
        <w:instrText xml:space="preserve"> SEQ Fig. \* ARABIC </w:instrText>
      </w:r>
      <w:r w:rsidRPr="00DA0776">
        <w:rPr>
          <w:sz w:val="18"/>
          <w:lang w:val="es-AR"/>
        </w:rPr>
        <w:fldChar w:fldCharType="separate"/>
      </w:r>
      <w:r w:rsidR="00D66D5E">
        <w:rPr>
          <w:noProof/>
          <w:sz w:val="18"/>
          <w:lang w:val="es-AR"/>
        </w:rPr>
        <w:t>1</w:t>
      </w:r>
      <w:r w:rsidRPr="00DA0776">
        <w:rPr>
          <w:sz w:val="18"/>
          <w:lang w:val="es-AR"/>
        </w:rPr>
        <w:fldChar w:fldCharType="end"/>
      </w:r>
      <w:r w:rsidRPr="00DA0776">
        <w:rPr>
          <w:sz w:val="18"/>
          <w:lang w:val="es-AR"/>
        </w:rPr>
        <w:t>8: Eliminación de Torneo</w:t>
      </w:r>
    </w:p>
    <w:p w14:paraId="27174A9A" w14:textId="77777777" w:rsidR="004A2E20" w:rsidRDefault="004A2E20" w:rsidP="004A2E20">
      <w:pPr>
        <w:pStyle w:val="Prrafodelista"/>
        <w:ind w:left="567" w:hanging="567"/>
        <w:rPr>
          <w:noProof/>
          <w:lang w:val="es-ES"/>
        </w:rPr>
      </w:pPr>
    </w:p>
    <w:p w14:paraId="4395C3A5" w14:textId="77777777" w:rsidR="004A2E20" w:rsidRDefault="004A2E20" w:rsidP="004A2E20">
      <w:pPr>
        <w:pStyle w:val="Prrafodelista"/>
        <w:ind w:left="567" w:hanging="567"/>
        <w:rPr>
          <w:noProof/>
          <w:lang w:val="es-ES"/>
        </w:rPr>
      </w:pPr>
    </w:p>
    <w:p w14:paraId="637F78A4" w14:textId="77777777" w:rsidR="004A2E20" w:rsidRDefault="004A2E20" w:rsidP="004A2E20">
      <w:pPr>
        <w:pStyle w:val="Prrafodelista"/>
        <w:ind w:left="0"/>
        <w:rPr>
          <w:noProof/>
          <w:lang w:val="es-ES"/>
        </w:rPr>
      </w:pPr>
      <w:r>
        <w:rPr>
          <w:noProof/>
          <w:lang w:val="es-ES"/>
        </w:rPr>
        <w:lastRenderedPageBreak/>
        <w:t>2.4.2 La Eliminación del torneo está permitida si no tiene ediciones asociadas. Pide confirmación de eliminación.</w:t>
      </w:r>
    </w:p>
    <w:p w14:paraId="2C441468" w14:textId="77777777" w:rsidR="004A2E20" w:rsidRDefault="004A2E20" w:rsidP="004A2E20">
      <w:pPr>
        <w:pStyle w:val="Prrafodelista"/>
        <w:ind w:left="0"/>
        <w:rPr>
          <w:noProof/>
          <w:lang w:val="es-ES"/>
        </w:rPr>
      </w:pPr>
    </w:p>
    <w:p w14:paraId="4ACF91AD" w14:textId="77777777" w:rsidR="004A2E20" w:rsidRDefault="004A2E20" w:rsidP="004A2E20">
      <w:pPr>
        <w:pStyle w:val="Prrafodelista"/>
        <w:keepNext/>
        <w:ind w:left="0"/>
        <w:jc w:val="center"/>
      </w:pPr>
      <w:r>
        <w:rPr>
          <w:noProof/>
          <w:lang w:val="es-ES" w:eastAsia="es-ES"/>
        </w:rPr>
        <w:drawing>
          <wp:inline distT="0" distB="0" distL="0" distR="0" wp14:anchorId="6149FB17" wp14:editId="6E329E7C">
            <wp:extent cx="2753109" cy="1752845"/>
            <wp:effectExtent l="19050" t="19050" r="9525" b="190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firmacionEliminacionTorneo.png"/>
                    <pic:cNvPicPr/>
                  </pic:nvPicPr>
                  <pic:blipFill>
                    <a:blip r:embed="rId186">
                      <a:extLst>
                        <a:ext uri="{28A0092B-C50C-407E-A947-70E740481C1C}">
                          <a14:useLocalDpi xmlns:a14="http://schemas.microsoft.com/office/drawing/2010/main" val="0"/>
                        </a:ext>
                      </a:extLst>
                    </a:blip>
                    <a:stretch>
                      <a:fillRect/>
                    </a:stretch>
                  </pic:blipFill>
                  <pic:spPr>
                    <a:xfrm>
                      <a:off x="0" y="0"/>
                      <a:ext cx="2753109" cy="1752845"/>
                    </a:xfrm>
                    <a:prstGeom prst="rect">
                      <a:avLst/>
                    </a:prstGeom>
                    <a:ln w="15875">
                      <a:solidFill>
                        <a:schemeClr val="bg1">
                          <a:lumMod val="50000"/>
                        </a:schemeClr>
                      </a:solidFill>
                    </a:ln>
                  </pic:spPr>
                </pic:pic>
              </a:graphicData>
            </a:graphic>
          </wp:inline>
        </w:drawing>
      </w:r>
    </w:p>
    <w:p w14:paraId="18148705" w14:textId="77777777" w:rsidR="004A2E20" w:rsidRDefault="004A2E20" w:rsidP="004A2E20">
      <w:pPr>
        <w:pStyle w:val="Descripcin"/>
        <w:jc w:val="center"/>
        <w:rPr>
          <w:noProof/>
          <w:lang w:val="es-ES"/>
        </w:rPr>
      </w:pPr>
      <w:r w:rsidRPr="00F372E0">
        <w:rPr>
          <w:sz w:val="18"/>
          <w:lang w:val="es-ES"/>
        </w:rPr>
        <w:t xml:space="preserve">Fig. 19: </w:t>
      </w:r>
      <w:r w:rsidRPr="00DA0776">
        <w:rPr>
          <w:sz w:val="18"/>
          <w:lang w:val="es-AR"/>
        </w:rPr>
        <w:t>Eliminación de Torneo</w:t>
      </w:r>
    </w:p>
    <w:p w14:paraId="10A20B5E" w14:textId="77777777" w:rsidR="004A2E20" w:rsidRPr="005B5421" w:rsidRDefault="004A2E20" w:rsidP="005B5421">
      <w:pPr>
        <w:rPr>
          <w:noProof/>
          <w:lang w:val="es-ES"/>
        </w:rPr>
      </w:pPr>
    </w:p>
    <w:p w14:paraId="339AD0CB" w14:textId="77777777" w:rsidR="004A2E20" w:rsidRDefault="004A2E20" w:rsidP="003C7F51">
      <w:pPr>
        <w:pStyle w:val="Ttulo3"/>
        <w:rPr>
          <w:noProof/>
          <w:lang w:val="es-ES"/>
        </w:rPr>
      </w:pPr>
      <w:bookmarkStart w:id="145" w:name="_Toc421462631"/>
      <w:bookmarkStart w:id="146" w:name="_Toc421793228"/>
      <w:r>
        <w:rPr>
          <w:noProof/>
          <w:lang w:val="es-ES"/>
        </w:rPr>
        <w:t>3. Gestión de Ediciones</w:t>
      </w:r>
      <w:bookmarkEnd w:id="145"/>
      <w:bookmarkEnd w:id="146"/>
    </w:p>
    <w:p w14:paraId="5548C5B3" w14:textId="77777777" w:rsidR="004A2E20" w:rsidRDefault="004A2E20" w:rsidP="004A2E20">
      <w:pPr>
        <w:rPr>
          <w:lang w:val="es-ES"/>
        </w:rPr>
      </w:pPr>
      <w:r>
        <w:rPr>
          <w:lang w:val="es-ES"/>
        </w:rPr>
        <w:t>Para poder gestionar las distintas ediciones de un torneo, resulta necesario Administrar dicho torneo. Para ello deberá seleccionar la opción Administrar Torneo visible para cada torneo registrado.</w:t>
      </w:r>
    </w:p>
    <w:p w14:paraId="63D54894" w14:textId="77777777" w:rsidR="004A2E20" w:rsidRDefault="004A2E20" w:rsidP="004A2E20">
      <w:pPr>
        <w:rPr>
          <w:lang w:val="es-ES"/>
        </w:rPr>
      </w:pPr>
      <w:r>
        <w:rPr>
          <w:noProof/>
          <w:lang w:val="es-ES" w:eastAsia="es-ES"/>
        </w:rPr>
        <w:drawing>
          <wp:inline distT="0" distB="0" distL="0" distR="0" wp14:anchorId="26F6E1ED" wp14:editId="684603B5">
            <wp:extent cx="5943600" cy="2155825"/>
            <wp:effectExtent l="19050" t="19050" r="19050" b="158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istrar Torneo.JPG"/>
                    <pic:cNvPicPr/>
                  </pic:nvPicPr>
                  <pic:blipFill>
                    <a:blip r:embed="rId187">
                      <a:extLst>
                        <a:ext uri="{28A0092B-C50C-407E-A947-70E740481C1C}">
                          <a14:useLocalDpi xmlns:a14="http://schemas.microsoft.com/office/drawing/2010/main" val="0"/>
                        </a:ext>
                      </a:extLst>
                    </a:blip>
                    <a:stretch>
                      <a:fillRect/>
                    </a:stretch>
                  </pic:blipFill>
                  <pic:spPr>
                    <a:xfrm>
                      <a:off x="0" y="0"/>
                      <a:ext cx="5943600" cy="2155825"/>
                    </a:xfrm>
                    <a:prstGeom prst="rect">
                      <a:avLst/>
                    </a:prstGeom>
                    <a:ln w="19050">
                      <a:solidFill>
                        <a:schemeClr val="bg1">
                          <a:lumMod val="50000"/>
                        </a:schemeClr>
                      </a:solidFill>
                    </a:ln>
                  </pic:spPr>
                </pic:pic>
              </a:graphicData>
            </a:graphic>
          </wp:inline>
        </w:drawing>
      </w:r>
    </w:p>
    <w:p w14:paraId="084E4CD5" w14:textId="77777777" w:rsidR="004A2E20" w:rsidRDefault="004A2E20" w:rsidP="004A2E20">
      <w:pPr>
        <w:pStyle w:val="Descripcin"/>
        <w:jc w:val="center"/>
        <w:rPr>
          <w:noProof/>
          <w:lang w:val="es-ES"/>
        </w:rPr>
      </w:pPr>
      <w:r>
        <w:rPr>
          <w:sz w:val="18"/>
          <w:lang w:val="es-ES"/>
        </w:rPr>
        <w:t>Fig. 20</w:t>
      </w:r>
      <w:r w:rsidRPr="00F372E0">
        <w:rPr>
          <w:sz w:val="18"/>
          <w:lang w:val="es-ES"/>
        </w:rPr>
        <w:t xml:space="preserve">: </w:t>
      </w:r>
      <w:r>
        <w:rPr>
          <w:sz w:val="18"/>
          <w:lang w:val="es-AR"/>
        </w:rPr>
        <w:t>Administración</w:t>
      </w:r>
      <w:r w:rsidRPr="00DA0776">
        <w:rPr>
          <w:sz w:val="18"/>
          <w:lang w:val="es-AR"/>
        </w:rPr>
        <w:t xml:space="preserve"> de Torneo</w:t>
      </w:r>
    </w:p>
    <w:p w14:paraId="3EE62C8B" w14:textId="77777777" w:rsidR="004A2E20" w:rsidRDefault="004A2E20" w:rsidP="004A2E20">
      <w:pPr>
        <w:rPr>
          <w:lang w:val="es-ES"/>
        </w:rPr>
      </w:pPr>
      <w:r>
        <w:rPr>
          <w:lang w:val="es-ES"/>
        </w:rPr>
        <w:t>Una vez seleccionada la opción de Administración de Torneo, vamos a seleccionar del Menú la opción “Ediciones”</w:t>
      </w:r>
    </w:p>
    <w:p w14:paraId="1F47ADEF" w14:textId="77777777" w:rsidR="004A2E20" w:rsidRDefault="004A2E20" w:rsidP="004A2E20">
      <w:pPr>
        <w:rPr>
          <w:lang w:val="es-ES"/>
        </w:rPr>
      </w:pPr>
      <w:r>
        <w:rPr>
          <w:lang w:val="es-ES"/>
        </w:rPr>
        <w:t>.</w:t>
      </w:r>
      <w:r>
        <w:rPr>
          <w:noProof/>
          <w:lang w:val="es-ES" w:eastAsia="es-ES"/>
        </w:rPr>
        <w:drawing>
          <wp:inline distT="0" distB="0" distL="0" distR="0" wp14:anchorId="610922F3" wp14:editId="368EA935">
            <wp:extent cx="6042991" cy="824865"/>
            <wp:effectExtent l="19050" t="19050" r="15240" b="133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enú ediociones.JPG"/>
                    <pic:cNvPicPr/>
                  </pic:nvPicPr>
                  <pic:blipFill>
                    <a:blip r:embed="rId188">
                      <a:extLst>
                        <a:ext uri="{28A0092B-C50C-407E-A947-70E740481C1C}">
                          <a14:useLocalDpi xmlns:a14="http://schemas.microsoft.com/office/drawing/2010/main" val="0"/>
                        </a:ext>
                      </a:extLst>
                    </a:blip>
                    <a:stretch>
                      <a:fillRect/>
                    </a:stretch>
                  </pic:blipFill>
                  <pic:spPr>
                    <a:xfrm>
                      <a:off x="0" y="0"/>
                      <a:ext cx="6050648" cy="825910"/>
                    </a:xfrm>
                    <a:prstGeom prst="rect">
                      <a:avLst/>
                    </a:prstGeom>
                    <a:ln w="19050">
                      <a:solidFill>
                        <a:schemeClr val="bg1">
                          <a:lumMod val="50000"/>
                        </a:schemeClr>
                      </a:solidFill>
                    </a:ln>
                  </pic:spPr>
                </pic:pic>
              </a:graphicData>
            </a:graphic>
          </wp:inline>
        </w:drawing>
      </w:r>
    </w:p>
    <w:p w14:paraId="1BE870B5" w14:textId="77777777" w:rsidR="004A2E20" w:rsidRDefault="004A2E20" w:rsidP="004A2E20">
      <w:pPr>
        <w:pStyle w:val="Descripcin"/>
        <w:jc w:val="center"/>
        <w:rPr>
          <w:noProof/>
          <w:lang w:val="es-ES"/>
        </w:rPr>
      </w:pPr>
      <w:r>
        <w:rPr>
          <w:sz w:val="18"/>
          <w:lang w:val="es-ES"/>
        </w:rPr>
        <w:lastRenderedPageBreak/>
        <w:t>Fig. 21</w:t>
      </w:r>
      <w:r w:rsidRPr="00F372E0">
        <w:rPr>
          <w:sz w:val="18"/>
          <w:lang w:val="es-ES"/>
        </w:rPr>
        <w:t xml:space="preserve">: </w:t>
      </w:r>
      <w:r>
        <w:rPr>
          <w:sz w:val="18"/>
          <w:lang w:val="es-AR"/>
        </w:rPr>
        <w:t>Menú Ediciones</w:t>
      </w:r>
    </w:p>
    <w:p w14:paraId="3F38A326" w14:textId="77777777" w:rsidR="004A2E20" w:rsidRDefault="004A2E20" w:rsidP="004A2E20">
      <w:pPr>
        <w:rPr>
          <w:lang w:val="es-ES"/>
        </w:rPr>
      </w:pPr>
      <w:r>
        <w:rPr>
          <w:lang w:val="es-ES"/>
        </w:rPr>
        <w:t>Una vez seleccionada la opción del Menú “Ediciones”, accederemos a la Consulta de Ediciones.</w:t>
      </w:r>
    </w:p>
    <w:p w14:paraId="7AD7C902" w14:textId="77777777" w:rsidR="004A2E20" w:rsidRDefault="004A2E20" w:rsidP="003C7F51">
      <w:pPr>
        <w:pStyle w:val="Ttulo4"/>
        <w:rPr>
          <w:lang w:val="es-ES"/>
        </w:rPr>
      </w:pPr>
      <w:bookmarkStart w:id="147" w:name="_Toc421462632"/>
      <w:r>
        <w:rPr>
          <w:lang w:val="es-ES"/>
        </w:rPr>
        <w:t>3.1 Consulta de Ediciones</w:t>
      </w:r>
      <w:bookmarkEnd w:id="147"/>
    </w:p>
    <w:p w14:paraId="43475A9F" w14:textId="77777777" w:rsidR="004A2E20" w:rsidRDefault="004A2E20" w:rsidP="004A2E20">
      <w:pPr>
        <w:rPr>
          <w:lang w:val="es-ES"/>
        </w:rPr>
      </w:pPr>
      <w:r>
        <w:rPr>
          <w:noProof/>
          <w:lang w:val="es-ES" w:eastAsia="es-ES"/>
        </w:rPr>
        <w:drawing>
          <wp:inline distT="0" distB="0" distL="0" distR="0" wp14:anchorId="19FE236F" wp14:editId="45A2103F">
            <wp:extent cx="5943600" cy="2723515"/>
            <wp:effectExtent l="19050" t="19050" r="19050" b="196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sulta ediciones.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2723515"/>
                    </a:xfrm>
                    <a:prstGeom prst="rect">
                      <a:avLst/>
                    </a:prstGeom>
                    <a:ln w="19050">
                      <a:solidFill>
                        <a:schemeClr val="bg1">
                          <a:lumMod val="50000"/>
                        </a:schemeClr>
                      </a:solidFill>
                    </a:ln>
                  </pic:spPr>
                </pic:pic>
              </a:graphicData>
            </a:graphic>
          </wp:inline>
        </w:drawing>
      </w:r>
    </w:p>
    <w:p w14:paraId="236C5A35" w14:textId="77777777" w:rsidR="004A2E20" w:rsidRDefault="004A2E20" w:rsidP="004A2E20">
      <w:pPr>
        <w:pStyle w:val="Descripcin"/>
        <w:jc w:val="center"/>
        <w:rPr>
          <w:sz w:val="18"/>
          <w:lang w:val="es-AR"/>
        </w:rPr>
      </w:pPr>
      <w:r>
        <w:rPr>
          <w:sz w:val="18"/>
          <w:lang w:val="es-ES"/>
        </w:rPr>
        <w:t>Fig. 22</w:t>
      </w:r>
      <w:r w:rsidRPr="00F372E0">
        <w:rPr>
          <w:sz w:val="18"/>
          <w:lang w:val="es-ES"/>
        </w:rPr>
        <w:t xml:space="preserve">: </w:t>
      </w:r>
      <w:r>
        <w:rPr>
          <w:sz w:val="18"/>
          <w:lang w:val="es-AR"/>
        </w:rPr>
        <w:t>Consulta de Ediciones</w:t>
      </w:r>
    </w:p>
    <w:p w14:paraId="0ECD71EF" w14:textId="77777777" w:rsidR="004A2E20" w:rsidRDefault="004A2E20" w:rsidP="003C7F51">
      <w:pPr>
        <w:pStyle w:val="Ttulo4"/>
        <w:rPr>
          <w:noProof/>
          <w:lang w:val="es-ES"/>
        </w:rPr>
      </w:pPr>
      <w:bookmarkStart w:id="148" w:name="_Toc421462633"/>
      <w:r>
        <w:rPr>
          <w:noProof/>
          <w:lang w:val="es-ES"/>
        </w:rPr>
        <w:t>3.2 Creación de Ediciones</w:t>
      </w:r>
      <w:bookmarkEnd w:id="148"/>
    </w:p>
    <w:p w14:paraId="7A9886A8" w14:textId="77777777" w:rsidR="004A2E20" w:rsidRDefault="004A2E20" w:rsidP="004A2E20">
      <w:pPr>
        <w:pStyle w:val="Prrafodelista"/>
        <w:ind w:left="567" w:hanging="567"/>
        <w:rPr>
          <w:noProof/>
          <w:lang w:val="es-ES"/>
        </w:rPr>
      </w:pPr>
      <w:r>
        <w:rPr>
          <w:noProof/>
          <w:lang w:val="es-ES"/>
        </w:rPr>
        <w:t>3.2.1 Nueva Edición: Para  crear una una edición deberá seleccionar la opción “Agregar Edición”.</w:t>
      </w:r>
    </w:p>
    <w:p w14:paraId="4872DB02" w14:textId="77777777" w:rsidR="004A2E20" w:rsidRDefault="004A2E20" w:rsidP="004A2E20">
      <w:pPr>
        <w:pStyle w:val="Prrafodelista"/>
        <w:keepNext/>
        <w:ind w:left="567" w:hanging="567"/>
        <w:jc w:val="center"/>
      </w:pPr>
      <w:r>
        <w:rPr>
          <w:noProof/>
          <w:lang w:val="es-ES" w:eastAsia="es-ES"/>
        </w:rPr>
        <w:drawing>
          <wp:inline distT="0" distB="0" distL="0" distR="0" wp14:anchorId="75562031" wp14:editId="041DF9CE">
            <wp:extent cx="5943600" cy="1387475"/>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ueva edicion.JPG"/>
                    <pic:cNvPicPr/>
                  </pic:nvPicPr>
                  <pic:blipFill>
                    <a:blip r:embed="rId190">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7948BEDB" w14:textId="77777777" w:rsidR="004A2E20" w:rsidRPr="00DA0776" w:rsidRDefault="004A2E20" w:rsidP="004A2E20">
      <w:pPr>
        <w:pStyle w:val="Descripcin"/>
        <w:jc w:val="center"/>
        <w:rPr>
          <w:noProof/>
          <w:sz w:val="18"/>
          <w:lang w:val="es-AR"/>
        </w:rPr>
      </w:pPr>
      <w:r w:rsidRPr="00DA0776">
        <w:rPr>
          <w:sz w:val="18"/>
          <w:lang w:val="es-AR"/>
        </w:rPr>
        <w:t xml:space="preserve">Fig. </w:t>
      </w:r>
      <w:r w:rsidRPr="00DA0776">
        <w:rPr>
          <w:sz w:val="18"/>
          <w:lang w:val="es-AR"/>
        </w:rPr>
        <w:fldChar w:fldCharType="begin"/>
      </w:r>
      <w:r w:rsidRPr="00DA0776">
        <w:rPr>
          <w:sz w:val="18"/>
          <w:lang w:val="es-AR"/>
        </w:rPr>
        <w:instrText xml:space="preserve"> SEQ Fig. \* ARABIC </w:instrText>
      </w:r>
      <w:r w:rsidRPr="00DA0776">
        <w:rPr>
          <w:sz w:val="18"/>
          <w:lang w:val="es-AR"/>
        </w:rPr>
        <w:fldChar w:fldCharType="separate"/>
      </w:r>
      <w:r w:rsidR="00D66D5E">
        <w:rPr>
          <w:noProof/>
          <w:sz w:val="18"/>
          <w:lang w:val="es-AR"/>
        </w:rPr>
        <w:t>2</w:t>
      </w:r>
      <w:r w:rsidRPr="00DA0776">
        <w:rPr>
          <w:sz w:val="18"/>
          <w:lang w:val="es-AR"/>
        </w:rPr>
        <w:fldChar w:fldCharType="end"/>
      </w:r>
      <w:r>
        <w:rPr>
          <w:sz w:val="18"/>
          <w:lang w:val="es-AR"/>
        </w:rPr>
        <w:t xml:space="preserve">3: Nueva </w:t>
      </w:r>
      <w:r w:rsidRPr="00DA0776">
        <w:rPr>
          <w:sz w:val="18"/>
          <w:lang w:val="es-AR"/>
        </w:rPr>
        <w:t>Edición</w:t>
      </w:r>
    </w:p>
    <w:p w14:paraId="76CEBD4F" w14:textId="77777777" w:rsidR="004A2E20" w:rsidRDefault="004A2E20" w:rsidP="004A2E20">
      <w:pPr>
        <w:pStyle w:val="Prrafodelista"/>
        <w:ind w:left="567" w:hanging="567"/>
        <w:rPr>
          <w:noProof/>
          <w:lang w:val="es-ES"/>
        </w:rPr>
      </w:pPr>
    </w:p>
    <w:p w14:paraId="74417350" w14:textId="77777777" w:rsidR="004A2E20" w:rsidRDefault="004A2E20" w:rsidP="004A2E20">
      <w:pPr>
        <w:pStyle w:val="Prrafodelista"/>
        <w:ind w:left="567" w:hanging="567"/>
        <w:rPr>
          <w:noProof/>
          <w:lang w:val="es-ES"/>
        </w:rPr>
      </w:pPr>
      <w:r>
        <w:rPr>
          <w:noProof/>
          <w:lang w:val="es-ES"/>
        </w:rPr>
        <w:t>Una vez seleccionada dicha opción, se le solicita el ingreso de los siguientes datos:</w:t>
      </w:r>
    </w:p>
    <w:p w14:paraId="0DF1A865" w14:textId="77777777" w:rsidR="004A2E20" w:rsidRDefault="004A2E20" w:rsidP="004A2E20">
      <w:pPr>
        <w:pStyle w:val="Prrafodelista"/>
        <w:ind w:left="567" w:hanging="567"/>
        <w:rPr>
          <w:noProof/>
          <w:lang w:val="es-ES"/>
        </w:rPr>
      </w:pPr>
      <w:r>
        <w:rPr>
          <w:noProof/>
          <w:lang w:val="es-ES"/>
        </w:rPr>
        <w:t>-Nombre</w:t>
      </w:r>
    </w:p>
    <w:p w14:paraId="0AD5E690" w14:textId="77777777" w:rsidR="004A2E20" w:rsidRDefault="004A2E20" w:rsidP="004A2E20">
      <w:pPr>
        <w:pStyle w:val="Prrafodelista"/>
        <w:ind w:left="567" w:hanging="567"/>
        <w:rPr>
          <w:noProof/>
          <w:lang w:val="es-ES"/>
        </w:rPr>
      </w:pPr>
      <w:r>
        <w:rPr>
          <w:noProof/>
          <w:lang w:val="es-ES"/>
        </w:rPr>
        <w:t>-Tamaño (Fútbol 5, 6, 7, 8, 9, 10, 11)</w:t>
      </w:r>
    </w:p>
    <w:p w14:paraId="4AFADACF" w14:textId="77777777" w:rsidR="004A2E20" w:rsidRDefault="004A2E20" w:rsidP="004A2E20">
      <w:pPr>
        <w:pStyle w:val="Prrafodelista"/>
        <w:ind w:left="567" w:hanging="567"/>
        <w:rPr>
          <w:noProof/>
          <w:lang w:val="es-ES"/>
        </w:rPr>
      </w:pPr>
      <w:r>
        <w:rPr>
          <w:noProof/>
          <w:lang w:val="es-ES"/>
        </w:rPr>
        <w:t>-Superficie (Césped Natural, Césped Sintético, Tierra, Futsal)</w:t>
      </w:r>
    </w:p>
    <w:p w14:paraId="14A90F65" w14:textId="77777777" w:rsidR="004A2E20" w:rsidRDefault="004A2E20" w:rsidP="004A2E20">
      <w:pPr>
        <w:pStyle w:val="Prrafodelista"/>
        <w:ind w:left="567" w:hanging="567"/>
        <w:rPr>
          <w:noProof/>
          <w:lang w:val="es-ES"/>
        </w:rPr>
      </w:pPr>
      <w:r>
        <w:rPr>
          <w:noProof/>
          <w:lang w:val="es-ES"/>
        </w:rPr>
        <w:t>-Género (Masculino - Femenino)</w:t>
      </w:r>
    </w:p>
    <w:p w14:paraId="34C04127" w14:textId="77777777" w:rsidR="004A2E20" w:rsidRDefault="004A2E20" w:rsidP="004A2E20">
      <w:pPr>
        <w:pStyle w:val="Prrafodelista"/>
        <w:ind w:left="567" w:hanging="567"/>
        <w:rPr>
          <w:noProof/>
          <w:lang w:val="es-ES"/>
        </w:rPr>
      </w:pPr>
      <w:r>
        <w:rPr>
          <w:noProof/>
          <w:lang w:val="es-ES"/>
        </w:rPr>
        <w:t>-Sistema de Puntuación (Puntos a asignar a partido Ganado, Empatado y Perdido)</w:t>
      </w:r>
    </w:p>
    <w:p w14:paraId="4E903621" w14:textId="77777777" w:rsidR="004A2E20" w:rsidRDefault="004A2E20" w:rsidP="004A2E20">
      <w:pPr>
        <w:pStyle w:val="Prrafodelista"/>
        <w:ind w:left="0"/>
        <w:rPr>
          <w:noProof/>
          <w:lang w:val="es-ES"/>
        </w:rPr>
      </w:pPr>
      <w:r w:rsidRPr="009050C9">
        <w:rPr>
          <w:noProof/>
          <w:lang w:val="es-ES"/>
        </w:rPr>
        <w:t>Luego debe p</w:t>
      </w:r>
      <w:r>
        <w:rPr>
          <w:noProof/>
          <w:lang w:val="es-ES"/>
        </w:rPr>
        <w:t>resionar el botón “Guardar” para Confirmar la operación.</w:t>
      </w:r>
    </w:p>
    <w:p w14:paraId="0D797C57" w14:textId="77777777" w:rsidR="004A2E20" w:rsidRDefault="004A2E20" w:rsidP="004A2E20">
      <w:pPr>
        <w:pStyle w:val="Prrafodelista"/>
        <w:ind w:left="567" w:hanging="567"/>
        <w:rPr>
          <w:noProof/>
          <w:lang w:val="es-ES"/>
        </w:rPr>
      </w:pPr>
    </w:p>
    <w:p w14:paraId="08A3BBBF" w14:textId="77777777" w:rsidR="004A2E20" w:rsidRDefault="004A2E20" w:rsidP="004A2E20">
      <w:pPr>
        <w:pStyle w:val="Prrafodelista"/>
        <w:keepNext/>
        <w:ind w:left="567" w:hanging="567"/>
        <w:jc w:val="center"/>
      </w:pPr>
      <w:r>
        <w:rPr>
          <w:noProof/>
          <w:lang w:val="es-ES" w:eastAsia="es-ES"/>
        </w:rPr>
        <w:lastRenderedPageBreak/>
        <w:drawing>
          <wp:inline distT="0" distB="0" distL="0" distR="0" wp14:anchorId="0D050D02" wp14:editId="15D0CFE9">
            <wp:extent cx="4114800" cy="3390314"/>
            <wp:effectExtent l="19050" t="19050" r="19050" b="196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regarEdicion.PNG"/>
                    <pic:cNvPicPr/>
                  </pic:nvPicPr>
                  <pic:blipFill>
                    <a:blip r:embed="rId191">
                      <a:extLst>
                        <a:ext uri="{28A0092B-C50C-407E-A947-70E740481C1C}">
                          <a14:useLocalDpi xmlns:a14="http://schemas.microsoft.com/office/drawing/2010/main" val="0"/>
                        </a:ext>
                      </a:extLst>
                    </a:blip>
                    <a:stretch>
                      <a:fillRect/>
                    </a:stretch>
                  </pic:blipFill>
                  <pic:spPr>
                    <a:xfrm>
                      <a:off x="0" y="0"/>
                      <a:ext cx="4125969" cy="3399516"/>
                    </a:xfrm>
                    <a:prstGeom prst="rect">
                      <a:avLst/>
                    </a:prstGeom>
                    <a:ln w="15875">
                      <a:solidFill>
                        <a:schemeClr val="bg1">
                          <a:lumMod val="50000"/>
                        </a:schemeClr>
                      </a:solidFill>
                    </a:ln>
                  </pic:spPr>
                </pic:pic>
              </a:graphicData>
            </a:graphic>
          </wp:inline>
        </w:drawing>
      </w:r>
    </w:p>
    <w:p w14:paraId="0C665353" w14:textId="77777777" w:rsidR="004A2E20" w:rsidRPr="001A392F" w:rsidRDefault="004A2E20" w:rsidP="004A2E20">
      <w:pPr>
        <w:pStyle w:val="Descripcin"/>
        <w:jc w:val="center"/>
        <w:rPr>
          <w:noProof/>
          <w:sz w:val="18"/>
          <w:lang w:val="es-AR"/>
        </w:rPr>
      </w:pPr>
      <w:r>
        <w:rPr>
          <w:sz w:val="18"/>
          <w:lang w:val="es-AR"/>
        </w:rPr>
        <w:t>Fig. 24</w:t>
      </w:r>
      <w:r w:rsidRPr="001A392F">
        <w:rPr>
          <w:sz w:val="18"/>
          <w:lang w:val="es-AR"/>
        </w:rPr>
        <w:t xml:space="preserve">: </w:t>
      </w:r>
      <w:r>
        <w:rPr>
          <w:sz w:val="18"/>
          <w:lang w:val="es-AR"/>
        </w:rPr>
        <w:t>Alta de Edición</w:t>
      </w:r>
    </w:p>
    <w:p w14:paraId="4C974ED3" w14:textId="77777777" w:rsidR="004A2E20" w:rsidRDefault="004A2E20" w:rsidP="004A2E20">
      <w:pPr>
        <w:pStyle w:val="Prrafodelista"/>
        <w:ind w:left="567"/>
        <w:rPr>
          <w:noProof/>
          <w:lang w:val="es-ES"/>
        </w:rPr>
      </w:pPr>
    </w:p>
    <w:p w14:paraId="63B7CCEB" w14:textId="77777777" w:rsidR="004A2E20" w:rsidRDefault="004A2E20" w:rsidP="003C7F51">
      <w:pPr>
        <w:pStyle w:val="Ttulo4"/>
        <w:rPr>
          <w:noProof/>
          <w:lang w:val="es-ES"/>
        </w:rPr>
      </w:pPr>
      <w:bookmarkStart w:id="149" w:name="_Toc421462634"/>
      <w:r>
        <w:rPr>
          <w:noProof/>
          <w:lang w:val="es-ES"/>
        </w:rPr>
        <w:t>3.3 Modificación de Edición</w:t>
      </w:r>
      <w:bookmarkEnd w:id="149"/>
    </w:p>
    <w:p w14:paraId="1D3D2C2A" w14:textId="77777777" w:rsidR="004A2E20" w:rsidRDefault="004A2E20" w:rsidP="004A2E20">
      <w:pPr>
        <w:pStyle w:val="Prrafodelista"/>
        <w:ind w:left="0"/>
        <w:rPr>
          <w:noProof/>
          <w:lang w:val="es-ES"/>
        </w:rPr>
      </w:pPr>
      <w:r>
        <w:rPr>
          <w:noProof/>
          <w:lang w:val="es-ES"/>
        </w:rPr>
        <w:t>3.3.1. Se podrá modificar los datos de una edición. Para ello en la edición elegida, deberá seleccionar la opción que contiene el lápiz.</w:t>
      </w:r>
    </w:p>
    <w:p w14:paraId="4ED40419" w14:textId="77777777" w:rsidR="004A2E20" w:rsidRDefault="004A2E20" w:rsidP="004A2E20">
      <w:pPr>
        <w:pStyle w:val="Prrafodelista"/>
        <w:ind w:left="567"/>
        <w:rPr>
          <w:b/>
          <w:bCs/>
          <w:color w:val="4A7B29" w:themeColor="text2" w:themeShade="BF"/>
          <w:sz w:val="18"/>
          <w:szCs w:val="16"/>
          <w:lang w:val="es-AR"/>
        </w:rPr>
      </w:pPr>
    </w:p>
    <w:p w14:paraId="36AE1FCE" w14:textId="77777777" w:rsidR="004A2E20" w:rsidRDefault="004A2E20" w:rsidP="004A2E20">
      <w:pPr>
        <w:pStyle w:val="Prrafodelista"/>
        <w:ind w:left="567"/>
        <w:rPr>
          <w:b/>
          <w:bCs/>
          <w:color w:val="4A7B29" w:themeColor="text2" w:themeShade="BF"/>
          <w:sz w:val="18"/>
          <w:szCs w:val="16"/>
          <w:lang w:val="es-AR"/>
        </w:rPr>
      </w:pPr>
      <w:r>
        <w:rPr>
          <w:b/>
          <w:bCs/>
          <w:noProof/>
          <w:color w:val="4A7B29" w:themeColor="text2" w:themeShade="BF"/>
          <w:sz w:val="18"/>
          <w:szCs w:val="16"/>
          <w:lang w:val="es-ES" w:eastAsia="es-ES"/>
        </w:rPr>
        <w:drawing>
          <wp:inline distT="0" distB="0" distL="0" distR="0" wp14:anchorId="06C4CA61" wp14:editId="4694AF93">
            <wp:extent cx="5943600" cy="1390650"/>
            <wp:effectExtent l="19050" t="19050" r="19050" b="190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dificar edicion.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1390650"/>
                    </a:xfrm>
                    <a:prstGeom prst="rect">
                      <a:avLst/>
                    </a:prstGeom>
                    <a:ln w="19050">
                      <a:solidFill>
                        <a:schemeClr val="bg1">
                          <a:lumMod val="50000"/>
                        </a:schemeClr>
                      </a:solidFill>
                    </a:ln>
                  </pic:spPr>
                </pic:pic>
              </a:graphicData>
            </a:graphic>
          </wp:inline>
        </w:drawing>
      </w:r>
    </w:p>
    <w:p w14:paraId="5106EAD1" w14:textId="77777777" w:rsidR="004A2E20" w:rsidRDefault="004A2E20" w:rsidP="004A2E20">
      <w:pPr>
        <w:pStyle w:val="Prrafodelista"/>
        <w:ind w:left="567"/>
        <w:rPr>
          <w:noProof/>
          <w:lang w:val="es-ES"/>
        </w:rPr>
      </w:pPr>
    </w:p>
    <w:p w14:paraId="116B2A9F" w14:textId="77777777" w:rsidR="004A2E20" w:rsidRPr="001A392F" w:rsidRDefault="004A2E20" w:rsidP="004A2E20">
      <w:pPr>
        <w:pStyle w:val="Descripcin"/>
        <w:jc w:val="center"/>
        <w:rPr>
          <w:noProof/>
          <w:sz w:val="18"/>
          <w:lang w:val="es-AR"/>
        </w:rPr>
      </w:pPr>
      <w:r>
        <w:rPr>
          <w:sz w:val="18"/>
          <w:lang w:val="es-AR"/>
        </w:rPr>
        <w:t>Fig. 25</w:t>
      </w:r>
      <w:r w:rsidRPr="001A392F">
        <w:rPr>
          <w:sz w:val="18"/>
          <w:lang w:val="es-AR"/>
        </w:rPr>
        <w:t xml:space="preserve">: </w:t>
      </w:r>
      <w:r>
        <w:rPr>
          <w:sz w:val="18"/>
          <w:lang w:val="es-AR"/>
        </w:rPr>
        <w:t>Modificación de Edición</w:t>
      </w:r>
    </w:p>
    <w:p w14:paraId="574ECF4E" w14:textId="77777777" w:rsidR="004A2E20" w:rsidRDefault="004A2E20" w:rsidP="004A2E20">
      <w:pPr>
        <w:pStyle w:val="Prrafodelista"/>
        <w:ind w:left="567"/>
        <w:rPr>
          <w:noProof/>
          <w:lang w:val="es-ES"/>
        </w:rPr>
      </w:pPr>
    </w:p>
    <w:p w14:paraId="0573D05C" w14:textId="77777777" w:rsidR="004A2E20" w:rsidRDefault="004A2E20" w:rsidP="004A2E20">
      <w:pPr>
        <w:pStyle w:val="Prrafodelista"/>
        <w:ind w:left="0"/>
        <w:rPr>
          <w:noProof/>
          <w:lang w:val="es-ES"/>
        </w:rPr>
      </w:pPr>
      <w:r>
        <w:rPr>
          <w:noProof/>
          <w:lang w:val="es-ES"/>
        </w:rPr>
        <w:t>3.3.2 Una vez seleccionada la opción, se le abrirá una ventana que permitirá modificar los datos de la edición. Se podrán modificar todos los datos de la Edición.</w:t>
      </w:r>
    </w:p>
    <w:p w14:paraId="470D17E9" w14:textId="77777777" w:rsidR="004A2E20" w:rsidRDefault="004A2E20" w:rsidP="004A2E20">
      <w:pPr>
        <w:pStyle w:val="Prrafodelista"/>
        <w:ind w:left="0"/>
        <w:rPr>
          <w:noProof/>
          <w:lang w:val="es-ES"/>
        </w:rPr>
      </w:pPr>
    </w:p>
    <w:p w14:paraId="5C5B3237" w14:textId="77777777" w:rsidR="004A2E20" w:rsidRDefault="004A2E20" w:rsidP="004A2E20">
      <w:pPr>
        <w:pStyle w:val="Prrafodelista"/>
        <w:keepNext/>
        <w:ind w:left="0"/>
        <w:jc w:val="center"/>
      </w:pPr>
      <w:r>
        <w:rPr>
          <w:noProof/>
          <w:lang w:val="es-ES" w:eastAsia="es-ES"/>
        </w:rPr>
        <w:lastRenderedPageBreak/>
        <w:drawing>
          <wp:inline distT="0" distB="0" distL="0" distR="0" wp14:anchorId="5120670E" wp14:editId="631E56F4">
            <wp:extent cx="4505325" cy="3656274"/>
            <wp:effectExtent l="19050" t="19050" r="9525" b="209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dificarEdicion.png"/>
                    <pic:cNvPicPr/>
                  </pic:nvPicPr>
                  <pic:blipFill>
                    <a:blip r:embed="rId193">
                      <a:extLst>
                        <a:ext uri="{28A0092B-C50C-407E-A947-70E740481C1C}">
                          <a14:useLocalDpi xmlns:a14="http://schemas.microsoft.com/office/drawing/2010/main" val="0"/>
                        </a:ext>
                      </a:extLst>
                    </a:blip>
                    <a:stretch>
                      <a:fillRect/>
                    </a:stretch>
                  </pic:blipFill>
                  <pic:spPr>
                    <a:xfrm>
                      <a:off x="0" y="0"/>
                      <a:ext cx="4511201" cy="3661043"/>
                    </a:xfrm>
                    <a:prstGeom prst="rect">
                      <a:avLst/>
                    </a:prstGeom>
                    <a:ln w="15875">
                      <a:solidFill>
                        <a:schemeClr val="bg1">
                          <a:lumMod val="50000"/>
                        </a:schemeClr>
                      </a:solidFill>
                    </a:ln>
                  </pic:spPr>
                </pic:pic>
              </a:graphicData>
            </a:graphic>
          </wp:inline>
        </w:drawing>
      </w:r>
    </w:p>
    <w:p w14:paraId="31A24963" w14:textId="77777777" w:rsidR="004A2E20" w:rsidRDefault="004A2E20" w:rsidP="004A2E20">
      <w:pPr>
        <w:pStyle w:val="Descripcin"/>
        <w:jc w:val="center"/>
        <w:rPr>
          <w:sz w:val="18"/>
          <w:lang w:val="es-AR"/>
        </w:rPr>
      </w:pPr>
      <w:r w:rsidRPr="002D535F">
        <w:rPr>
          <w:sz w:val="18"/>
          <w:lang w:val="es-AR"/>
        </w:rPr>
        <w:t>Fig. 2</w:t>
      </w:r>
      <w:r>
        <w:rPr>
          <w:sz w:val="18"/>
          <w:lang w:val="es-AR"/>
        </w:rPr>
        <w:t>6</w:t>
      </w:r>
      <w:r w:rsidRPr="002D535F">
        <w:rPr>
          <w:sz w:val="18"/>
          <w:lang w:val="es-AR"/>
        </w:rPr>
        <w:t>: Modi</w:t>
      </w:r>
      <w:r>
        <w:rPr>
          <w:sz w:val="18"/>
          <w:lang w:val="es-AR"/>
        </w:rPr>
        <w:t>f</w:t>
      </w:r>
      <w:r w:rsidRPr="002D535F">
        <w:rPr>
          <w:sz w:val="18"/>
          <w:lang w:val="es-AR"/>
        </w:rPr>
        <w:t>icación de Edición</w:t>
      </w:r>
    </w:p>
    <w:p w14:paraId="39E639E6" w14:textId="77777777" w:rsidR="004A2E20" w:rsidRDefault="004A2E20" w:rsidP="004A2E20">
      <w:pPr>
        <w:rPr>
          <w:lang w:val="es-AR"/>
        </w:rPr>
      </w:pPr>
    </w:p>
    <w:p w14:paraId="50480BB7" w14:textId="77777777" w:rsidR="004A2E20" w:rsidRPr="002D535F" w:rsidRDefault="004A2E20" w:rsidP="004A2E20">
      <w:pPr>
        <w:rPr>
          <w:lang w:val="es-AR"/>
        </w:rPr>
      </w:pPr>
    </w:p>
    <w:p w14:paraId="76F6392E" w14:textId="77777777" w:rsidR="004A2E20" w:rsidRDefault="004A2E20" w:rsidP="003C7F51">
      <w:pPr>
        <w:pStyle w:val="Ttulo4"/>
        <w:rPr>
          <w:noProof/>
          <w:lang w:val="es-ES"/>
        </w:rPr>
      </w:pPr>
      <w:bookmarkStart w:id="150" w:name="_Toc421462635"/>
      <w:r>
        <w:rPr>
          <w:noProof/>
          <w:lang w:val="es-ES"/>
        </w:rPr>
        <w:t>3.4 Eliminación de Edición</w:t>
      </w:r>
      <w:bookmarkEnd w:id="150"/>
    </w:p>
    <w:p w14:paraId="5EFC8169" w14:textId="77777777" w:rsidR="004A2E20" w:rsidRDefault="004A2E20" w:rsidP="004A2E20">
      <w:pPr>
        <w:pStyle w:val="Prrafodelista"/>
        <w:ind w:left="0"/>
        <w:rPr>
          <w:noProof/>
          <w:lang w:val="es-ES"/>
        </w:rPr>
      </w:pPr>
      <w:r>
        <w:rPr>
          <w:noProof/>
          <w:lang w:val="es-ES"/>
        </w:rPr>
        <w:t>3.4.1 Para eliminar una edición, deberá dirigirse a la lista de ediciones. De la edición que desea eliminar, deberá seleccionar la opción que contiene un cruz, tal como se muestra en la siguiente imagen.</w:t>
      </w:r>
    </w:p>
    <w:p w14:paraId="17FD81F9" w14:textId="77777777" w:rsidR="004A2E20" w:rsidRDefault="004A2E20" w:rsidP="004A2E20">
      <w:pPr>
        <w:pStyle w:val="Prrafodelista"/>
        <w:ind w:left="0"/>
        <w:rPr>
          <w:noProof/>
          <w:lang w:val="es-ES"/>
        </w:rPr>
      </w:pPr>
    </w:p>
    <w:p w14:paraId="736FE55A" w14:textId="77777777" w:rsidR="004A2E20" w:rsidRDefault="004A2E20" w:rsidP="004A2E20">
      <w:pPr>
        <w:pStyle w:val="Prrafodelista"/>
        <w:keepNext/>
        <w:ind w:left="0"/>
        <w:jc w:val="center"/>
      </w:pPr>
      <w:r>
        <w:rPr>
          <w:noProof/>
          <w:lang w:val="es-ES" w:eastAsia="es-ES"/>
        </w:rPr>
        <w:drawing>
          <wp:inline distT="0" distB="0" distL="0" distR="0" wp14:anchorId="1DFACACD" wp14:editId="3942CD20">
            <wp:extent cx="5943600" cy="1426845"/>
            <wp:effectExtent l="19050" t="19050" r="19050" b="209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liminar edicion.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1426845"/>
                    </a:xfrm>
                    <a:prstGeom prst="rect">
                      <a:avLst/>
                    </a:prstGeom>
                    <a:ln w="19050">
                      <a:solidFill>
                        <a:schemeClr val="bg1">
                          <a:lumMod val="50000"/>
                        </a:schemeClr>
                      </a:solidFill>
                    </a:ln>
                  </pic:spPr>
                </pic:pic>
              </a:graphicData>
            </a:graphic>
          </wp:inline>
        </w:drawing>
      </w:r>
    </w:p>
    <w:p w14:paraId="26BE9ADE" w14:textId="77777777" w:rsidR="004A2E20" w:rsidRPr="002D535F" w:rsidRDefault="004A2E20" w:rsidP="004A2E20">
      <w:pPr>
        <w:pStyle w:val="Descripcin"/>
        <w:jc w:val="center"/>
        <w:rPr>
          <w:noProof/>
          <w:sz w:val="18"/>
          <w:lang w:val="es-AR"/>
        </w:rPr>
      </w:pPr>
      <w:r>
        <w:rPr>
          <w:sz w:val="18"/>
          <w:lang w:val="es-AR"/>
        </w:rPr>
        <w:t>Fig. 27</w:t>
      </w:r>
      <w:r w:rsidRPr="002D535F">
        <w:rPr>
          <w:sz w:val="18"/>
          <w:lang w:val="es-AR"/>
        </w:rPr>
        <w:t>: Eliminación de Edición</w:t>
      </w:r>
    </w:p>
    <w:p w14:paraId="79480326" w14:textId="77777777" w:rsidR="004A2E20" w:rsidRDefault="004A2E20" w:rsidP="004A2E20">
      <w:pPr>
        <w:pStyle w:val="Prrafodelista"/>
        <w:ind w:left="567" w:hanging="567"/>
        <w:rPr>
          <w:noProof/>
          <w:lang w:val="es-ES"/>
        </w:rPr>
      </w:pPr>
    </w:p>
    <w:p w14:paraId="5AADB41A" w14:textId="77777777" w:rsidR="004A2E20" w:rsidRDefault="004A2E20" w:rsidP="004A2E20">
      <w:pPr>
        <w:pStyle w:val="Prrafodelista"/>
        <w:ind w:left="0"/>
        <w:rPr>
          <w:noProof/>
          <w:lang w:val="es-ES"/>
        </w:rPr>
      </w:pPr>
      <w:r>
        <w:rPr>
          <w:noProof/>
          <w:lang w:val="es-ES"/>
        </w:rPr>
        <w:t>2.4.2 La Eliminación de la edición está permitida si no se ha configurado o ya ha comenzado a jugador. Es decir que solo permite la eliminación de la edición si su estado en “Registrada”. Pide confirmación de eliminación.</w:t>
      </w:r>
    </w:p>
    <w:p w14:paraId="54E3277B" w14:textId="77777777" w:rsidR="004A2E20" w:rsidRDefault="004A2E20" w:rsidP="004A2E20">
      <w:pPr>
        <w:pStyle w:val="Prrafodelista"/>
        <w:ind w:left="0"/>
        <w:jc w:val="center"/>
        <w:rPr>
          <w:noProof/>
          <w:lang w:val="es-ES"/>
        </w:rPr>
      </w:pPr>
    </w:p>
    <w:p w14:paraId="296E71F3" w14:textId="77777777" w:rsidR="004A2E20" w:rsidRDefault="004A2E20" w:rsidP="004A2E20">
      <w:pPr>
        <w:pStyle w:val="Prrafodelista"/>
        <w:keepNext/>
        <w:ind w:left="0"/>
        <w:jc w:val="center"/>
      </w:pPr>
      <w:r>
        <w:rPr>
          <w:noProof/>
          <w:lang w:val="es-ES" w:eastAsia="es-ES"/>
        </w:rPr>
        <w:drawing>
          <wp:inline distT="0" distB="0" distL="0" distR="0" wp14:anchorId="52C4165F" wp14:editId="479B1ADF">
            <wp:extent cx="2800741" cy="1838582"/>
            <wp:effectExtent l="19050" t="19050" r="19050"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firmacionEliminacionEdicion.png"/>
                    <pic:cNvPicPr/>
                  </pic:nvPicPr>
                  <pic:blipFill>
                    <a:blip r:embed="rId195">
                      <a:extLst>
                        <a:ext uri="{28A0092B-C50C-407E-A947-70E740481C1C}">
                          <a14:useLocalDpi xmlns:a14="http://schemas.microsoft.com/office/drawing/2010/main" val="0"/>
                        </a:ext>
                      </a:extLst>
                    </a:blip>
                    <a:stretch>
                      <a:fillRect/>
                    </a:stretch>
                  </pic:blipFill>
                  <pic:spPr>
                    <a:xfrm>
                      <a:off x="0" y="0"/>
                      <a:ext cx="2800741" cy="1838582"/>
                    </a:xfrm>
                    <a:prstGeom prst="rect">
                      <a:avLst/>
                    </a:prstGeom>
                    <a:ln w="15875">
                      <a:solidFill>
                        <a:schemeClr val="bg1">
                          <a:lumMod val="50000"/>
                        </a:schemeClr>
                      </a:solidFill>
                    </a:ln>
                  </pic:spPr>
                </pic:pic>
              </a:graphicData>
            </a:graphic>
          </wp:inline>
        </w:drawing>
      </w:r>
    </w:p>
    <w:p w14:paraId="0D165012" w14:textId="77777777" w:rsidR="004A2E20" w:rsidRDefault="004A2E20" w:rsidP="004A2E20">
      <w:pPr>
        <w:pStyle w:val="Descripcin"/>
        <w:jc w:val="center"/>
        <w:rPr>
          <w:sz w:val="18"/>
          <w:lang w:val="es-AR"/>
        </w:rPr>
      </w:pPr>
      <w:r>
        <w:rPr>
          <w:sz w:val="18"/>
          <w:lang w:val="es-AR"/>
        </w:rPr>
        <w:t>Fig. 28</w:t>
      </w:r>
      <w:r w:rsidRPr="002D535F">
        <w:rPr>
          <w:sz w:val="18"/>
          <w:lang w:val="es-AR"/>
        </w:rPr>
        <w:t>: Eliminación de Edición</w:t>
      </w:r>
    </w:p>
    <w:p w14:paraId="2C0A7F62" w14:textId="77777777" w:rsidR="004A2E20" w:rsidRDefault="004A2E20" w:rsidP="004A2E20">
      <w:pPr>
        <w:rPr>
          <w:lang w:val="es-AR"/>
        </w:rPr>
      </w:pPr>
    </w:p>
    <w:p w14:paraId="29C598F6" w14:textId="77777777" w:rsidR="004A2E20" w:rsidRPr="00520991" w:rsidRDefault="004A2E20" w:rsidP="003C7F51">
      <w:pPr>
        <w:pStyle w:val="Ttulo4"/>
        <w:rPr>
          <w:lang w:val="es-AR"/>
        </w:rPr>
      </w:pPr>
      <w:bookmarkStart w:id="151" w:name="_Toc421462636"/>
      <w:r>
        <w:rPr>
          <w:lang w:val="es-AR"/>
        </w:rPr>
        <w:t>3.5 Cancelación de Edición</w:t>
      </w:r>
      <w:bookmarkEnd w:id="151"/>
    </w:p>
    <w:p w14:paraId="1C89DE5A" w14:textId="77777777" w:rsidR="004A2E20" w:rsidRDefault="004A2E20" w:rsidP="004A2E20">
      <w:pPr>
        <w:rPr>
          <w:noProof/>
          <w:lang w:val="es-ES"/>
        </w:rPr>
      </w:pPr>
      <w:r>
        <w:rPr>
          <w:noProof/>
          <w:lang w:val="es-ES"/>
        </w:rPr>
        <w:t>Para la cancelación de la edición, se deberá seleccionar la opción “Cancelar Edición”.</w:t>
      </w:r>
    </w:p>
    <w:p w14:paraId="7023D305" w14:textId="77777777" w:rsidR="004A2E20" w:rsidRDefault="004A2E20" w:rsidP="004A2E20">
      <w:pPr>
        <w:rPr>
          <w:noProof/>
          <w:lang w:val="es-ES"/>
        </w:rPr>
      </w:pPr>
      <w:r>
        <w:rPr>
          <w:noProof/>
          <w:lang w:val="es-ES" w:eastAsia="es-ES"/>
        </w:rPr>
        <w:drawing>
          <wp:inline distT="0" distB="0" distL="0" distR="0" wp14:anchorId="2462A71E" wp14:editId="77B1F606">
            <wp:extent cx="5943600" cy="1426845"/>
            <wp:effectExtent l="19050" t="19050" r="19050" b="209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ncelar edicion.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426845"/>
                    </a:xfrm>
                    <a:prstGeom prst="rect">
                      <a:avLst/>
                    </a:prstGeom>
                    <a:ln w="12700">
                      <a:solidFill>
                        <a:schemeClr val="bg1">
                          <a:lumMod val="50000"/>
                        </a:schemeClr>
                      </a:solidFill>
                    </a:ln>
                  </pic:spPr>
                </pic:pic>
              </a:graphicData>
            </a:graphic>
          </wp:inline>
        </w:drawing>
      </w:r>
    </w:p>
    <w:p w14:paraId="29636D17" w14:textId="77777777" w:rsidR="004A2E20" w:rsidRDefault="004A2E20" w:rsidP="004A2E20">
      <w:pPr>
        <w:pStyle w:val="Descripcin"/>
        <w:jc w:val="center"/>
        <w:rPr>
          <w:sz w:val="18"/>
          <w:lang w:val="es-AR"/>
        </w:rPr>
      </w:pPr>
      <w:r>
        <w:rPr>
          <w:sz w:val="18"/>
          <w:lang w:val="es-AR"/>
        </w:rPr>
        <w:t>Fig. 29</w:t>
      </w:r>
      <w:r w:rsidRPr="002D535F">
        <w:rPr>
          <w:sz w:val="18"/>
          <w:lang w:val="es-AR"/>
        </w:rPr>
        <w:t xml:space="preserve">: </w:t>
      </w:r>
      <w:r>
        <w:rPr>
          <w:sz w:val="18"/>
          <w:lang w:val="es-AR"/>
        </w:rPr>
        <w:t>Cancelación</w:t>
      </w:r>
      <w:r w:rsidRPr="002D535F">
        <w:rPr>
          <w:sz w:val="18"/>
          <w:lang w:val="es-AR"/>
        </w:rPr>
        <w:t xml:space="preserve"> de Edición</w:t>
      </w:r>
    </w:p>
    <w:p w14:paraId="665CD203" w14:textId="77777777" w:rsidR="004A2E20" w:rsidRDefault="004A2E20" w:rsidP="004A2E20">
      <w:pPr>
        <w:rPr>
          <w:noProof/>
          <w:lang w:val="es-ES"/>
        </w:rPr>
      </w:pPr>
    </w:p>
    <w:p w14:paraId="11F1A1F2" w14:textId="77777777" w:rsidR="004A2E20" w:rsidRDefault="004A2E20" w:rsidP="003C7F51">
      <w:pPr>
        <w:pStyle w:val="Ttulo4"/>
        <w:rPr>
          <w:noProof/>
          <w:lang w:val="es-ES"/>
        </w:rPr>
      </w:pPr>
      <w:bookmarkStart w:id="152" w:name="_Toc421462637"/>
      <w:r>
        <w:rPr>
          <w:noProof/>
          <w:lang w:val="es-ES"/>
        </w:rPr>
        <w:t>3.6 Configuración de Edición</w:t>
      </w:r>
      <w:bookmarkEnd w:id="152"/>
    </w:p>
    <w:p w14:paraId="7DDE871E" w14:textId="77777777" w:rsidR="004A2E20" w:rsidRDefault="004A2E20" w:rsidP="004A2E20">
      <w:pPr>
        <w:rPr>
          <w:lang w:val="es-ES"/>
        </w:rPr>
      </w:pPr>
      <w:r>
        <w:rPr>
          <w:lang w:val="es-ES"/>
        </w:rPr>
        <w:t>Una vez creada la edición, ésta se creará con el estado Registrada, para configurarla se deberá seleccionar la opción “Configurar Edición”.</w:t>
      </w:r>
    </w:p>
    <w:p w14:paraId="5CF291AB" w14:textId="77777777" w:rsidR="004A2E20" w:rsidRDefault="004A2E20" w:rsidP="004A2E20">
      <w:pPr>
        <w:rPr>
          <w:lang w:val="es-ES"/>
        </w:rPr>
      </w:pPr>
      <w:r>
        <w:rPr>
          <w:noProof/>
          <w:lang w:val="es-ES" w:eastAsia="es-ES"/>
        </w:rPr>
        <w:drawing>
          <wp:inline distT="0" distB="0" distL="0" distR="0" wp14:anchorId="01383301" wp14:editId="6409535A">
            <wp:extent cx="5943600" cy="1055370"/>
            <wp:effectExtent l="19050" t="19050" r="19050" b="1143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figurar edicion.JPG"/>
                    <pic:cNvPicPr/>
                  </pic:nvPicPr>
                  <pic:blipFill>
                    <a:blip r:embed="rId197">
                      <a:extLst>
                        <a:ext uri="{28A0092B-C50C-407E-A947-70E740481C1C}">
                          <a14:useLocalDpi xmlns:a14="http://schemas.microsoft.com/office/drawing/2010/main" val="0"/>
                        </a:ext>
                      </a:extLst>
                    </a:blip>
                    <a:stretch>
                      <a:fillRect/>
                    </a:stretch>
                  </pic:blipFill>
                  <pic:spPr>
                    <a:xfrm>
                      <a:off x="0" y="0"/>
                      <a:ext cx="5943600" cy="1055370"/>
                    </a:xfrm>
                    <a:prstGeom prst="rect">
                      <a:avLst/>
                    </a:prstGeom>
                    <a:ln w="12700">
                      <a:solidFill>
                        <a:schemeClr val="bg1">
                          <a:lumMod val="50000"/>
                        </a:schemeClr>
                      </a:solidFill>
                    </a:ln>
                  </pic:spPr>
                </pic:pic>
              </a:graphicData>
            </a:graphic>
          </wp:inline>
        </w:drawing>
      </w:r>
    </w:p>
    <w:p w14:paraId="60CB2C0E" w14:textId="77777777" w:rsidR="004A2E20" w:rsidRDefault="004A2E20" w:rsidP="004A2E20">
      <w:pPr>
        <w:pStyle w:val="Descripcin"/>
        <w:jc w:val="center"/>
        <w:rPr>
          <w:sz w:val="18"/>
          <w:lang w:val="es-AR"/>
        </w:rPr>
      </w:pPr>
      <w:r>
        <w:rPr>
          <w:sz w:val="18"/>
          <w:lang w:val="es-AR"/>
        </w:rPr>
        <w:t>Fig. 29</w:t>
      </w:r>
      <w:r w:rsidRPr="002D535F">
        <w:rPr>
          <w:sz w:val="18"/>
          <w:lang w:val="es-AR"/>
        </w:rPr>
        <w:t xml:space="preserve">: </w:t>
      </w:r>
      <w:r>
        <w:rPr>
          <w:sz w:val="18"/>
          <w:lang w:val="es-AR"/>
        </w:rPr>
        <w:t>Configuración</w:t>
      </w:r>
      <w:r w:rsidRPr="002D535F">
        <w:rPr>
          <w:sz w:val="18"/>
          <w:lang w:val="es-AR"/>
        </w:rPr>
        <w:t xml:space="preserve"> de Edición</w:t>
      </w:r>
    </w:p>
    <w:p w14:paraId="6D65F43E" w14:textId="77777777" w:rsidR="004A2E20" w:rsidRDefault="004A2E20" w:rsidP="004A2E20">
      <w:pPr>
        <w:rPr>
          <w:lang w:val="es-AR"/>
        </w:rPr>
      </w:pPr>
    </w:p>
    <w:p w14:paraId="7B57E296" w14:textId="77777777" w:rsidR="004A2E20" w:rsidRDefault="004A2E20" w:rsidP="004A2E20">
      <w:pPr>
        <w:rPr>
          <w:lang w:val="es-AR"/>
        </w:rPr>
      </w:pPr>
      <w:r>
        <w:rPr>
          <w:lang w:val="es-AR"/>
        </w:rPr>
        <w:lastRenderedPageBreak/>
        <w:t xml:space="preserve">Una vez seleccionada dicha opción, se abrirá un </w:t>
      </w:r>
      <w:r w:rsidRPr="000858CF">
        <w:rPr>
          <w:b/>
          <w:lang w:val="es-AR"/>
        </w:rPr>
        <w:t>Asistente de configuración</w:t>
      </w:r>
      <w:r>
        <w:rPr>
          <w:lang w:val="es-AR"/>
        </w:rPr>
        <w:t>:</w:t>
      </w:r>
    </w:p>
    <w:p w14:paraId="759C7C44" w14:textId="77777777" w:rsidR="004A2E20" w:rsidRPr="000858CF" w:rsidRDefault="004A2E20" w:rsidP="004A2E20">
      <w:pPr>
        <w:rPr>
          <w:b/>
          <w:color w:val="37A76F" w:themeColor="accent3"/>
          <w:lang w:val="es-AR"/>
        </w:rPr>
      </w:pPr>
      <w:r w:rsidRPr="000858CF">
        <w:rPr>
          <w:b/>
          <w:color w:val="37A76F" w:themeColor="accent3"/>
          <w:lang w:val="es-AR"/>
        </w:rPr>
        <w:t>3.6.1. CONFIGURAR PREFERENCIAS</w:t>
      </w:r>
    </w:p>
    <w:p w14:paraId="0F582C93" w14:textId="77777777" w:rsidR="004A2E20" w:rsidRDefault="004A2E20" w:rsidP="004A2E20">
      <w:pPr>
        <w:rPr>
          <w:lang w:val="es-ES"/>
        </w:rPr>
      </w:pPr>
      <w:r>
        <w:rPr>
          <w:lang w:val="es-ES"/>
        </w:rPr>
        <w:t>El primer paso del asistente de configuración, es la Configuración de Preferencias donde le permitirá al usuario definir lo que gestionará en su edición:</w:t>
      </w:r>
    </w:p>
    <w:p w14:paraId="44B2BE39" w14:textId="77777777" w:rsidR="004A2E20" w:rsidRDefault="004A2E20" w:rsidP="004A2E20">
      <w:pPr>
        <w:rPr>
          <w:lang w:val="es-ES"/>
        </w:rPr>
      </w:pPr>
      <w:r>
        <w:rPr>
          <w:noProof/>
          <w:lang w:val="es-ES" w:eastAsia="es-ES"/>
        </w:rPr>
        <w:drawing>
          <wp:inline distT="0" distB="0" distL="0" distR="0" wp14:anchorId="54CF810E" wp14:editId="3796E7D4">
            <wp:extent cx="6261652" cy="3348990"/>
            <wp:effectExtent l="19050" t="19050" r="25400" b="228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ASO aSISTENTE.jpg"/>
                    <pic:cNvPicPr/>
                  </pic:nvPicPr>
                  <pic:blipFill>
                    <a:blip r:embed="rId198">
                      <a:extLst>
                        <a:ext uri="{28A0092B-C50C-407E-A947-70E740481C1C}">
                          <a14:useLocalDpi xmlns:a14="http://schemas.microsoft.com/office/drawing/2010/main" val="0"/>
                        </a:ext>
                      </a:extLst>
                    </a:blip>
                    <a:stretch>
                      <a:fillRect/>
                    </a:stretch>
                  </pic:blipFill>
                  <pic:spPr>
                    <a:xfrm>
                      <a:off x="0" y="0"/>
                      <a:ext cx="6269961" cy="3353434"/>
                    </a:xfrm>
                    <a:prstGeom prst="rect">
                      <a:avLst/>
                    </a:prstGeom>
                    <a:ln w="19050">
                      <a:solidFill>
                        <a:schemeClr val="bg1">
                          <a:lumMod val="75000"/>
                        </a:schemeClr>
                      </a:solidFill>
                    </a:ln>
                  </pic:spPr>
                </pic:pic>
              </a:graphicData>
            </a:graphic>
          </wp:inline>
        </w:drawing>
      </w:r>
    </w:p>
    <w:p w14:paraId="18385ABD" w14:textId="77777777" w:rsidR="004A2E20" w:rsidRDefault="004A2E20" w:rsidP="004A2E20">
      <w:pPr>
        <w:pStyle w:val="Descripcin"/>
        <w:jc w:val="center"/>
        <w:rPr>
          <w:sz w:val="18"/>
          <w:lang w:val="es-AR"/>
        </w:rPr>
      </w:pPr>
      <w:r>
        <w:rPr>
          <w:sz w:val="18"/>
          <w:lang w:val="es-AR"/>
        </w:rPr>
        <w:t>Fig. 30</w:t>
      </w:r>
      <w:r w:rsidRPr="002D535F">
        <w:rPr>
          <w:sz w:val="18"/>
          <w:lang w:val="es-AR"/>
        </w:rPr>
        <w:t xml:space="preserve">: </w:t>
      </w:r>
      <w:r>
        <w:rPr>
          <w:sz w:val="18"/>
          <w:lang w:val="es-AR"/>
        </w:rPr>
        <w:t>Configuración de Preferencias</w:t>
      </w:r>
    </w:p>
    <w:p w14:paraId="44FDC9D2" w14:textId="77777777" w:rsidR="004A2E20" w:rsidRDefault="004A2E20" w:rsidP="004A2E20">
      <w:pPr>
        <w:rPr>
          <w:lang w:val="es-ES"/>
        </w:rPr>
      </w:pPr>
    </w:p>
    <w:p w14:paraId="573449DD" w14:textId="77777777" w:rsidR="004A2E20" w:rsidRPr="000858CF" w:rsidRDefault="004A2E20" w:rsidP="004A2E20">
      <w:pPr>
        <w:rPr>
          <w:b/>
          <w:color w:val="37A76F" w:themeColor="accent3"/>
          <w:lang w:val="es-AR"/>
        </w:rPr>
      </w:pPr>
      <w:r>
        <w:rPr>
          <w:b/>
          <w:color w:val="37A76F" w:themeColor="accent3"/>
          <w:lang w:val="es-AR"/>
        </w:rPr>
        <w:t>3.6.2</w:t>
      </w:r>
      <w:r w:rsidRPr="000858CF">
        <w:rPr>
          <w:b/>
          <w:color w:val="37A76F" w:themeColor="accent3"/>
          <w:lang w:val="es-AR"/>
        </w:rPr>
        <w:t xml:space="preserve">. </w:t>
      </w:r>
      <w:r>
        <w:rPr>
          <w:b/>
          <w:color w:val="37A76F" w:themeColor="accent3"/>
          <w:lang w:val="es-AR"/>
        </w:rPr>
        <w:t>SELECCIONAR EQUIPOS</w:t>
      </w:r>
    </w:p>
    <w:p w14:paraId="0C02958E" w14:textId="77777777" w:rsidR="004A2E20" w:rsidRDefault="004A2E20" w:rsidP="004A2E20">
      <w:pPr>
        <w:rPr>
          <w:lang w:val="es-ES"/>
        </w:rPr>
      </w:pPr>
      <w:r>
        <w:rPr>
          <w:lang w:val="es-ES"/>
        </w:rPr>
        <w:t>Luego de haber configurado las preferencias, el segundo paso del asistente de configuración, es la Selección de Equipos, es decir definir qué equipos del torneo participarán de esta edición.</w:t>
      </w:r>
    </w:p>
    <w:p w14:paraId="5A301C23" w14:textId="77777777" w:rsidR="004A2E20" w:rsidRDefault="004A2E20" w:rsidP="004A2E20">
      <w:pPr>
        <w:rPr>
          <w:lang w:val="es-ES"/>
        </w:rPr>
      </w:pPr>
      <w:r>
        <w:rPr>
          <w:noProof/>
          <w:lang w:val="es-ES" w:eastAsia="es-ES"/>
        </w:rPr>
        <w:lastRenderedPageBreak/>
        <w:drawing>
          <wp:inline distT="0" distB="0" distL="0" distR="0" wp14:anchorId="33487F84" wp14:editId="7F50BA13">
            <wp:extent cx="6033052" cy="2683510"/>
            <wp:effectExtent l="0" t="0" r="635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paso.jpg"/>
                    <pic:cNvPicPr/>
                  </pic:nvPicPr>
                  <pic:blipFill>
                    <a:blip r:embed="rId199">
                      <a:extLst>
                        <a:ext uri="{28A0092B-C50C-407E-A947-70E740481C1C}">
                          <a14:useLocalDpi xmlns:a14="http://schemas.microsoft.com/office/drawing/2010/main" val="0"/>
                        </a:ext>
                      </a:extLst>
                    </a:blip>
                    <a:stretch>
                      <a:fillRect/>
                    </a:stretch>
                  </pic:blipFill>
                  <pic:spPr>
                    <a:xfrm>
                      <a:off x="0" y="0"/>
                      <a:ext cx="6038403" cy="2685890"/>
                    </a:xfrm>
                    <a:prstGeom prst="rect">
                      <a:avLst/>
                    </a:prstGeom>
                  </pic:spPr>
                </pic:pic>
              </a:graphicData>
            </a:graphic>
          </wp:inline>
        </w:drawing>
      </w:r>
    </w:p>
    <w:p w14:paraId="02B4435C" w14:textId="77777777" w:rsidR="004A2E20" w:rsidRDefault="004A2E20" w:rsidP="004A2E20">
      <w:pPr>
        <w:pStyle w:val="Descripcin"/>
        <w:jc w:val="center"/>
        <w:rPr>
          <w:sz w:val="18"/>
          <w:lang w:val="es-AR"/>
        </w:rPr>
      </w:pPr>
      <w:r>
        <w:rPr>
          <w:sz w:val="18"/>
          <w:lang w:val="es-AR"/>
        </w:rPr>
        <w:t>Fig. 31</w:t>
      </w:r>
      <w:r w:rsidRPr="002D535F">
        <w:rPr>
          <w:sz w:val="18"/>
          <w:lang w:val="es-AR"/>
        </w:rPr>
        <w:t xml:space="preserve">: </w:t>
      </w:r>
      <w:r>
        <w:rPr>
          <w:sz w:val="18"/>
          <w:lang w:val="es-AR"/>
        </w:rPr>
        <w:t>Seleccionar Equipos</w:t>
      </w:r>
    </w:p>
    <w:p w14:paraId="5888CF53" w14:textId="77777777" w:rsidR="004A2E20" w:rsidRDefault="004A2E20" w:rsidP="004A2E20">
      <w:pPr>
        <w:rPr>
          <w:lang w:val="es-ES"/>
        </w:rPr>
      </w:pPr>
    </w:p>
    <w:p w14:paraId="1386981F" w14:textId="77777777" w:rsidR="004A2E20" w:rsidRDefault="004A2E20" w:rsidP="004A2E20">
      <w:pPr>
        <w:rPr>
          <w:b/>
          <w:color w:val="37A76F" w:themeColor="accent3"/>
          <w:lang w:val="es-AR"/>
        </w:rPr>
      </w:pPr>
      <w:r>
        <w:rPr>
          <w:b/>
          <w:color w:val="37A76F" w:themeColor="accent3"/>
          <w:lang w:val="es-AR"/>
        </w:rPr>
        <w:t>3.6.3</w:t>
      </w:r>
      <w:r w:rsidRPr="000858CF">
        <w:rPr>
          <w:b/>
          <w:color w:val="37A76F" w:themeColor="accent3"/>
          <w:lang w:val="es-AR"/>
        </w:rPr>
        <w:t xml:space="preserve">. </w:t>
      </w:r>
      <w:r>
        <w:rPr>
          <w:b/>
          <w:color w:val="37A76F" w:themeColor="accent3"/>
          <w:lang w:val="es-AR"/>
        </w:rPr>
        <w:t>CONFIGURAR FASES</w:t>
      </w:r>
    </w:p>
    <w:p w14:paraId="2D869622" w14:textId="77777777" w:rsidR="004A2E20" w:rsidRDefault="004A2E20" w:rsidP="004A2E20">
      <w:pPr>
        <w:rPr>
          <w:lang w:val="es-ES"/>
        </w:rPr>
      </w:pPr>
      <w:r>
        <w:rPr>
          <w:lang w:val="es-ES"/>
        </w:rPr>
        <w:t>Luego de haber seleccionado los equipos, el tercer paso del asistente de configuración, es la Configuración de Fases, es decir agregar las fases de la edición. Para cada Fase se debe definir el tipo de Fixture.</w:t>
      </w:r>
    </w:p>
    <w:p w14:paraId="1F3A6B06" w14:textId="77777777" w:rsidR="004A2E20" w:rsidRDefault="004A2E20" w:rsidP="004A2E20">
      <w:pPr>
        <w:rPr>
          <w:lang w:val="es-ES"/>
        </w:rPr>
      </w:pPr>
      <w:r>
        <w:rPr>
          <w:noProof/>
          <w:lang w:val="es-ES" w:eastAsia="es-ES"/>
        </w:rPr>
        <w:drawing>
          <wp:inline distT="0" distB="0" distL="0" distR="0" wp14:anchorId="56FF63E9" wp14:editId="1EA8C8F9">
            <wp:extent cx="5943600" cy="2776220"/>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 paso.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1F288266" w14:textId="77777777" w:rsidR="004A2E20" w:rsidRDefault="004A2E20" w:rsidP="004A2E20">
      <w:pPr>
        <w:pStyle w:val="Descripcin"/>
        <w:jc w:val="center"/>
        <w:rPr>
          <w:sz w:val="18"/>
          <w:lang w:val="es-AR"/>
        </w:rPr>
      </w:pPr>
      <w:r>
        <w:rPr>
          <w:sz w:val="18"/>
          <w:lang w:val="es-AR"/>
        </w:rPr>
        <w:t>Fig. 32</w:t>
      </w:r>
      <w:r w:rsidRPr="002D535F">
        <w:rPr>
          <w:sz w:val="18"/>
          <w:lang w:val="es-AR"/>
        </w:rPr>
        <w:t xml:space="preserve">: </w:t>
      </w:r>
      <w:r>
        <w:rPr>
          <w:sz w:val="18"/>
          <w:lang w:val="es-AR"/>
        </w:rPr>
        <w:t>Configurar Fases – Fixture todos contra todos</w:t>
      </w:r>
    </w:p>
    <w:p w14:paraId="701F45E3" w14:textId="77777777" w:rsidR="004A2E20" w:rsidRDefault="004A2E20" w:rsidP="004A2E20">
      <w:pPr>
        <w:rPr>
          <w:lang w:val="es-ES"/>
        </w:rPr>
      </w:pPr>
      <w:r>
        <w:rPr>
          <w:noProof/>
          <w:lang w:val="es-ES" w:eastAsia="es-ES"/>
        </w:rPr>
        <w:lastRenderedPageBreak/>
        <w:drawing>
          <wp:inline distT="0" distB="0" distL="0" distR="0" wp14:anchorId="4C32BE71" wp14:editId="51C0C18D">
            <wp:extent cx="5943600" cy="2933065"/>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iminatorio.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7AC91690" w14:textId="77777777" w:rsidR="004A2E20" w:rsidRDefault="004A2E20" w:rsidP="004A2E20">
      <w:pPr>
        <w:pStyle w:val="Descripcin"/>
        <w:jc w:val="center"/>
        <w:rPr>
          <w:sz w:val="18"/>
          <w:lang w:val="es-AR"/>
        </w:rPr>
      </w:pPr>
      <w:r>
        <w:rPr>
          <w:sz w:val="18"/>
          <w:lang w:val="es-AR"/>
        </w:rPr>
        <w:t>Fig. 33</w:t>
      </w:r>
      <w:r w:rsidRPr="002D535F">
        <w:rPr>
          <w:sz w:val="18"/>
          <w:lang w:val="es-AR"/>
        </w:rPr>
        <w:t xml:space="preserve">: </w:t>
      </w:r>
      <w:r>
        <w:rPr>
          <w:sz w:val="18"/>
          <w:lang w:val="es-AR"/>
        </w:rPr>
        <w:t>Configurar Fases – Fixture Eliminatorio</w:t>
      </w:r>
    </w:p>
    <w:p w14:paraId="0F739152" w14:textId="77777777" w:rsidR="004A2E20" w:rsidRDefault="004A2E20" w:rsidP="004A2E20">
      <w:pPr>
        <w:rPr>
          <w:b/>
          <w:color w:val="37A76F" w:themeColor="accent3"/>
          <w:lang w:val="es-AR"/>
        </w:rPr>
      </w:pPr>
      <w:r>
        <w:rPr>
          <w:b/>
          <w:color w:val="37A76F" w:themeColor="accent3"/>
          <w:lang w:val="es-AR"/>
        </w:rPr>
        <w:t>3.6.4</w:t>
      </w:r>
      <w:r w:rsidRPr="000858CF">
        <w:rPr>
          <w:b/>
          <w:color w:val="37A76F" w:themeColor="accent3"/>
          <w:lang w:val="es-AR"/>
        </w:rPr>
        <w:t xml:space="preserve">. </w:t>
      </w:r>
      <w:r>
        <w:rPr>
          <w:b/>
          <w:color w:val="37A76F" w:themeColor="accent3"/>
          <w:lang w:val="es-AR"/>
        </w:rPr>
        <w:t>CONFIRMAR EDICIÓN</w:t>
      </w:r>
    </w:p>
    <w:p w14:paraId="5F9AA5C4" w14:textId="77777777" w:rsidR="004A2E20" w:rsidRDefault="004A2E20" w:rsidP="004A2E20">
      <w:pPr>
        <w:rPr>
          <w:lang w:val="es-ES"/>
        </w:rPr>
      </w:pPr>
      <w:r>
        <w:rPr>
          <w:lang w:val="es-ES"/>
        </w:rPr>
        <w:t>Una vez generado el Fixture de la edición, se procederá a la confirmación de la configuración de la misma, donde se resumen toda la configuración, con posibilidad de volver Atrás y realizar cambios.</w:t>
      </w:r>
    </w:p>
    <w:p w14:paraId="4AD64C22" w14:textId="77777777" w:rsidR="004A2E20" w:rsidRDefault="004A2E20" w:rsidP="004A2E20">
      <w:pPr>
        <w:rPr>
          <w:lang w:val="es-ES"/>
        </w:rPr>
      </w:pPr>
    </w:p>
    <w:p w14:paraId="1A339ED4" w14:textId="77777777" w:rsidR="004A2E20" w:rsidRDefault="004A2E20" w:rsidP="004A2E20">
      <w:pPr>
        <w:rPr>
          <w:lang w:val="es-ES"/>
        </w:rPr>
      </w:pPr>
      <w:r>
        <w:rPr>
          <w:noProof/>
          <w:lang w:val="es-ES" w:eastAsia="es-ES"/>
        </w:rPr>
        <w:drawing>
          <wp:inline distT="0" distB="0" distL="0" distR="0" wp14:anchorId="6ACE2985" wp14:editId="021BB15B">
            <wp:extent cx="5943600" cy="29051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 paso.jp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4960E2C3" w14:textId="77777777" w:rsidR="004A2E20" w:rsidRDefault="004A2E20" w:rsidP="004A2E20">
      <w:pPr>
        <w:pStyle w:val="Descripcin"/>
        <w:jc w:val="center"/>
        <w:rPr>
          <w:sz w:val="18"/>
          <w:lang w:val="es-AR"/>
        </w:rPr>
      </w:pPr>
      <w:r>
        <w:rPr>
          <w:sz w:val="18"/>
          <w:lang w:val="es-AR"/>
        </w:rPr>
        <w:t>Fig. 34</w:t>
      </w:r>
      <w:r w:rsidRPr="002D535F">
        <w:rPr>
          <w:sz w:val="18"/>
          <w:lang w:val="es-AR"/>
        </w:rPr>
        <w:t xml:space="preserve">: </w:t>
      </w:r>
      <w:r>
        <w:rPr>
          <w:sz w:val="18"/>
          <w:lang w:val="es-AR"/>
        </w:rPr>
        <w:t>Confirmar Edición</w:t>
      </w:r>
    </w:p>
    <w:p w14:paraId="24E83213" w14:textId="77777777" w:rsidR="004A2E20" w:rsidRDefault="004A2E20" w:rsidP="004A2E20">
      <w:pPr>
        <w:rPr>
          <w:lang w:val="es-AR"/>
        </w:rPr>
      </w:pPr>
    </w:p>
    <w:p w14:paraId="7AD5D791" w14:textId="77777777" w:rsidR="004A2E20" w:rsidRDefault="004A2E20" w:rsidP="003C7F51">
      <w:pPr>
        <w:pStyle w:val="Ttulo3"/>
        <w:rPr>
          <w:lang w:val="es-AR"/>
        </w:rPr>
      </w:pPr>
      <w:bookmarkStart w:id="153" w:name="_Toc421462638"/>
      <w:bookmarkStart w:id="154" w:name="_Toc421793229"/>
      <w:r>
        <w:rPr>
          <w:lang w:val="es-AR"/>
        </w:rPr>
        <w:lastRenderedPageBreak/>
        <w:t>4. Gestión de Equipos</w:t>
      </w:r>
      <w:bookmarkEnd w:id="153"/>
      <w:bookmarkEnd w:id="154"/>
      <w:r>
        <w:rPr>
          <w:lang w:val="es-AR"/>
        </w:rPr>
        <w:tab/>
      </w:r>
    </w:p>
    <w:p w14:paraId="78BBDF9E" w14:textId="77777777" w:rsidR="004A2E20" w:rsidRDefault="004A2E20" w:rsidP="004A2E20">
      <w:pPr>
        <w:rPr>
          <w:b/>
          <w:lang w:val="es-AR"/>
        </w:rPr>
      </w:pPr>
      <w:r>
        <w:rPr>
          <w:lang w:val="es-AR"/>
        </w:rPr>
        <w:t xml:space="preserve">Para acceder a la gestión de Equipos, en el menú, debemos seleccionar la opción </w:t>
      </w:r>
      <w:r w:rsidRPr="00963C23">
        <w:rPr>
          <w:b/>
          <w:lang w:val="es-AR"/>
        </w:rPr>
        <w:t>Equipos.</w:t>
      </w:r>
    </w:p>
    <w:p w14:paraId="5A7E99AC" w14:textId="77777777" w:rsidR="004A2E20" w:rsidRPr="00A57078" w:rsidRDefault="004A2E20" w:rsidP="004A2E20">
      <w:pPr>
        <w:rPr>
          <w:lang w:val="es-AR"/>
        </w:rPr>
      </w:pPr>
      <w:r w:rsidRPr="00A57078">
        <w:rPr>
          <w:lang w:val="es-AR"/>
        </w:rPr>
        <w:t>Luego de acceder a dicha opción, se visualizará a la izquierda un formulario para dar el alta de un nuevo equipo al torneo. En la parte derecha vemos la consulta de equipos.</w:t>
      </w:r>
    </w:p>
    <w:p w14:paraId="45DA3D44" w14:textId="77777777" w:rsidR="004A2E20" w:rsidRPr="00FD626F" w:rsidRDefault="004A2E20" w:rsidP="004A2E20">
      <w:pPr>
        <w:rPr>
          <w:lang w:val="es-AR"/>
        </w:rPr>
      </w:pPr>
      <w:r>
        <w:rPr>
          <w:noProof/>
          <w:lang w:val="es-ES" w:eastAsia="es-ES"/>
        </w:rPr>
        <w:drawing>
          <wp:inline distT="0" distB="0" distL="0" distR="0" wp14:anchorId="7B6FA208" wp14:editId="04A81309">
            <wp:extent cx="5943600" cy="309499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estion de equipos.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14:paraId="606D351D" w14:textId="77777777" w:rsidR="004A2E20" w:rsidRDefault="004A2E20" w:rsidP="004A2E20">
      <w:pPr>
        <w:pStyle w:val="Descripcin"/>
        <w:jc w:val="center"/>
        <w:rPr>
          <w:sz w:val="18"/>
          <w:lang w:val="es-AR"/>
        </w:rPr>
      </w:pPr>
      <w:r>
        <w:rPr>
          <w:sz w:val="18"/>
          <w:lang w:val="es-AR"/>
        </w:rPr>
        <w:t>Fig. 34</w:t>
      </w:r>
      <w:r w:rsidRPr="002D535F">
        <w:rPr>
          <w:sz w:val="18"/>
          <w:lang w:val="es-AR"/>
        </w:rPr>
        <w:t xml:space="preserve">: </w:t>
      </w:r>
      <w:r>
        <w:rPr>
          <w:sz w:val="18"/>
          <w:lang w:val="es-AR"/>
        </w:rPr>
        <w:t>Gestión de Equipos</w:t>
      </w:r>
    </w:p>
    <w:p w14:paraId="589B8A73" w14:textId="77777777" w:rsidR="004A2E20" w:rsidRDefault="004A2E20" w:rsidP="005B5421">
      <w:pPr>
        <w:rPr>
          <w:lang w:val="es-ES"/>
        </w:rPr>
      </w:pPr>
      <w:r>
        <w:rPr>
          <w:lang w:val="es-ES"/>
        </w:rPr>
        <w:t>Por cada equipo registrado, se puede:</w:t>
      </w:r>
    </w:p>
    <w:p w14:paraId="621B53B6" w14:textId="77777777" w:rsidR="004A2E20" w:rsidRPr="00A57078" w:rsidRDefault="004A2E20" w:rsidP="005B5421">
      <w:pPr>
        <w:pStyle w:val="Prrafodelista"/>
        <w:numPr>
          <w:ilvl w:val="0"/>
          <w:numId w:val="4"/>
        </w:numPr>
        <w:rPr>
          <w:lang w:val="es-ES"/>
        </w:rPr>
      </w:pPr>
      <w:r w:rsidRPr="00A57078">
        <w:rPr>
          <w:lang w:val="es-ES"/>
        </w:rPr>
        <w:t>Modificar Equipo: accediendo a la opción del Lápiz visible en la consulta de equipos.</w:t>
      </w:r>
    </w:p>
    <w:p w14:paraId="4D676993" w14:textId="77777777" w:rsidR="004A2E20" w:rsidRPr="00A57078" w:rsidRDefault="004A2E20" w:rsidP="005B5421">
      <w:pPr>
        <w:pStyle w:val="Prrafodelista"/>
        <w:numPr>
          <w:ilvl w:val="0"/>
          <w:numId w:val="4"/>
        </w:numPr>
        <w:rPr>
          <w:lang w:val="es-ES"/>
        </w:rPr>
      </w:pPr>
      <w:r w:rsidRPr="00A57078">
        <w:rPr>
          <w:lang w:val="es-ES"/>
        </w:rPr>
        <w:t>Eliminar Equipo: accediendo a la opción de la Cruz visible en la consulta de equipos.</w:t>
      </w:r>
    </w:p>
    <w:p w14:paraId="1349FAEE" w14:textId="77777777" w:rsidR="004A2E20" w:rsidRDefault="004A2E20" w:rsidP="005B5421">
      <w:pPr>
        <w:pStyle w:val="Prrafodelista"/>
        <w:numPr>
          <w:ilvl w:val="0"/>
          <w:numId w:val="4"/>
        </w:numPr>
        <w:rPr>
          <w:lang w:val="es-ES"/>
        </w:rPr>
      </w:pPr>
      <w:r>
        <w:rPr>
          <w:lang w:val="es-ES"/>
        </w:rPr>
        <w:t>Administrar Jugadores: accediendo a la opción de un Hombrecito en la consulta de equipos.</w:t>
      </w:r>
    </w:p>
    <w:p w14:paraId="182C3DBA" w14:textId="77777777" w:rsidR="004A2E20" w:rsidRDefault="004A2E20" w:rsidP="005B5421">
      <w:pPr>
        <w:rPr>
          <w:lang w:val="es-ES"/>
        </w:rPr>
      </w:pPr>
      <w:r>
        <w:rPr>
          <w:lang w:val="es-ES"/>
        </w:rPr>
        <w:t>Para la gestión de Jugadores, Árbitros, Complejos, Sanciones y Noticias, el diseño de interfaces es el mismo. Es decir debemos acceder a la opción que deseemos dentro del Menú y podremos ver en la parte izquierda, lo que permite dar el alta de la entidad y a la derecha la consulta de las entidades con las acciones de eliminación y modificación asociadas.</w:t>
      </w:r>
    </w:p>
    <w:p w14:paraId="7448C40F" w14:textId="77777777" w:rsidR="004A2E20" w:rsidRDefault="004A2E20" w:rsidP="003C7F51">
      <w:pPr>
        <w:pStyle w:val="Ttulo3"/>
        <w:rPr>
          <w:lang w:val="es-ES"/>
        </w:rPr>
      </w:pPr>
      <w:bookmarkStart w:id="155" w:name="_Toc421462639"/>
      <w:bookmarkStart w:id="156" w:name="_Toc421793230"/>
      <w:r>
        <w:rPr>
          <w:lang w:val="es-ES"/>
        </w:rPr>
        <w:t>5. Gestión de Fases/ Fechas y Partidos</w:t>
      </w:r>
      <w:bookmarkEnd w:id="155"/>
      <w:bookmarkEnd w:id="156"/>
    </w:p>
    <w:p w14:paraId="26967C32" w14:textId="77777777" w:rsidR="004A2E20" w:rsidRDefault="004A2E20" w:rsidP="004A2E20">
      <w:pPr>
        <w:rPr>
          <w:b/>
          <w:lang w:val="es-ES"/>
        </w:rPr>
      </w:pPr>
      <w:r>
        <w:rPr>
          <w:lang w:val="es-ES"/>
        </w:rPr>
        <w:t xml:space="preserve">Para la gestión de Fases, Fechas y Partidos, debemos acceder en el Menú a la opción </w:t>
      </w:r>
      <w:r w:rsidRPr="005506C3">
        <w:rPr>
          <w:b/>
          <w:lang w:val="es-ES"/>
        </w:rPr>
        <w:t>Fechas.</w:t>
      </w:r>
    </w:p>
    <w:p w14:paraId="762750AB" w14:textId="77777777" w:rsidR="004A2E20" w:rsidRDefault="004A2E20" w:rsidP="004A2E20">
      <w:pPr>
        <w:rPr>
          <w:lang w:val="es-ES"/>
        </w:rPr>
      </w:pPr>
      <w:r w:rsidRPr="005506C3">
        <w:rPr>
          <w:lang w:val="es-ES"/>
        </w:rPr>
        <w:t>Una vez accedida a dicha opción, se visualizará la siguiente pantalla, donde en la parte izquierda se visualizará las Fases con sus respectivas, Fechas y los Partidos de la Fecha.</w:t>
      </w:r>
    </w:p>
    <w:p w14:paraId="5D4EAD66" w14:textId="77777777" w:rsidR="004A2E20" w:rsidRDefault="004A2E20" w:rsidP="004A2E20">
      <w:pPr>
        <w:rPr>
          <w:lang w:val="es-ES"/>
        </w:rPr>
      </w:pPr>
    </w:p>
    <w:p w14:paraId="2E5F16DF" w14:textId="77777777" w:rsidR="004A2E20" w:rsidRDefault="004A2E20" w:rsidP="004A2E20">
      <w:pPr>
        <w:rPr>
          <w:lang w:val="es-ES"/>
        </w:rPr>
      </w:pPr>
    </w:p>
    <w:p w14:paraId="10FD234F" w14:textId="77777777" w:rsidR="004A2E20" w:rsidRPr="005506C3" w:rsidRDefault="004A2E20" w:rsidP="004A2E20">
      <w:pPr>
        <w:rPr>
          <w:lang w:val="es-ES"/>
        </w:rPr>
      </w:pPr>
      <w:r>
        <w:rPr>
          <w:noProof/>
          <w:lang w:val="es-ES" w:eastAsia="es-ES"/>
        </w:rPr>
        <w:lastRenderedPageBreak/>
        <w:drawing>
          <wp:inline distT="0" distB="0" distL="0" distR="0" wp14:anchorId="3EEEE9B5" wp14:editId="6E888963">
            <wp:extent cx="5943600" cy="2037715"/>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ases.JPG"/>
                    <pic:cNvPicPr/>
                  </pic:nvPicPr>
                  <pic:blipFill>
                    <a:blip r:embed="rId204">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5A404D50" w14:textId="77777777" w:rsidR="004A2E20" w:rsidRDefault="004A2E20" w:rsidP="004A2E20">
      <w:pPr>
        <w:pStyle w:val="Descripcin"/>
        <w:jc w:val="center"/>
        <w:rPr>
          <w:sz w:val="18"/>
          <w:lang w:val="es-AR"/>
        </w:rPr>
      </w:pPr>
      <w:r>
        <w:rPr>
          <w:sz w:val="18"/>
          <w:lang w:val="es-AR"/>
        </w:rPr>
        <w:t>Fig. 35</w:t>
      </w:r>
      <w:r w:rsidRPr="002D535F">
        <w:rPr>
          <w:sz w:val="18"/>
          <w:lang w:val="es-AR"/>
        </w:rPr>
        <w:t xml:space="preserve">: </w:t>
      </w:r>
      <w:r>
        <w:rPr>
          <w:sz w:val="18"/>
          <w:lang w:val="es-AR"/>
        </w:rPr>
        <w:t>Gestión de Fases/Fechas y Partidos</w:t>
      </w:r>
    </w:p>
    <w:p w14:paraId="6FE2D811" w14:textId="77777777" w:rsidR="004A2E20" w:rsidRDefault="004A2E20" w:rsidP="003C7F51">
      <w:pPr>
        <w:pStyle w:val="Ttulo3"/>
        <w:rPr>
          <w:lang w:val="es-AR"/>
        </w:rPr>
      </w:pPr>
      <w:bookmarkStart w:id="157" w:name="_Toc421462640"/>
      <w:bookmarkStart w:id="158" w:name="_Toc421793231"/>
      <w:r>
        <w:rPr>
          <w:lang w:val="es-AR"/>
        </w:rPr>
        <w:t>5.1 Administración de Partido</w:t>
      </w:r>
      <w:bookmarkEnd w:id="157"/>
      <w:bookmarkEnd w:id="158"/>
      <w:r>
        <w:rPr>
          <w:lang w:val="es-AR"/>
        </w:rPr>
        <w:tab/>
      </w:r>
    </w:p>
    <w:p w14:paraId="6C87F47E" w14:textId="77777777" w:rsidR="004A2E20" w:rsidRDefault="004A2E20" w:rsidP="004A2E20">
      <w:pPr>
        <w:rPr>
          <w:lang w:val="es-AR"/>
        </w:rPr>
      </w:pPr>
      <w:r>
        <w:rPr>
          <w:lang w:val="es-AR"/>
        </w:rPr>
        <w:t xml:space="preserve">De cada partido de la fecha, se podrá cargar su resultado, la fecha de juego, el árbitro asignado, la cancha donde su jugará el partido. Se podrán registrar los goles, cambios y tarjetas. </w:t>
      </w:r>
    </w:p>
    <w:p w14:paraId="36BB6A67" w14:textId="77777777" w:rsidR="004A2E20" w:rsidRDefault="004A2E20" w:rsidP="004A2E20">
      <w:pPr>
        <w:rPr>
          <w:lang w:val="es-AR"/>
        </w:rPr>
      </w:pPr>
    </w:p>
    <w:p w14:paraId="4EEDC929" w14:textId="77777777" w:rsidR="004A2E20" w:rsidRPr="006401D8" w:rsidRDefault="004A2E20" w:rsidP="004A2E20">
      <w:pPr>
        <w:rPr>
          <w:lang w:val="es-AR"/>
        </w:rPr>
      </w:pPr>
      <w:r>
        <w:rPr>
          <w:noProof/>
          <w:lang w:val="es-ES" w:eastAsia="es-ES"/>
        </w:rPr>
        <w:drawing>
          <wp:inline distT="0" distB="0" distL="0" distR="0" wp14:anchorId="070B837E" wp14:editId="5FC03B3C">
            <wp:extent cx="5943600" cy="30784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ministraion de  partidos.jp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134AF846" w14:textId="77777777" w:rsidR="004A2E20" w:rsidRDefault="004A2E20" w:rsidP="004A2E20">
      <w:pPr>
        <w:pStyle w:val="Descripcin"/>
        <w:jc w:val="center"/>
        <w:rPr>
          <w:sz w:val="18"/>
          <w:lang w:val="es-AR"/>
        </w:rPr>
      </w:pPr>
      <w:r>
        <w:rPr>
          <w:sz w:val="18"/>
          <w:lang w:val="es-AR"/>
        </w:rPr>
        <w:t>Fig. 36</w:t>
      </w:r>
      <w:r w:rsidRPr="002D535F">
        <w:rPr>
          <w:sz w:val="18"/>
          <w:lang w:val="es-AR"/>
        </w:rPr>
        <w:t xml:space="preserve">: </w:t>
      </w:r>
      <w:r>
        <w:rPr>
          <w:sz w:val="18"/>
          <w:lang w:val="es-AR"/>
        </w:rPr>
        <w:t>Administración de Partidos</w:t>
      </w:r>
    </w:p>
    <w:p w14:paraId="3E2348C2" w14:textId="77777777" w:rsidR="004A2E20" w:rsidRDefault="004A2E20" w:rsidP="004A2E20">
      <w:pPr>
        <w:rPr>
          <w:lang w:val="es-AR"/>
        </w:rPr>
      </w:pPr>
      <w:r>
        <w:rPr>
          <w:lang w:val="es-AR"/>
        </w:rPr>
        <w:t xml:space="preserve">Una vez cargados los resultados de los distintos partidos, se podrá Finalizar una Fase. </w:t>
      </w:r>
    </w:p>
    <w:p w14:paraId="6AAAFE36" w14:textId="77777777" w:rsidR="004A2E20" w:rsidRDefault="004A2E20" w:rsidP="003C7F51">
      <w:pPr>
        <w:pStyle w:val="Ttulo3"/>
        <w:rPr>
          <w:lang w:val="es-AR"/>
        </w:rPr>
      </w:pPr>
      <w:bookmarkStart w:id="159" w:name="_Toc421462641"/>
      <w:bookmarkStart w:id="160" w:name="_Toc421793232"/>
      <w:r>
        <w:rPr>
          <w:lang w:val="es-AR"/>
        </w:rPr>
        <w:t>5.2 Finalización de Fase</w:t>
      </w:r>
      <w:bookmarkEnd w:id="159"/>
      <w:bookmarkEnd w:id="160"/>
    </w:p>
    <w:p w14:paraId="3CE73F40" w14:textId="77777777" w:rsidR="004A2E20" w:rsidRDefault="004A2E20" w:rsidP="004A2E20">
      <w:pPr>
        <w:rPr>
          <w:b/>
          <w:lang w:val="es-AR"/>
        </w:rPr>
      </w:pPr>
      <w:r>
        <w:rPr>
          <w:lang w:val="es-AR"/>
        </w:rPr>
        <w:t xml:space="preserve">Para la finalización de una fase se debe seleccionar la opción </w:t>
      </w:r>
      <w:r w:rsidRPr="00C32FBA">
        <w:rPr>
          <w:b/>
          <w:lang w:val="es-AR"/>
        </w:rPr>
        <w:t>Finalizar</w:t>
      </w:r>
      <w:r w:rsidRPr="00F82EA4">
        <w:rPr>
          <w:lang w:val="es-AR"/>
        </w:rPr>
        <w:t>, como muestra la imagen</w:t>
      </w:r>
      <w:r>
        <w:rPr>
          <w:b/>
          <w:lang w:val="es-AR"/>
        </w:rPr>
        <w:t>.</w:t>
      </w:r>
    </w:p>
    <w:p w14:paraId="0E7247BB" w14:textId="77777777" w:rsidR="004A2E20" w:rsidRDefault="004A2E20" w:rsidP="004A2E20">
      <w:pPr>
        <w:rPr>
          <w:b/>
          <w:lang w:val="es-AR"/>
        </w:rPr>
      </w:pPr>
      <w:r>
        <w:rPr>
          <w:b/>
          <w:noProof/>
          <w:lang w:val="es-ES" w:eastAsia="es-ES"/>
        </w:rPr>
        <w:lastRenderedPageBreak/>
        <w:drawing>
          <wp:inline distT="0" distB="0" distL="0" distR="0" wp14:anchorId="6CAD4B0E" wp14:editId="4F254542">
            <wp:extent cx="5610225" cy="528637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naliza fase.jpg"/>
                    <pic:cNvPicPr/>
                  </pic:nvPicPr>
                  <pic:blipFill>
                    <a:blip r:embed="rId206">
                      <a:extLst>
                        <a:ext uri="{28A0092B-C50C-407E-A947-70E740481C1C}">
                          <a14:useLocalDpi xmlns:a14="http://schemas.microsoft.com/office/drawing/2010/main" val="0"/>
                        </a:ext>
                      </a:extLst>
                    </a:blip>
                    <a:stretch>
                      <a:fillRect/>
                    </a:stretch>
                  </pic:blipFill>
                  <pic:spPr>
                    <a:xfrm>
                      <a:off x="0" y="0"/>
                      <a:ext cx="5610225" cy="5286375"/>
                    </a:xfrm>
                    <a:prstGeom prst="rect">
                      <a:avLst/>
                    </a:prstGeom>
                  </pic:spPr>
                </pic:pic>
              </a:graphicData>
            </a:graphic>
          </wp:inline>
        </w:drawing>
      </w:r>
    </w:p>
    <w:p w14:paraId="51367D5E" w14:textId="77777777" w:rsidR="004A2E20" w:rsidRDefault="004A2E20" w:rsidP="004A2E20">
      <w:pPr>
        <w:pStyle w:val="Descripcin"/>
        <w:jc w:val="center"/>
        <w:rPr>
          <w:sz w:val="18"/>
          <w:lang w:val="es-AR"/>
        </w:rPr>
      </w:pPr>
      <w:r>
        <w:rPr>
          <w:sz w:val="18"/>
          <w:lang w:val="es-AR"/>
        </w:rPr>
        <w:t>Fig. 37</w:t>
      </w:r>
      <w:r w:rsidRPr="002D535F">
        <w:rPr>
          <w:sz w:val="18"/>
          <w:lang w:val="es-AR"/>
        </w:rPr>
        <w:t xml:space="preserve">: </w:t>
      </w:r>
      <w:r>
        <w:rPr>
          <w:sz w:val="18"/>
          <w:lang w:val="es-AR"/>
        </w:rPr>
        <w:t>Finalizar Fase</w:t>
      </w:r>
    </w:p>
    <w:p w14:paraId="32744DF9" w14:textId="77777777" w:rsidR="004A2E20" w:rsidRDefault="004A2E20" w:rsidP="004A2E20">
      <w:pPr>
        <w:rPr>
          <w:b/>
          <w:lang w:val="es-AR"/>
        </w:rPr>
      </w:pPr>
    </w:p>
    <w:p w14:paraId="32E02698" w14:textId="77777777" w:rsidR="004A2E20" w:rsidRDefault="004A2E20" w:rsidP="004A2E20">
      <w:pPr>
        <w:rPr>
          <w:b/>
          <w:lang w:val="es-AR"/>
        </w:rPr>
      </w:pPr>
      <w:r w:rsidRPr="00C32FBA">
        <w:rPr>
          <w:lang w:val="es-AR"/>
        </w:rPr>
        <w:t xml:space="preserve">Una vez seleccionada dicha opción, se abrirá la siguiente pantalla donde se podrá </w:t>
      </w:r>
      <w:r w:rsidRPr="00C32FBA">
        <w:rPr>
          <w:b/>
          <w:lang w:val="es-AR"/>
        </w:rPr>
        <w:t>Crear una Nueva Fase</w:t>
      </w:r>
      <w:r w:rsidRPr="00C32FBA">
        <w:rPr>
          <w:lang w:val="es-AR"/>
        </w:rPr>
        <w:t xml:space="preserve"> o </w:t>
      </w:r>
      <w:r w:rsidRPr="00C32FBA">
        <w:rPr>
          <w:b/>
          <w:lang w:val="es-AR"/>
        </w:rPr>
        <w:t>Finalizar la Edición.</w:t>
      </w:r>
    </w:p>
    <w:p w14:paraId="5C356697" w14:textId="77777777" w:rsidR="004A2E20" w:rsidRPr="00B946F8" w:rsidRDefault="004A2E20" w:rsidP="004A2E20">
      <w:pPr>
        <w:rPr>
          <w:lang w:val="es-AR"/>
        </w:rPr>
      </w:pPr>
      <w:r w:rsidRPr="00B946F8">
        <w:rPr>
          <w:lang w:val="es-AR"/>
        </w:rPr>
        <w:t>En caso que la Fase a Finalizar no haya sido Completa con todos sus partidos jugados, informa la situación.</w:t>
      </w:r>
    </w:p>
    <w:p w14:paraId="07AD92BD" w14:textId="77777777" w:rsidR="004A2E20" w:rsidRDefault="004A2E20" w:rsidP="004A2E20">
      <w:pPr>
        <w:rPr>
          <w:b/>
          <w:lang w:val="es-AR"/>
        </w:rPr>
      </w:pPr>
      <w:r>
        <w:rPr>
          <w:b/>
          <w:noProof/>
          <w:lang w:val="es-ES" w:eastAsia="es-ES"/>
        </w:rPr>
        <w:lastRenderedPageBreak/>
        <w:drawing>
          <wp:inline distT="0" distB="0" distL="0" distR="0" wp14:anchorId="63DEC17A" wp14:editId="73B1509D">
            <wp:extent cx="5600700" cy="21717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nalizarrrr 1.jpg"/>
                    <pic:cNvPicPr/>
                  </pic:nvPicPr>
                  <pic:blipFill>
                    <a:blip r:embed="rId207">
                      <a:extLst>
                        <a:ext uri="{28A0092B-C50C-407E-A947-70E740481C1C}">
                          <a14:useLocalDpi xmlns:a14="http://schemas.microsoft.com/office/drawing/2010/main" val="0"/>
                        </a:ext>
                      </a:extLst>
                    </a:blip>
                    <a:stretch>
                      <a:fillRect/>
                    </a:stretch>
                  </pic:blipFill>
                  <pic:spPr>
                    <a:xfrm>
                      <a:off x="0" y="0"/>
                      <a:ext cx="5600700" cy="2171700"/>
                    </a:xfrm>
                    <a:prstGeom prst="rect">
                      <a:avLst/>
                    </a:prstGeom>
                  </pic:spPr>
                </pic:pic>
              </a:graphicData>
            </a:graphic>
          </wp:inline>
        </w:drawing>
      </w:r>
    </w:p>
    <w:p w14:paraId="28E31502" w14:textId="77777777" w:rsidR="004A2E20" w:rsidRDefault="004A2E20" w:rsidP="004A2E20">
      <w:pPr>
        <w:pStyle w:val="Descripcin"/>
        <w:jc w:val="center"/>
        <w:rPr>
          <w:b w:val="0"/>
          <w:lang w:val="es-AR"/>
        </w:rPr>
      </w:pPr>
      <w:r>
        <w:rPr>
          <w:sz w:val="18"/>
          <w:lang w:val="es-AR"/>
        </w:rPr>
        <w:t>Fig. 38</w:t>
      </w:r>
      <w:r w:rsidRPr="002D535F">
        <w:rPr>
          <w:sz w:val="18"/>
          <w:lang w:val="es-AR"/>
        </w:rPr>
        <w:t xml:space="preserve">: </w:t>
      </w:r>
      <w:r>
        <w:rPr>
          <w:sz w:val="18"/>
          <w:lang w:val="es-AR"/>
        </w:rPr>
        <w:t>Finalizar Fase – Fase Incompleta</w:t>
      </w:r>
    </w:p>
    <w:p w14:paraId="2AA9B7FB" w14:textId="77777777" w:rsidR="004A2E20" w:rsidRDefault="004A2E20" w:rsidP="004A2E20">
      <w:pPr>
        <w:rPr>
          <w:b/>
          <w:lang w:val="es-AR"/>
        </w:rPr>
      </w:pPr>
    </w:p>
    <w:p w14:paraId="4C03F23F" w14:textId="77777777" w:rsidR="004A2E20" w:rsidRDefault="004A2E20" w:rsidP="004A2E20">
      <w:pPr>
        <w:rPr>
          <w:b/>
          <w:lang w:val="es-AR"/>
        </w:rPr>
      </w:pPr>
      <w:r>
        <w:rPr>
          <w:b/>
          <w:noProof/>
          <w:lang w:val="es-ES" w:eastAsia="es-ES"/>
        </w:rPr>
        <w:drawing>
          <wp:inline distT="0" distB="0" distL="0" distR="0" wp14:anchorId="746E9B6E" wp14:editId="524DC9AA">
            <wp:extent cx="5572125" cy="15811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nalizaaaaar 2.jpg"/>
                    <pic:cNvPicPr/>
                  </pic:nvPicPr>
                  <pic:blipFill>
                    <a:blip r:embed="rId208">
                      <a:extLst>
                        <a:ext uri="{28A0092B-C50C-407E-A947-70E740481C1C}">
                          <a14:useLocalDpi xmlns:a14="http://schemas.microsoft.com/office/drawing/2010/main" val="0"/>
                        </a:ext>
                      </a:extLst>
                    </a:blip>
                    <a:stretch>
                      <a:fillRect/>
                    </a:stretch>
                  </pic:blipFill>
                  <pic:spPr>
                    <a:xfrm>
                      <a:off x="0" y="0"/>
                      <a:ext cx="5572125" cy="1581150"/>
                    </a:xfrm>
                    <a:prstGeom prst="rect">
                      <a:avLst/>
                    </a:prstGeom>
                  </pic:spPr>
                </pic:pic>
              </a:graphicData>
            </a:graphic>
          </wp:inline>
        </w:drawing>
      </w:r>
    </w:p>
    <w:p w14:paraId="4E714177" w14:textId="77777777" w:rsidR="004A2E20" w:rsidRDefault="004A2E20" w:rsidP="004A2E20">
      <w:pPr>
        <w:pStyle w:val="Descripcin"/>
        <w:jc w:val="center"/>
        <w:rPr>
          <w:sz w:val="18"/>
          <w:lang w:val="es-AR"/>
        </w:rPr>
      </w:pPr>
      <w:r>
        <w:rPr>
          <w:sz w:val="18"/>
          <w:lang w:val="es-AR"/>
        </w:rPr>
        <w:t>Fig. 38</w:t>
      </w:r>
      <w:r w:rsidRPr="002D535F">
        <w:rPr>
          <w:sz w:val="18"/>
          <w:lang w:val="es-AR"/>
        </w:rPr>
        <w:t xml:space="preserve">: </w:t>
      </w:r>
      <w:r>
        <w:rPr>
          <w:sz w:val="18"/>
          <w:lang w:val="es-AR"/>
        </w:rPr>
        <w:t>Finalizar Fase – Fase Completa</w:t>
      </w:r>
    </w:p>
    <w:p w14:paraId="69E93F41" w14:textId="77777777" w:rsidR="004A2E20" w:rsidRDefault="004A2E20" w:rsidP="004A2E20">
      <w:pPr>
        <w:rPr>
          <w:lang w:val="es-AR"/>
        </w:rPr>
      </w:pPr>
    </w:p>
    <w:p w14:paraId="342C9654" w14:textId="77777777" w:rsidR="004A2E20" w:rsidRDefault="004A2E20" w:rsidP="003C7F51">
      <w:pPr>
        <w:pStyle w:val="Ttulo3"/>
        <w:rPr>
          <w:lang w:val="es-AR"/>
        </w:rPr>
      </w:pPr>
      <w:bookmarkStart w:id="161" w:name="_Toc421462642"/>
      <w:bookmarkStart w:id="162" w:name="_Toc421793233"/>
      <w:r>
        <w:rPr>
          <w:lang w:val="es-AR"/>
        </w:rPr>
        <w:t>5.3 Creación de Nueva Fase</w:t>
      </w:r>
      <w:bookmarkEnd w:id="161"/>
      <w:bookmarkEnd w:id="162"/>
    </w:p>
    <w:p w14:paraId="2D8FD5B4" w14:textId="77777777" w:rsidR="004A2E20" w:rsidRDefault="004A2E20" w:rsidP="004A2E20">
      <w:pPr>
        <w:rPr>
          <w:lang w:val="es-AR"/>
        </w:rPr>
      </w:pPr>
      <w:r>
        <w:rPr>
          <w:lang w:val="es-AR"/>
        </w:rPr>
        <w:t xml:space="preserve">En caso que deseemos que la edición continúe, debemos seleccionar la opción </w:t>
      </w:r>
      <w:r w:rsidRPr="00B946F8">
        <w:rPr>
          <w:b/>
          <w:lang w:val="es-AR"/>
        </w:rPr>
        <w:t>Crear Nueva Fase</w:t>
      </w:r>
      <w:r>
        <w:rPr>
          <w:lang w:val="es-AR"/>
        </w:rPr>
        <w:t>.</w:t>
      </w:r>
    </w:p>
    <w:p w14:paraId="02063548" w14:textId="77777777" w:rsidR="004A2E20" w:rsidRDefault="004A2E20" w:rsidP="004A2E20">
      <w:pPr>
        <w:rPr>
          <w:lang w:val="es-AR"/>
        </w:rPr>
      </w:pPr>
      <w:r>
        <w:rPr>
          <w:lang w:val="es-AR"/>
        </w:rPr>
        <w:t>Una vez seleccionada dicha opción, se visualizará una ventana que permitirá seleccionar los equipos participantes en la nueva fase. Se visualizará la tabla de posiciones.</w:t>
      </w:r>
    </w:p>
    <w:p w14:paraId="4336CB4C" w14:textId="77777777" w:rsidR="004A2E20" w:rsidRDefault="004A2E20" w:rsidP="004A2E20">
      <w:pPr>
        <w:rPr>
          <w:lang w:val="es-AR"/>
        </w:rPr>
      </w:pPr>
      <w:r>
        <w:rPr>
          <w:noProof/>
          <w:lang w:val="es-ES" w:eastAsia="es-ES"/>
        </w:rPr>
        <w:lastRenderedPageBreak/>
        <w:drawing>
          <wp:inline distT="0" distB="0" distL="0" distR="0" wp14:anchorId="0D3E5E98" wp14:editId="2CBFACE9">
            <wp:extent cx="5943600" cy="371792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ueva fase - seleccion de equipos.jpg"/>
                    <pic:cNvPicPr/>
                  </pic:nvPicPr>
                  <pic:blipFill>
                    <a:blip r:embed="rId209">
                      <a:extLst>
                        <a:ext uri="{28A0092B-C50C-407E-A947-70E740481C1C}">
                          <a14:useLocalDpi xmlns:a14="http://schemas.microsoft.com/office/drawing/2010/main" val="0"/>
                        </a:ext>
                      </a:extLst>
                    </a:blip>
                    <a:stretch>
                      <a:fillRect/>
                    </a:stretch>
                  </pic:blipFill>
                  <pic:spPr>
                    <a:xfrm>
                      <a:off x="0" y="0"/>
                      <a:ext cx="5943600" cy="3717925"/>
                    </a:xfrm>
                    <a:prstGeom prst="rect">
                      <a:avLst/>
                    </a:prstGeom>
                  </pic:spPr>
                </pic:pic>
              </a:graphicData>
            </a:graphic>
          </wp:inline>
        </w:drawing>
      </w:r>
    </w:p>
    <w:p w14:paraId="2821E8AC" w14:textId="77777777" w:rsidR="004A2E20" w:rsidRDefault="004A2E20" w:rsidP="004A2E20">
      <w:pPr>
        <w:pStyle w:val="Descripcin"/>
        <w:jc w:val="center"/>
        <w:rPr>
          <w:sz w:val="18"/>
          <w:lang w:val="es-AR"/>
        </w:rPr>
      </w:pPr>
      <w:r>
        <w:rPr>
          <w:sz w:val="18"/>
          <w:lang w:val="es-AR"/>
        </w:rPr>
        <w:t>Fig. 39</w:t>
      </w:r>
      <w:r w:rsidRPr="002D535F">
        <w:rPr>
          <w:sz w:val="18"/>
          <w:lang w:val="es-AR"/>
        </w:rPr>
        <w:t xml:space="preserve">: </w:t>
      </w:r>
      <w:r>
        <w:rPr>
          <w:sz w:val="18"/>
          <w:lang w:val="es-AR"/>
        </w:rPr>
        <w:t>Nueva Fase – Selección de Equipos</w:t>
      </w:r>
    </w:p>
    <w:p w14:paraId="37E7D298" w14:textId="77777777" w:rsidR="004A2E20" w:rsidRDefault="004A2E20" w:rsidP="004A2E20">
      <w:pPr>
        <w:rPr>
          <w:lang w:val="es-AR"/>
        </w:rPr>
      </w:pPr>
    </w:p>
    <w:p w14:paraId="5386EF54" w14:textId="77777777" w:rsidR="004A2E20" w:rsidRDefault="004A2E20" w:rsidP="004A2E20">
      <w:pPr>
        <w:rPr>
          <w:b/>
          <w:lang w:val="es-AR"/>
        </w:rPr>
      </w:pPr>
      <w:r>
        <w:rPr>
          <w:lang w:val="es-AR"/>
        </w:rPr>
        <w:t xml:space="preserve">Una vez seleccionados los equipos que pasaron de la fase anterior a la nueva fase, seleccionamos la opción </w:t>
      </w:r>
      <w:r w:rsidRPr="00B946F8">
        <w:rPr>
          <w:b/>
          <w:lang w:val="es-AR"/>
        </w:rPr>
        <w:t>Siguiente.</w:t>
      </w:r>
    </w:p>
    <w:p w14:paraId="7A9848BF" w14:textId="77777777" w:rsidR="004A2E20" w:rsidRPr="002571C9" w:rsidRDefault="004A2E20" w:rsidP="004A2E20">
      <w:pPr>
        <w:rPr>
          <w:lang w:val="es-AR"/>
        </w:rPr>
      </w:pPr>
      <w:r w:rsidRPr="002571C9">
        <w:rPr>
          <w:lang w:val="es-AR"/>
        </w:rPr>
        <w:t>Luego de seleccionar dicha opción, se procederá a configurar la nueva fase, es decir seleccionar el tipo de fixture.</w:t>
      </w:r>
    </w:p>
    <w:p w14:paraId="3F2BC26B" w14:textId="77777777" w:rsidR="004A2E20" w:rsidRDefault="004A2E20" w:rsidP="004A2E20">
      <w:pPr>
        <w:rPr>
          <w:lang w:val="es-AR"/>
        </w:rPr>
      </w:pPr>
      <w:r>
        <w:rPr>
          <w:noProof/>
          <w:lang w:val="es-ES" w:eastAsia="es-ES"/>
        </w:rPr>
        <w:lastRenderedPageBreak/>
        <w:drawing>
          <wp:inline distT="0" distB="0" distL="0" distR="0" wp14:anchorId="50592941" wp14:editId="07908ED0">
            <wp:extent cx="5943600" cy="413829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ueva fase.jpg"/>
                    <pic:cNvPicPr/>
                  </pic:nvPicPr>
                  <pic:blipFill>
                    <a:blip r:embed="rId21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14:paraId="0CCE669B" w14:textId="77777777" w:rsidR="004A2E20" w:rsidRDefault="004A2E20" w:rsidP="004A2E20">
      <w:pPr>
        <w:pStyle w:val="Descripcin"/>
        <w:jc w:val="center"/>
        <w:rPr>
          <w:sz w:val="18"/>
          <w:lang w:val="es-AR"/>
        </w:rPr>
      </w:pPr>
      <w:r>
        <w:rPr>
          <w:sz w:val="18"/>
          <w:lang w:val="es-AR"/>
        </w:rPr>
        <w:t>Fig. 40</w:t>
      </w:r>
      <w:r w:rsidRPr="002D535F">
        <w:rPr>
          <w:sz w:val="18"/>
          <w:lang w:val="es-AR"/>
        </w:rPr>
        <w:t xml:space="preserve">: </w:t>
      </w:r>
      <w:r>
        <w:rPr>
          <w:sz w:val="18"/>
          <w:lang w:val="es-AR"/>
        </w:rPr>
        <w:t>Nueva Fase – Configuración</w:t>
      </w:r>
    </w:p>
    <w:p w14:paraId="6542F2B7" w14:textId="77777777" w:rsidR="004A2E20" w:rsidRDefault="004A2E20" w:rsidP="004A2E20">
      <w:pPr>
        <w:rPr>
          <w:lang w:val="es-AR"/>
        </w:rPr>
      </w:pPr>
    </w:p>
    <w:p w14:paraId="54664F57" w14:textId="77777777" w:rsidR="004A2E20" w:rsidRDefault="004A2E20" w:rsidP="004A2E20">
      <w:pPr>
        <w:rPr>
          <w:lang w:val="es-AR"/>
        </w:rPr>
      </w:pPr>
      <w:r>
        <w:rPr>
          <w:lang w:val="es-AR"/>
        </w:rPr>
        <w:t xml:space="preserve">Para la creación de la nueva fase, seleccionamos la opción </w:t>
      </w:r>
      <w:r w:rsidRPr="00B946F8">
        <w:rPr>
          <w:b/>
          <w:lang w:val="es-AR"/>
        </w:rPr>
        <w:t>Confirmar Fase.</w:t>
      </w:r>
    </w:p>
    <w:p w14:paraId="73FE95EB" w14:textId="77777777" w:rsidR="004A2E20" w:rsidRDefault="004A2E20" w:rsidP="004A2E20">
      <w:pPr>
        <w:rPr>
          <w:lang w:val="es-AR"/>
        </w:rPr>
      </w:pPr>
    </w:p>
    <w:p w14:paraId="08CA45FF" w14:textId="77777777" w:rsidR="004A2E20" w:rsidRDefault="004A2E20" w:rsidP="003C7F51">
      <w:pPr>
        <w:pStyle w:val="Ttulo3"/>
        <w:rPr>
          <w:lang w:val="es-AR"/>
        </w:rPr>
      </w:pPr>
      <w:bookmarkStart w:id="163" w:name="_Toc421462643"/>
      <w:bookmarkStart w:id="164" w:name="_Toc421793234"/>
      <w:r>
        <w:rPr>
          <w:lang w:val="es-AR"/>
        </w:rPr>
        <w:t>5.4 Finalización de Edición</w:t>
      </w:r>
      <w:bookmarkEnd w:id="163"/>
      <w:bookmarkEnd w:id="164"/>
    </w:p>
    <w:p w14:paraId="52EBF139" w14:textId="77777777" w:rsidR="004A2E20" w:rsidRDefault="004A2E20" w:rsidP="004A2E20">
      <w:pPr>
        <w:rPr>
          <w:b/>
          <w:lang w:val="es-AR"/>
        </w:rPr>
      </w:pPr>
      <w:r>
        <w:rPr>
          <w:lang w:val="es-AR"/>
        </w:rPr>
        <w:t xml:space="preserve">En caso que deseemos que la edición finalice, debemos seleccionar la opción </w:t>
      </w:r>
      <w:r>
        <w:rPr>
          <w:b/>
          <w:lang w:val="es-AR"/>
        </w:rPr>
        <w:t>Finalizar Edición.</w:t>
      </w:r>
    </w:p>
    <w:p w14:paraId="4091EA47" w14:textId="77777777" w:rsidR="004A2E20" w:rsidRDefault="004A2E20" w:rsidP="004A2E20">
      <w:pPr>
        <w:rPr>
          <w:b/>
          <w:lang w:val="es-AR"/>
        </w:rPr>
      </w:pPr>
      <w:r>
        <w:rPr>
          <w:b/>
          <w:lang w:val="es-AR"/>
        </w:rPr>
        <w:t>Una vez seleccionada dicha opción, se visualizará la siguiente pantalla.</w:t>
      </w:r>
    </w:p>
    <w:p w14:paraId="38D58614" w14:textId="77777777" w:rsidR="004A2E20" w:rsidRDefault="004A2E20" w:rsidP="004A2E20">
      <w:pPr>
        <w:rPr>
          <w:lang w:val="es-AR"/>
        </w:rPr>
      </w:pPr>
      <w:r>
        <w:rPr>
          <w:noProof/>
          <w:lang w:val="es-ES" w:eastAsia="es-ES"/>
        </w:rPr>
        <w:lastRenderedPageBreak/>
        <w:drawing>
          <wp:inline distT="0" distB="0" distL="0" distR="0" wp14:anchorId="4FC38021" wp14:editId="1A173F2B">
            <wp:extent cx="5943600" cy="35941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izar Edicion.jpg"/>
                    <pic:cNvPicPr/>
                  </pic:nvPicPr>
                  <pic:blipFill>
                    <a:blip r:embed="rId211">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14:paraId="72857066" w14:textId="77777777" w:rsidR="004A2E20" w:rsidRDefault="004A2E20" w:rsidP="004A2E20">
      <w:pPr>
        <w:pStyle w:val="Descripcin"/>
        <w:jc w:val="center"/>
        <w:rPr>
          <w:sz w:val="18"/>
          <w:lang w:val="es-AR"/>
        </w:rPr>
      </w:pPr>
      <w:r>
        <w:rPr>
          <w:sz w:val="18"/>
          <w:lang w:val="es-AR"/>
        </w:rPr>
        <w:t>Fig. 41</w:t>
      </w:r>
      <w:r w:rsidRPr="002D535F">
        <w:rPr>
          <w:sz w:val="18"/>
          <w:lang w:val="es-AR"/>
        </w:rPr>
        <w:t xml:space="preserve">: </w:t>
      </w:r>
      <w:r>
        <w:rPr>
          <w:sz w:val="18"/>
          <w:lang w:val="es-AR"/>
        </w:rPr>
        <w:t>Tabla de Posiciones Final</w:t>
      </w:r>
    </w:p>
    <w:p w14:paraId="0435EFAC" w14:textId="77777777" w:rsidR="004A2E20" w:rsidRDefault="004A2E20" w:rsidP="004A2E20">
      <w:pPr>
        <w:rPr>
          <w:lang w:val="es-AR"/>
        </w:rPr>
      </w:pPr>
    </w:p>
    <w:p w14:paraId="24383B47" w14:textId="77777777" w:rsidR="004A2E20" w:rsidRDefault="004A2E20" w:rsidP="004A2E20">
      <w:pPr>
        <w:rPr>
          <w:b/>
          <w:lang w:val="es-AR"/>
        </w:rPr>
      </w:pPr>
      <w:r>
        <w:rPr>
          <w:lang w:val="es-AR"/>
        </w:rPr>
        <w:t xml:space="preserve">Para Finalizarla, se le posibilitará que arrastre los equipos a la posición correspondiente y debe presionar la opción </w:t>
      </w:r>
      <w:r w:rsidRPr="002571C9">
        <w:rPr>
          <w:b/>
          <w:lang w:val="es-AR"/>
        </w:rPr>
        <w:t>Finalizar.</w:t>
      </w:r>
    </w:p>
    <w:p w14:paraId="7734E020" w14:textId="77777777" w:rsidR="00FA190F" w:rsidRDefault="00FA190F" w:rsidP="004A2E20">
      <w:pPr>
        <w:rPr>
          <w:b/>
          <w:lang w:val="es-AR"/>
        </w:rPr>
      </w:pPr>
    </w:p>
    <w:p w14:paraId="677AF9D3" w14:textId="5A2FE2E4" w:rsidR="004A2E20" w:rsidRPr="008C0D89" w:rsidRDefault="008C0D89" w:rsidP="008C0D89">
      <w:pPr>
        <w:pStyle w:val="Ttulo3"/>
        <w:rPr>
          <w:lang w:val="es-ES"/>
        </w:rPr>
      </w:pPr>
      <w:bookmarkStart w:id="165" w:name="_Toc421793235"/>
      <w:r w:rsidRPr="008C0D89">
        <w:rPr>
          <w:lang w:val="es-ES"/>
        </w:rPr>
        <w:t>Personalización Visual Del Torneo</w:t>
      </w:r>
      <w:bookmarkEnd w:id="165"/>
    </w:p>
    <w:p w14:paraId="488C4790" w14:textId="52F9DD4F" w:rsidR="00FA190F" w:rsidRDefault="00FA190F" w:rsidP="004A2E20">
      <w:pPr>
        <w:rPr>
          <w:lang w:val="es-AR"/>
        </w:rPr>
      </w:pPr>
      <w:r>
        <w:rPr>
          <w:lang w:val="es-AR"/>
        </w:rPr>
        <w:t>Para poder personalizar visualmente su torneo, debe acceder a la página web de su torneo, logueandose previamente.</w:t>
      </w:r>
    </w:p>
    <w:p w14:paraId="17184467" w14:textId="77777777" w:rsidR="00FA190F" w:rsidRDefault="00FA190F" w:rsidP="004A2E20">
      <w:pPr>
        <w:rPr>
          <w:lang w:val="es-AR"/>
        </w:rPr>
      </w:pPr>
      <w:r>
        <w:rPr>
          <w:lang w:val="es-AR"/>
        </w:rPr>
        <w:t xml:space="preserve">Página de su torneo: </w:t>
      </w:r>
    </w:p>
    <w:tbl>
      <w:tblPr>
        <w:tblStyle w:val="Tablaconcuadrcula"/>
        <w:tblW w:w="0" w:type="auto"/>
        <w:tblLook w:val="04A0" w:firstRow="1" w:lastRow="0" w:firstColumn="1" w:lastColumn="0" w:noHBand="0" w:noVBand="1"/>
      </w:tblPr>
      <w:tblGrid>
        <w:gridCol w:w="4766"/>
      </w:tblGrid>
      <w:tr w:rsidR="00FA190F" w14:paraId="15F6E0A9" w14:textId="77777777" w:rsidTr="00FA190F">
        <w:trPr>
          <w:trHeight w:val="202"/>
        </w:trPr>
        <w:tc>
          <w:tcPr>
            <w:tcW w:w="4376" w:type="dxa"/>
            <w:shd w:val="clear" w:color="auto" w:fill="F2F2F2" w:themeFill="background1" w:themeFillShade="F2"/>
          </w:tcPr>
          <w:p w14:paraId="79DB34DE" w14:textId="77777777" w:rsidR="00FA190F" w:rsidRPr="00FA190F" w:rsidRDefault="00FA190F" w:rsidP="00FA190F">
            <w:pPr>
              <w:rPr>
                <w:sz w:val="32"/>
                <w:lang w:val="es-AR"/>
              </w:rPr>
            </w:pPr>
            <w:r w:rsidRPr="00FA190F">
              <w:rPr>
                <w:sz w:val="32"/>
                <w:lang w:val="es-AR"/>
              </w:rPr>
              <w:t>www.quegolazo.com.ar/</w:t>
            </w:r>
            <w:r w:rsidRPr="00FA190F">
              <w:rPr>
                <w:b/>
                <w:color w:val="1E5E70" w:themeColor="accent5" w:themeShade="80"/>
                <w:sz w:val="32"/>
                <w:lang w:val="es-AR"/>
              </w:rPr>
              <w:t>nicktorneo</w:t>
            </w:r>
          </w:p>
          <w:p w14:paraId="457AE02C" w14:textId="77777777" w:rsidR="00FA190F" w:rsidRDefault="00FA190F" w:rsidP="004A2E20">
            <w:pPr>
              <w:rPr>
                <w:lang w:val="es-AR"/>
              </w:rPr>
            </w:pPr>
          </w:p>
        </w:tc>
      </w:tr>
    </w:tbl>
    <w:p w14:paraId="01DD8C61" w14:textId="3FB40227" w:rsidR="00FA190F" w:rsidRDefault="00FA190F" w:rsidP="004A2E20">
      <w:pPr>
        <w:rPr>
          <w:lang w:val="es-AR"/>
        </w:rPr>
      </w:pPr>
      <w:r>
        <w:rPr>
          <w:lang w:val="es-AR"/>
        </w:rPr>
        <w:t>Una vez que ingresó en la parte izquierda de la página, visualizará las opciones para personalizar visualmente su torneo:</w:t>
      </w:r>
    </w:p>
    <w:p w14:paraId="3D1A9431" w14:textId="798D79A9" w:rsidR="00FA190F" w:rsidRDefault="00FA190F" w:rsidP="004A2E20">
      <w:pPr>
        <w:rPr>
          <w:lang w:val="es-AR"/>
        </w:rPr>
      </w:pPr>
      <w:r>
        <w:rPr>
          <w:noProof/>
          <w:lang w:val="es-ES" w:eastAsia="es-ES"/>
        </w:rPr>
        <w:lastRenderedPageBreak/>
        <w:drawing>
          <wp:inline distT="0" distB="0" distL="0" distR="0" wp14:anchorId="43815436" wp14:editId="064791CD">
            <wp:extent cx="5943600" cy="379285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anel cerrado.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77C370A6" w14:textId="159C7975" w:rsidR="00FA190F" w:rsidRDefault="00FA190F" w:rsidP="004A2E20">
      <w:pPr>
        <w:rPr>
          <w:lang w:val="es-AR"/>
        </w:rPr>
      </w:pPr>
      <w:r>
        <w:rPr>
          <w:lang w:val="es-AR"/>
        </w:rPr>
        <w:t>Una vez que desplegó la opción Configurar Tema, visualizará lo siguiente:</w:t>
      </w:r>
    </w:p>
    <w:p w14:paraId="7F19A359" w14:textId="1F1C7AD4" w:rsidR="00FA190F" w:rsidRDefault="00FA190F" w:rsidP="004A2E20">
      <w:pPr>
        <w:rPr>
          <w:lang w:val="es-AR"/>
        </w:rPr>
      </w:pPr>
      <w:r>
        <w:rPr>
          <w:noProof/>
          <w:lang w:val="es-ES" w:eastAsia="es-ES"/>
        </w:rPr>
        <w:drawing>
          <wp:inline distT="0" distB="0" distL="0" distR="0" wp14:anchorId="22A0D3DC" wp14:editId="325B7AB1">
            <wp:extent cx="5943600" cy="3937635"/>
            <wp:effectExtent l="0" t="0" r="0" b="571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anel abierto.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inline>
        </w:drawing>
      </w:r>
    </w:p>
    <w:p w14:paraId="73CEFC8D" w14:textId="79D5834B" w:rsidR="004A2E20" w:rsidRDefault="00FA190F" w:rsidP="00FA190F">
      <w:pPr>
        <w:rPr>
          <w:lang w:val="es-AR"/>
        </w:rPr>
      </w:pPr>
      <w:r>
        <w:rPr>
          <w:lang w:val="es-AR"/>
        </w:rPr>
        <w:lastRenderedPageBreak/>
        <w:t>Donde podrá definir los PATRONES, tanto del Encabezado como del Fondo de la página, ESTILO DE LA PÁGINA, COLOR DESTACADO y FORMATO DE LA PÁGINA.</w:t>
      </w:r>
    </w:p>
    <w:p w14:paraId="0F1ACD8F" w14:textId="04A892F1" w:rsidR="00FA190F" w:rsidRDefault="00FA190F" w:rsidP="00FA190F">
      <w:pPr>
        <w:rPr>
          <w:lang w:val="es-AR"/>
        </w:rPr>
      </w:pPr>
      <w:r>
        <w:rPr>
          <w:lang w:val="es-AR"/>
        </w:rPr>
        <w:t>Luego que definió la personalización visual, debe seleccionar la opción Guardar para grabar la configuración de su torneo.</w:t>
      </w:r>
    </w:p>
    <w:p w14:paraId="26E94C90" w14:textId="1D342CCF" w:rsidR="004A2E20" w:rsidRPr="00A07B76" w:rsidRDefault="008C0D89" w:rsidP="008C0D89">
      <w:pPr>
        <w:pStyle w:val="Ttulo3"/>
        <w:rPr>
          <w:lang w:val="es-ES"/>
        </w:rPr>
      </w:pPr>
      <w:bookmarkStart w:id="166" w:name="_Toc421793236"/>
      <w:r w:rsidRPr="00A07B76">
        <w:rPr>
          <w:lang w:val="es-ES"/>
        </w:rPr>
        <w:t>Sitio Web</w:t>
      </w:r>
      <w:bookmarkEnd w:id="166"/>
    </w:p>
    <w:p w14:paraId="491E71B5" w14:textId="5BDFF639" w:rsidR="00FA190F" w:rsidRDefault="00FA190F" w:rsidP="00FA190F">
      <w:pPr>
        <w:rPr>
          <w:b/>
          <w:color w:val="1E5E70" w:themeColor="accent5" w:themeShade="80"/>
          <w:sz w:val="32"/>
          <w:lang w:val="es-AR"/>
        </w:rPr>
      </w:pPr>
      <w:r>
        <w:rPr>
          <w:lang w:val="es-ES"/>
        </w:rPr>
        <w:t xml:space="preserve">Ingrese a </w:t>
      </w:r>
      <w:r w:rsidRPr="00FA190F">
        <w:rPr>
          <w:sz w:val="32"/>
          <w:lang w:val="es-AR"/>
        </w:rPr>
        <w:t>www.quegolazo.com.ar/</w:t>
      </w:r>
      <w:r w:rsidRPr="00FA190F">
        <w:rPr>
          <w:b/>
          <w:color w:val="1E5E70" w:themeColor="accent5" w:themeShade="80"/>
          <w:sz w:val="32"/>
          <w:lang w:val="es-AR"/>
        </w:rPr>
        <w:t>nicktorneo</w:t>
      </w:r>
      <w:r>
        <w:rPr>
          <w:b/>
          <w:color w:val="1E5E70" w:themeColor="accent5" w:themeShade="80"/>
          <w:sz w:val="32"/>
          <w:lang w:val="es-AR"/>
        </w:rPr>
        <w:t>.</w:t>
      </w:r>
    </w:p>
    <w:p w14:paraId="40B44793" w14:textId="3907403C" w:rsidR="00FA190F" w:rsidRDefault="00FA190F" w:rsidP="00FA190F">
      <w:pPr>
        <w:rPr>
          <w:lang w:val="es-AR"/>
        </w:rPr>
      </w:pPr>
      <w:r>
        <w:rPr>
          <w:lang w:val="es-AR"/>
        </w:rPr>
        <w:t>Una vez ingresado a dicha página, podrá acceder a las distintas opciones de información de su torneo.</w:t>
      </w:r>
    </w:p>
    <w:p w14:paraId="3E96C4C3" w14:textId="11E3EEE6" w:rsidR="00FA190F" w:rsidRPr="00FA190F" w:rsidRDefault="00FA190F" w:rsidP="00FA190F">
      <w:pPr>
        <w:rPr>
          <w:lang w:val="es-AR"/>
        </w:rPr>
      </w:pPr>
      <w:r>
        <w:rPr>
          <w:noProof/>
          <w:lang w:val="es-ES" w:eastAsia="es-ES"/>
        </w:rPr>
        <w:drawing>
          <wp:inline distT="0" distB="0" distL="0" distR="0" wp14:anchorId="70509B8F" wp14:editId="325AFE2F">
            <wp:extent cx="5943600" cy="2087245"/>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menu.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47392A16" w14:textId="2AFEEAE9" w:rsidR="00FA190F" w:rsidRPr="00FA190F" w:rsidRDefault="00534793" w:rsidP="00FA190F">
      <w:pPr>
        <w:rPr>
          <w:lang w:val="es-ES"/>
        </w:rPr>
      </w:pPr>
      <w:r>
        <w:rPr>
          <w:lang w:val="es-ES"/>
        </w:rPr>
        <w:t>En el menú podrá acceder al Portal de Noticias, ver Fixture de su edición, Fechas, Equipos Participantes, Estadísticas, Sanciones, entre otras opciones.</w:t>
      </w:r>
    </w:p>
    <w:p w14:paraId="00B598EF" w14:textId="77777777" w:rsidR="00236B19" w:rsidRPr="00236B19" w:rsidRDefault="00236B19" w:rsidP="00236B19">
      <w:pPr>
        <w:rPr>
          <w:lang w:val="es-ES"/>
        </w:rPr>
      </w:pPr>
    </w:p>
    <w:p w14:paraId="50E42425" w14:textId="77777777" w:rsidR="00236B19" w:rsidRPr="00236B19" w:rsidRDefault="00236B19" w:rsidP="00236B19">
      <w:pPr>
        <w:rPr>
          <w:lang w:val="es-ES"/>
        </w:rPr>
      </w:pPr>
    </w:p>
    <w:p w14:paraId="172F7D9E" w14:textId="77777777" w:rsidR="00236B19" w:rsidRPr="00236B19" w:rsidRDefault="00236B19" w:rsidP="00236B19">
      <w:pPr>
        <w:rPr>
          <w:lang w:val="es-ES"/>
        </w:rPr>
      </w:pPr>
    </w:p>
    <w:sectPr w:rsidR="00236B19" w:rsidRPr="00236B19" w:rsidSect="00DA154B">
      <w:headerReference w:type="default" r:id="rId215"/>
      <w:footerReference w:type="default" r:id="rId216"/>
      <w:pgSz w:w="12240" w:h="15840"/>
      <w:pgMar w:top="1440" w:right="1440" w:bottom="1440" w:left="1440" w:header="720" w:footer="227"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42B24" w14:textId="77777777" w:rsidR="00015B33" w:rsidRDefault="00015B33">
      <w:pPr>
        <w:spacing w:after="0" w:line="240" w:lineRule="auto"/>
      </w:pPr>
      <w:r>
        <w:separator/>
      </w:r>
    </w:p>
  </w:endnote>
  <w:endnote w:type="continuationSeparator" w:id="0">
    <w:p w14:paraId="5D4DAB73" w14:textId="77777777" w:rsidR="00015B33" w:rsidRDefault="00015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eague Gothic">
    <w:altName w:val="Arial"/>
    <w:panose1 w:val="00000000000000000000"/>
    <w:charset w:val="00"/>
    <w:family w:val="modern"/>
    <w:notTrueType/>
    <w:pitch w:val="variable"/>
    <w:sig w:usb0="00000001" w:usb1="00000000" w:usb2="00000000" w:usb3="00000000" w:csb0="00000093" w:csb1="00000000"/>
  </w:font>
  <w:font w:name="MS PGothic">
    <w:panose1 w:val="020B0600070205080204"/>
    <w:charset w:val="80"/>
    <w:family w:val="swiss"/>
    <w:pitch w:val="variable"/>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600" w:firstRow="0" w:lastRow="0" w:firstColumn="0" w:lastColumn="0" w:noHBand="1" w:noVBand="1"/>
    </w:tblPr>
    <w:tblGrid>
      <w:gridCol w:w="6946"/>
      <w:gridCol w:w="2414"/>
    </w:tblGrid>
    <w:tr w:rsidR="00A737E3" w14:paraId="16AD116E" w14:textId="77777777" w:rsidTr="005C50CB">
      <w:trPr>
        <w:trHeight w:hRule="exact" w:val="115"/>
        <w:jc w:val="center"/>
      </w:trPr>
      <w:tc>
        <w:tcPr>
          <w:tcW w:w="6946" w:type="dxa"/>
          <w:shd w:val="clear" w:color="auto" w:fill="A6A6A6" w:themeFill="background1" w:themeFillShade="A6"/>
          <w:tcMar>
            <w:top w:w="0" w:type="dxa"/>
            <w:bottom w:w="0" w:type="dxa"/>
          </w:tcMar>
        </w:tcPr>
        <w:p w14:paraId="7E940194" w14:textId="77777777" w:rsidR="00A737E3" w:rsidRPr="00DA154B" w:rsidRDefault="00A737E3">
          <w:pPr>
            <w:pStyle w:val="Encabezado"/>
            <w:rPr>
              <w:caps/>
              <w:sz w:val="2"/>
            </w:rPr>
          </w:pPr>
        </w:p>
      </w:tc>
      <w:tc>
        <w:tcPr>
          <w:tcW w:w="2414" w:type="dxa"/>
          <w:shd w:val="clear" w:color="auto" w:fill="A6A6A6" w:themeFill="background1" w:themeFillShade="A6"/>
          <w:tcMar>
            <w:top w:w="0" w:type="dxa"/>
            <w:bottom w:w="0" w:type="dxa"/>
          </w:tcMar>
        </w:tcPr>
        <w:p w14:paraId="0F0D922A" w14:textId="77777777" w:rsidR="00A737E3" w:rsidRDefault="00A737E3">
          <w:pPr>
            <w:pStyle w:val="Encabezado"/>
            <w:jc w:val="right"/>
            <w:rPr>
              <w:caps/>
              <w:sz w:val="18"/>
            </w:rPr>
          </w:pPr>
        </w:p>
      </w:tc>
    </w:tr>
    <w:tr w:rsidR="00A737E3" w14:paraId="587DAAFC" w14:textId="77777777" w:rsidTr="00DA154B">
      <w:trPr>
        <w:trHeight w:val="113"/>
        <w:jc w:val="center"/>
      </w:trPr>
      <w:tc>
        <w:tcPr>
          <w:tcW w:w="6946" w:type="dxa"/>
          <w:shd w:val="clear" w:color="auto" w:fill="auto"/>
          <w:vAlign w:val="center"/>
        </w:tcPr>
        <w:p w14:paraId="088256F8" w14:textId="1D15FE5A" w:rsidR="00A737E3" w:rsidRDefault="00A737E3" w:rsidP="008F7DA3">
          <w:pPr>
            <w:pStyle w:val="Piedepgina"/>
            <w:rPr>
              <w:caps/>
              <w:color w:val="808080" w:themeColor="background1" w:themeShade="80"/>
              <w:sz w:val="18"/>
              <w:szCs w:val="18"/>
              <w:lang w:val="es-AR"/>
            </w:rPr>
          </w:pPr>
          <w:r>
            <w:rPr>
              <w:color w:val="808080" w:themeColor="background1" w:themeShade="80"/>
              <w:sz w:val="18"/>
              <w:szCs w:val="18"/>
              <w:lang w:val="es-AR"/>
            </w:rPr>
            <w:t>Autores: Allemand Facundo, Herrera Antonio, Pedrosa Paula, Rojas Amaya M. Florencia</w:t>
          </w:r>
        </w:p>
        <w:p w14:paraId="0B4F2FCE" w14:textId="77777777" w:rsidR="00A737E3" w:rsidRPr="008F7DA3" w:rsidRDefault="00A737E3" w:rsidP="008F7DA3">
          <w:pPr>
            <w:pStyle w:val="Piedepgina"/>
            <w:rPr>
              <w:caps/>
              <w:color w:val="808080" w:themeColor="background1" w:themeShade="80"/>
              <w:sz w:val="18"/>
              <w:szCs w:val="18"/>
              <w:lang w:val="es-AR"/>
            </w:rPr>
          </w:pPr>
        </w:p>
      </w:tc>
      <w:tc>
        <w:tcPr>
          <w:tcW w:w="2414" w:type="dxa"/>
          <w:shd w:val="clear" w:color="auto" w:fill="auto"/>
          <w:vAlign w:val="center"/>
        </w:tcPr>
        <w:p w14:paraId="77E99ECA" w14:textId="77777777" w:rsidR="00A737E3" w:rsidRDefault="00A737E3">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D66D5E" w:rsidRPr="00D66D5E">
            <w:rPr>
              <w:caps/>
              <w:noProof/>
              <w:color w:val="808080" w:themeColor="background1" w:themeShade="80"/>
              <w:sz w:val="18"/>
              <w:szCs w:val="18"/>
              <w:lang w:val="es-ES"/>
            </w:rPr>
            <w:t>23</w:t>
          </w:r>
          <w:r>
            <w:rPr>
              <w:caps/>
              <w:color w:val="808080" w:themeColor="background1" w:themeShade="80"/>
              <w:sz w:val="18"/>
              <w:szCs w:val="18"/>
            </w:rPr>
            <w:fldChar w:fldCharType="end"/>
          </w:r>
        </w:p>
      </w:tc>
    </w:tr>
  </w:tbl>
  <w:p w14:paraId="68156C45" w14:textId="77777777" w:rsidR="00A737E3" w:rsidRDefault="00A737E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4EB0B6" w14:textId="77777777" w:rsidR="00015B33" w:rsidRDefault="00015B33">
      <w:pPr>
        <w:spacing w:after="0" w:line="240" w:lineRule="auto"/>
      </w:pPr>
      <w:r>
        <w:separator/>
      </w:r>
    </w:p>
  </w:footnote>
  <w:footnote w:type="continuationSeparator" w:id="0">
    <w:p w14:paraId="416E685E" w14:textId="77777777" w:rsidR="00015B33" w:rsidRDefault="00015B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2B87A" w14:textId="58E9109E" w:rsidR="00A737E3" w:rsidRDefault="00A737E3">
    <w:pPr>
      <w:pStyle w:val="Encabezado"/>
    </w:pPr>
    <w:r>
      <w:rPr>
        <w:noProof/>
        <w:lang w:val="es-ES" w:eastAsia="es-ES"/>
      </w:rPr>
      <mc:AlternateContent>
        <mc:Choice Requires="wpg">
          <w:drawing>
            <wp:anchor distT="0" distB="0" distL="114300" distR="114300" simplePos="0" relativeHeight="251659264" behindDoc="0" locked="0" layoutInCell="1" allowOverlap="1" wp14:anchorId="002F6720" wp14:editId="7F3018C8">
              <wp:simplePos x="0" y="0"/>
              <wp:positionH relativeFrom="column">
                <wp:posOffset>-190005</wp:posOffset>
              </wp:positionH>
              <wp:positionV relativeFrom="paragraph">
                <wp:posOffset>-33935</wp:posOffset>
              </wp:positionV>
              <wp:extent cx="6325235" cy="391160"/>
              <wp:effectExtent l="0" t="0" r="0" b="8890"/>
              <wp:wrapNone/>
              <wp:docPr id="149" name="Grupo 149"/>
              <wp:cNvGraphicFramePr/>
              <a:graphic xmlns:a="http://schemas.openxmlformats.org/drawingml/2006/main">
                <a:graphicData uri="http://schemas.microsoft.com/office/word/2010/wordprocessingGroup">
                  <wpg:wgp>
                    <wpg:cNvGrpSpPr/>
                    <wpg:grpSpPr>
                      <a:xfrm>
                        <a:off x="0" y="0"/>
                        <a:ext cx="6325235" cy="391160"/>
                        <a:chOff x="0" y="0"/>
                        <a:chExt cx="6325235" cy="391160"/>
                      </a:xfrm>
                    </wpg:grpSpPr>
                    <wps:wsp>
                      <wps:cNvPr id="181" name="Llamada rectangular 1"/>
                      <wps:cNvSpPr/>
                      <wps:spPr>
                        <a:xfrm>
                          <a:off x="0" y="0"/>
                          <a:ext cx="6325235" cy="391160"/>
                        </a:xfrm>
                        <a:custGeom>
                          <a:avLst/>
                          <a:gdLst>
                            <a:gd name="connsiteX0" fmla="*/ 0 w 6325235"/>
                            <a:gd name="connsiteY0" fmla="*/ 0 h 356235"/>
                            <a:gd name="connsiteX1" fmla="*/ 1054206 w 6325235"/>
                            <a:gd name="connsiteY1" fmla="*/ 0 h 356235"/>
                            <a:gd name="connsiteX2" fmla="*/ 1054206 w 6325235"/>
                            <a:gd name="connsiteY2" fmla="*/ 0 h 356235"/>
                            <a:gd name="connsiteX3" fmla="*/ 2635515 w 6325235"/>
                            <a:gd name="connsiteY3" fmla="*/ 0 h 356235"/>
                            <a:gd name="connsiteX4" fmla="*/ 6325235 w 6325235"/>
                            <a:gd name="connsiteY4" fmla="*/ 0 h 356235"/>
                            <a:gd name="connsiteX5" fmla="*/ 6325235 w 6325235"/>
                            <a:gd name="connsiteY5" fmla="*/ 207804 h 356235"/>
                            <a:gd name="connsiteX6" fmla="*/ 6325235 w 6325235"/>
                            <a:gd name="connsiteY6" fmla="*/ 207804 h 356235"/>
                            <a:gd name="connsiteX7" fmla="*/ 6325235 w 6325235"/>
                            <a:gd name="connsiteY7" fmla="*/ 296863 h 356235"/>
                            <a:gd name="connsiteX8" fmla="*/ 6325235 w 6325235"/>
                            <a:gd name="connsiteY8" fmla="*/ 356235 h 356235"/>
                            <a:gd name="connsiteX9" fmla="*/ 2635515 w 6325235"/>
                            <a:gd name="connsiteY9" fmla="*/ 356235 h 356235"/>
                            <a:gd name="connsiteX10" fmla="*/ 1170548 w 6325235"/>
                            <a:gd name="connsiteY10" fmla="*/ 446662 h 356235"/>
                            <a:gd name="connsiteX11" fmla="*/ 1054206 w 6325235"/>
                            <a:gd name="connsiteY11" fmla="*/ 356235 h 356235"/>
                            <a:gd name="connsiteX12" fmla="*/ 0 w 6325235"/>
                            <a:gd name="connsiteY12" fmla="*/ 356235 h 356235"/>
                            <a:gd name="connsiteX13" fmla="*/ 0 w 6325235"/>
                            <a:gd name="connsiteY13" fmla="*/ 296863 h 356235"/>
                            <a:gd name="connsiteX14" fmla="*/ 0 w 6325235"/>
                            <a:gd name="connsiteY14" fmla="*/ 207804 h 356235"/>
                            <a:gd name="connsiteX15" fmla="*/ 0 w 6325235"/>
                            <a:gd name="connsiteY15" fmla="*/ 207804 h 356235"/>
                            <a:gd name="connsiteX16" fmla="*/ 0 w 6325235"/>
                            <a:gd name="connsiteY16" fmla="*/ 0 h 356235"/>
                            <a:gd name="connsiteX0" fmla="*/ 0 w 6325235"/>
                            <a:gd name="connsiteY0" fmla="*/ 0 h 446662"/>
                            <a:gd name="connsiteX1" fmla="*/ 1054206 w 6325235"/>
                            <a:gd name="connsiteY1" fmla="*/ 0 h 446662"/>
                            <a:gd name="connsiteX2" fmla="*/ 1054206 w 6325235"/>
                            <a:gd name="connsiteY2" fmla="*/ 0 h 446662"/>
                            <a:gd name="connsiteX3" fmla="*/ 2635515 w 6325235"/>
                            <a:gd name="connsiteY3" fmla="*/ 0 h 446662"/>
                            <a:gd name="connsiteX4" fmla="*/ 6325235 w 6325235"/>
                            <a:gd name="connsiteY4" fmla="*/ 0 h 446662"/>
                            <a:gd name="connsiteX5" fmla="*/ 6325235 w 6325235"/>
                            <a:gd name="connsiteY5" fmla="*/ 207804 h 446662"/>
                            <a:gd name="connsiteX6" fmla="*/ 6325235 w 6325235"/>
                            <a:gd name="connsiteY6" fmla="*/ 207804 h 446662"/>
                            <a:gd name="connsiteX7" fmla="*/ 6325235 w 6325235"/>
                            <a:gd name="connsiteY7" fmla="*/ 296863 h 446662"/>
                            <a:gd name="connsiteX8" fmla="*/ 6325235 w 6325235"/>
                            <a:gd name="connsiteY8" fmla="*/ 356235 h 446662"/>
                            <a:gd name="connsiteX9" fmla="*/ 1293925 w 6325235"/>
                            <a:gd name="connsiteY9" fmla="*/ 366827 h 446662"/>
                            <a:gd name="connsiteX10" fmla="*/ 1170548 w 6325235"/>
                            <a:gd name="connsiteY10" fmla="*/ 446662 h 446662"/>
                            <a:gd name="connsiteX11" fmla="*/ 1054206 w 6325235"/>
                            <a:gd name="connsiteY11" fmla="*/ 356235 h 446662"/>
                            <a:gd name="connsiteX12" fmla="*/ 0 w 6325235"/>
                            <a:gd name="connsiteY12" fmla="*/ 356235 h 446662"/>
                            <a:gd name="connsiteX13" fmla="*/ 0 w 6325235"/>
                            <a:gd name="connsiteY13" fmla="*/ 296863 h 446662"/>
                            <a:gd name="connsiteX14" fmla="*/ 0 w 6325235"/>
                            <a:gd name="connsiteY14" fmla="*/ 207804 h 446662"/>
                            <a:gd name="connsiteX15" fmla="*/ 0 w 6325235"/>
                            <a:gd name="connsiteY15" fmla="*/ 207804 h 446662"/>
                            <a:gd name="connsiteX16" fmla="*/ 0 w 6325235"/>
                            <a:gd name="connsiteY16" fmla="*/ 0 h 446662"/>
                            <a:gd name="connsiteX0" fmla="*/ 0 w 6325235"/>
                            <a:gd name="connsiteY0" fmla="*/ 0 h 446662"/>
                            <a:gd name="connsiteX1" fmla="*/ 1054206 w 6325235"/>
                            <a:gd name="connsiteY1" fmla="*/ 0 h 446662"/>
                            <a:gd name="connsiteX2" fmla="*/ 1054206 w 6325235"/>
                            <a:gd name="connsiteY2" fmla="*/ 0 h 446662"/>
                            <a:gd name="connsiteX3" fmla="*/ 2635515 w 6325235"/>
                            <a:gd name="connsiteY3" fmla="*/ 0 h 446662"/>
                            <a:gd name="connsiteX4" fmla="*/ 6325235 w 6325235"/>
                            <a:gd name="connsiteY4" fmla="*/ 0 h 446662"/>
                            <a:gd name="connsiteX5" fmla="*/ 6325235 w 6325235"/>
                            <a:gd name="connsiteY5" fmla="*/ 207804 h 446662"/>
                            <a:gd name="connsiteX6" fmla="*/ 6325235 w 6325235"/>
                            <a:gd name="connsiteY6" fmla="*/ 207804 h 446662"/>
                            <a:gd name="connsiteX7" fmla="*/ 6325235 w 6325235"/>
                            <a:gd name="connsiteY7" fmla="*/ 296863 h 446662"/>
                            <a:gd name="connsiteX8" fmla="*/ 6325235 w 6325235"/>
                            <a:gd name="connsiteY8" fmla="*/ 356235 h 446662"/>
                            <a:gd name="connsiteX9" fmla="*/ 1293925 w 6325235"/>
                            <a:gd name="connsiteY9" fmla="*/ 366827 h 446662"/>
                            <a:gd name="connsiteX10" fmla="*/ 1170548 w 6325235"/>
                            <a:gd name="connsiteY10" fmla="*/ 446662 h 446662"/>
                            <a:gd name="connsiteX11" fmla="*/ 394266 w 6325235"/>
                            <a:gd name="connsiteY11" fmla="*/ 356235 h 446662"/>
                            <a:gd name="connsiteX12" fmla="*/ 0 w 6325235"/>
                            <a:gd name="connsiteY12" fmla="*/ 356235 h 446662"/>
                            <a:gd name="connsiteX13" fmla="*/ 0 w 6325235"/>
                            <a:gd name="connsiteY13" fmla="*/ 296863 h 446662"/>
                            <a:gd name="connsiteX14" fmla="*/ 0 w 6325235"/>
                            <a:gd name="connsiteY14" fmla="*/ 207804 h 446662"/>
                            <a:gd name="connsiteX15" fmla="*/ 0 w 6325235"/>
                            <a:gd name="connsiteY15" fmla="*/ 207804 h 446662"/>
                            <a:gd name="connsiteX16" fmla="*/ 0 w 6325235"/>
                            <a:gd name="connsiteY16" fmla="*/ 0 h 446662"/>
                            <a:gd name="connsiteX0" fmla="*/ 0 w 6325235"/>
                            <a:gd name="connsiteY0" fmla="*/ 0 h 421268"/>
                            <a:gd name="connsiteX1" fmla="*/ 1054206 w 6325235"/>
                            <a:gd name="connsiteY1" fmla="*/ 0 h 421268"/>
                            <a:gd name="connsiteX2" fmla="*/ 1054206 w 6325235"/>
                            <a:gd name="connsiteY2" fmla="*/ 0 h 421268"/>
                            <a:gd name="connsiteX3" fmla="*/ 2635515 w 6325235"/>
                            <a:gd name="connsiteY3" fmla="*/ 0 h 421268"/>
                            <a:gd name="connsiteX4" fmla="*/ 6325235 w 6325235"/>
                            <a:gd name="connsiteY4" fmla="*/ 0 h 421268"/>
                            <a:gd name="connsiteX5" fmla="*/ 6325235 w 6325235"/>
                            <a:gd name="connsiteY5" fmla="*/ 207804 h 421268"/>
                            <a:gd name="connsiteX6" fmla="*/ 6325235 w 6325235"/>
                            <a:gd name="connsiteY6" fmla="*/ 207804 h 421268"/>
                            <a:gd name="connsiteX7" fmla="*/ 6325235 w 6325235"/>
                            <a:gd name="connsiteY7" fmla="*/ 296863 h 421268"/>
                            <a:gd name="connsiteX8" fmla="*/ 6325235 w 6325235"/>
                            <a:gd name="connsiteY8" fmla="*/ 356235 h 421268"/>
                            <a:gd name="connsiteX9" fmla="*/ 1293925 w 6325235"/>
                            <a:gd name="connsiteY9" fmla="*/ 366827 h 421268"/>
                            <a:gd name="connsiteX10" fmla="*/ 516814 w 6325235"/>
                            <a:gd name="connsiteY10" fmla="*/ 421267 h 421268"/>
                            <a:gd name="connsiteX11" fmla="*/ 394266 w 6325235"/>
                            <a:gd name="connsiteY11" fmla="*/ 356235 h 421268"/>
                            <a:gd name="connsiteX12" fmla="*/ 0 w 6325235"/>
                            <a:gd name="connsiteY12" fmla="*/ 356235 h 421268"/>
                            <a:gd name="connsiteX13" fmla="*/ 0 w 6325235"/>
                            <a:gd name="connsiteY13" fmla="*/ 296863 h 421268"/>
                            <a:gd name="connsiteX14" fmla="*/ 0 w 6325235"/>
                            <a:gd name="connsiteY14" fmla="*/ 207804 h 421268"/>
                            <a:gd name="connsiteX15" fmla="*/ 0 w 6325235"/>
                            <a:gd name="connsiteY15" fmla="*/ 207804 h 421268"/>
                            <a:gd name="connsiteX16" fmla="*/ 0 w 6325235"/>
                            <a:gd name="connsiteY16" fmla="*/ 0 h 421268"/>
                            <a:gd name="connsiteX0" fmla="*/ 0 w 6325235"/>
                            <a:gd name="connsiteY0" fmla="*/ 0 h 421267"/>
                            <a:gd name="connsiteX1" fmla="*/ 1054206 w 6325235"/>
                            <a:gd name="connsiteY1" fmla="*/ 0 h 421267"/>
                            <a:gd name="connsiteX2" fmla="*/ 1054206 w 6325235"/>
                            <a:gd name="connsiteY2" fmla="*/ 0 h 421267"/>
                            <a:gd name="connsiteX3" fmla="*/ 2635515 w 6325235"/>
                            <a:gd name="connsiteY3" fmla="*/ 0 h 421267"/>
                            <a:gd name="connsiteX4" fmla="*/ 6325235 w 6325235"/>
                            <a:gd name="connsiteY4" fmla="*/ 0 h 421267"/>
                            <a:gd name="connsiteX5" fmla="*/ 6325235 w 6325235"/>
                            <a:gd name="connsiteY5" fmla="*/ 207804 h 421267"/>
                            <a:gd name="connsiteX6" fmla="*/ 6325235 w 6325235"/>
                            <a:gd name="connsiteY6" fmla="*/ 207804 h 421267"/>
                            <a:gd name="connsiteX7" fmla="*/ 6325235 w 6325235"/>
                            <a:gd name="connsiteY7" fmla="*/ 296863 h 421267"/>
                            <a:gd name="connsiteX8" fmla="*/ 6325235 w 6325235"/>
                            <a:gd name="connsiteY8" fmla="*/ 356235 h 421267"/>
                            <a:gd name="connsiteX9" fmla="*/ 1293925 w 6325235"/>
                            <a:gd name="connsiteY9" fmla="*/ 366827 h 421267"/>
                            <a:gd name="connsiteX10" fmla="*/ 516814 w 6325235"/>
                            <a:gd name="connsiteY10" fmla="*/ 421267 h 421267"/>
                            <a:gd name="connsiteX11" fmla="*/ 232901 w 6325235"/>
                            <a:gd name="connsiteY11" fmla="*/ 356235 h 421267"/>
                            <a:gd name="connsiteX12" fmla="*/ 0 w 6325235"/>
                            <a:gd name="connsiteY12" fmla="*/ 356235 h 421267"/>
                            <a:gd name="connsiteX13" fmla="*/ 0 w 6325235"/>
                            <a:gd name="connsiteY13" fmla="*/ 296863 h 421267"/>
                            <a:gd name="connsiteX14" fmla="*/ 0 w 6325235"/>
                            <a:gd name="connsiteY14" fmla="*/ 207804 h 421267"/>
                            <a:gd name="connsiteX15" fmla="*/ 0 w 6325235"/>
                            <a:gd name="connsiteY15" fmla="*/ 207804 h 421267"/>
                            <a:gd name="connsiteX16" fmla="*/ 0 w 6325235"/>
                            <a:gd name="connsiteY16" fmla="*/ 0 h 421267"/>
                            <a:gd name="connsiteX0" fmla="*/ 0 w 6325235"/>
                            <a:gd name="connsiteY0" fmla="*/ 0 h 431433"/>
                            <a:gd name="connsiteX1" fmla="*/ 1054206 w 6325235"/>
                            <a:gd name="connsiteY1" fmla="*/ 0 h 431433"/>
                            <a:gd name="connsiteX2" fmla="*/ 1054206 w 6325235"/>
                            <a:gd name="connsiteY2" fmla="*/ 0 h 431433"/>
                            <a:gd name="connsiteX3" fmla="*/ 2635515 w 6325235"/>
                            <a:gd name="connsiteY3" fmla="*/ 0 h 431433"/>
                            <a:gd name="connsiteX4" fmla="*/ 6325235 w 6325235"/>
                            <a:gd name="connsiteY4" fmla="*/ 0 h 431433"/>
                            <a:gd name="connsiteX5" fmla="*/ 6325235 w 6325235"/>
                            <a:gd name="connsiteY5" fmla="*/ 207804 h 431433"/>
                            <a:gd name="connsiteX6" fmla="*/ 6325235 w 6325235"/>
                            <a:gd name="connsiteY6" fmla="*/ 207804 h 431433"/>
                            <a:gd name="connsiteX7" fmla="*/ 6325235 w 6325235"/>
                            <a:gd name="connsiteY7" fmla="*/ 296863 h 431433"/>
                            <a:gd name="connsiteX8" fmla="*/ 6325235 w 6325235"/>
                            <a:gd name="connsiteY8" fmla="*/ 356235 h 431433"/>
                            <a:gd name="connsiteX9" fmla="*/ 1293925 w 6325235"/>
                            <a:gd name="connsiteY9" fmla="*/ 366827 h 431433"/>
                            <a:gd name="connsiteX10" fmla="*/ 328555 w 6325235"/>
                            <a:gd name="connsiteY10" fmla="*/ 431433 h 431433"/>
                            <a:gd name="connsiteX11" fmla="*/ 232901 w 6325235"/>
                            <a:gd name="connsiteY11" fmla="*/ 356235 h 431433"/>
                            <a:gd name="connsiteX12" fmla="*/ 0 w 6325235"/>
                            <a:gd name="connsiteY12" fmla="*/ 356235 h 431433"/>
                            <a:gd name="connsiteX13" fmla="*/ 0 w 6325235"/>
                            <a:gd name="connsiteY13" fmla="*/ 296863 h 431433"/>
                            <a:gd name="connsiteX14" fmla="*/ 0 w 6325235"/>
                            <a:gd name="connsiteY14" fmla="*/ 207804 h 431433"/>
                            <a:gd name="connsiteX15" fmla="*/ 0 w 6325235"/>
                            <a:gd name="connsiteY15" fmla="*/ 207804 h 431433"/>
                            <a:gd name="connsiteX16" fmla="*/ 0 w 6325235"/>
                            <a:gd name="connsiteY16" fmla="*/ 0 h 431433"/>
                            <a:gd name="connsiteX0" fmla="*/ 0 w 6325235"/>
                            <a:gd name="connsiteY0" fmla="*/ 0 h 431433"/>
                            <a:gd name="connsiteX1" fmla="*/ 1054206 w 6325235"/>
                            <a:gd name="connsiteY1" fmla="*/ 0 h 431433"/>
                            <a:gd name="connsiteX2" fmla="*/ 1054206 w 6325235"/>
                            <a:gd name="connsiteY2" fmla="*/ 0 h 431433"/>
                            <a:gd name="connsiteX3" fmla="*/ 2635515 w 6325235"/>
                            <a:gd name="connsiteY3" fmla="*/ 0 h 431433"/>
                            <a:gd name="connsiteX4" fmla="*/ 6325235 w 6325235"/>
                            <a:gd name="connsiteY4" fmla="*/ 0 h 431433"/>
                            <a:gd name="connsiteX5" fmla="*/ 6325235 w 6325235"/>
                            <a:gd name="connsiteY5" fmla="*/ 207804 h 431433"/>
                            <a:gd name="connsiteX6" fmla="*/ 6325235 w 6325235"/>
                            <a:gd name="connsiteY6" fmla="*/ 207804 h 431433"/>
                            <a:gd name="connsiteX7" fmla="*/ 6325235 w 6325235"/>
                            <a:gd name="connsiteY7" fmla="*/ 296863 h 431433"/>
                            <a:gd name="connsiteX8" fmla="*/ 6325235 w 6325235"/>
                            <a:gd name="connsiteY8" fmla="*/ 356235 h 431433"/>
                            <a:gd name="connsiteX9" fmla="*/ 402282 w 6325235"/>
                            <a:gd name="connsiteY9" fmla="*/ 361742 h 431433"/>
                            <a:gd name="connsiteX10" fmla="*/ 328555 w 6325235"/>
                            <a:gd name="connsiteY10" fmla="*/ 431433 h 431433"/>
                            <a:gd name="connsiteX11" fmla="*/ 232901 w 6325235"/>
                            <a:gd name="connsiteY11" fmla="*/ 356235 h 431433"/>
                            <a:gd name="connsiteX12" fmla="*/ 0 w 6325235"/>
                            <a:gd name="connsiteY12" fmla="*/ 356235 h 431433"/>
                            <a:gd name="connsiteX13" fmla="*/ 0 w 6325235"/>
                            <a:gd name="connsiteY13" fmla="*/ 296863 h 431433"/>
                            <a:gd name="connsiteX14" fmla="*/ 0 w 6325235"/>
                            <a:gd name="connsiteY14" fmla="*/ 207804 h 431433"/>
                            <a:gd name="connsiteX15" fmla="*/ 0 w 6325235"/>
                            <a:gd name="connsiteY15" fmla="*/ 207804 h 431433"/>
                            <a:gd name="connsiteX16" fmla="*/ 0 w 6325235"/>
                            <a:gd name="connsiteY16" fmla="*/ 0 h 431433"/>
                            <a:gd name="connsiteX0" fmla="*/ 0 w 6325235"/>
                            <a:gd name="connsiteY0" fmla="*/ 0 h 461887"/>
                            <a:gd name="connsiteX1" fmla="*/ 1054206 w 6325235"/>
                            <a:gd name="connsiteY1" fmla="*/ 0 h 461887"/>
                            <a:gd name="connsiteX2" fmla="*/ 1054206 w 6325235"/>
                            <a:gd name="connsiteY2" fmla="*/ 0 h 461887"/>
                            <a:gd name="connsiteX3" fmla="*/ 2635515 w 6325235"/>
                            <a:gd name="connsiteY3" fmla="*/ 0 h 461887"/>
                            <a:gd name="connsiteX4" fmla="*/ 6325235 w 6325235"/>
                            <a:gd name="connsiteY4" fmla="*/ 0 h 461887"/>
                            <a:gd name="connsiteX5" fmla="*/ 6325235 w 6325235"/>
                            <a:gd name="connsiteY5" fmla="*/ 207804 h 461887"/>
                            <a:gd name="connsiteX6" fmla="*/ 6325235 w 6325235"/>
                            <a:gd name="connsiteY6" fmla="*/ 207804 h 461887"/>
                            <a:gd name="connsiteX7" fmla="*/ 6325235 w 6325235"/>
                            <a:gd name="connsiteY7" fmla="*/ 296863 h 461887"/>
                            <a:gd name="connsiteX8" fmla="*/ 6325235 w 6325235"/>
                            <a:gd name="connsiteY8" fmla="*/ 356235 h 461887"/>
                            <a:gd name="connsiteX9" fmla="*/ 402282 w 6325235"/>
                            <a:gd name="connsiteY9" fmla="*/ 361742 h 461887"/>
                            <a:gd name="connsiteX10" fmla="*/ 326650 w 6325235"/>
                            <a:gd name="connsiteY10" fmla="*/ 461887 h 461887"/>
                            <a:gd name="connsiteX11" fmla="*/ 232901 w 6325235"/>
                            <a:gd name="connsiteY11" fmla="*/ 356235 h 461887"/>
                            <a:gd name="connsiteX12" fmla="*/ 0 w 6325235"/>
                            <a:gd name="connsiteY12" fmla="*/ 356235 h 461887"/>
                            <a:gd name="connsiteX13" fmla="*/ 0 w 6325235"/>
                            <a:gd name="connsiteY13" fmla="*/ 296863 h 461887"/>
                            <a:gd name="connsiteX14" fmla="*/ 0 w 6325235"/>
                            <a:gd name="connsiteY14" fmla="*/ 207804 h 461887"/>
                            <a:gd name="connsiteX15" fmla="*/ 0 w 6325235"/>
                            <a:gd name="connsiteY15" fmla="*/ 207804 h 461887"/>
                            <a:gd name="connsiteX16" fmla="*/ 0 w 6325235"/>
                            <a:gd name="connsiteY16" fmla="*/ 0 h 461887"/>
                            <a:gd name="connsiteX0" fmla="*/ 0 w 6325235"/>
                            <a:gd name="connsiteY0" fmla="*/ 0 h 461887"/>
                            <a:gd name="connsiteX1" fmla="*/ 1054206 w 6325235"/>
                            <a:gd name="connsiteY1" fmla="*/ 0 h 461887"/>
                            <a:gd name="connsiteX2" fmla="*/ 1054206 w 6325235"/>
                            <a:gd name="connsiteY2" fmla="*/ 0 h 461887"/>
                            <a:gd name="connsiteX3" fmla="*/ 2635515 w 6325235"/>
                            <a:gd name="connsiteY3" fmla="*/ 0 h 461887"/>
                            <a:gd name="connsiteX4" fmla="*/ 6325235 w 6325235"/>
                            <a:gd name="connsiteY4" fmla="*/ 0 h 461887"/>
                            <a:gd name="connsiteX5" fmla="*/ 6325235 w 6325235"/>
                            <a:gd name="connsiteY5" fmla="*/ 207804 h 461887"/>
                            <a:gd name="connsiteX6" fmla="*/ 6325235 w 6325235"/>
                            <a:gd name="connsiteY6" fmla="*/ 207804 h 461887"/>
                            <a:gd name="connsiteX7" fmla="*/ 6325235 w 6325235"/>
                            <a:gd name="connsiteY7" fmla="*/ 296863 h 461887"/>
                            <a:gd name="connsiteX8" fmla="*/ 6325235 w 6325235"/>
                            <a:gd name="connsiteY8" fmla="*/ 356235 h 461887"/>
                            <a:gd name="connsiteX9" fmla="*/ 423237 w 6325235"/>
                            <a:gd name="connsiteY9" fmla="*/ 359567 h 461887"/>
                            <a:gd name="connsiteX10" fmla="*/ 326650 w 6325235"/>
                            <a:gd name="connsiteY10" fmla="*/ 461887 h 461887"/>
                            <a:gd name="connsiteX11" fmla="*/ 232901 w 6325235"/>
                            <a:gd name="connsiteY11" fmla="*/ 356235 h 461887"/>
                            <a:gd name="connsiteX12" fmla="*/ 0 w 6325235"/>
                            <a:gd name="connsiteY12" fmla="*/ 356235 h 461887"/>
                            <a:gd name="connsiteX13" fmla="*/ 0 w 6325235"/>
                            <a:gd name="connsiteY13" fmla="*/ 296863 h 461887"/>
                            <a:gd name="connsiteX14" fmla="*/ 0 w 6325235"/>
                            <a:gd name="connsiteY14" fmla="*/ 207804 h 461887"/>
                            <a:gd name="connsiteX15" fmla="*/ 0 w 6325235"/>
                            <a:gd name="connsiteY15" fmla="*/ 207804 h 461887"/>
                            <a:gd name="connsiteX16" fmla="*/ 0 w 6325235"/>
                            <a:gd name="connsiteY16" fmla="*/ 0 h 461887"/>
                            <a:gd name="connsiteX0" fmla="*/ 0 w 6325235"/>
                            <a:gd name="connsiteY0" fmla="*/ 0 h 461887"/>
                            <a:gd name="connsiteX1" fmla="*/ 1054206 w 6325235"/>
                            <a:gd name="connsiteY1" fmla="*/ 0 h 461887"/>
                            <a:gd name="connsiteX2" fmla="*/ 1054206 w 6325235"/>
                            <a:gd name="connsiteY2" fmla="*/ 0 h 461887"/>
                            <a:gd name="connsiteX3" fmla="*/ 2635515 w 6325235"/>
                            <a:gd name="connsiteY3" fmla="*/ 0 h 461887"/>
                            <a:gd name="connsiteX4" fmla="*/ 6325235 w 6325235"/>
                            <a:gd name="connsiteY4" fmla="*/ 0 h 461887"/>
                            <a:gd name="connsiteX5" fmla="*/ 6325235 w 6325235"/>
                            <a:gd name="connsiteY5" fmla="*/ 207804 h 461887"/>
                            <a:gd name="connsiteX6" fmla="*/ 6325235 w 6325235"/>
                            <a:gd name="connsiteY6" fmla="*/ 207804 h 461887"/>
                            <a:gd name="connsiteX7" fmla="*/ 6325235 w 6325235"/>
                            <a:gd name="connsiteY7" fmla="*/ 296863 h 461887"/>
                            <a:gd name="connsiteX8" fmla="*/ 6325235 w 6325235"/>
                            <a:gd name="connsiteY8" fmla="*/ 356235 h 461887"/>
                            <a:gd name="connsiteX9" fmla="*/ 423237 w 6325235"/>
                            <a:gd name="connsiteY9" fmla="*/ 359567 h 461887"/>
                            <a:gd name="connsiteX10" fmla="*/ 326650 w 6325235"/>
                            <a:gd name="connsiteY10" fmla="*/ 461887 h 461887"/>
                            <a:gd name="connsiteX11" fmla="*/ 204326 w 6325235"/>
                            <a:gd name="connsiteY11" fmla="*/ 358410 h 461887"/>
                            <a:gd name="connsiteX12" fmla="*/ 0 w 6325235"/>
                            <a:gd name="connsiteY12" fmla="*/ 356235 h 461887"/>
                            <a:gd name="connsiteX13" fmla="*/ 0 w 6325235"/>
                            <a:gd name="connsiteY13" fmla="*/ 296863 h 461887"/>
                            <a:gd name="connsiteX14" fmla="*/ 0 w 6325235"/>
                            <a:gd name="connsiteY14" fmla="*/ 207804 h 461887"/>
                            <a:gd name="connsiteX15" fmla="*/ 0 w 6325235"/>
                            <a:gd name="connsiteY15" fmla="*/ 207804 h 461887"/>
                            <a:gd name="connsiteX16" fmla="*/ 0 w 6325235"/>
                            <a:gd name="connsiteY16" fmla="*/ 0 h 461887"/>
                            <a:gd name="connsiteX0" fmla="*/ 0 w 6325235"/>
                            <a:gd name="connsiteY0" fmla="*/ 0 h 461887"/>
                            <a:gd name="connsiteX1" fmla="*/ 1054206 w 6325235"/>
                            <a:gd name="connsiteY1" fmla="*/ 0 h 461887"/>
                            <a:gd name="connsiteX2" fmla="*/ 1054206 w 6325235"/>
                            <a:gd name="connsiteY2" fmla="*/ 0 h 461887"/>
                            <a:gd name="connsiteX3" fmla="*/ 2635515 w 6325235"/>
                            <a:gd name="connsiteY3" fmla="*/ 0 h 461887"/>
                            <a:gd name="connsiteX4" fmla="*/ 6325235 w 6325235"/>
                            <a:gd name="connsiteY4" fmla="*/ 0 h 461887"/>
                            <a:gd name="connsiteX5" fmla="*/ 6325235 w 6325235"/>
                            <a:gd name="connsiteY5" fmla="*/ 207804 h 461887"/>
                            <a:gd name="connsiteX6" fmla="*/ 6325235 w 6325235"/>
                            <a:gd name="connsiteY6" fmla="*/ 207804 h 461887"/>
                            <a:gd name="connsiteX7" fmla="*/ 6325235 w 6325235"/>
                            <a:gd name="connsiteY7" fmla="*/ 296863 h 461887"/>
                            <a:gd name="connsiteX8" fmla="*/ 6325235 w 6325235"/>
                            <a:gd name="connsiteY8" fmla="*/ 356235 h 461887"/>
                            <a:gd name="connsiteX9" fmla="*/ 436572 w 6325235"/>
                            <a:gd name="connsiteY9" fmla="*/ 357392 h 461887"/>
                            <a:gd name="connsiteX10" fmla="*/ 326650 w 6325235"/>
                            <a:gd name="connsiteY10" fmla="*/ 461887 h 461887"/>
                            <a:gd name="connsiteX11" fmla="*/ 204326 w 6325235"/>
                            <a:gd name="connsiteY11" fmla="*/ 358410 h 461887"/>
                            <a:gd name="connsiteX12" fmla="*/ 0 w 6325235"/>
                            <a:gd name="connsiteY12" fmla="*/ 356235 h 461887"/>
                            <a:gd name="connsiteX13" fmla="*/ 0 w 6325235"/>
                            <a:gd name="connsiteY13" fmla="*/ 296863 h 461887"/>
                            <a:gd name="connsiteX14" fmla="*/ 0 w 6325235"/>
                            <a:gd name="connsiteY14" fmla="*/ 207804 h 461887"/>
                            <a:gd name="connsiteX15" fmla="*/ 0 w 6325235"/>
                            <a:gd name="connsiteY15" fmla="*/ 207804 h 461887"/>
                            <a:gd name="connsiteX16" fmla="*/ 0 w 6325235"/>
                            <a:gd name="connsiteY16" fmla="*/ 0 h 461887"/>
                            <a:gd name="connsiteX0" fmla="*/ 0 w 6325235"/>
                            <a:gd name="connsiteY0" fmla="*/ 0 h 461887"/>
                            <a:gd name="connsiteX1" fmla="*/ 1054206 w 6325235"/>
                            <a:gd name="connsiteY1" fmla="*/ 0 h 461887"/>
                            <a:gd name="connsiteX2" fmla="*/ 1054206 w 6325235"/>
                            <a:gd name="connsiteY2" fmla="*/ 0 h 461887"/>
                            <a:gd name="connsiteX3" fmla="*/ 2635515 w 6325235"/>
                            <a:gd name="connsiteY3" fmla="*/ 0 h 461887"/>
                            <a:gd name="connsiteX4" fmla="*/ 6325235 w 6325235"/>
                            <a:gd name="connsiteY4" fmla="*/ 0 h 461887"/>
                            <a:gd name="connsiteX5" fmla="*/ 6325235 w 6325235"/>
                            <a:gd name="connsiteY5" fmla="*/ 207804 h 461887"/>
                            <a:gd name="connsiteX6" fmla="*/ 6325235 w 6325235"/>
                            <a:gd name="connsiteY6" fmla="*/ 207804 h 461887"/>
                            <a:gd name="connsiteX7" fmla="*/ 6325235 w 6325235"/>
                            <a:gd name="connsiteY7" fmla="*/ 296863 h 461887"/>
                            <a:gd name="connsiteX8" fmla="*/ 6325235 w 6325235"/>
                            <a:gd name="connsiteY8" fmla="*/ 356235 h 461887"/>
                            <a:gd name="connsiteX9" fmla="*/ 455622 w 6325235"/>
                            <a:gd name="connsiteY9" fmla="*/ 357392 h 461887"/>
                            <a:gd name="connsiteX10" fmla="*/ 326650 w 6325235"/>
                            <a:gd name="connsiteY10" fmla="*/ 461887 h 461887"/>
                            <a:gd name="connsiteX11" fmla="*/ 204326 w 6325235"/>
                            <a:gd name="connsiteY11" fmla="*/ 358410 h 461887"/>
                            <a:gd name="connsiteX12" fmla="*/ 0 w 6325235"/>
                            <a:gd name="connsiteY12" fmla="*/ 356235 h 461887"/>
                            <a:gd name="connsiteX13" fmla="*/ 0 w 6325235"/>
                            <a:gd name="connsiteY13" fmla="*/ 296863 h 461887"/>
                            <a:gd name="connsiteX14" fmla="*/ 0 w 6325235"/>
                            <a:gd name="connsiteY14" fmla="*/ 207804 h 461887"/>
                            <a:gd name="connsiteX15" fmla="*/ 0 w 6325235"/>
                            <a:gd name="connsiteY15" fmla="*/ 207804 h 461887"/>
                            <a:gd name="connsiteX16" fmla="*/ 0 w 6325235"/>
                            <a:gd name="connsiteY16" fmla="*/ 0 h 461887"/>
                            <a:gd name="connsiteX0" fmla="*/ 0 w 6325235"/>
                            <a:gd name="connsiteY0" fmla="*/ 0 h 447182"/>
                            <a:gd name="connsiteX1" fmla="*/ 1054206 w 6325235"/>
                            <a:gd name="connsiteY1" fmla="*/ 0 h 447182"/>
                            <a:gd name="connsiteX2" fmla="*/ 1054206 w 6325235"/>
                            <a:gd name="connsiteY2" fmla="*/ 0 h 447182"/>
                            <a:gd name="connsiteX3" fmla="*/ 2635515 w 6325235"/>
                            <a:gd name="connsiteY3" fmla="*/ 0 h 447182"/>
                            <a:gd name="connsiteX4" fmla="*/ 6325235 w 6325235"/>
                            <a:gd name="connsiteY4" fmla="*/ 0 h 447182"/>
                            <a:gd name="connsiteX5" fmla="*/ 6325235 w 6325235"/>
                            <a:gd name="connsiteY5" fmla="*/ 207804 h 447182"/>
                            <a:gd name="connsiteX6" fmla="*/ 6325235 w 6325235"/>
                            <a:gd name="connsiteY6" fmla="*/ 207804 h 447182"/>
                            <a:gd name="connsiteX7" fmla="*/ 6325235 w 6325235"/>
                            <a:gd name="connsiteY7" fmla="*/ 296863 h 447182"/>
                            <a:gd name="connsiteX8" fmla="*/ 6325235 w 6325235"/>
                            <a:gd name="connsiteY8" fmla="*/ 356235 h 447182"/>
                            <a:gd name="connsiteX9" fmla="*/ 455622 w 6325235"/>
                            <a:gd name="connsiteY9" fmla="*/ 357392 h 447182"/>
                            <a:gd name="connsiteX10" fmla="*/ 329225 w 6325235"/>
                            <a:gd name="connsiteY10" fmla="*/ 447181 h 447182"/>
                            <a:gd name="connsiteX11" fmla="*/ 204326 w 6325235"/>
                            <a:gd name="connsiteY11" fmla="*/ 358410 h 447182"/>
                            <a:gd name="connsiteX12" fmla="*/ 0 w 6325235"/>
                            <a:gd name="connsiteY12" fmla="*/ 356235 h 447182"/>
                            <a:gd name="connsiteX13" fmla="*/ 0 w 6325235"/>
                            <a:gd name="connsiteY13" fmla="*/ 296863 h 447182"/>
                            <a:gd name="connsiteX14" fmla="*/ 0 w 6325235"/>
                            <a:gd name="connsiteY14" fmla="*/ 207804 h 447182"/>
                            <a:gd name="connsiteX15" fmla="*/ 0 w 6325235"/>
                            <a:gd name="connsiteY15" fmla="*/ 207804 h 447182"/>
                            <a:gd name="connsiteX16" fmla="*/ 0 w 6325235"/>
                            <a:gd name="connsiteY16" fmla="*/ 0 h 447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325235" h="447182">
                              <a:moveTo>
                                <a:pt x="0" y="0"/>
                              </a:moveTo>
                              <a:lnTo>
                                <a:pt x="1054206" y="0"/>
                              </a:lnTo>
                              <a:lnTo>
                                <a:pt x="1054206" y="0"/>
                              </a:lnTo>
                              <a:lnTo>
                                <a:pt x="2635515" y="0"/>
                              </a:lnTo>
                              <a:lnTo>
                                <a:pt x="6325235" y="0"/>
                              </a:lnTo>
                              <a:lnTo>
                                <a:pt x="6325235" y="207804"/>
                              </a:lnTo>
                              <a:lnTo>
                                <a:pt x="6325235" y="207804"/>
                              </a:lnTo>
                              <a:lnTo>
                                <a:pt x="6325235" y="296863"/>
                              </a:lnTo>
                              <a:lnTo>
                                <a:pt x="6325235" y="356235"/>
                              </a:lnTo>
                              <a:lnTo>
                                <a:pt x="455622" y="357392"/>
                              </a:lnTo>
                              <a:lnTo>
                                <a:pt x="329225" y="447181"/>
                              </a:lnTo>
                              <a:lnTo>
                                <a:pt x="204326" y="358410"/>
                              </a:lnTo>
                              <a:lnTo>
                                <a:pt x="0" y="356235"/>
                              </a:lnTo>
                              <a:lnTo>
                                <a:pt x="0" y="296863"/>
                              </a:lnTo>
                              <a:lnTo>
                                <a:pt x="0" y="207804"/>
                              </a:lnTo>
                              <a:lnTo>
                                <a:pt x="0" y="207804"/>
                              </a:lnTo>
                              <a:lnTo>
                                <a:pt x="0" y="0"/>
                              </a:lnTo>
                              <a:close/>
                            </a:path>
                          </a:pathLst>
                        </a:cu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29394E" w14:textId="77777777" w:rsidR="00A737E3" w:rsidRPr="005517BE" w:rsidRDefault="00A737E3" w:rsidP="005C50CB">
                            <w:pPr>
                              <w:spacing w:before="0"/>
                              <w:ind w:firstLine="720"/>
                              <w:rPr>
                                <w:rFonts w:ascii="Calibri" w:hAnsi="Calibri"/>
                                <w:color w:val="FFFFFF" w:themeColor="background1"/>
                                <w:sz w:val="24"/>
                                <w:lang w:val="es-AR"/>
                              </w:rPr>
                            </w:pPr>
                            <w:r w:rsidRPr="0029515B">
                              <w:rPr>
                                <w:color w:val="FFFFFF" w:themeColor="background1"/>
                                <w:sz w:val="20"/>
                                <w:szCs w:val="18"/>
                                <w:lang w:val="es-AR"/>
                              </w:rPr>
                              <w:t>Que Golazo</w:t>
                            </w:r>
                            <w:r w:rsidRPr="0029515B">
                              <w:rPr>
                                <w:caps/>
                                <w:color w:val="FFFFFF" w:themeColor="background1"/>
                                <w:sz w:val="20"/>
                                <w:szCs w:val="18"/>
                                <w:lang w:val="es-AR"/>
                              </w:rPr>
                              <w:t xml:space="preserve"> </w:t>
                            </w:r>
                            <w:r w:rsidRPr="0029515B">
                              <w:rPr>
                                <w:color w:val="FFFFFF" w:themeColor="background1"/>
                                <w:sz w:val="20"/>
                                <w:szCs w:val="18"/>
                                <w:lang w:val="es-AR"/>
                              </w:rPr>
                              <w:t xml:space="preserve"> | Sistema de Gestión de Campeonatos de Fútbol</w:t>
                            </w:r>
                            <w:r>
                              <w:rPr>
                                <w:color w:val="FFFFFF" w:themeColor="background1"/>
                                <w:sz w:val="20"/>
                                <w:szCs w:val="18"/>
                                <w:lang w:val="es-AR"/>
                              </w:rPr>
                              <w:tab/>
                            </w:r>
                            <w:r>
                              <w:rPr>
                                <w:color w:val="FFFFFF" w:themeColor="background1"/>
                                <w:sz w:val="20"/>
                                <w:szCs w:val="18"/>
                                <w:lang w:val="es-AR"/>
                              </w:rPr>
                              <w:tab/>
                            </w:r>
                            <w:r>
                              <w:rPr>
                                <w:color w:val="FFFFFF" w:themeColor="background1"/>
                                <w:sz w:val="20"/>
                                <w:szCs w:val="18"/>
                                <w:lang w:val="es-AR"/>
                              </w:rPr>
                              <w:tab/>
                            </w:r>
                            <w:r>
                              <w:rPr>
                                <w:color w:val="FFFFFF" w:themeColor="background1"/>
                                <w:sz w:val="20"/>
                                <w:szCs w:val="18"/>
                                <w:lang w:val="es-AR"/>
                              </w:rPr>
                              <w:tab/>
                            </w:r>
                            <w:r>
                              <w:rPr>
                                <w:color w:val="FFFFFF" w:themeColor="background1"/>
                                <w:sz w:val="20"/>
                                <w:szCs w:val="18"/>
                                <w:lang w:val="es-AR"/>
                              </w:rPr>
                              <w:tab/>
                            </w:r>
                            <w:r w:rsidRPr="005517BE">
                              <w:rPr>
                                <w:rFonts w:ascii="Calibri" w:hAnsi="Calibri"/>
                                <w:color w:val="FFFFFF" w:themeColor="background1"/>
                                <w:sz w:val="28"/>
                                <w:szCs w:val="18"/>
                                <w:lang w:val="es-AR"/>
                              </w:rPr>
                              <w:t>2014</w:t>
                            </w:r>
                          </w:p>
                          <w:p w14:paraId="1088531C" w14:textId="77777777" w:rsidR="00A737E3" w:rsidRPr="00244A7E" w:rsidRDefault="00A737E3" w:rsidP="005C50CB">
                            <w:pPr>
                              <w:rPr>
                                <w:lang w:val="es-A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Imagen 5"/>
                        <pic:cNvPicPr>
                          <a:picLocks noChangeAspect="1"/>
                        </pic:cNvPicPr>
                      </pic:nvPicPr>
                      <pic:blipFill>
                        <a:blip r:embed="rId1">
                          <a:grayscl/>
                          <a:extLst>
                            <a:ext uri="{28A0092B-C50C-407E-A947-70E740481C1C}">
                              <a14:useLocalDpi xmlns:a14="http://schemas.microsoft.com/office/drawing/2010/main" val="0"/>
                            </a:ext>
                          </a:extLst>
                        </a:blip>
                        <a:stretch>
                          <a:fillRect/>
                        </a:stretch>
                      </pic:blipFill>
                      <pic:spPr>
                        <a:xfrm>
                          <a:off x="175564" y="21945"/>
                          <a:ext cx="332105" cy="335280"/>
                        </a:xfrm>
                        <a:prstGeom prst="rect">
                          <a:avLst/>
                        </a:prstGeom>
                      </pic:spPr>
                    </pic:pic>
                  </wpg:wgp>
                </a:graphicData>
              </a:graphic>
            </wp:anchor>
          </w:drawing>
        </mc:Choice>
        <mc:Fallback>
          <w:pict>
            <v:group w14:anchorId="002F6720" id="Grupo 149" o:spid="_x0000_s1150" style="position:absolute;left:0;text-align:left;margin-left:-14.95pt;margin-top:-2.65pt;width:498.05pt;height:30.8pt;z-index:251659264" coordsize="63252,3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">
              <v:shape id="Llamada rectangular 1" o:spid="_x0000_s1151" style="position:absolute;width:63252;height:3911;visibility:visible;mso-wrap-style:square;v-text-anchor:middle" coordsize="6325235,4471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DTsAA&#10;AADcAAAADwAAAGRycy9kb3ducmV2LnhtbERPy6rCMBDdC/5DGMGdpnUhUo2igiDowsdd3OXQjG2x&#10;mZQk1urX31wQ3M3hPGex6kwtWnK+sqwgHScgiHOrKy4U/Fx3oxkIH5A11pZJwYs8rJb93gIzbZ98&#10;pvYSChFD2GeooAyhyaT0eUkG/dg2xJG7WWcwROgKqR0+Y7ip5SRJptJgxbGhxIa2JeX3y8MouP/u&#10;z+n1eDBVcHjaHd4tbk5SqeGgW89BBOrCV/xx73WcP0vh/5l4gV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dhDTsAAAADcAAAADwAAAAAAAAAAAAAAAACYAgAAZHJzL2Rvd25y&#10;ZXYueG1sUEsFBgAAAAAEAAQA9QAAAIUDAAAAAA==&#10;" adj="-11796480,,5400" path="m,l1054206,r,l2635515,,6325235,r,207804l6325235,207804r,89059l6325235,356235,455622,357392,329225,447181,204326,358410,,356235,,296863,,207804r,l,xe" fillcolor="#a5a5a5 [2092]" stroked="f" strokeweight="1pt">
                <v:stroke joinstyle="miter"/>
                <v:formulas/>
                <v:path arrowok="t" o:connecttype="custom" o:connectlocs="0,0;1054206,0;1054206,0;2635515,0;6325235,0;6325235,181771;6325235,181771;6325235,259673;6325235,311607;455622,312619;329225,391159;204326,313509;0,311607;0,259673;0,181771;0,181771;0,0" o:connectangles="0,0,0,0,0,0,0,0,0,0,0,0,0,0,0,0,0" textboxrect="0,0,6325235,447182"/>
                <v:textbox>
                  <w:txbxContent>
                    <w:p w14:paraId="6829394E" w14:textId="77777777" w:rsidR="00A100FE" w:rsidRPr="005517BE" w:rsidRDefault="00A100FE" w:rsidP="005C50CB">
                      <w:pPr>
                        <w:spacing w:before="0"/>
                        <w:ind w:firstLine="720"/>
                        <w:rPr>
                          <w:rFonts w:ascii="Calibri" w:hAnsi="Calibri"/>
                          <w:color w:val="FFFFFF" w:themeColor="background1"/>
                          <w:sz w:val="24"/>
                          <w:lang w:val="es-AR"/>
                        </w:rPr>
                      </w:pPr>
                      <w:r w:rsidRPr="0029515B">
                        <w:rPr>
                          <w:color w:val="FFFFFF" w:themeColor="background1"/>
                          <w:sz w:val="20"/>
                          <w:szCs w:val="18"/>
                          <w:lang w:val="es-AR"/>
                        </w:rPr>
                        <w:t>Que Golazo</w:t>
                      </w:r>
                      <w:r w:rsidRPr="0029515B">
                        <w:rPr>
                          <w:caps/>
                          <w:color w:val="FFFFFF" w:themeColor="background1"/>
                          <w:sz w:val="20"/>
                          <w:szCs w:val="18"/>
                          <w:lang w:val="es-AR"/>
                        </w:rPr>
                        <w:t xml:space="preserve"> </w:t>
                      </w:r>
                      <w:r w:rsidRPr="0029515B">
                        <w:rPr>
                          <w:color w:val="FFFFFF" w:themeColor="background1"/>
                          <w:sz w:val="20"/>
                          <w:szCs w:val="18"/>
                          <w:lang w:val="es-AR"/>
                        </w:rPr>
                        <w:t xml:space="preserve"> | Sistema de Gestión de Campeonatos de Fútbol</w:t>
                      </w:r>
                      <w:r>
                        <w:rPr>
                          <w:color w:val="FFFFFF" w:themeColor="background1"/>
                          <w:sz w:val="20"/>
                          <w:szCs w:val="18"/>
                          <w:lang w:val="es-AR"/>
                        </w:rPr>
                        <w:tab/>
                      </w:r>
                      <w:r>
                        <w:rPr>
                          <w:color w:val="FFFFFF" w:themeColor="background1"/>
                          <w:sz w:val="20"/>
                          <w:szCs w:val="18"/>
                          <w:lang w:val="es-AR"/>
                        </w:rPr>
                        <w:tab/>
                      </w:r>
                      <w:r>
                        <w:rPr>
                          <w:color w:val="FFFFFF" w:themeColor="background1"/>
                          <w:sz w:val="20"/>
                          <w:szCs w:val="18"/>
                          <w:lang w:val="es-AR"/>
                        </w:rPr>
                        <w:tab/>
                      </w:r>
                      <w:r>
                        <w:rPr>
                          <w:color w:val="FFFFFF" w:themeColor="background1"/>
                          <w:sz w:val="20"/>
                          <w:szCs w:val="18"/>
                          <w:lang w:val="es-AR"/>
                        </w:rPr>
                        <w:tab/>
                      </w:r>
                      <w:r>
                        <w:rPr>
                          <w:color w:val="FFFFFF" w:themeColor="background1"/>
                          <w:sz w:val="20"/>
                          <w:szCs w:val="18"/>
                          <w:lang w:val="es-AR"/>
                        </w:rPr>
                        <w:tab/>
                      </w:r>
                      <w:r w:rsidRPr="005517BE">
                        <w:rPr>
                          <w:rFonts w:ascii="Calibri" w:hAnsi="Calibri"/>
                          <w:color w:val="FFFFFF" w:themeColor="background1"/>
                          <w:sz w:val="28"/>
                          <w:szCs w:val="18"/>
                          <w:lang w:val="es-AR"/>
                        </w:rPr>
                        <w:t>2014</w:t>
                      </w:r>
                    </w:p>
                    <w:p w14:paraId="1088531C" w14:textId="77777777" w:rsidR="00A100FE" w:rsidRPr="00244A7E" w:rsidRDefault="00A100FE" w:rsidP="005C50CB">
                      <w:pPr>
                        <w:rPr>
                          <w:lang w:val="es-AR"/>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152" type="#_x0000_t75" style="position:absolute;left:1755;top:219;width:3321;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nVgLDAAAA3AAAAA8AAABkcnMvZG93bnJldi54bWxET01rAjEQvRf8D2GE3mp2PVTZGqUWCm09&#10;uYrU27AZd7cmkyVJdfXXG6HQ2zze58wWvTXiRD60jhXkowwEceV0y7WC7eb9aQoiRGSNxjEpuFCA&#10;xXzwMMNCuzOv6VTGWqQQDgUqaGLsCilD1ZDFMHIdceIOzluMCfpaao/nFG6NHGfZs7TYcmposKO3&#10;hqpj+WsV7JbmaxJy/73CyV7G66cpdz+5Uo/D/vUFRKQ+/ov/3B86zZ+O4f5MukD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2dWAsMAAADcAAAADwAAAAAAAAAAAAAAAACf&#10;AgAAZHJzL2Rvd25yZXYueG1sUEsFBgAAAAAEAAQA9wAAAI8DAAAAAA==&#10;">
                <v:imagedata r:id="rId2" o:title="" grayscale="t"/>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D4135"/>
    <w:multiLevelType w:val="hybridMultilevel"/>
    <w:tmpl w:val="88DE3DE8"/>
    <w:lvl w:ilvl="0" w:tplc="60B689CA">
      <w:start w:val="1"/>
      <w:numFmt w:val="bullet"/>
      <w:lvlText w:val=""/>
      <w:lvlJc w:val="left"/>
      <w:pPr>
        <w:ind w:left="720" w:hanging="360"/>
      </w:pPr>
      <w:rPr>
        <w:rFonts w:ascii="Symbol" w:hAnsi="Symbol" w:hint="default"/>
        <w:color w:val="4A7B29" w:themeColor="accent2"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6231E5B"/>
    <w:multiLevelType w:val="hybridMultilevel"/>
    <w:tmpl w:val="816211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6366941"/>
    <w:multiLevelType w:val="hybridMultilevel"/>
    <w:tmpl w:val="6EE85234"/>
    <w:lvl w:ilvl="0" w:tplc="2BD020CE">
      <w:start w:val="1"/>
      <w:numFmt w:val="bullet"/>
      <w:lvlText w:val=""/>
      <w:lvlJc w:val="left"/>
      <w:pPr>
        <w:ind w:left="720" w:hanging="360"/>
      </w:pPr>
      <w:rPr>
        <w:rFonts w:ascii="Symbol" w:hAnsi="Symbol" w:hint="default"/>
        <w:color w:val="729928" w:themeColor="accent1"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386452"/>
    <w:multiLevelType w:val="hybridMultilevel"/>
    <w:tmpl w:val="66F06020"/>
    <w:lvl w:ilvl="0" w:tplc="AF24A578">
      <w:start w:val="2"/>
      <w:numFmt w:val="bullet"/>
      <w:lvlText w:val="-"/>
      <w:lvlJc w:val="left"/>
      <w:pPr>
        <w:ind w:left="1080" w:hanging="360"/>
      </w:pPr>
      <w:rPr>
        <w:rFonts w:ascii="Corbel" w:eastAsiaTheme="minorEastAsia" w:hAnsi="Corbel" w:cstheme="minorBid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nsid w:val="0DD37809"/>
    <w:multiLevelType w:val="hybridMultilevel"/>
    <w:tmpl w:val="98AA3484"/>
    <w:lvl w:ilvl="0" w:tplc="60B689CA">
      <w:start w:val="1"/>
      <w:numFmt w:val="bullet"/>
      <w:lvlText w:val=""/>
      <w:lvlJc w:val="left"/>
      <w:pPr>
        <w:ind w:left="720" w:hanging="360"/>
      </w:pPr>
      <w:rPr>
        <w:rFonts w:ascii="Symbol" w:hAnsi="Symbol" w:hint="default"/>
        <w:color w:val="4A7B29" w:themeColor="accent2"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32D52CB"/>
    <w:multiLevelType w:val="hybridMultilevel"/>
    <w:tmpl w:val="98A2EC84"/>
    <w:lvl w:ilvl="0" w:tplc="E97E3E14">
      <w:numFmt w:val="bullet"/>
      <w:lvlText w:val="•"/>
      <w:lvlJc w:val="left"/>
      <w:pPr>
        <w:ind w:left="720" w:hanging="360"/>
      </w:pPr>
      <w:rPr>
        <w:rFonts w:ascii="Corbel" w:eastAsiaTheme="minorEastAsia" w:hAnsi="Corbel" w:cs="Aria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4454450"/>
    <w:multiLevelType w:val="hybridMultilevel"/>
    <w:tmpl w:val="17F0D276"/>
    <w:lvl w:ilvl="0" w:tplc="5E185A3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52A31A5"/>
    <w:multiLevelType w:val="hybridMultilevel"/>
    <w:tmpl w:val="92D435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D1C64A6"/>
    <w:multiLevelType w:val="hybridMultilevel"/>
    <w:tmpl w:val="0C2C71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F8C62F3"/>
    <w:multiLevelType w:val="hybridMultilevel"/>
    <w:tmpl w:val="EA881E82"/>
    <w:lvl w:ilvl="0" w:tplc="48462A2A">
      <w:start w:val="1"/>
      <w:numFmt w:val="bullet"/>
      <w:lvlText w:val=""/>
      <w:lvlJc w:val="left"/>
      <w:pPr>
        <w:ind w:left="720" w:hanging="360"/>
      </w:pPr>
      <w:rPr>
        <w:rFonts w:ascii="Symbol" w:hAnsi="Symbol" w:hint="default"/>
        <w:color w:val="729928" w:themeColor="accent1" w:themeShade="BF"/>
      </w:rPr>
    </w:lvl>
    <w:lvl w:ilvl="1" w:tplc="48462A2A">
      <w:start w:val="1"/>
      <w:numFmt w:val="bullet"/>
      <w:lvlText w:val=""/>
      <w:lvlJc w:val="left"/>
      <w:pPr>
        <w:ind w:left="1440" w:hanging="360"/>
      </w:pPr>
      <w:rPr>
        <w:rFonts w:ascii="Symbol" w:hAnsi="Symbol" w:hint="default"/>
        <w:color w:val="729928" w:themeColor="accent1" w:themeShade="BF"/>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EC298D"/>
    <w:multiLevelType w:val="hybridMultilevel"/>
    <w:tmpl w:val="A5DEA7B6"/>
    <w:lvl w:ilvl="0" w:tplc="E97E3E14">
      <w:numFmt w:val="bullet"/>
      <w:lvlText w:val="•"/>
      <w:lvlJc w:val="left"/>
      <w:pPr>
        <w:ind w:left="720" w:hanging="360"/>
      </w:pPr>
      <w:rPr>
        <w:rFonts w:ascii="Corbel" w:eastAsiaTheme="minorEastAsia" w:hAnsi="Corbel" w:cs="Aria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29C75A4"/>
    <w:multiLevelType w:val="hybridMultilevel"/>
    <w:tmpl w:val="6542EE4A"/>
    <w:lvl w:ilvl="0" w:tplc="263C1CD4">
      <w:start w:val="4"/>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2E55CDC"/>
    <w:multiLevelType w:val="hybridMultilevel"/>
    <w:tmpl w:val="5D9E086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23762F4B"/>
    <w:multiLevelType w:val="hybridMultilevel"/>
    <w:tmpl w:val="BE88F01A"/>
    <w:lvl w:ilvl="0" w:tplc="4C108E52">
      <w:start w:val="1"/>
      <w:numFmt w:val="bullet"/>
      <w:lvlText w:val=""/>
      <w:lvlJc w:val="left"/>
      <w:pPr>
        <w:ind w:left="360" w:hanging="360"/>
      </w:pPr>
      <w:rPr>
        <w:rFonts w:ascii="Symbol" w:hAnsi="Symbol" w:hint="default"/>
        <w:color w:val="729928" w:themeColor="accent1" w:themeShade="BF"/>
      </w:rPr>
    </w:lvl>
    <w:lvl w:ilvl="1" w:tplc="0C0A0003">
      <w:start w:val="1"/>
      <w:numFmt w:val="bullet"/>
      <w:lvlText w:val="o"/>
      <w:lvlJc w:val="left"/>
      <w:pPr>
        <w:ind w:left="1080" w:hanging="360"/>
      </w:pPr>
      <w:rPr>
        <w:rFonts w:ascii="Courier New" w:hAnsi="Courier New" w:cs="Courier New" w:hint="default"/>
      </w:rPr>
    </w:lvl>
    <w:lvl w:ilvl="2" w:tplc="48462A2A">
      <w:start w:val="1"/>
      <w:numFmt w:val="bullet"/>
      <w:lvlText w:val=""/>
      <w:lvlJc w:val="left"/>
      <w:pPr>
        <w:ind w:left="1800" w:hanging="360"/>
      </w:pPr>
      <w:rPr>
        <w:rFonts w:ascii="Symbol" w:hAnsi="Symbol" w:hint="default"/>
        <w:color w:val="729928" w:themeColor="accent1" w:themeShade="BF"/>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38A2336"/>
    <w:multiLevelType w:val="hybridMultilevel"/>
    <w:tmpl w:val="237CD6E6"/>
    <w:lvl w:ilvl="0" w:tplc="48462A2A">
      <w:start w:val="1"/>
      <w:numFmt w:val="bullet"/>
      <w:lvlText w:val=""/>
      <w:lvlJc w:val="left"/>
      <w:pPr>
        <w:ind w:left="720" w:hanging="360"/>
      </w:pPr>
      <w:rPr>
        <w:rFonts w:ascii="Symbol" w:hAnsi="Symbo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2C2306FB"/>
    <w:multiLevelType w:val="hybridMultilevel"/>
    <w:tmpl w:val="73A2B2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09038A7"/>
    <w:multiLevelType w:val="hybridMultilevel"/>
    <w:tmpl w:val="2692F7D8"/>
    <w:lvl w:ilvl="0" w:tplc="EF145D4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34176A6"/>
    <w:multiLevelType w:val="hybridMultilevel"/>
    <w:tmpl w:val="7A741E4A"/>
    <w:lvl w:ilvl="0" w:tplc="60B689CA">
      <w:start w:val="1"/>
      <w:numFmt w:val="bullet"/>
      <w:lvlText w:val=""/>
      <w:lvlJc w:val="left"/>
      <w:pPr>
        <w:ind w:left="720" w:hanging="360"/>
      </w:pPr>
      <w:rPr>
        <w:rFonts w:ascii="Symbol" w:hAnsi="Symbol" w:hint="default"/>
        <w:color w:val="4A7B29" w:themeColor="accent2"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37A084A"/>
    <w:multiLevelType w:val="hybridMultilevel"/>
    <w:tmpl w:val="4E14E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57E7361"/>
    <w:multiLevelType w:val="hybridMultilevel"/>
    <w:tmpl w:val="96A2709A"/>
    <w:lvl w:ilvl="0" w:tplc="3782D9B8">
      <w:start w:val="1"/>
      <w:numFmt w:val="bullet"/>
      <w:lvlText w:val=""/>
      <w:lvlJc w:val="left"/>
      <w:pPr>
        <w:ind w:left="720" w:hanging="360"/>
      </w:pPr>
      <w:rPr>
        <w:rFonts w:ascii="Symbol" w:hAnsi="Symbol" w:hint="default"/>
        <w:color w:val="31521B" w:themeColor="accent2" w:themeShade="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38606D5A"/>
    <w:multiLevelType w:val="hybridMultilevel"/>
    <w:tmpl w:val="CFA46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A0D3BD4"/>
    <w:multiLevelType w:val="hybridMultilevel"/>
    <w:tmpl w:val="AC023F7A"/>
    <w:lvl w:ilvl="0" w:tplc="B9D247B8">
      <w:start w:val="1"/>
      <w:numFmt w:val="bullet"/>
      <w:lvlText w:val=""/>
      <w:lvlJc w:val="left"/>
      <w:pPr>
        <w:ind w:left="720" w:hanging="360"/>
      </w:pPr>
      <w:rPr>
        <w:rFonts w:ascii="Symbol" w:hAnsi="Symbol" w:hint="default"/>
        <w:color w:val="31521B" w:themeColor="accent2"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ADA73F7"/>
    <w:multiLevelType w:val="hybridMultilevel"/>
    <w:tmpl w:val="196239F4"/>
    <w:lvl w:ilvl="0" w:tplc="48462A2A">
      <w:start w:val="1"/>
      <w:numFmt w:val="bullet"/>
      <w:lvlText w:val=""/>
      <w:lvlJc w:val="left"/>
      <w:pPr>
        <w:ind w:left="720" w:hanging="360"/>
      </w:pPr>
      <w:rPr>
        <w:rFonts w:ascii="Symbol" w:hAnsi="Symbo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3C460C14"/>
    <w:multiLevelType w:val="hybridMultilevel"/>
    <w:tmpl w:val="17B8714C"/>
    <w:lvl w:ilvl="0" w:tplc="48462A2A">
      <w:start w:val="1"/>
      <w:numFmt w:val="bullet"/>
      <w:lvlText w:val=""/>
      <w:lvlJc w:val="left"/>
      <w:pPr>
        <w:ind w:left="720" w:hanging="360"/>
      </w:pPr>
      <w:rPr>
        <w:rFonts w:ascii="Symbol" w:hAnsi="Symbol" w:hint="default"/>
        <w:color w:val="729928" w:themeColor="accent1" w:themeShade="BF"/>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C780F8E"/>
    <w:multiLevelType w:val="hybridMultilevel"/>
    <w:tmpl w:val="CAF0F954"/>
    <w:lvl w:ilvl="0" w:tplc="60B689CA">
      <w:start w:val="1"/>
      <w:numFmt w:val="bullet"/>
      <w:lvlText w:val=""/>
      <w:lvlJc w:val="left"/>
      <w:pPr>
        <w:ind w:left="720" w:hanging="360"/>
      </w:pPr>
      <w:rPr>
        <w:rFonts w:ascii="Symbol" w:hAnsi="Symbol" w:hint="default"/>
        <w:color w:val="4A7B29" w:themeColor="accent2"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42D11892"/>
    <w:multiLevelType w:val="hybridMultilevel"/>
    <w:tmpl w:val="DBDE7CF6"/>
    <w:lvl w:ilvl="0" w:tplc="513CE354">
      <w:start w:val="1"/>
      <w:numFmt w:val="bullet"/>
      <w:lvlText w:val=""/>
      <w:lvlJc w:val="left"/>
      <w:pPr>
        <w:ind w:left="360" w:hanging="360"/>
      </w:pPr>
      <w:rPr>
        <w:rFonts w:ascii="Symbol" w:hAnsi="Symbol" w:hint="default"/>
        <w:color w:val="729928" w:themeColor="accent1" w:themeShade="BF"/>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5D70CD0"/>
    <w:multiLevelType w:val="hybridMultilevel"/>
    <w:tmpl w:val="75C6CB78"/>
    <w:lvl w:ilvl="0" w:tplc="48462A2A">
      <w:start w:val="1"/>
      <w:numFmt w:val="bullet"/>
      <w:lvlText w:val=""/>
      <w:lvlJc w:val="left"/>
      <w:pPr>
        <w:ind w:left="720" w:hanging="360"/>
      </w:pPr>
      <w:rPr>
        <w:rFonts w:ascii="Symbol" w:hAnsi="Symbo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48CA43E4"/>
    <w:multiLevelType w:val="hybridMultilevel"/>
    <w:tmpl w:val="873EEB22"/>
    <w:lvl w:ilvl="0" w:tplc="48462A2A">
      <w:start w:val="1"/>
      <w:numFmt w:val="bullet"/>
      <w:lvlText w:val=""/>
      <w:lvlJc w:val="left"/>
      <w:pPr>
        <w:ind w:left="862" w:hanging="360"/>
      </w:pPr>
      <w:rPr>
        <w:rFonts w:ascii="Symbol" w:hAnsi="Symbol" w:hint="default"/>
        <w:color w:val="729928" w:themeColor="accent1" w:themeShade="BF"/>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8">
    <w:nsid w:val="4CC560A2"/>
    <w:multiLevelType w:val="hybridMultilevel"/>
    <w:tmpl w:val="D690F10C"/>
    <w:lvl w:ilvl="0" w:tplc="1E7835AE">
      <w:start w:val="1"/>
      <w:numFmt w:val="bullet"/>
      <w:lvlText w:val=""/>
      <w:lvlJc w:val="left"/>
      <w:pPr>
        <w:ind w:left="720" w:hanging="360"/>
      </w:pPr>
      <w:rPr>
        <w:rFonts w:ascii="Symbol" w:hAnsi="Symbol" w:hint="default"/>
        <w:color w:val="31521B" w:themeColor="accent2" w:themeShade="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4E4B6A6A"/>
    <w:multiLevelType w:val="hybridMultilevel"/>
    <w:tmpl w:val="48DED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0853B7A"/>
    <w:multiLevelType w:val="hybridMultilevel"/>
    <w:tmpl w:val="E4B23F8C"/>
    <w:lvl w:ilvl="0" w:tplc="48462A2A">
      <w:start w:val="1"/>
      <w:numFmt w:val="bullet"/>
      <w:lvlText w:val=""/>
      <w:lvlJc w:val="left"/>
      <w:pPr>
        <w:ind w:left="720" w:hanging="360"/>
      </w:pPr>
      <w:rPr>
        <w:rFonts w:ascii="Symbol" w:hAnsi="Symbo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14B7E45"/>
    <w:multiLevelType w:val="hybridMultilevel"/>
    <w:tmpl w:val="5BCC3068"/>
    <w:lvl w:ilvl="0" w:tplc="48462A2A">
      <w:start w:val="1"/>
      <w:numFmt w:val="bullet"/>
      <w:lvlText w:val=""/>
      <w:lvlJc w:val="left"/>
      <w:pPr>
        <w:ind w:left="1080" w:hanging="360"/>
      </w:pPr>
      <w:rPr>
        <w:rFonts w:ascii="Symbol" w:hAnsi="Symbol" w:hint="default"/>
        <w:color w:val="729928" w:themeColor="accent1" w:themeShade="BF"/>
      </w:rPr>
    </w:lvl>
    <w:lvl w:ilvl="1" w:tplc="48462A2A">
      <w:start w:val="1"/>
      <w:numFmt w:val="bullet"/>
      <w:lvlText w:val=""/>
      <w:lvlJc w:val="left"/>
      <w:pPr>
        <w:ind w:left="1800" w:hanging="360"/>
      </w:pPr>
      <w:rPr>
        <w:rFonts w:ascii="Symbol" w:hAnsi="Symbol" w:hint="default"/>
        <w:color w:val="729928" w:themeColor="accent1" w:themeShade="BF"/>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2">
    <w:nsid w:val="54626C35"/>
    <w:multiLevelType w:val="hybridMultilevel"/>
    <w:tmpl w:val="509605BA"/>
    <w:lvl w:ilvl="0" w:tplc="F7761EBE">
      <w:start w:val="1"/>
      <w:numFmt w:val="bullet"/>
      <w:lvlText w:val=""/>
      <w:lvlJc w:val="left"/>
      <w:pPr>
        <w:ind w:left="360" w:hanging="360"/>
      </w:pPr>
      <w:rPr>
        <w:rFonts w:ascii="Symbol" w:hAnsi="Symbol" w:hint="default"/>
        <w:color w:val="729928" w:themeColor="accent1" w:themeShade="BF"/>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6862545"/>
    <w:multiLevelType w:val="hybridMultilevel"/>
    <w:tmpl w:val="1F00AC14"/>
    <w:lvl w:ilvl="0" w:tplc="48462A2A">
      <w:start w:val="1"/>
      <w:numFmt w:val="bullet"/>
      <w:lvlText w:val=""/>
      <w:lvlJc w:val="left"/>
      <w:pPr>
        <w:ind w:left="1080" w:hanging="360"/>
      </w:pPr>
      <w:rPr>
        <w:rFonts w:ascii="Symbol" w:hAnsi="Symbol" w:hint="default"/>
        <w:color w:val="729928" w:themeColor="accent1" w:themeShade="BF"/>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4">
    <w:nsid w:val="58075590"/>
    <w:multiLevelType w:val="hybridMultilevel"/>
    <w:tmpl w:val="F112C2B0"/>
    <w:lvl w:ilvl="0" w:tplc="2BD020CE">
      <w:start w:val="1"/>
      <w:numFmt w:val="bullet"/>
      <w:lvlText w:val=""/>
      <w:lvlJc w:val="left"/>
      <w:pPr>
        <w:ind w:left="360" w:hanging="360"/>
      </w:pPr>
      <w:rPr>
        <w:rFonts w:ascii="Symbol" w:hAnsi="Symbol" w:hint="default"/>
        <w:color w:val="729928" w:themeColor="accent1" w:themeShade="BF"/>
      </w:rPr>
    </w:lvl>
    <w:lvl w:ilvl="1" w:tplc="48462A2A">
      <w:start w:val="1"/>
      <w:numFmt w:val="bullet"/>
      <w:lvlText w:val=""/>
      <w:lvlJc w:val="left"/>
      <w:pPr>
        <w:ind w:left="1080" w:hanging="360"/>
      </w:pPr>
      <w:rPr>
        <w:rFonts w:ascii="Symbol" w:hAnsi="Symbol" w:hint="default"/>
        <w:color w:val="729928" w:themeColor="accent1" w:themeShade="BF"/>
      </w:rPr>
    </w:lvl>
    <w:lvl w:ilvl="2" w:tplc="48462A2A">
      <w:start w:val="1"/>
      <w:numFmt w:val="bullet"/>
      <w:lvlText w:val=""/>
      <w:lvlJc w:val="left"/>
      <w:pPr>
        <w:ind w:left="1800" w:hanging="360"/>
      </w:pPr>
      <w:rPr>
        <w:rFonts w:ascii="Symbol" w:hAnsi="Symbol" w:hint="default"/>
        <w:color w:val="729928" w:themeColor="accent1" w:themeShade="BF"/>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592528D3"/>
    <w:multiLevelType w:val="hybridMultilevel"/>
    <w:tmpl w:val="35985F48"/>
    <w:lvl w:ilvl="0" w:tplc="48462A2A">
      <w:start w:val="1"/>
      <w:numFmt w:val="bullet"/>
      <w:lvlText w:val=""/>
      <w:lvlJc w:val="left"/>
      <w:pPr>
        <w:ind w:left="720" w:hanging="360"/>
      </w:pPr>
      <w:rPr>
        <w:rFonts w:ascii="Symbol" w:hAnsi="Symbol" w:hint="default"/>
        <w:b w:val="0"/>
        <w:caps w:val="0"/>
        <w:smallCaps w:val="0"/>
        <w:color w:val="729928" w:themeColor="accent1" w:themeShade="BF"/>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BB171CF"/>
    <w:multiLevelType w:val="hybridMultilevel"/>
    <w:tmpl w:val="B238C1F2"/>
    <w:lvl w:ilvl="0" w:tplc="48462A2A">
      <w:start w:val="1"/>
      <w:numFmt w:val="bullet"/>
      <w:lvlText w:val=""/>
      <w:lvlJc w:val="left"/>
      <w:pPr>
        <w:ind w:left="720" w:hanging="360"/>
      </w:pPr>
      <w:rPr>
        <w:rFonts w:ascii="Symbol" w:hAnsi="Symbo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5C742AE1"/>
    <w:multiLevelType w:val="hybridMultilevel"/>
    <w:tmpl w:val="1EF050EC"/>
    <w:lvl w:ilvl="0" w:tplc="218EC7F2">
      <w:start w:val="1"/>
      <w:numFmt w:val="bullet"/>
      <w:lvlText w:val=""/>
      <w:lvlJc w:val="left"/>
      <w:pPr>
        <w:ind w:left="360" w:hanging="360"/>
      </w:pPr>
      <w:rPr>
        <w:rFonts w:ascii="Symbol" w:hAnsi="Symbol" w:hint="default"/>
        <w:color w:val="729928" w:themeColor="accent1" w:themeShade="BF"/>
      </w:rPr>
    </w:lvl>
    <w:lvl w:ilvl="1" w:tplc="48462A2A">
      <w:start w:val="1"/>
      <w:numFmt w:val="bullet"/>
      <w:lvlText w:val=""/>
      <w:lvlJc w:val="left"/>
      <w:pPr>
        <w:ind w:left="1080" w:hanging="360"/>
      </w:pPr>
      <w:rPr>
        <w:rFonts w:ascii="Symbol" w:hAnsi="Symbol" w:hint="default"/>
        <w:color w:val="729928" w:themeColor="accent1" w:themeShade="BF"/>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6202220C"/>
    <w:multiLevelType w:val="hybridMultilevel"/>
    <w:tmpl w:val="115A27E0"/>
    <w:lvl w:ilvl="0" w:tplc="48462A2A">
      <w:start w:val="1"/>
      <w:numFmt w:val="bullet"/>
      <w:lvlText w:val=""/>
      <w:lvlJc w:val="left"/>
      <w:pPr>
        <w:ind w:left="360" w:hanging="360"/>
      </w:pPr>
      <w:rPr>
        <w:rFonts w:ascii="Symbol" w:hAnsi="Symbol" w:hint="default"/>
        <w:color w:val="729928" w:themeColor="accent1" w:themeShade="BF"/>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633063C1"/>
    <w:multiLevelType w:val="hybridMultilevel"/>
    <w:tmpl w:val="CE6CA95E"/>
    <w:lvl w:ilvl="0" w:tplc="26141212">
      <w:start w:val="1"/>
      <w:numFmt w:val="bullet"/>
      <w:lvlText w:val=""/>
      <w:lvlJc w:val="left"/>
      <w:pPr>
        <w:ind w:left="720" w:hanging="360"/>
      </w:pPr>
      <w:rPr>
        <w:rFonts w:ascii="Symbol" w:hAnsi="Symbol" w:hint="default"/>
        <w:color w:val="808080" w:themeColor="background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3F2107B"/>
    <w:multiLevelType w:val="hybridMultilevel"/>
    <w:tmpl w:val="DEECAB06"/>
    <w:lvl w:ilvl="0" w:tplc="48462A2A">
      <w:start w:val="1"/>
      <w:numFmt w:val="bullet"/>
      <w:lvlText w:val=""/>
      <w:lvlJc w:val="left"/>
      <w:pPr>
        <w:ind w:left="720" w:hanging="360"/>
      </w:pPr>
      <w:rPr>
        <w:rFonts w:ascii="Symbol" w:hAnsi="Symbo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66E70AA8"/>
    <w:multiLevelType w:val="hybridMultilevel"/>
    <w:tmpl w:val="49C8F5F2"/>
    <w:lvl w:ilvl="0" w:tplc="D7E618AE">
      <w:start w:val="1"/>
      <w:numFmt w:val="bullet"/>
      <w:lvlText w:val="-"/>
      <w:lvlJc w:val="left"/>
      <w:pPr>
        <w:ind w:left="720" w:hanging="360"/>
      </w:pPr>
      <w:rPr>
        <w:rFonts w:ascii="Calibri Light" w:eastAsiaTheme="minorHAnsi" w:hAnsi="Calibri Ligh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8026214"/>
    <w:multiLevelType w:val="hybridMultilevel"/>
    <w:tmpl w:val="307C7F36"/>
    <w:lvl w:ilvl="0" w:tplc="48462A2A">
      <w:start w:val="1"/>
      <w:numFmt w:val="bullet"/>
      <w:lvlText w:val=""/>
      <w:lvlJc w:val="left"/>
      <w:pPr>
        <w:ind w:left="720" w:hanging="360"/>
      </w:pPr>
      <w:rPr>
        <w:rFonts w:ascii="Symbol" w:hAnsi="Symbol" w:hint="default"/>
        <w:b w:val="0"/>
        <w:caps w:val="0"/>
        <w:smallCaps w:val="0"/>
        <w:color w:val="729928" w:themeColor="accent1" w:themeShade="BF"/>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68EF6CE0"/>
    <w:multiLevelType w:val="hybridMultilevel"/>
    <w:tmpl w:val="B9B020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694A0BD2"/>
    <w:multiLevelType w:val="hybridMultilevel"/>
    <w:tmpl w:val="BD8E7C78"/>
    <w:lvl w:ilvl="0" w:tplc="48462A2A">
      <w:start w:val="1"/>
      <w:numFmt w:val="bullet"/>
      <w:lvlText w:val=""/>
      <w:lvlJc w:val="left"/>
      <w:pPr>
        <w:ind w:left="1004" w:hanging="360"/>
      </w:pPr>
      <w:rPr>
        <w:rFonts w:ascii="Symbol" w:hAnsi="Symbol" w:hint="default"/>
        <w:color w:val="729928" w:themeColor="accent1" w:themeShade="BF"/>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5">
    <w:nsid w:val="6F5E2ECF"/>
    <w:multiLevelType w:val="hybridMultilevel"/>
    <w:tmpl w:val="1096987E"/>
    <w:lvl w:ilvl="0" w:tplc="AF10AAEE">
      <w:start w:val="1"/>
      <w:numFmt w:val="bullet"/>
      <w:lvlText w:val=""/>
      <w:lvlJc w:val="left"/>
      <w:pPr>
        <w:ind w:left="720" w:hanging="360"/>
      </w:pPr>
      <w:rPr>
        <w:rFonts w:ascii="Symbol" w:hAnsi="Symbol" w:hint="default"/>
        <w:color w:val="31521B" w:themeColor="accent2" w:themeShade="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nsid w:val="719C3A5E"/>
    <w:multiLevelType w:val="hybridMultilevel"/>
    <w:tmpl w:val="BF6899A6"/>
    <w:lvl w:ilvl="0" w:tplc="0C0A0001">
      <w:start w:val="1"/>
      <w:numFmt w:val="bullet"/>
      <w:lvlText w:val=""/>
      <w:lvlJc w:val="left"/>
      <w:pPr>
        <w:ind w:left="720" w:hanging="360"/>
      </w:pPr>
      <w:rPr>
        <w:rFonts w:ascii="Symbol" w:hAnsi="Symbol" w:hint="default"/>
      </w:rPr>
    </w:lvl>
    <w:lvl w:ilvl="1" w:tplc="48462A2A">
      <w:start w:val="1"/>
      <w:numFmt w:val="bullet"/>
      <w:lvlText w:val=""/>
      <w:lvlJc w:val="left"/>
      <w:pPr>
        <w:ind w:left="1440" w:hanging="360"/>
      </w:pPr>
      <w:rPr>
        <w:rFonts w:ascii="Symbol" w:hAnsi="Symbol" w:hint="default"/>
        <w:color w:val="729928" w:themeColor="accent1" w:themeShade="BF"/>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7CF20FC"/>
    <w:multiLevelType w:val="hybridMultilevel"/>
    <w:tmpl w:val="2C0AFBCE"/>
    <w:lvl w:ilvl="0" w:tplc="48462A2A">
      <w:start w:val="1"/>
      <w:numFmt w:val="bullet"/>
      <w:lvlText w:val=""/>
      <w:lvlJc w:val="left"/>
      <w:pPr>
        <w:ind w:left="720" w:hanging="360"/>
      </w:pPr>
      <w:rPr>
        <w:rFonts w:ascii="Symbol" w:hAnsi="Symbo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7A404835"/>
    <w:multiLevelType w:val="hybridMultilevel"/>
    <w:tmpl w:val="A6F2FBB6"/>
    <w:lvl w:ilvl="0" w:tplc="EE421B60">
      <w:start w:val="1"/>
      <w:numFmt w:val="bullet"/>
      <w:lvlText w:val=""/>
      <w:lvlJc w:val="left"/>
      <w:pPr>
        <w:ind w:left="360" w:hanging="360"/>
      </w:pPr>
      <w:rPr>
        <w:rFonts w:ascii="Symbol" w:hAnsi="Symbol" w:hint="default"/>
        <w:color w:val="729928" w:themeColor="accent1" w:themeShade="BF"/>
      </w:rPr>
    </w:lvl>
    <w:lvl w:ilvl="1" w:tplc="48462A2A">
      <w:start w:val="1"/>
      <w:numFmt w:val="bullet"/>
      <w:lvlText w:val=""/>
      <w:lvlJc w:val="left"/>
      <w:pPr>
        <w:ind w:left="1080" w:hanging="360"/>
      </w:pPr>
      <w:rPr>
        <w:rFonts w:ascii="Symbol" w:hAnsi="Symbol" w:hint="default"/>
        <w:color w:val="729928" w:themeColor="accent1" w:themeShade="BF"/>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7D5876DF"/>
    <w:multiLevelType w:val="hybridMultilevel"/>
    <w:tmpl w:val="3FF02BDA"/>
    <w:lvl w:ilvl="0" w:tplc="48462A2A">
      <w:start w:val="1"/>
      <w:numFmt w:val="bullet"/>
      <w:lvlText w:val=""/>
      <w:lvlJc w:val="left"/>
      <w:pPr>
        <w:ind w:left="720" w:hanging="360"/>
      </w:pPr>
      <w:rPr>
        <w:rFonts w:ascii="Symbol" w:hAnsi="Symbol" w:hint="default"/>
        <w:color w:val="729928" w:themeColor="accent1"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8"/>
  </w:num>
  <w:num w:numId="2">
    <w:abstractNumId w:val="16"/>
  </w:num>
  <w:num w:numId="3">
    <w:abstractNumId w:val="5"/>
  </w:num>
  <w:num w:numId="4">
    <w:abstractNumId w:val="10"/>
  </w:num>
  <w:num w:numId="5">
    <w:abstractNumId w:val="20"/>
  </w:num>
  <w:num w:numId="6">
    <w:abstractNumId w:val="17"/>
  </w:num>
  <w:num w:numId="7">
    <w:abstractNumId w:val="18"/>
  </w:num>
  <w:num w:numId="8">
    <w:abstractNumId w:val="29"/>
  </w:num>
  <w:num w:numId="9">
    <w:abstractNumId w:val="8"/>
  </w:num>
  <w:num w:numId="10">
    <w:abstractNumId w:val="1"/>
  </w:num>
  <w:num w:numId="11">
    <w:abstractNumId w:val="7"/>
  </w:num>
  <w:num w:numId="12">
    <w:abstractNumId w:val="4"/>
  </w:num>
  <w:num w:numId="13">
    <w:abstractNumId w:val="6"/>
  </w:num>
  <w:num w:numId="14">
    <w:abstractNumId w:val="3"/>
  </w:num>
  <w:num w:numId="15">
    <w:abstractNumId w:val="24"/>
  </w:num>
  <w:num w:numId="16">
    <w:abstractNumId w:val="0"/>
  </w:num>
  <w:num w:numId="17">
    <w:abstractNumId w:val="39"/>
  </w:num>
  <w:num w:numId="18">
    <w:abstractNumId w:val="37"/>
  </w:num>
  <w:num w:numId="19">
    <w:abstractNumId w:val="13"/>
  </w:num>
  <w:num w:numId="20">
    <w:abstractNumId w:val="48"/>
  </w:num>
  <w:num w:numId="21">
    <w:abstractNumId w:val="34"/>
  </w:num>
  <w:num w:numId="22">
    <w:abstractNumId w:val="32"/>
  </w:num>
  <w:num w:numId="23">
    <w:abstractNumId w:val="25"/>
  </w:num>
  <w:num w:numId="24">
    <w:abstractNumId w:val="9"/>
  </w:num>
  <w:num w:numId="25">
    <w:abstractNumId w:val="31"/>
  </w:num>
  <w:num w:numId="26">
    <w:abstractNumId w:val="42"/>
  </w:num>
  <w:num w:numId="27">
    <w:abstractNumId w:val="35"/>
  </w:num>
  <w:num w:numId="28">
    <w:abstractNumId w:val="23"/>
  </w:num>
  <w:num w:numId="29">
    <w:abstractNumId w:val="2"/>
  </w:num>
  <w:num w:numId="30">
    <w:abstractNumId w:val="44"/>
  </w:num>
  <w:num w:numId="31">
    <w:abstractNumId w:val="27"/>
  </w:num>
  <w:num w:numId="32">
    <w:abstractNumId w:val="30"/>
  </w:num>
  <w:num w:numId="33">
    <w:abstractNumId w:val="33"/>
  </w:num>
  <w:num w:numId="34">
    <w:abstractNumId w:val="26"/>
  </w:num>
  <w:num w:numId="35">
    <w:abstractNumId w:val="22"/>
  </w:num>
  <w:num w:numId="36">
    <w:abstractNumId w:val="49"/>
  </w:num>
  <w:num w:numId="37">
    <w:abstractNumId w:val="14"/>
  </w:num>
  <w:num w:numId="38">
    <w:abstractNumId w:val="40"/>
  </w:num>
  <w:num w:numId="39">
    <w:abstractNumId w:val="47"/>
  </w:num>
  <w:num w:numId="40">
    <w:abstractNumId w:val="36"/>
  </w:num>
  <w:num w:numId="41">
    <w:abstractNumId w:val="46"/>
  </w:num>
  <w:num w:numId="42">
    <w:abstractNumId w:val="21"/>
  </w:num>
  <w:num w:numId="43">
    <w:abstractNumId w:val="45"/>
  </w:num>
  <w:num w:numId="44">
    <w:abstractNumId w:val="19"/>
  </w:num>
  <w:num w:numId="45">
    <w:abstractNumId w:val="28"/>
  </w:num>
  <w:num w:numId="46">
    <w:abstractNumId w:val="11"/>
  </w:num>
  <w:num w:numId="47">
    <w:abstractNumId w:val="41"/>
  </w:num>
  <w:num w:numId="48">
    <w:abstractNumId w:val="43"/>
  </w:num>
  <w:num w:numId="49">
    <w:abstractNumId w:val="15"/>
  </w:num>
  <w:num w:numId="50">
    <w:abstractNumId w:val="1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activeWritingStyle w:appName="MSWord" w:lang="pt-BR" w:vendorID="64" w:dllVersion="131078" w:nlCheck="1" w:checkStyle="0"/>
  <w:activeWritingStyle w:appName="MSWord" w:lang="es-AR" w:vendorID="64" w:dllVersion="131078" w:nlCheck="1" w:checkStyle="1"/>
  <w:activeWritingStyle w:appName="MSWord" w:lang="es-ES" w:vendorID="64" w:dllVersion="131078" w:nlCheck="1" w:checkStyle="1"/>
  <w:activeWritingStyle w:appName="MSWord" w:lang="en-US" w:vendorID="64" w:dllVersion="131078" w:nlCheck="1" w:checkStyle="1"/>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CDD"/>
    <w:rsid w:val="00015B33"/>
    <w:rsid w:val="0002575A"/>
    <w:rsid w:val="0003090A"/>
    <w:rsid w:val="00036824"/>
    <w:rsid w:val="00036F7F"/>
    <w:rsid w:val="0006315C"/>
    <w:rsid w:val="0006530A"/>
    <w:rsid w:val="00092D82"/>
    <w:rsid w:val="000971BC"/>
    <w:rsid w:val="000A5996"/>
    <w:rsid w:val="000B2CDD"/>
    <w:rsid w:val="000E4B93"/>
    <w:rsid w:val="000E4C86"/>
    <w:rsid w:val="00101C9D"/>
    <w:rsid w:val="001131EE"/>
    <w:rsid w:val="00131847"/>
    <w:rsid w:val="0013261C"/>
    <w:rsid w:val="00135BDD"/>
    <w:rsid w:val="00143A4C"/>
    <w:rsid w:val="00156161"/>
    <w:rsid w:val="00187159"/>
    <w:rsid w:val="00192F25"/>
    <w:rsid w:val="00197EFE"/>
    <w:rsid w:val="001B7A50"/>
    <w:rsid w:val="001E0CB3"/>
    <w:rsid w:val="001E3423"/>
    <w:rsid w:val="001F1D2A"/>
    <w:rsid w:val="00203449"/>
    <w:rsid w:val="00210787"/>
    <w:rsid w:val="00214004"/>
    <w:rsid w:val="00215451"/>
    <w:rsid w:val="00226CCE"/>
    <w:rsid w:val="00236B19"/>
    <w:rsid w:val="00244A7E"/>
    <w:rsid w:val="0026375B"/>
    <w:rsid w:val="00267A02"/>
    <w:rsid w:val="00286BA7"/>
    <w:rsid w:val="00293E15"/>
    <w:rsid w:val="002940CA"/>
    <w:rsid w:val="0029515B"/>
    <w:rsid w:val="002A5CC1"/>
    <w:rsid w:val="002B3579"/>
    <w:rsid w:val="002F3FA4"/>
    <w:rsid w:val="002F7E45"/>
    <w:rsid w:val="00305864"/>
    <w:rsid w:val="00311A91"/>
    <w:rsid w:val="003133FA"/>
    <w:rsid w:val="00334E26"/>
    <w:rsid w:val="00335C9B"/>
    <w:rsid w:val="00337698"/>
    <w:rsid w:val="00344FE0"/>
    <w:rsid w:val="00350C0A"/>
    <w:rsid w:val="003718A4"/>
    <w:rsid w:val="00373285"/>
    <w:rsid w:val="00374CEC"/>
    <w:rsid w:val="00377091"/>
    <w:rsid w:val="00382DF0"/>
    <w:rsid w:val="0039202B"/>
    <w:rsid w:val="003A277B"/>
    <w:rsid w:val="003A7E99"/>
    <w:rsid w:val="003C7F51"/>
    <w:rsid w:val="003D35C0"/>
    <w:rsid w:val="003E39AC"/>
    <w:rsid w:val="00407D89"/>
    <w:rsid w:val="00412D92"/>
    <w:rsid w:val="00415081"/>
    <w:rsid w:val="004267F4"/>
    <w:rsid w:val="00450926"/>
    <w:rsid w:val="0046110B"/>
    <w:rsid w:val="00465A21"/>
    <w:rsid w:val="004722F6"/>
    <w:rsid w:val="004912C3"/>
    <w:rsid w:val="00497222"/>
    <w:rsid w:val="004A2E20"/>
    <w:rsid w:val="004B452C"/>
    <w:rsid w:val="004D28CD"/>
    <w:rsid w:val="004F1EA3"/>
    <w:rsid w:val="004F1F73"/>
    <w:rsid w:val="00504DD3"/>
    <w:rsid w:val="00521D03"/>
    <w:rsid w:val="00524F24"/>
    <w:rsid w:val="0053369F"/>
    <w:rsid w:val="00534793"/>
    <w:rsid w:val="00540D19"/>
    <w:rsid w:val="005433FF"/>
    <w:rsid w:val="0054782F"/>
    <w:rsid w:val="005517BE"/>
    <w:rsid w:val="00560F6D"/>
    <w:rsid w:val="0058446A"/>
    <w:rsid w:val="005A0D6F"/>
    <w:rsid w:val="005B1FA3"/>
    <w:rsid w:val="005B5421"/>
    <w:rsid w:val="005C50CB"/>
    <w:rsid w:val="005E35EB"/>
    <w:rsid w:val="0060387A"/>
    <w:rsid w:val="0063390B"/>
    <w:rsid w:val="00652849"/>
    <w:rsid w:val="00661CF0"/>
    <w:rsid w:val="00662449"/>
    <w:rsid w:val="00664EFA"/>
    <w:rsid w:val="006A155B"/>
    <w:rsid w:val="006B66B8"/>
    <w:rsid w:val="006D7FF0"/>
    <w:rsid w:val="006E1A35"/>
    <w:rsid w:val="00710F4C"/>
    <w:rsid w:val="00723045"/>
    <w:rsid w:val="0072630B"/>
    <w:rsid w:val="00726412"/>
    <w:rsid w:val="00732BAC"/>
    <w:rsid w:val="0073647E"/>
    <w:rsid w:val="00744E41"/>
    <w:rsid w:val="0074578D"/>
    <w:rsid w:val="00750FE8"/>
    <w:rsid w:val="00753D3E"/>
    <w:rsid w:val="00754483"/>
    <w:rsid w:val="007805FD"/>
    <w:rsid w:val="00784E1F"/>
    <w:rsid w:val="00785FD4"/>
    <w:rsid w:val="007912F8"/>
    <w:rsid w:val="007B5DAD"/>
    <w:rsid w:val="00810A39"/>
    <w:rsid w:val="008120FC"/>
    <w:rsid w:val="00827AD7"/>
    <w:rsid w:val="008442CA"/>
    <w:rsid w:val="008618F4"/>
    <w:rsid w:val="00870A86"/>
    <w:rsid w:val="008C0D89"/>
    <w:rsid w:val="008C3653"/>
    <w:rsid w:val="008D03A1"/>
    <w:rsid w:val="008D33D1"/>
    <w:rsid w:val="008F7DA3"/>
    <w:rsid w:val="00913FCA"/>
    <w:rsid w:val="0091413D"/>
    <w:rsid w:val="00922DAD"/>
    <w:rsid w:val="00927765"/>
    <w:rsid w:val="00931B44"/>
    <w:rsid w:val="00935C39"/>
    <w:rsid w:val="00936697"/>
    <w:rsid w:val="009372CD"/>
    <w:rsid w:val="00964584"/>
    <w:rsid w:val="00972D6D"/>
    <w:rsid w:val="009B7924"/>
    <w:rsid w:val="009E2282"/>
    <w:rsid w:val="00A005F4"/>
    <w:rsid w:val="00A009E1"/>
    <w:rsid w:val="00A075D7"/>
    <w:rsid w:val="00A07B76"/>
    <w:rsid w:val="00A100FE"/>
    <w:rsid w:val="00A12B43"/>
    <w:rsid w:val="00A13615"/>
    <w:rsid w:val="00A15A2E"/>
    <w:rsid w:val="00A43FC2"/>
    <w:rsid w:val="00A716C7"/>
    <w:rsid w:val="00A737E3"/>
    <w:rsid w:val="00A80EE6"/>
    <w:rsid w:val="00A90A9F"/>
    <w:rsid w:val="00A91303"/>
    <w:rsid w:val="00AA2B42"/>
    <w:rsid w:val="00AA4779"/>
    <w:rsid w:val="00AA4995"/>
    <w:rsid w:val="00AC0F15"/>
    <w:rsid w:val="00AD706C"/>
    <w:rsid w:val="00AF5F5B"/>
    <w:rsid w:val="00B1137D"/>
    <w:rsid w:val="00B26037"/>
    <w:rsid w:val="00B677C3"/>
    <w:rsid w:val="00B9285A"/>
    <w:rsid w:val="00BB5617"/>
    <w:rsid w:val="00BC7CFE"/>
    <w:rsid w:val="00BF5B13"/>
    <w:rsid w:val="00C01A5A"/>
    <w:rsid w:val="00C30053"/>
    <w:rsid w:val="00C565CB"/>
    <w:rsid w:val="00C630B1"/>
    <w:rsid w:val="00C65227"/>
    <w:rsid w:val="00C66657"/>
    <w:rsid w:val="00C6788D"/>
    <w:rsid w:val="00CA4DD0"/>
    <w:rsid w:val="00CD3E51"/>
    <w:rsid w:val="00CD73AF"/>
    <w:rsid w:val="00CD794B"/>
    <w:rsid w:val="00CE24D8"/>
    <w:rsid w:val="00CF4E00"/>
    <w:rsid w:val="00D05432"/>
    <w:rsid w:val="00D10ACF"/>
    <w:rsid w:val="00D24DB6"/>
    <w:rsid w:val="00D32938"/>
    <w:rsid w:val="00D35960"/>
    <w:rsid w:val="00D42C65"/>
    <w:rsid w:val="00D529AB"/>
    <w:rsid w:val="00D60CA4"/>
    <w:rsid w:val="00D65023"/>
    <w:rsid w:val="00D66D5E"/>
    <w:rsid w:val="00D710D7"/>
    <w:rsid w:val="00DA154B"/>
    <w:rsid w:val="00DB5B80"/>
    <w:rsid w:val="00DB627E"/>
    <w:rsid w:val="00DB6A8C"/>
    <w:rsid w:val="00DC36D7"/>
    <w:rsid w:val="00DD4A26"/>
    <w:rsid w:val="00E01300"/>
    <w:rsid w:val="00E165C9"/>
    <w:rsid w:val="00E1698C"/>
    <w:rsid w:val="00E21038"/>
    <w:rsid w:val="00E22819"/>
    <w:rsid w:val="00E346C4"/>
    <w:rsid w:val="00E52671"/>
    <w:rsid w:val="00E70A4A"/>
    <w:rsid w:val="00E8690E"/>
    <w:rsid w:val="00ED3288"/>
    <w:rsid w:val="00ED6A64"/>
    <w:rsid w:val="00EE2B0E"/>
    <w:rsid w:val="00EE2C3D"/>
    <w:rsid w:val="00EE6BA4"/>
    <w:rsid w:val="00EF387D"/>
    <w:rsid w:val="00F03BB3"/>
    <w:rsid w:val="00F0735A"/>
    <w:rsid w:val="00F14E13"/>
    <w:rsid w:val="00F217E6"/>
    <w:rsid w:val="00F3128A"/>
    <w:rsid w:val="00F33950"/>
    <w:rsid w:val="00F35093"/>
    <w:rsid w:val="00F41380"/>
    <w:rsid w:val="00F45AB9"/>
    <w:rsid w:val="00F50577"/>
    <w:rsid w:val="00F60E00"/>
    <w:rsid w:val="00F71823"/>
    <w:rsid w:val="00F819F0"/>
    <w:rsid w:val="00F82038"/>
    <w:rsid w:val="00FA190F"/>
    <w:rsid w:val="00FA2356"/>
    <w:rsid w:val="00FA4D5B"/>
    <w:rsid w:val="00FB3441"/>
    <w:rsid w:val="00FE1A8F"/>
    <w:rsid w:val="00FE2DC8"/>
    <w:rsid w:val="00FE3F1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943EC"/>
  <w15:docId w15:val="{29958AC7-E44B-4E76-A5BB-F00C553C3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65C9"/>
    <w:pPr>
      <w:jc w:val="both"/>
    </w:pPr>
    <w:rPr>
      <w:rFonts w:ascii="Calibri Light" w:hAnsi="Calibri Light"/>
    </w:rPr>
  </w:style>
  <w:style w:type="paragraph" w:styleId="Ttulo1">
    <w:name w:val="heading 1"/>
    <w:basedOn w:val="Normal"/>
    <w:next w:val="Normal"/>
    <w:link w:val="Ttulo1Car"/>
    <w:uiPriority w:val="9"/>
    <w:qFormat/>
    <w:rsid w:val="005C50CB"/>
    <w:pPr>
      <w:pBdr>
        <w:top w:val="single" w:sz="24" w:space="0" w:color="A6A6A6" w:themeColor="background1" w:themeShade="A6"/>
        <w:left w:val="single" w:sz="24" w:space="0" w:color="A6A6A6" w:themeColor="background1" w:themeShade="A6"/>
        <w:bottom w:val="single" w:sz="24" w:space="0" w:color="A6A6A6" w:themeColor="background1" w:themeShade="A6"/>
        <w:right w:val="single" w:sz="24" w:space="0" w:color="A6A6A6" w:themeColor="background1" w:themeShade="A6"/>
      </w:pBdr>
      <w:shd w:val="clear" w:color="auto" w:fill="A6A6A6" w:themeFill="background1" w:themeFillShade="A6"/>
      <w:spacing w:after="0"/>
      <w:outlineLvl w:val="0"/>
    </w:pPr>
    <w:rPr>
      <w:rFonts w:eastAsiaTheme="majorEastAsia" w:cstheme="majorBidi"/>
      <w:b/>
      <w:caps/>
      <w:color w:val="FFFFFF" w:themeColor="background1"/>
      <w:spacing w:val="15"/>
    </w:rPr>
  </w:style>
  <w:style w:type="paragraph" w:styleId="Ttulo2">
    <w:name w:val="heading 2"/>
    <w:basedOn w:val="Normal"/>
    <w:next w:val="Normal"/>
    <w:link w:val="Ttulo2Car"/>
    <w:uiPriority w:val="9"/>
    <w:unhideWhenUsed/>
    <w:qFormat/>
    <w:rsid w:val="005C50CB"/>
    <w:pPr>
      <w:pBdr>
        <w:top w:val="single" w:sz="24" w:space="0" w:color="D9D9D9" w:themeColor="background1" w:themeShade="D9"/>
        <w:left w:val="single" w:sz="24" w:space="0" w:color="D9D9D9" w:themeColor="background1" w:themeShade="D9"/>
        <w:bottom w:val="single" w:sz="24" w:space="0" w:color="D9D9D9" w:themeColor="background1" w:themeShade="D9"/>
        <w:right w:val="single" w:sz="24" w:space="0" w:color="D9D9D9" w:themeColor="background1" w:themeShade="D9"/>
      </w:pBdr>
      <w:shd w:val="clear" w:color="auto" w:fill="D9D9D9" w:themeFill="background1" w:themeFillShade="D9"/>
      <w:spacing w:after="0"/>
      <w:outlineLvl w:val="1"/>
    </w:pPr>
    <w:rPr>
      <w:rFonts w:eastAsiaTheme="majorEastAsia" w:cstheme="majorBidi"/>
      <w:b/>
      <w:caps/>
      <w:spacing w:val="15"/>
      <w:sz w:val="20"/>
    </w:rPr>
  </w:style>
  <w:style w:type="paragraph" w:styleId="Ttulo3">
    <w:name w:val="heading 3"/>
    <w:basedOn w:val="Normal"/>
    <w:next w:val="Normal"/>
    <w:link w:val="Ttulo3Car"/>
    <w:uiPriority w:val="9"/>
    <w:unhideWhenUsed/>
    <w:qFormat/>
    <w:rsid w:val="00732BAC"/>
    <w:pPr>
      <w:pBdr>
        <w:top w:val="single" w:sz="6" w:space="2" w:color="63A537" w:themeColor="text2"/>
      </w:pBdr>
      <w:spacing w:before="300" w:after="0"/>
      <w:outlineLvl w:val="2"/>
    </w:pPr>
    <w:rPr>
      <w:rFonts w:eastAsiaTheme="majorEastAsia" w:cstheme="majorBidi"/>
      <w:b/>
      <w:caps/>
      <w:color w:val="31521B" w:themeColor="text2" w:themeShade="80"/>
      <w:spacing w:val="15"/>
    </w:rPr>
  </w:style>
  <w:style w:type="paragraph" w:styleId="Ttulo4">
    <w:name w:val="heading 4"/>
    <w:basedOn w:val="Normal"/>
    <w:next w:val="Normal"/>
    <w:link w:val="Ttulo4Car"/>
    <w:uiPriority w:val="9"/>
    <w:unhideWhenUsed/>
    <w:qFormat/>
    <w:rsid w:val="00732BAC"/>
    <w:pPr>
      <w:pBdr>
        <w:top w:val="dotted" w:sz="6" w:space="2" w:color="63A537" w:themeColor="text2"/>
      </w:pBdr>
      <w:spacing w:before="200" w:after="0"/>
      <w:outlineLvl w:val="3"/>
    </w:pPr>
    <w:rPr>
      <w:rFonts w:eastAsiaTheme="majorEastAsia" w:cstheme="majorBidi"/>
      <w:b/>
      <w:caps/>
      <w:color w:val="206252" w:themeColor="accent4" w:themeShade="80"/>
      <w:spacing w:val="10"/>
      <w:sz w:val="20"/>
    </w:rPr>
  </w:style>
  <w:style w:type="paragraph" w:styleId="Ttulo5">
    <w:name w:val="heading 5"/>
    <w:basedOn w:val="Normal"/>
    <w:next w:val="Normal"/>
    <w:link w:val="Ttulo5Car"/>
    <w:uiPriority w:val="9"/>
    <w:unhideWhenUsed/>
    <w:qFormat/>
    <w:pPr>
      <w:pBdr>
        <w:bottom w:val="single" w:sz="6" w:space="1" w:color="63A537" w:themeColor="text2"/>
      </w:pBdr>
      <w:spacing w:before="200" w:after="0"/>
      <w:outlineLvl w:val="4"/>
    </w:pPr>
    <w:rPr>
      <w:rFonts w:asciiTheme="majorHAnsi" w:eastAsiaTheme="majorEastAsia" w:hAnsiTheme="majorHAnsi" w:cstheme="majorBidi"/>
      <w:caps/>
      <w:color w:val="4A7B29" w:themeColor="text2" w:themeShade="BF"/>
      <w:spacing w:val="10"/>
    </w:rPr>
  </w:style>
  <w:style w:type="paragraph" w:styleId="Ttulo6">
    <w:name w:val="heading 6"/>
    <w:basedOn w:val="Normal"/>
    <w:next w:val="Normal"/>
    <w:link w:val="Ttulo6Car"/>
    <w:uiPriority w:val="9"/>
    <w:semiHidden/>
    <w:unhideWhenUsed/>
    <w:qFormat/>
    <w:pPr>
      <w:pBdr>
        <w:bottom w:val="dotted" w:sz="6" w:space="1" w:color="63A537" w:themeColor="text2"/>
      </w:pBdr>
      <w:spacing w:before="200" w:after="0"/>
      <w:outlineLvl w:val="5"/>
    </w:pPr>
    <w:rPr>
      <w:rFonts w:asciiTheme="majorHAnsi" w:eastAsiaTheme="majorEastAsia" w:hAnsiTheme="majorHAnsi" w:cstheme="majorBidi"/>
      <w:caps/>
      <w:color w:val="4A7B29"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4A7B29"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C50CB"/>
    <w:rPr>
      <w:rFonts w:ascii="Calibri Light" w:eastAsiaTheme="majorEastAsia" w:hAnsi="Calibri Light" w:cstheme="majorBidi"/>
      <w:b/>
      <w:caps/>
      <w:color w:val="FFFFFF" w:themeColor="background1"/>
      <w:spacing w:val="15"/>
      <w:shd w:val="clear" w:color="auto" w:fill="A6A6A6" w:themeFill="background1" w:themeFillShade="A6"/>
    </w:rPr>
  </w:style>
  <w:style w:type="character" w:customStyle="1" w:styleId="Ttulo2Car">
    <w:name w:val="Título 2 Car"/>
    <w:basedOn w:val="Fuentedeprrafopredeter"/>
    <w:link w:val="Ttulo2"/>
    <w:uiPriority w:val="9"/>
    <w:rsid w:val="005C50CB"/>
    <w:rPr>
      <w:rFonts w:ascii="Calibri Light" w:eastAsiaTheme="majorEastAsia" w:hAnsi="Calibri Light" w:cstheme="majorBidi"/>
      <w:b/>
      <w:caps/>
      <w:spacing w:val="15"/>
      <w:sz w:val="20"/>
      <w:shd w:val="clear" w:color="auto" w:fill="D9D9D9" w:themeFill="background1" w:themeFillShade="D9"/>
    </w:rPr>
  </w:style>
  <w:style w:type="character" w:customStyle="1" w:styleId="Ttulo3Car">
    <w:name w:val="Título 3 Car"/>
    <w:basedOn w:val="Fuentedeprrafopredeter"/>
    <w:link w:val="Ttulo3"/>
    <w:uiPriority w:val="9"/>
    <w:rsid w:val="00732BAC"/>
    <w:rPr>
      <w:rFonts w:ascii="Calibri Light" w:eastAsiaTheme="majorEastAsia" w:hAnsi="Calibri Light" w:cstheme="majorBidi"/>
      <w:b/>
      <w:caps/>
      <w:color w:val="31521B" w:themeColor="text2" w:themeShade="80"/>
      <w:spacing w:val="15"/>
    </w:rPr>
  </w:style>
  <w:style w:type="table" w:styleId="Tablaconcuadrcula">
    <w:name w:val="Table Grid"/>
    <w:basedOn w:val="Tablanormal"/>
    <w:uiPriority w:val="5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uesto">
    <w:name w:val="Title"/>
    <w:basedOn w:val="Normal"/>
    <w:next w:val="Normal"/>
    <w:link w:val="PuestoCar"/>
    <w:uiPriority w:val="10"/>
    <w:qFormat/>
    <w:pPr>
      <w:spacing w:before="0" w:after="0"/>
    </w:pPr>
    <w:rPr>
      <w:rFonts w:asciiTheme="majorHAnsi" w:eastAsiaTheme="majorEastAsia" w:hAnsiTheme="majorHAnsi" w:cstheme="majorBidi"/>
      <w:caps/>
      <w:color w:val="63A537" w:themeColor="text2"/>
      <w:spacing w:val="10"/>
      <w:sz w:val="52"/>
      <w:szCs w:val="52"/>
    </w:rPr>
  </w:style>
  <w:style w:type="character" w:customStyle="1" w:styleId="PuestoCar">
    <w:name w:val="Puesto Car"/>
    <w:basedOn w:val="Fuentedeprrafopredeter"/>
    <w:link w:val="Puesto"/>
    <w:uiPriority w:val="10"/>
    <w:rPr>
      <w:rFonts w:asciiTheme="majorHAnsi" w:eastAsiaTheme="majorEastAsia" w:hAnsiTheme="majorHAnsi" w:cstheme="majorBidi"/>
      <w:caps/>
      <w:color w:val="63A537" w:themeColor="text2"/>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Pr>
      <w:caps/>
      <w:color w:val="595959"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63A537" w:themeColor="text2"/>
    </w:rPr>
  </w:style>
  <w:style w:type="character" w:styleId="nfasissutil">
    <w:name w:val="Subtle Emphasis"/>
    <w:uiPriority w:val="19"/>
    <w:qFormat/>
    <w:rPr>
      <w:i/>
      <w:iCs/>
      <w:color w:val="31521B"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31521B"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63A537" w:themeColor="text2"/>
      <w:sz w:val="24"/>
      <w:szCs w:val="24"/>
    </w:rPr>
  </w:style>
  <w:style w:type="character" w:customStyle="1" w:styleId="CitadestacadaCar">
    <w:name w:val="Cita destacada Car"/>
    <w:basedOn w:val="Fuentedeprrafopredeter"/>
    <w:link w:val="Citadestacada"/>
    <w:uiPriority w:val="30"/>
    <w:rPr>
      <w:color w:val="63A537" w:themeColor="text2"/>
      <w:sz w:val="24"/>
      <w:szCs w:val="24"/>
    </w:rPr>
  </w:style>
  <w:style w:type="character" w:customStyle="1" w:styleId="Ttulo4Car">
    <w:name w:val="Título 4 Car"/>
    <w:basedOn w:val="Fuentedeprrafopredeter"/>
    <w:link w:val="Ttulo4"/>
    <w:uiPriority w:val="9"/>
    <w:rsid w:val="00732BAC"/>
    <w:rPr>
      <w:rFonts w:ascii="Calibri Light" w:eastAsiaTheme="majorEastAsia" w:hAnsi="Calibri Light" w:cstheme="majorBidi"/>
      <w:b/>
      <w:caps/>
      <w:color w:val="206252" w:themeColor="accent4" w:themeShade="80"/>
      <w:spacing w:val="10"/>
      <w:sz w:val="2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4A7B29"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4A7B29"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4A7B29"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4A7B29" w:themeColor="text2" w:themeShade="BF"/>
      <w:sz w:val="16"/>
      <w:szCs w:val="16"/>
    </w:rPr>
  </w:style>
  <w:style w:type="character" w:styleId="Referenciaintensa">
    <w:name w:val="Intense Reference"/>
    <w:uiPriority w:val="32"/>
    <w:qFormat/>
    <w:rPr>
      <w:b w:val="0"/>
      <w:bCs w:val="0"/>
      <w:i/>
      <w:iCs/>
      <w:caps/>
      <w:color w:val="63A537"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styleId="Encabezado">
    <w:name w:val="header"/>
    <w:basedOn w:val="Normal"/>
    <w:link w:val="EncabezadoCar"/>
    <w:uiPriority w:val="99"/>
    <w:unhideWhenUsed/>
    <w:rsid w:val="009372C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9372CD"/>
  </w:style>
  <w:style w:type="paragraph" w:styleId="Piedepgina">
    <w:name w:val="footer"/>
    <w:basedOn w:val="Normal"/>
    <w:link w:val="PiedepginaCar"/>
    <w:uiPriority w:val="99"/>
    <w:unhideWhenUsed/>
    <w:rsid w:val="009372C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9372CD"/>
  </w:style>
  <w:style w:type="table" w:styleId="Tabladecuadrcula3-nfasis1">
    <w:name w:val="Grid Table 3 Accent 1"/>
    <w:basedOn w:val="Tablanormal"/>
    <w:uiPriority w:val="48"/>
    <w:rsid w:val="008F7DA3"/>
    <w:pPr>
      <w:spacing w:after="0" w:line="240" w:lineRule="auto"/>
    </w:pPr>
    <w:tblPr>
      <w:tblStyleRowBandSize w:val="1"/>
      <w:tblStyleColBandSize w:val="1"/>
      <w:tblInd w:w="0" w:type="dxa"/>
      <w:tblBorders>
        <w:top w:val="single" w:sz="4" w:space="0" w:color="C1DF87" w:themeColor="accent1" w:themeTint="99"/>
        <w:left w:val="single" w:sz="4" w:space="0" w:color="C1DF87" w:themeColor="accent1" w:themeTint="99"/>
        <w:bottom w:val="single" w:sz="4" w:space="0" w:color="C1DF87" w:themeColor="accent1" w:themeTint="99"/>
        <w:right w:val="single" w:sz="4" w:space="0" w:color="C1DF87" w:themeColor="accent1" w:themeTint="99"/>
        <w:insideH w:val="single" w:sz="4" w:space="0" w:color="C1DF87" w:themeColor="accent1" w:themeTint="99"/>
        <w:insideV w:val="single" w:sz="4" w:space="0" w:color="C1DF8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7" w:themeFill="accent1" w:themeFillTint="33"/>
      </w:tcPr>
    </w:tblStylePr>
    <w:tblStylePr w:type="band1Horz">
      <w:tblPr/>
      <w:tcPr>
        <w:shd w:val="clear" w:color="auto" w:fill="EAF4D7" w:themeFill="accent1" w:themeFillTint="33"/>
      </w:tcPr>
    </w:tblStylePr>
    <w:tblStylePr w:type="neCell">
      <w:tblPr/>
      <w:tcPr>
        <w:tcBorders>
          <w:bottom w:val="single" w:sz="4" w:space="0" w:color="C1DF87" w:themeColor="accent1" w:themeTint="99"/>
        </w:tcBorders>
      </w:tcPr>
    </w:tblStylePr>
    <w:tblStylePr w:type="nwCell">
      <w:tblPr/>
      <w:tcPr>
        <w:tcBorders>
          <w:bottom w:val="single" w:sz="4" w:space="0" w:color="C1DF87" w:themeColor="accent1" w:themeTint="99"/>
        </w:tcBorders>
      </w:tcPr>
    </w:tblStylePr>
    <w:tblStylePr w:type="seCell">
      <w:tblPr/>
      <w:tcPr>
        <w:tcBorders>
          <w:top w:val="single" w:sz="4" w:space="0" w:color="C1DF87" w:themeColor="accent1" w:themeTint="99"/>
        </w:tcBorders>
      </w:tcPr>
    </w:tblStylePr>
    <w:tblStylePr w:type="swCell">
      <w:tblPr/>
      <w:tcPr>
        <w:tcBorders>
          <w:top w:val="single" w:sz="4" w:space="0" w:color="C1DF87" w:themeColor="accent1" w:themeTint="99"/>
        </w:tcBorders>
      </w:tcPr>
    </w:tblStylePr>
  </w:style>
  <w:style w:type="table" w:styleId="Tabladecuadrcula5oscura-nfasis1">
    <w:name w:val="Grid Table 5 Dark Accent 1"/>
    <w:basedOn w:val="Tablanormal"/>
    <w:uiPriority w:val="50"/>
    <w:rsid w:val="00B677C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4D7"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9CB3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9CB3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9CB3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9CB38" w:themeFill="accent1"/>
      </w:tcPr>
    </w:tblStylePr>
    <w:tblStylePr w:type="band1Vert">
      <w:tblPr/>
      <w:tcPr>
        <w:shd w:val="clear" w:color="auto" w:fill="D6EAAF" w:themeFill="accent1" w:themeFillTint="66"/>
      </w:tcPr>
    </w:tblStylePr>
    <w:tblStylePr w:type="band1Horz">
      <w:tblPr/>
      <w:tcPr>
        <w:shd w:val="clear" w:color="auto" w:fill="D6EAAF" w:themeFill="accent1" w:themeFillTint="66"/>
      </w:tcPr>
    </w:tblStylePr>
  </w:style>
  <w:style w:type="table" w:styleId="Tabladecuadrcula4-nfasis2">
    <w:name w:val="Grid Table 4 Accent 2"/>
    <w:basedOn w:val="Tablanormal"/>
    <w:uiPriority w:val="49"/>
    <w:rsid w:val="00B677C3"/>
    <w:pPr>
      <w:spacing w:after="0" w:line="240" w:lineRule="auto"/>
    </w:pPr>
    <w:tblPr>
      <w:tblStyleRowBandSize w:val="1"/>
      <w:tblStyleColBandSize w:val="1"/>
      <w:tblInd w:w="0" w:type="dxa"/>
      <w:tblBorders>
        <w:top w:val="single" w:sz="4" w:space="0" w:color="9FD37C" w:themeColor="accent2" w:themeTint="99"/>
        <w:left w:val="single" w:sz="4" w:space="0" w:color="9FD37C" w:themeColor="accent2" w:themeTint="99"/>
        <w:bottom w:val="single" w:sz="4" w:space="0" w:color="9FD37C" w:themeColor="accent2" w:themeTint="99"/>
        <w:right w:val="single" w:sz="4" w:space="0" w:color="9FD37C" w:themeColor="accent2" w:themeTint="99"/>
        <w:insideH w:val="single" w:sz="4" w:space="0" w:color="9FD37C" w:themeColor="accent2" w:themeTint="99"/>
        <w:insideV w:val="single" w:sz="4" w:space="0" w:color="9FD37C"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3A537" w:themeColor="accent2"/>
          <w:left w:val="single" w:sz="4" w:space="0" w:color="63A537" w:themeColor="accent2"/>
          <w:bottom w:val="single" w:sz="4" w:space="0" w:color="63A537" w:themeColor="accent2"/>
          <w:right w:val="single" w:sz="4" w:space="0" w:color="63A537" w:themeColor="accent2"/>
          <w:insideH w:val="nil"/>
          <w:insideV w:val="nil"/>
        </w:tcBorders>
        <w:shd w:val="clear" w:color="auto" w:fill="63A537" w:themeFill="accent2"/>
      </w:tcPr>
    </w:tblStylePr>
    <w:tblStylePr w:type="lastRow">
      <w:rPr>
        <w:b/>
        <w:bCs/>
      </w:rPr>
      <w:tblPr/>
      <w:tcPr>
        <w:tcBorders>
          <w:top w:val="double" w:sz="4" w:space="0" w:color="63A537" w:themeColor="accent2"/>
        </w:tcBorders>
      </w:tcPr>
    </w:tblStylePr>
    <w:tblStylePr w:type="firstCol">
      <w:rPr>
        <w:b/>
        <w:bCs/>
      </w:rPr>
    </w:tblStylePr>
    <w:tblStylePr w:type="lastCol">
      <w:rPr>
        <w:b/>
        <w:bCs/>
      </w:rPr>
    </w:tblStylePr>
    <w:tblStylePr w:type="band1Vert">
      <w:tblPr/>
      <w:tcPr>
        <w:shd w:val="clear" w:color="auto" w:fill="DFF0D3" w:themeFill="accent2" w:themeFillTint="33"/>
      </w:tcPr>
    </w:tblStylePr>
    <w:tblStylePr w:type="band1Horz">
      <w:tblPr/>
      <w:tcPr>
        <w:shd w:val="clear" w:color="auto" w:fill="DFF0D3" w:themeFill="accent2" w:themeFillTint="33"/>
      </w:tcPr>
    </w:tblStylePr>
  </w:style>
  <w:style w:type="table" w:styleId="Tabladecuadrcula5oscura-nfasis2">
    <w:name w:val="Grid Table 5 Dark Accent 2"/>
    <w:basedOn w:val="Tablanormal"/>
    <w:uiPriority w:val="50"/>
    <w:rsid w:val="00B677C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paragraph" w:styleId="TDC3">
    <w:name w:val="toc 3"/>
    <w:basedOn w:val="Normal"/>
    <w:next w:val="Normal"/>
    <w:autoRedefine/>
    <w:uiPriority w:val="39"/>
    <w:unhideWhenUsed/>
    <w:rsid w:val="00FE1A8F"/>
    <w:pPr>
      <w:spacing w:after="100"/>
      <w:ind w:left="440"/>
    </w:pPr>
  </w:style>
  <w:style w:type="paragraph" w:styleId="TDC1">
    <w:name w:val="toc 1"/>
    <w:basedOn w:val="Normal"/>
    <w:next w:val="Normal"/>
    <w:autoRedefine/>
    <w:uiPriority w:val="39"/>
    <w:unhideWhenUsed/>
    <w:rsid w:val="00FE1A8F"/>
    <w:pPr>
      <w:spacing w:after="100"/>
    </w:pPr>
  </w:style>
  <w:style w:type="paragraph" w:styleId="TDC2">
    <w:name w:val="toc 2"/>
    <w:basedOn w:val="Normal"/>
    <w:next w:val="Normal"/>
    <w:autoRedefine/>
    <w:uiPriority w:val="39"/>
    <w:unhideWhenUsed/>
    <w:rsid w:val="00FE1A8F"/>
    <w:pPr>
      <w:spacing w:after="100"/>
      <w:ind w:left="220"/>
    </w:pPr>
  </w:style>
  <w:style w:type="character" w:styleId="Hipervnculo">
    <w:name w:val="Hyperlink"/>
    <w:basedOn w:val="Fuentedeprrafopredeter"/>
    <w:uiPriority w:val="99"/>
    <w:unhideWhenUsed/>
    <w:rsid w:val="00FE1A8F"/>
    <w:rPr>
      <w:color w:val="EE7B08" w:themeColor="hyperlink"/>
      <w:u w:val="single"/>
    </w:rPr>
  </w:style>
  <w:style w:type="character" w:styleId="Refdecomentario">
    <w:name w:val="annotation reference"/>
    <w:basedOn w:val="Fuentedeprrafopredeter"/>
    <w:uiPriority w:val="99"/>
    <w:semiHidden/>
    <w:unhideWhenUsed/>
    <w:rsid w:val="00131847"/>
    <w:rPr>
      <w:sz w:val="16"/>
      <w:szCs w:val="16"/>
    </w:rPr>
  </w:style>
  <w:style w:type="paragraph" w:styleId="Textocomentario">
    <w:name w:val="annotation text"/>
    <w:basedOn w:val="Normal"/>
    <w:link w:val="TextocomentarioCar"/>
    <w:uiPriority w:val="99"/>
    <w:semiHidden/>
    <w:unhideWhenUsed/>
    <w:rsid w:val="0013184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31847"/>
    <w:rPr>
      <w:sz w:val="20"/>
      <w:szCs w:val="20"/>
    </w:rPr>
  </w:style>
  <w:style w:type="paragraph" w:styleId="Asuntodelcomentario">
    <w:name w:val="annotation subject"/>
    <w:basedOn w:val="Textocomentario"/>
    <w:next w:val="Textocomentario"/>
    <w:link w:val="AsuntodelcomentarioCar"/>
    <w:uiPriority w:val="99"/>
    <w:semiHidden/>
    <w:unhideWhenUsed/>
    <w:rsid w:val="00131847"/>
    <w:rPr>
      <w:b/>
      <w:bCs/>
    </w:rPr>
  </w:style>
  <w:style w:type="character" w:customStyle="1" w:styleId="AsuntodelcomentarioCar">
    <w:name w:val="Asunto del comentario Car"/>
    <w:basedOn w:val="TextocomentarioCar"/>
    <w:link w:val="Asuntodelcomentario"/>
    <w:uiPriority w:val="99"/>
    <w:semiHidden/>
    <w:rsid w:val="00131847"/>
    <w:rPr>
      <w:b/>
      <w:bCs/>
      <w:sz w:val="20"/>
      <w:szCs w:val="20"/>
    </w:rPr>
  </w:style>
  <w:style w:type="paragraph" w:styleId="Textodeglobo">
    <w:name w:val="Balloon Text"/>
    <w:basedOn w:val="Normal"/>
    <w:link w:val="TextodegloboCar"/>
    <w:uiPriority w:val="99"/>
    <w:semiHidden/>
    <w:unhideWhenUsed/>
    <w:rsid w:val="0013184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1847"/>
    <w:rPr>
      <w:rFonts w:ascii="Segoe UI" w:hAnsi="Segoe UI" w:cs="Segoe UI"/>
      <w:sz w:val="18"/>
      <w:szCs w:val="18"/>
    </w:rPr>
  </w:style>
  <w:style w:type="paragraph" w:styleId="NormalWeb">
    <w:name w:val="Normal (Web)"/>
    <w:basedOn w:val="Normal"/>
    <w:uiPriority w:val="99"/>
    <w:semiHidden/>
    <w:unhideWhenUsed/>
    <w:rsid w:val="00A15A2E"/>
    <w:rPr>
      <w:rFonts w:ascii="Times New Roman" w:hAnsi="Times New Roman" w:cs="Times New Roman"/>
      <w:sz w:val="24"/>
      <w:szCs w:val="24"/>
    </w:rPr>
  </w:style>
  <w:style w:type="table" w:styleId="Tabladecuadrcula2-nfasis2">
    <w:name w:val="Grid Table 2 Accent 2"/>
    <w:basedOn w:val="Tablanormal"/>
    <w:uiPriority w:val="47"/>
    <w:rsid w:val="00785FD4"/>
    <w:pPr>
      <w:spacing w:after="0" w:line="240" w:lineRule="auto"/>
    </w:pPr>
    <w:tblPr>
      <w:tblStyleRowBandSize w:val="1"/>
      <w:tblStyleColBandSize w:val="1"/>
      <w:tblInd w:w="0" w:type="dxa"/>
      <w:tblBorders>
        <w:top w:val="single" w:sz="2" w:space="0" w:color="9FD37C" w:themeColor="accent2" w:themeTint="99"/>
        <w:bottom w:val="single" w:sz="2" w:space="0" w:color="9FD37C" w:themeColor="accent2" w:themeTint="99"/>
        <w:insideH w:val="single" w:sz="2" w:space="0" w:color="9FD37C" w:themeColor="accent2" w:themeTint="99"/>
        <w:insideV w:val="single" w:sz="2" w:space="0" w:color="9FD37C" w:themeColor="accent2" w:themeTint="99"/>
      </w:tblBorders>
      <w:tblCellMar>
        <w:top w:w="0" w:type="dxa"/>
        <w:left w:w="108" w:type="dxa"/>
        <w:bottom w:w="0" w:type="dxa"/>
        <w:right w:w="108" w:type="dxa"/>
      </w:tblCellMar>
    </w:tblPr>
    <w:tblStylePr w:type="firstRow">
      <w:rPr>
        <w:b/>
        <w:bCs/>
      </w:rPr>
      <w:tblPr/>
      <w:tcPr>
        <w:tcBorders>
          <w:top w:val="nil"/>
          <w:bottom w:val="single" w:sz="12" w:space="0" w:color="9FD37C" w:themeColor="accent2" w:themeTint="99"/>
          <w:insideH w:val="nil"/>
          <w:insideV w:val="nil"/>
        </w:tcBorders>
        <w:shd w:val="clear" w:color="auto" w:fill="FFFFFF" w:themeFill="background1"/>
      </w:tcPr>
    </w:tblStylePr>
    <w:tblStylePr w:type="lastRow">
      <w:rPr>
        <w:b/>
        <w:bCs/>
      </w:rPr>
      <w:tblPr/>
      <w:tcPr>
        <w:tcBorders>
          <w:top w:val="double" w:sz="2" w:space="0" w:color="9FD37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F0D3" w:themeFill="accent2" w:themeFillTint="33"/>
      </w:tcPr>
    </w:tblStylePr>
    <w:tblStylePr w:type="band1Horz">
      <w:tblPr/>
      <w:tcPr>
        <w:shd w:val="clear" w:color="auto" w:fill="DFF0D3" w:themeFill="accent2" w:themeFillTint="33"/>
      </w:tcPr>
    </w:tblStylePr>
  </w:style>
  <w:style w:type="table" w:customStyle="1" w:styleId="Tablaconcuadrcula1">
    <w:name w:val="Tabla con cuadrícula1"/>
    <w:basedOn w:val="Tablanormal"/>
    <w:next w:val="Tablaconcuadrcula"/>
    <w:uiPriority w:val="39"/>
    <w:rsid w:val="00AA4995"/>
    <w:pPr>
      <w:spacing w:before="0" w:after="0" w:line="240" w:lineRule="auto"/>
    </w:pPr>
    <w:rPr>
      <w:rFonts w:eastAsia="Calibri"/>
      <w:lang w:val="es-E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39"/>
    <w:rsid w:val="00AA4995"/>
    <w:pPr>
      <w:spacing w:before="0" w:after="0" w:line="240" w:lineRule="auto"/>
    </w:pPr>
    <w:rPr>
      <w:rFonts w:eastAsia="Calibri"/>
      <w:lang w:val="es-E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59"/>
    <w:rsid w:val="00AA499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detablaclara">
    <w:name w:val="Grid Table Light"/>
    <w:basedOn w:val="Tablanormal"/>
    <w:uiPriority w:val="40"/>
    <w:rsid w:val="004972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decuadrcula6concolores-nfasis31">
    <w:name w:val="Tabla de cuadrícula 6 con colores - Énfasis 31"/>
    <w:basedOn w:val="Tablanormal"/>
    <w:uiPriority w:val="51"/>
    <w:rsid w:val="002A5CC1"/>
    <w:pPr>
      <w:spacing w:after="0" w:line="240" w:lineRule="auto"/>
    </w:pPr>
    <w:rPr>
      <w:color w:val="297C52" w:themeColor="accent3" w:themeShade="BF"/>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4" w:space="0" w:color="7CD4A8" w:themeColor="accent3" w:themeTint="99"/>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character" w:customStyle="1" w:styleId="apple-converted-space">
    <w:name w:val="apple-converted-space"/>
    <w:basedOn w:val="Fuentedeprrafopredeter"/>
    <w:rsid w:val="002A5CC1"/>
  </w:style>
  <w:style w:type="table" w:customStyle="1" w:styleId="Tabladecuadrcula3-nfasis11">
    <w:name w:val="Tabla de cuadrícula 3 - Énfasis 11"/>
    <w:basedOn w:val="Tablanormal"/>
    <w:uiPriority w:val="48"/>
    <w:rsid w:val="005E35EB"/>
    <w:pPr>
      <w:spacing w:after="0" w:line="240" w:lineRule="auto"/>
    </w:pPr>
    <w:tblPr>
      <w:tblStyleRowBandSize w:val="1"/>
      <w:tblStyleColBandSize w:val="1"/>
      <w:tblInd w:w="0" w:type="dxa"/>
      <w:tblBorders>
        <w:top w:val="single" w:sz="4" w:space="0" w:color="C1DF87" w:themeColor="accent1" w:themeTint="99"/>
        <w:left w:val="single" w:sz="4" w:space="0" w:color="C1DF87" w:themeColor="accent1" w:themeTint="99"/>
        <w:bottom w:val="single" w:sz="4" w:space="0" w:color="C1DF87" w:themeColor="accent1" w:themeTint="99"/>
        <w:right w:val="single" w:sz="4" w:space="0" w:color="C1DF87" w:themeColor="accent1" w:themeTint="99"/>
        <w:insideH w:val="single" w:sz="4" w:space="0" w:color="C1DF87" w:themeColor="accent1" w:themeTint="99"/>
        <w:insideV w:val="single" w:sz="4" w:space="0" w:color="C1DF8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7" w:themeFill="accent1" w:themeFillTint="33"/>
      </w:tcPr>
    </w:tblStylePr>
    <w:tblStylePr w:type="band1Horz">
      <w:tblPr/>
      <w:tcPr>
        <w:shd w:val="clear" w:color="auto" w:fill="EAF4D7" w:themeFill="accent1" w:themeFillTint="33"/>
      </w:tcPr>
    </w:tblStylePr>
    <w:tblStylePr w:type="neCell">
      <w:tblPr/>
      <w:tcPr>
        <w:tcBorders>
          <w:bottom w:val="single" w:sz="4" w:space="0" w:color="C1DF87" w:themeColor="accent1" w:themeTint="99"/>
        </w:tcBorders>
      </w:tcPr>
    </w:tblStylePr>
    <w:tblStylePr w:type="nwCell">
      <w:tblPr/>
      <w:tcPr>
        <w:tcBorders>
          <w:bottom w:val="single" w:sz="4" w:space="0" w:color="C1DF87" w:themeColor="accent1" w:themeTint="99"/>
        </w:tcBorders>
      </w:tcPr>
    </w:tblStylePr>
    <w:tblStylePr w:type="seCell">
      <w:tblPr/>
      <w:tcPr>
        <w:tcBorders>
          <w:top w:val="single" w:sz="4" w:space="0" w:color="C1DF87" w:themeColor="accent1" w:themeTint="99"/>
        </w:tcBorders>
      </w:tcPr>
    </w:tblStylePr>
    <w:tblStylePr w:type="swCell">
      <w:tblPr/>
      <w:tcPr>
        <w:tcBorders>
          <w:top w:val="single" w:sz="4" w:space="0" w:color="C1DF87" w:themeColor="accent1" w:themeTint="99"/>
        </w:tcBorders>
      </w:tcPr>
    </w:tblStylePr>
  </w:style>
  <w:style w:type="table" w:customStyle="1" w:styleId="Tabladecuadrcula5oscura-nfasis11">
    <w:name w:val="Tabla de cuadrícula 5 oscura - Énfasis 11"/>
    <w:basedOn w:val="Tablanormal"/>
    <w:uiPriority w:val="50"/>
    <w:rsid w:val="005E35E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4D7"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9CB3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9CB3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9CB3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9CB38" w:themeFill="accent1"/>
      </w:tcPr>
    </w:tblStylePr>
    <w:tblStylePr w:type="band1Vert">
      <w:tblPr/>
      <w:tcPr>
        <w:shd w:val="clear" w:color="auto" w:fill="D6EAAF" w:themeFill="accent1" w:themeFillTint="66"/>
      </w:tcPr>
    </w:tblStylePr>
    <w:tblStylePr w:type="band1Horz">
      <w:tblPr/>
      <w:tcPr>
        <w:shd w:val="clear" w:color="auto" w:fill="D6EAAF" w:themeFill="accent1" w:themeFillTint="66"/>
      </w:tcPr>
    </w:tblStylePr>
  </w:style>
  <w:style w:type="table" w:customStyle="1" w:styleId="Tabladecuadrcula4-nfasis21">
    <w:name w:val="Tabla de cuadrícula 4 - Énfasis 21"/>
    <w:basedOn w:val="Tablanormal"/>
    <w:uiPriority w:val="49"/>
    <w:rsid w:val="005E35EB"/>
    <w:pPr>
      <w:spacing w:after="0" w:line="240" w:lineRule="auto"/>
    </w:pPr>
    <w:tblPr>
      <w:tblStyleRowBandSize w:val="1"/>
      <w:tblStyleColBandSize w:val="1"/>
      <w:tblInd w:w="0" w:type="dxa"/>
      <w:tblBorders>
        <w:top w:val="single" w:sz="4" w:space="0" w:color="9FD37C" w:themeColor="accent2" w:themeTint="99"/>
        <w:left w:val="single" w:sz="4" w:space="0" w:color="9FD37C" w:themeColor="accent2" w:themeTint="99"/>
        <w:bottom w:val="single" w:sz="4" w:space="0" w:color="9FD37C" w:themeColor="accent2" w:themeTint="99"/>
        <w:right w:val="single" w:sz="4" w:space="0" w:color="9FD37C" w:themeColor="accent2" w:themeTint="99"/>
        <w:insideH w:val="single" w:sz="4" w:space="0" w:color="9FD37C" w:themeColor="accent2" w:themeTint="99"/>
        <w:insideV w:val="single" w:sz="4" w:space="0" w:color="9FD37C"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3A537" w:themeColor="accent2"/>
          <w:left w:val="single" w:sz="4" w:space="0" w:color="63A537" w:themeColor="accent2"/>
          <w:bottom w:val="single" w:sz="4" w:space="0" w:color="63A537" w:themeColor="accent2"/>
          <w:right w:val="single" w:sz="4" w:space="0" w:color="63A537" w:themeColor="accent2"/>
          <w:insideH w:val="nil"/>
          <w:insideV w:val="nil"/>
        </w:tcBorders>
        <w:shd w:val="clear" w:color="auto" w:fill="63A537" w:themeFill="accent2"/>
      </w:tcPr>
    </w:tblStylePr>
    <w:tblStylePr w:type="lastRow">
      <w:rPr>
        <w:b/>
        <w:bCs/>
      </w:rPr>
      <w:tblPr/>
      <w:tcPr>
        <w:tcBorders>
          <w:top w:val="double" w:sz="4" w:space="0" w:color="63A537" w:themeColor="accent2"/>
        </w:tcBorders>
      </w:tcPr>
    </w:tblStylePr>
    <w:tblStylePr w:type="firstCol">
      <w:rPr>
        <w:b/>
        <w:bCs/>
      </w:rPr>
    </w:tblStylePr>
    <w:tblStylePr w:type="lastCol">
      <w:rPr>
        <w:b/>
        <w:bCs/>
      </w:rPr>
    </w:tblStylePr>
    <w:tblStylePr w:type="band1Vert">
      <w:tblPr/>
      <w:tcPr>
        <w:shd w:val="clear" w:color="auto" w:fill="DFF0D3" w:themeFill="accent2" w:themeFillTint="33"/>
      </w:tcPr>
    </w:tblStylePr>
    <w:tblStylePr w:type="band1Horz">
      <w:tblPr/>
      <w:tcPr>
        <w:shd w:val="clear" w:color="auto" w:fill="DFF0D3" w:themeFill="accent2" w:themeFillTint="33"/>
      </w:tcPr>
    </w:tblStylePr>
  </w:style>
  <w:style w:type="table" w:customStyle="1" w:styleId="Tabladecuadrcula5oscura-nfasis21">
    <w:name w:val="Tabla de cuadrícula 5 oscura - Énfasis 21"/>
    <w:basedOn w:val="Tablanormal"/>
    <w:uiPriority w:val="50"/>
    <w:rsid w:val="005E35E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Tablaconcuadrcula4">
    <w:name w:val="Tabla con cuadrícula4"/>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5">
    <w:name w:val="Tabla con cuadrícula5"/>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
    <w:name w:val="Tabla con cuadrícula6"/>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
    <w:name w:val="Tabla con cuadrícula7"/>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
    <w:name w:val="Tabla con cuadrícula8"/>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9">
    <w:name w:val="Tabla con cuadrícula9"/>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0">
    <w:name w:val="Tabla con cuadrícula10"/>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2">
    <w:name w:val="Tabla con cuadrícula12"/>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3">
    <w:name w:val="Tabla con cuadrícula13"/>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4">
    <w:name w:val="Tabla con cuadrícula14"/>
    <w:basedOn w:val="Tablanormal"/>
    <w:next w:val="Tablaconcuadrcula"/>
    <w:uiPriority w:val="59"/>
    <w:rsid w:val="00D42C65"/>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5">
    <w:name w:val="Tabla con cuadrícula15"/>
    <w:basedOn w:val="Tablanormal"/>
    <w:next w:val="Tablaconcuadrcula"/>
    <w:uiPriority w:val="59"/>
    <w:rsid w:val="00EE2B0E"/>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6">
    <w:name w:val="Tabla con cuadrícula16"/>
    <w:basedOn w:val="Tablanormal"/>
    <w:next w:val="Tablaconcuadrcula"/>
    <w:uiPriority w:val="59"/>
    <w:rsid w:val="00EE2B0E"/>
    <w:pPr>
      <w:spacing w:before="0" w:after="0" w:line="240" w:lineRule="auto"/>
    </w:pPr>
    <w:rPr>
      <w:rFonts w:eastAsia="Calibri"/>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nfasis1">
    <w:name w:val="Grid Table 1 Light Accent 1"/>
    <w:basedOn w:val="Tablanormal"/>
    <w:uiPriority w:val="46"/>
    <w:rsid w:val="00F819F0"/>
    <w:pPr>
      <w:spacing w:after="0" w:line="240" w:lineRule="auto"/>
    </w:pPr>
    <w:tblPr>
      <w:tblStyleRowBandSize w:val="1"/>
      <w:tblStyleColBandSize w:val="1"/>
      <w:tblInd w:w="0" w:type="dxa"/>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CellMar>
        <w:top w:w="0" w:type="dxa"/>
        <w:left w:w="108" w:type="dxa"/>
        <w:bottom w:w="0" w:type="dxa"/>
        <w:right w:w="108" w:type="dxa"/>
      </w:tblCellMar>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15755033">
      <w:bodyDiv w:val="1"/>
      <w:marLeft w:val="0"/>
      <w:marRight w:val="0"/>
      <w:marTop w:val="0"/>
      <w:marBottom w:val="0"/>
      <w:divBdr>
        <w:top w:val="none" w:sz="0" w:space="0" w:color="auto"/>
        <w:left w:val="none" w:sz="0" w:space="0" w:color="auto"/>
        <w:bottom w:val="none" w:sz="0" w:space="0" w:color="auto"/>
        <w:right w:val="none" w:sz="0" w:space="0" w:color="auto"/>
      </w:divBdr>
    </w:div>
    <w:div w:id="185681008">
      <w:bodyDiv w:val="1"/>
      <w:marLeft w:val="0"/>
      <w:marRight w:val="0"/>
      <w:marTop w:val="0"/>
      <w:marBottom w:val="0"/>
      <w:divBdr>
        <w:top w:val="none" w:sz="0" w:space="0" w:color="auto"/>
        <w:left w:val="none" w:sz="0" w:space="0" w:color="auto"/>
        <w:bottom w:val="none" w:sz="0" w:space="0" w:color="auto"/>
        <w:right w:val="none" w:sz="0" w:space="0" w:color="auto"/>
      </w:divBdr>
    </w:div>
    <w:div w:id="387925813">
      <w:bodyDiv w:val="1"/>
      <w:marLeft w:val="0"/>
      <w:marRight w:val="0"/>
      <w:marTop w:val="0"/>
      <w:marBottom w:val="0"/>
      <w:divBdr>
        <w:top w:val="none" w:sz="0" w:space="0" w:color="auto"/>
        <w:left w:val="none" w:sz="0" w:space="0" w:color="auto"/>
        <w:bottom w:val="none" w:sz="0" w:space="0" w:color="auto"/>
        <w:right w:val="none" w:sz="0" w:space="0" w:color="auto"/>
      </w:divBdr>
    </w:div>
    <w:div w:id="50004709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25379715">
      <w:bodyDiv w:val="1"/>
      <w:marLeft w:val="0"/>
      <w:marRight w:val="0"/>
      <w:marTop w:val="0"/>
      <w:marBottom w:val="0"/>
      <w:divBdr>
        <w:top w:val="none" w:sz="0" w:space="0" w:color="auto"/>
        <w:left w:val="none" w:sz="0" w:space="0" w:color="auto"/>
        <w:bottom w:val="none" w:sz="0" w:space="0" w:color="auto"/>
        <w:right w:val="none" w:sz="0" w:space="0" w:color="auto"/>
      </w:divBdr>
    </w:div>
    <w:div w:id="773598037">
      <w:bodyDiv w:val="1"/>
      <w:marLeft w:val="0"/>
      <w:marRight w:val="0"/>
      <w:marTop w:val="0"/>
      <w:marBottom w:val="0"/>
      <w:divBdr>
        <w:top w:val="none" w:sz="0" w:space="0" w:color="auto"/>
        <w:left w:val="none" w:sz="0" w:space="0" w:color="auto"/>
        <w:bottom w:val="none" w:sz="0" w:space="0" w:color="auto"/>
        <w:right w:val="none" w:sz="0" w:space="0" w:color="auto"/>
      </w:divBdr>
    </w:div>
    <w:div w:id="824320286">
      <w:bodyDiv w:val="1"/>
      <w:marLeft w:val="0"/>
      <w:marRight w:val="0"/>
      <w:marTop w:val="0"/>
      <w:marBottom w:val="0"/>
      <w:divBdr>
        <w:top w:val="none" w:sz="0" w:space="0" w:color="auto"/>
        <w:left w:val="none" w:sz="0" w:space="0" w:color="auto"/>
        <w:bottom w:val="none" w:sz="0" w:space="0" w:color="auto"/>
        <w:right w:val="none" w:sz="0" w:space="0" w:color="auto"/>
      </w:divBdr>
    </w:div>
    <w:div w:id="908885352">
      <w:bodyDiv w:val="1"/>
      <w:marLeft w:val="0"/>
      <w:marRight w:val="0"/>
      <w:marTop w:val="0"/>
      <w:marBottom w:val="0"/>
      <w:divBdr>
        <w:top w:val="none" w:sz="0" w:space="0" w:color="auto"/>
        <w:left w:val="none" w:sz="0" w:space="0" w:color="auto"/>
        <w:bottom w:val="none" w:sz="0" w:space="0" w:color="auto"/>
        <w:right w:val="none" w:sz="0" w:space="0" w:color="auto"/>
      </w:divBdr>
    </w:div>
    <w:div w:id="950165974">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119446203">
      <w:bodyDiv w:val="1"/>
      <w:marLeft w:val="0"/>
      <w:marRight w:val="0"/>
      <w:marTop w:val="0"/>
      <w:marBottom w:val="0"/>
      <w:divBdr>
        <w:top w:val="none" w:sz="0" w:space="0" w:color="auto"/>
        <w:left w:val="none" w:sz="0" w:space="0" w:color="auto"/>
        <w:bottom w:val="none" w:sz="0" w:space="0" w:color="auto"/>
        <w:right w:val="none" w:sz="0" w:space="0" w:color="auto"/>
      </w:divBdr>
    </w:div>
    <w:div w:id="1340934528">
      <w:bodyDiv w:val="1"/>
      <w:marLeft w:val="0"/>
      <w:marRight w:val="0"/>
      <w:marTop w:val="0"/>
      <w:marBottom w:val="0"/>
      <w:divBdr>
        <w:top w:val="none" w:sz="0" w:space="0" w:color="auto"/>
        <w:left w:val="none" w:sz="0" w:space="0" w:color="auto"/>
        <w:bottom w:val="none" w:sz="0" w:space="0" w:color="auto"/>
        <w:right w:val="none" w:sz="0" w:space="0" w:color="auto"/>
      </w:divBdr>
    </w:div>
    <w:div w:id="1379402839">
      <w:bodyDiv w:val="1"/>
      <w:marLeft w:val="0"/>
      <w:marRight w:val="0"/>
      <w:marTop w:val="0"/>
      <w:marBottom w:val="0"/>
      <w:divBdr>
        <w:top w:val="none" w:sz="0" w:space="0" w:color="auto"/>
        <w:left w:val="none" w:sz="0" w:space="0" w:color="auto"/>
        <w:bottom w:val="none" w:sz="0" w:space="0" w:color="auto"/>
        <w:right w:val="none" w:sz="0" w:space="0" w:color="auto"/>
      </w:divBdr>
    </w:div>
    <w:div w:id="1392923326">
      <w:bodyDiv w:val="1"/>
      <w:marLeft w:val="0"/>
      <w:marRight w:val="0"/>
      <w:marTop w:val="0"/>
      <w:marBottom w:val="0"/>
      <w:divBdr>
        <w:top w:val="none" w:sz="0" w:space="0" w:color="auto"/>
        <w:left w:val="none" w:sz="0" w:space="0" w:color="auto"/>
        <w:bottom w:val="none" w:sz="0" w:space="0" w:color="auto"/>
        <w:right w:val="none" w:sz="0" w:space="0" w:color="auto"/>
      </w:divBdr>
    </w:div>
    <w:div w:id="1486700576">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635600913">
      <w:bodyDiv w:val="1"/>
      <w:marLeft w:val="0"/>
      <w:marRight w:val="0"/>
      <w:marTop w:val="0"/>
      <w:marBottom w:val="0"/>
      <w:divBdr>
        <w:top w:val="none" w:sz="0" w:space="0" w:color="auto"/>
        <w:left w:val="none" w:sz="0" w:space="0" w:color="auto"/>
        <w:bottom w:val="none" w:sz="0" w:space="0" w:color="auto"/>
        <w:right w:val="none" w:sz="0" w:space="0" w:color="auto"/>
      </w:divBdr>
    </w:div>
    <w:div w:id="1899823338">
      <w:bodyDiv w:val="1"/>
      <w:marLeft w:val="0"/>
      <w:marRight w:val="0"/>
      <w:marTop w:val="0"/>
      <w:marBottom w:val="0"/>
      <w:divBdr>
        <w:top w:val="none" w:sz="0" w:space="0" w:color="auto"/>
        <w:left w:val="none" w:sz="0" w:space="0" w:color="auto"/>
        <w:bottom w:val="none" w:sz="0" w:space="0" w:color="auto"/>
        <w:right w:val="none" w:sz="0" w:space="0" w:color="auto"/>
      </w:divBdr>
    </w:div>
    <w:div w:id="1916888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paupedrosa30@gmail.com" TargetMode="External"/><Relationship Id="rId21" Type="http://schemas.openxmlformats.org/officeDocument/2006/relationships/image" Target="media/image7.png"/><Relationship Id="rId42" Type="http://schemas.openxmlformats.org/officeDocument/2006/relationships/image" Target="media/image29.emf"/><Relationship Id="rId63" Type="http://schemas.openxmlformats.org/officeDocument/2006/relationships/hyperlink" Target="mailto:paupedrosa30@gmail.com" TargetMode="External"/><Relationship Id="rId84" Type="http://schemas.openxmlformats.org/officeDocument/2006/relationships/hyperlink" Target="mailto:paupedrosa30@gmail.com" TargetMode="External"/><Relationship Id="rId138" Type="http://schemas.openxmlformats.org/officeDocument/2006/relationships/hyperlink" Target="mailto:paupedrosa30@gmail.com" TargetMode="External"/><Relationship Id="rId159" Type="http://schemas.openxmlformats.org/officeDocument/2006/relationships/hyperlink" Target="mailto:paupedrosa30@gmail.com" TargetMode="External"/><Relationship Id="rId170" Type="http://schemas.openxmlformats.org/officeDocument/2006/relationships/image" Target="media/image49.PNG"/><Relationship Id="rId191" Type="http://schemas.openxmlformats.org/officeDocument/2006/relationships/image" Target="media/image70.PNG"/><Relationship Id="rId205" Type="http://schemas.openxmlformats.org/officeDocument/2006/relationships/image" Target="media/image84.jpg"/><Relationship Id="rId107" Type="http://schemas.openxmlformats.org/officeDocument/2006/relationships/hyperlink" Target="mailto:paupedrosa30@gmail.com" TargetMode="External"/><Relationship Id="rId11" Type="http://schemas.openxmlformats.org/officeDocument/2006/relationships/image" Target="media/image2.gif"/><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hyperlink" Target="mailto:paupedrosa30@gmail.com" TargetMode="External"/><Relationship Id="rId128" Type="http://schemas.openxmlformats.org/officeDocument/2006/relationships/hyperlink" Target="mailto:paupedrosa30@gmail.com" TargetMode="External"/><Relationship Id="rId149" Type="http://schemas.openxmlformats.org/officeDocument/2006/relationships/hyperlink" Target="mailto:paupedrosa30@gmail.com" TargetMode="External"/><Relationship Id="rId5" Type="http://schemas.openxmlformats.org/officeDocument/2006/relationships/styles" Target="styles.xml"/><Relationship Id="rId95" Type="http://schemas.openxmlformats.org/officeDocument/2006/relationships/hyperlink" Target="mailto:paupedrosa30@gmail.com" TargetMode="External"/><Relationship Id="rId160" Type="http://schemas.openxmlformats.org/officeDocument/2006/relationships/hyperlink" Target="mailto:paupedrosa30@gmail.com" TargetMode="External"/><Relationship Id="rId181" Type="http://schemas.openxmlformats.org/officeDocument/2006/relationships/image" Target="media/image60.png"/><Relationship Id="rId216" Type="http://schemas.openxmlformats.org/officeDocument/2006/relationships/footer" Target="footer1.xml"/><Relationship Id="rId22" Type="http://schemas.openxmlformats.org/officeDocument/2006/relationships/image" Target="media/image8.png"/><Relationship Id="rId43" Type="http://schemas.openxmlformats.org/officeDocument/2006/relationships/image" Target="media/image26.emf"/><Relationship Id="rId64" Type="http://schemas.openxmlformats.org/officeDocument/2006/relationships/hyperlink" Target="mailto:paupedrosa30@gmail.com" TargetMode="External"/><Relationship Id="rId118" Type="http://schemas.openxmlformats.org/officeDocument/2006/relationships/hyperlink" Target="mailto:paupedrosa30@gmail.com" TargetMode="External"/><Relationship Id="rId139" Type="http://schemas.openxmlformats.org/officeDocument/2006/relationships/hyperlink" Target="mailto:paupedrosa30@gmail.com" TargetMode="External"/><Relationship Id="rId85" Type="http://schemas.openxmlformats.org/officeDocument/2006/relationships/hyperlink" Target="mailto:paupedrosa30@gmail.com" TargetMode="External"/><Relationship Id="rId150" Type="http://schemas.openxmlformats.org/officeDocument/2006/relationships/hyperlink" Target="mailto:paupedrosa30@gmail.com" TargetMode="External"/><Relationship Id="rId171" Type="http://schemas.openxmlformats.org/officeDocument/2006/relationships/image" Target="media/image50.png"/><Relationship Id="rId192" Type="http://schemas.openxmlformats.org/officeDocument/2006/relationships/image" Target="media/image71.JPG"/><Relationship Id="rId206" Type="http://schemas.openxmlformats.org/officeDocument/2006/relationships/image" Target="media/image85.jp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hyperlink" Target="mailto:pau@gmail.com" TargetMode="External"/><Relationship Id="rId129" Type="http://schemas.openxmlformats.org/officeDocument/2006/relationships/hyperlink" Target="mailto:paupedrosa30@gmail.com" TargetMode="External"/><Relationship Id="rId54" Type="http://schemas.openxmlformats.org/officeDocument/2006/relationships/image" Target="media/image38.png"/><Relationship Id="rId75" Type="http://schemas.openxmlformats.org/officeDocument/2006/relationships/hyperlink" Target="mailto:paupedrosa30@gmail.com" TargetMode="External"/><Relationship Id="rId96" Type="http://schemas.openxmlformats.org/officeDocument/2006/relationships/hyperlink" Target="mailto:paupedrosa30@gmail.com" TargetMode="External"/><Relationship Id="rId140" Type="http://schemas.openxmlformats.org/officeDocument/2006/relationships/hyperlink" Target="mailto:paupedrosa30@gmail.com" TargetMode="External"/><Relationship Id="rId161" Type="http://schemas.openxmlformats.org/officeDocument/2006/relationships/hyperlink" Target="mailto:paupedrosa30@gmail.com" TargetMode="External"/><Relationship Id="rId182" Type="http://schemas.openxmlformats.org/officeDocument/2006/relationships/image" Target="media/image61.PNG"/><Relationship Id="rId217" Type="http://schemas.openxmlformats.org/officeDocument/2006/relationships/fontTable" Target="fontTable.xml"/><Relationship Id="rId6" Type="http://schemas.openxmlformats.org/officeDocument/2006/relationships/settings" Target="settings.xml"/><Relationship Id="rId23" Type="http://schemas.openxmlformats.org/officeDocument/2006/relationships/image" Target="media/image9.png"/><Relationship Id="rId119" Type="http://schemas.openxmlformats.org/officeDocument/2006/relationships/hyperlink" Target="mailto:paupedrosa30@gmail.com" TargetMode="External"/><Relationship Id="rId44" Type="http://schemas.openxmlformats.org/officeDocument/2006/relationships/image" Target="media/image27.jpg"/><Relationship Id="rId65" Type="http://schemas.openxmlformats.org/officeDocument/2006/relationships/hyperlink" Target="mailto:paupedrosa30@gmail.com" TargetMode="External"/><Relationship Id="rId86" Type="http://schemas.openxmlformats.org/officeDocument/2006/relationships/hyperlink" Target="mailto:paupedrosa30@gmail.com" TargetMode="External"/><Relationship Id="rId130" Type="http://schemas.openxmlformats.org/officeDocument/2006/relationships/hyperlink" Target="mailto:paupedrosa30@gmail.com" TargetMode="External"/><Relationship Id="rId151" Type="http://schemas.openxmlformats.org/officeDocument/2006/relationships/hyperlink" Target="mailto:paupedrosa30@gmail.com" TargetMode="External"/><Relationship Id="rId172" Type="http://schemas.openxmlformats.org/officeDocument/2006/relationships/image" Target="media/image51.PNG"/><Relationship Id="rId193" Type="http://schemas.openxmlformats.org/officeDocument/2006/relationships/image" Target="media/image72.png"/><Relationship Id="rId207" Type="http://schemas.openxmlformats.org/officeDocument/2006/relationships/image" Target="media/image86.jpg"/><Relationship Id="rId13" Type="http://schemas.openxmlformats.org/officeDocument/2006/relationships/image" Target="media/image2.png"/><Relationship Id="rId109" Type="http://schemas.openxmlformats.org/officeDocument/2006/relationships/hyperlink" Target="mailto:flor@gmail.com" TargetMode="External"/><Relationship Id="rId34" Type="http://schemas.openxmlformats.org/officeDocument/2006/relationships/image" Target="media/image21.png"/><Relationship Id="rId55" Type="http://schemas.openxmlformats.org/officeDocument/2006/relationships/image" Target="media/image39.png"/><Relationship Id="rId76" Type="http://schemas.openxmlformats.org/officeDocument/2006/relationships/hyperlink" Target="mailto:paupedrosa30@gmail.com" TargetMode="External"/><Relationship Id="rId97" Type="http://schemas.openxmlformats.org/officeDocument/2006/relationships/hyperlink" Target="mailto:pau@gmail.com" TargetMode="External"/><Relationship Id="rId120" Type="http://schemas.openxmlformats.org/officeDocument/2006/relationships/hyperlink" Target="mailto:paupedrosa30@gmail.com" TargetMode="External"/><Relationship Id="rId141" Type="http://schemas.openxmlformats.org/officeDocument/2006/relationships/hyperlink" Target="mailto:paupedrosa30@gmail.com" TargetMode="External"/><Relationship Id="rId7" Type="http://schemas.openxmlformats.org/officeDocument/2006/relationships/webSettings" Target="webSettings.xml"/><Relationship Id="rId162" Type="http://schemas.openxmlformats.org/officeDocument/2006/relationships/hyperlink" Target="mailto:paupedrosa30@gmail.com" TargetMode="External"/><Relationship Id="rId183" Type="http://schemas.openxmlformats.org/officeDocument/2006/relationships/image" Target="media/image62.png"/><Relationship Id="rId218" Type="http://schemas.openxmlformats.org/officeDocument/2006/relationships/theme" Target="theme/theme1.xml"/><Relationship Id="rId24" Type="http://schemas.openxmlformats.org/officeDocument/2006/relationships/image" Target="media/image10.png"/><Relationship Id="rId45" Type="http://schemas.openxmlformats.org/officeDocument/2006/relationships/image" Target="media/image28.emf"/><Relationship Id="rId66" Type="http://schemas.openxmlformats.org/officeDocument/2006/relationships/hyperlink" Target="mailto:paupedrosa30@gmail.com" TargetMode="External"/><Relationship Id="rId87" Type="http://schemas.openxmlformats.org/officeDocument/2006/relationships/hyperlink" Target="mailto:paupedrosa30@gmail.com" TargetMode="External"/><Relationship Id="rId110" Type="http://schemas.openxmlformats.org/officeDocument/2006/relationships/hyperlink" Target="mailto:paupedrosa30@gmail.com" TargetMode="External"/><Relationship Id="rId131" Type="http://schemas.openxmlformats.org/officeDocument/2006/relationships/hyperlink" Target="mailto:paupedrosa30@gmail.com" TargetMode="External"/><Relationship Id="rId152" Type="http://schemas.openxmlformats.org/officeDocument/2006/relationships/hyperlink" Target="mailto:paupedrosa30@gmail.com" TargetMode="External"/><Relationship Id="rId173" Type="http://schemas.openxmlformats.org/officeDocument/2006/relationships/image" Target="media/image52.png"/><Relationship Id="rId194" Type="http://schemas.openxmlformats.org/officeDocument/2006/relationships/image" Target="media/image73.JPG"/><Relationship Id="rId208" Type="http://schemas.openxmlformats.org/officeDocument/2006/relationships/image" Target="media/image87.jp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hyperlink" Target="mailto:paupedrosa30@gmail.com" TargetMode="External"/><Relationship Id="rId100" Type="http://schemas.openxmlformats.org/officeDocument/2006/relationships/hyperlink" Target="mailto:paupedrosa30@gmail.com" TargetMode="External"/><Relationship Id="rId105" Type="http://schemas.openxmlformats.org/officeDocument/2006/relationships/hyperlink" Target="mailto:facu@gmail.com" TargetMode="External"/><Relationship Id="rId126" Type="http://schemas.openxmlformats.org/officeDocument/2006/relationships/hyperlink" Target="mailto:paupedrosa30@gmail.com" TargetMode="External"/><Relationship Id="rId147" Type="http://schemas.openxmlformats.org/officeDocument/2006/relationships/hyperlink" Target="mailto:paupedrosa30@gmail.com" TargetMode="External"/><Relationship Id="rId168"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35.jpg"/><Relationship Id="rId72" Type="http://schemas.openxmlformats.org/officeDocument/2006/relationships/hyperlink" Target="mailto:paupedrosa30@gmail.com" TargetMode="External"/><Relationship Id="rId93" Type="http://schemas.openxmlformats.org/officeDocument/2006/relationships/hyperlink" Target="mailto:pau@gmail.com" TargetMode="External"/><Relationship Id="rId98" Type="http://schemas.openxmlformats.org/officeDocument/2006/relationships/hyperlink" Target="mailto:flor@gmail.com" TargetMode="External"/><Relationship Id="rId121" Type="http://schemas.openxmlformats.org/officeDocument/2006/relationships/hyperlink" Target="mailto:paupedrosa30@gmail.com" TargetMode="External"/><Relationship Id="rId142" Type="http://schemas.openxmlformats.org/officeDocument/2006/relationships/hyperlink" Target="mailto:paupedrosa30@gmail.com" TargetMode="External"/><Relationship Id="rId163" Type="http://schemas.openxmlformats.org/officeDocument/2006/relationships/hyperlink" Target="mailto:paupedrosa30@gmail.com" TargetMode="External"/><Relationship Id="rId184" Type="http://schemas.openxmlformats.org/officeDocument/2006/relationships/image" Target="media/image63.png"/><Relationship Id="rId189" Type="http://schemas.openxmlformats.org/officeDocument/2006/relationships/image" Target="media/image68.JPG"/><Relationship Id="rId3" Type="http://schemas.openxmlformats.org/officeDocument/2006/relationships/customXml" Target="../customXml/item3.xml"/><Relationship Id="rId214" Type="http://schemas.openxmlformats.org/officeDocument/2006/relationships/image" Target="media/image93.PNG"/><Relationship Id="rId25" Type="http://schemas.openxmlformats.org/officeDocument/2006/relationships/image" Target="media/image11.png"/><Relationship Id="rId46" Type="http://schemas.openxmlformats.org/officeDocument/2006/relationships/image" Target="media/image30.emf"/><Relationship Id="rId67" Type="http://schemas.openxmlformats.org/officeDocument/2006/relationships/hyperlink" Target="mailto:paupedrosa30@gmail.com" TargetMode="External"/><Relationship Id="rId116" Type="http://schemas.openxmlformats.org/officeDocument/2006/relationships/hyperlink" Target="mailto:paupedrosa30@gmail.com" TargetMode="External"/><Relationship Id="rId137" Type="http://schemas.openxmlformats.org/officeDocument/2006/relationships/hyperlink" Target="mailto:paupedrosa30@gmail.com" TargetMode="External"/><Relationship Id="rId158" Type="http://schemas.openxmlformats.org/officeDocument/2006/relationships/hyperlink" Target="mailto:paupedrosa30@gmail.com" TargetMode="External"/><Relationship Id="rId20" Type="http://schemas.openxmlformats.org/officeDocument/2006/relationships/image" Target="media/image6.png"/><Relationship Id="rId41" Type="http://schemas.openxmlformats.org/officeDocument/2006/relationships/image" Target="media/image25.emf"/><Relationship Id="rId62" Type="http://schemas.openxmlformats.org/officeDocument/2006/relationships/hyperlink" Target="mailto:paupedrosa30@gmail.com" TargetMode="External"/><Relationship Id="rId83" Type="http://schemas.openxmlformats.org/officeDocument/2006/relationships/hyperlink" Target="mailto:paupedrosa30@gmail.com" TargetMode="External"/><Relationship Id="rId88" Type="http://schemas.openxmlformats.org/officeDocument/2006/relationships/hyperlink" Target="mailto:paupedrosa30@gmail.com" TargetMode="External"/><Relationship Id="rId111" Type="http://schemas.openxmlformats.org/officeDocument/2006/relationships/hyperlink" Target="http://localhost:12434/usuario/recuperar.aspx" TargetMode="External"/><Relationship Id="rId132" Type="http://schemas.openxmlformats.org/officeDocument/2006/relationships/hyperlink" Target="mailto:paupedrosa30@gmail.com" TargetMode="External"/><Relationship Id="rId153" Type="http://schemas.openxmlformats.org/officeDocument/2006/relationships/hyperlink" Target="mailto:paupedrosa30@gmail.com" TargetMode="External"/><Relationship Id="rId174" Type="http://schemas.openxmlformats.org/officeDocument/2006/relationships/image" Target="media/image53.PNG"/><Relationship Id="rId179" Type="http://schemas.openxmlformats.org/officeDocument/2006/relationships/image" Target="media/image58.png"/><Relationship Id="rId195" Type="http://schemas.openxmlformats.org/officeDocument/2006/relationships/image" Target="media/image74.png"/><Relationship Id="rId209" Type="http://schemas.openxmlformats.org/officeDocument/2006/relationships/image" Target="media/image88.jpg"/><Relationship Id="rId190" Type="http://schemas.openxmlformats.org/officeDocument/2006/relationships/image" Target="media/image69.JPG"/><Relationship Id="rId204" Type="http://schemas.openxmlformats.org/officeDocument/2006/relationships/image" Target="media/image83.JPG"/><Relationship Id="rId15" Type="http://schemas.openxmlformats.org/officeDocument/2006/relationships/hyperlink" Target="http://www.tornealia.com/gestion_de_torneos" TargetMode="External"/><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hyperlink" Target="mailto:paupedrosa30@gmail.com" TargetMode="External"/><Relationship Id="rId127" Type="http://schemas.openxmlformats.org/officeDocument/2006/relationships/hyperlink" Target="mailto:paupedrosa30@gmail.com" TargetMode="External"/><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hyperlink" Target="mailto:paupedrosa30@gmail.com" TargetMode="External"/><Relationship Id="rId78" Type="http://schemas.openxmlformats.org/officeDocument/2006/relationships/hyperlink" Target="mailto:paupedrosa30@gmail.com" TargetMode="External"/><Relationship Id="rId94" Type="http://schemas.openxmlformats.org/officeDocument/2006/relationships/hyperlink" Target="mailto:flor@gmail.com" TargetMode="External"/><Relationship Id="rId99" Type="http://schemas.openxmlformats.org/officeDocument/2006/relationships/hyperlink" Target="mailto:paupedrosa30@gmail.com" TargetMode="External"/><Relationship Id="rId101" Type="http://schemas.openxmlformats.org/officeDocument/2006/relationships/hyperlink" Target="mailto:paupedrosa30@gmail.com" TargetMode="External"/><Relationship Id="rId122" Type="http://schemas.openxmlformats.org/officeDocument/2006/relationships/hyperlink" Target="mailto:paupedrosa30@gmail.com" TargetMode="External"/><Relationship Id="rId143" Type="http://schemas.openxmlformats.org/officeDocument/2006/relationships/hyperlink" Target="mailto:paupedrosa30@gmail.com" TargetMode="External"/><Relationship Id="rId148" Type="http://schemas.openxmlformats.org/officeDocument/2006/relationships/hyperlink" Target="mailto:paupedrosa30@gmail.com" TargetMode="External"/><Relationship Id="rId164" Type="http://schemas.openxmlformats.org/officeDocument/2006/relationships/hyperlink" Target="mailto:paupedrosa30@gmail.com" TargetMode="External"/><Relationship Id="rId169" Type="http://schemas.openxmlformats.org/officeDocument/2006/relationships/image" Target="media/image48.PNG"/><Relationship Id="rId185" Type="http://schemas.openxmlformats.org/officeDocument/2006/relationships/image" Target="media/image64.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59.PNG"/><Relationship Id="rId210" Type="http://schemas.openxmlformats.org/officeDocument/2006/relationships/image" Target="media/image89.jpg"/><Relationship Id="rId215"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1.emf"/><Relationship Id="rId68" Type="http://schemas.openxmlformats.org/officeDocument/2006/relationships/hyperlink" Target="mailto:paupedrosa30@gmail.com" TargetMode="External"/><Relationship Id="rId89" Type="http://schemas.openxmlformats.org/officeDocument/2006/relationships/hyperlink" Target="mailto:paupedrosa30@gmail.com" TargetMode="External"/><Relationship Id="rId112" Type="http://schemas.openxmlformats.org/officeDocument/2006/relationships/hyperlink" Target="mailto:paupedrosa30@gmail.com" TargetMode="External"/><Relationship Id="rId133" Type="http://schemas.openxmlformats.org/officeDocument/2006/relationships/hyperlink" Target="mailto:paupedrosa30@gmail.com" TargetMode="External"/><Relationship Id="rId154" Type="http://schemas.openxmlformats.org/officeDocument/2006/relationships/hyperlink" Target="mailto:paupedrosa30@gmail.com" TargetMode="External"/><Relationship Id="rId175" Type="http://schemas.openxmlformats.org/officeDocument/2006/relationships/image" Target="media/image57.png"/><Relationship Id="rId196" Type="http://schemas.openxmlformats.org/officeDocument/2006/relationships/image" Target="media/image75.JPG"/><Relationship Id="rId200" Type="http://schemas.openxmlformats.org/officeDocument/2006/relationships/image" Target="media/image79.jpg"/><Relationship Id="rId16" Type="http://schemas.openxmlformats.org/officeDocument/2006/relationships/hyperlink" Target="http://www.konkuri.com" TargetMode="External"/><Relationship Id="rId37" Type="http://schemas.openxmlformats.org/officeDocument/2006/relationships/image" Target="media/image14.png"/><Relationship Id="rId58" Type="http://schemas.openxmlformats.org/officeDocument/2006/relationships/image" Target="media/image42.png"/><Relationship Id="rId79" Type="http://schemas.openxmlformats.org/officeDocument/2006/relationships/hyperlink" Target="mailto:paupedrosa30@gmail.com" TargetMode="External"/><Relationship Id="rId102" Type="http://schemas.openxmlformats.org/officeDocument/2006/relationships/hyperlink" Target="mailto:paupedrosa30@gmail.com" TargetMode="External"/><Relationship Id="rId123" Type="http://schemas.openxmlformats.org/officeDocument/2006/relationships/hyperlink" Target="mailto:paupedrosa30@gmail.com" TargetMode="External"/><Relationship Id="rId144" Type="http://schemas.openxmlformats.org/officeDocument/2006/relationships/hyperlink" Target="mailto:paupedrosa30@gmail.com" TargetMode="External"/><Relationship Id="rId90" Type="http://schemas.openxmlformats.org/officeDocument/2006/relationships/hyperlink" Target="mailto:pau@gmail.com" TargetMode="External"/><Relationship Id="rId165" Type="http://schemas.openxmlformats.org/officeDocument/2006/relationships/hyperlink" Target="mailto:paupedrosa30@gmail.com" TargetMode="External"/><Relationship Id="rId186" Type="http://schemas.openxmlformats.org/officeDocument/2006/relationships/image" Target="media/image65.png"/><Relationship Id="rId211" Type="http://schemas.openxmlformats.org/officeDocument/2006/relationships/image" Target="media/image90.jpg"/><Relationship Id="rId27" Type="http://schemas.openxmlformats.org/officeDocument/2006/relationships/image" Target="media/image13.png"/><Relationship Id="rId48" Type="http://schemas.openxmlformats.org/officeDocument/2006/relationships/image" Target="media/image32.jpg"/><Relationship Id="rId69" Type="http://schemas.openxmlformats.org/officeDocument/2006/relationships/hyperlink" Target="mailto:paupedrosa30@gmail.com" TargetMode="External"/><Relationship Id="rId113" Type="http://schemas.openxmlformats.org/officeDocument/2006/relationships/hyperlink" Target="http://localhost:12434/usuario/login.aspx" TargetMode="External"/><Relationship Id="rId134" Type="http://schemas.openxmlformats.org/officeDocument/2006/relationships/hyperlink" Target="mailto:paupedrosa30@gmail.com" TargetMode="External"/><Relationship Id="rId80" Type="http://schemas.openxmlformats.org/officeDocument/2006/relationships/hyperlink" Target="mailto:paupedrosa30@gmail.com" TargetMode="External"/><Relationship Id="rId155" Type="http://schemas.openxmlformats.org/officeDocument/2006/relationships/hyperlink" Target="mailto:paupedrosa30@gmail.com" TargetMode="External"/><Relationship Id="rId176" Type="http://schemas.openxmlformats.org/officeDocument/2006/relationships/image" Target="media/image54.png"/><Relationship Id="rId197" Type="http://schemas.openxmlformats.org/officeDocument/2006/relationships/image" Target="media/image76.JPG"/><Relationship Id="rId201" Type="http://schemas.openxmlformats.org/officeDocument/2006/relationships/image" Target="media/image80.jpg"/><Relationship Id="rId17" Type="http://schemas.openxmlformats.org/officeDocument/2006/relationships/hyperlink" Target="http://www.webramientas.com/details_res.php?sbres_id=2064" TargetMode="External"/><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hyperlink" Target="mailto:pau@gmail.com" TargetMode="External"/><Relationship Id="rId124" Type="http://schemas.openxmlformats.org/officeDocument/2006/relationships/hyperlink" Target="mailto:paupedrosa30@gmail.com" TargetMode="External"/><Relationship Id="rId70" Type="http://schemas.openxmlformats.org/officeDocument/2006/relationships/hyperlink" Target="mailto:paupedrosa30@gmail.com" TargetMode="External"/><Relationship Id="rId91" Type="http://schemas.openxmlformats.org/officeDocument/2006/relationships/hyperlink" Target="mailto:paupedrosa30@gmail.com" TargetMode="External"/><Relationship Id="rId145" Type="http://schemas.openxmlformats.org/officeDocument/2006/relationships/hyperlink" Target="mailto:paupedrosa30@gmail.com" TargetMode="External"/><Relationship Id="rId166" Type="http://schemas.openxmlformats.org/officeDocument/2006/relationships/hyperlink" Target="mailto:paupedrosa30@gmail.com" TargetMode="External"/><Relationship Id="rId187" Type="http://schemas.openxmlformats.org/officeDocument/2006/relationships/image" Target="media/image66.JPG"/><Relationship Id="rId1" Type="http://schemas.openxmlformats.org/officeDocument/2006/relationships/customXml" Target="../customXml/item1.xml"/><Relationship Id="rId212" Type="http://schemas.openxmlformats.org/officeDocument/2006/relationships/image" Target="media/image91.PNG"/><Relationship Id="rId28" Type="http://schemas.openxmlformats.org/officeDocument/2006/relationships/image" Target="media/image15.png"/><Relationship Id="rId49" Type="http://schemas.openxmlformats.org/officeDocument/2006/relationships/image" Target="media/image33.jpg"/><Relationship Id="rId114" Type="http://schemas.openxmlformats.org/officeDocument/2006/relationships/hyperlink" Target="mailto:paupedrosa30@gmail.com" TargetMode="External"/><Relationship Id="rId60" Type="http://schemas.openxmlformats.org/officeDocument/2006/relationships/image" Target="media/image44.png"/><Relationship Id="rId81" Type="http://schemas.openxmlformats.org/officeDocument/2006/relationships/hyperlink" Target="mailto:paupedrosa30@gmail.com" TargetMode="External"/><Relationship Id="rId135" Type="http://schemas.openxmlformats.org/officeDocument/2006/relationships/hyperlink" Target="mailto:paupedrosa30@gmail.com" TargetMode="External"/><Relationship Id="rId156" Type="http://schemas.openxmlformats.org/officeDocument/2006/relationships/hyperlink" Target="mailto:paupedrosa30@gmail.com" TargetMode="External"/><Relationship Id="rId177" Type="http://schemas.openxmlformats.org/officeDocument/2006/relationships/image" Target="media/image55.png"/><Relationship Id="rId198" Type="http://schemas.openxmlformats.org/officeDocument/2006/relationships/image" Target="media/image77.jpg"/><Relationship Id="rId202" Type="http://schemas.openxmlformats.org/officeDocument/2006/relationships/image" Target="media/image81.jpg"/><Relationship Id="rId18" Type="http://schemas.openxmlformats.org/officeDocument/2006/relationships/hyperlink" Target="http://www.ligaprivada.es/" TargetMode="External"/><Relationship Id="rId39" Type="http://schemas.openxmlformats.org/officeDocument/2006/relationships/image" Target="media/image26.png"/><Relationship Id="rId50" Type="http://schemas.openxmlformats.org/officeDocument/2006/relationships/image" Target="media/image34.emf"/><Relationship Id="rId104" Type="http://schemas.openxmlformats.org/officeDocument/2006/relationships/hyperlink" Target="mailto:flor@gmail.com" TargetMode="External"/><Relationship Id="rId125" Type="http://schemas.openxmlformats.org/officeDocument/2006/relationships/hyperlink" Target="mailto:paupedrosa30@gmail.com" TargetMode="External"/><Relationship Id="rId146" Type="http://schemas.openxmlformats.org/officeDocument/2006/relationships/hyperlink" Target="mailto:paupedrosa30@gmail.com" TargetMode="External"/><Relationship Id="rId167" Type="http://schemas.openxmlformats.org/officeDocument/2006/relationships/image" Target="media/image46.png"/><Relationship Id="rId188" Type="http://schemas.openxmlformats.org/officeDocument/2006/relationships/image" Target="media/image67.JPG"/><Relationship Id="rId71" Type="http://schemas.openxmlformats.org/officeDocument/2006/relationships/hyperlink" Target="mailto:paupedrosa30@gmail.com" TargetMode="External"/><Relationship Id="rId92" Type="http://schemas.openxmlformats.org/officeDocument/2006/relationships/hyperlink" Target="mailto:paupedrosa30@gmail.com" TargetMode="External"/><Relationship Id="rId213" Type="http://schemas.openxmlformats.org/officeDocument/2006/relationships/image" Target="media/image92.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hyperlink" Target="http://localhost:12434/usuario/recuperar.aspx" TargetMode="External"/><Relationship Id="rId136" Type="http://schemas.openxmlformats.org/officeDocument/2006/relationships/hyperlink" Target="mailto:paupedrosa30@gmail.com" TargetMode="External"/><Relationship Id="rId157" Type="http://schemas.openxmlformats.org/officeDocument/2006/relationships/hyperlink" Target="mailto:paupedrosa30@gmail.com" TargetMode="External"/><Relationship Id="rId178" Type="http://schemas.openxmlformats.org/officeDocument/2006/relationships/image" Target="media/image56.PNG"/><Relationship Id="rId61" Type="http://schemas.openxmlformats.org/officeDocument/2006/relationships/image" Target="media/image45.png"/><Relationship Id="rId82" Type="http://schemas.openxmlformats.org/officeDocument/2006/relationships/hyperlink" Target="mailto:paupedrosa30@gmail.com" TargetMode="External"/><Relationship Id="rId199" Type="http://schemas.openxmlformats.org/officeDocument/2006/relationships/image" Target="media/image78.jpg"/><Relationship Id="rId203" Type="http://schemas.openxmlformats.org/officeDocument/2006/relationships/image" Target="media/image82.jpg"/><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98.png"/><Relationship Id="rId1" Type="http://schemas.openxmlformats.org/officeDocument/2006/relationships/image" Target="media/image9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lor\AppData\Roaming\Microsoft\Plantillas\Dise&#241;o%20con%20bandas.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95.jpeg"/></Relationships>
</file>

<file path=word/theme/theme1.xml><?xml version="1.0" encoding="utf-8"?>
<a:theme xmlns:a="http://schemas.openxmlformats.org/drawingml/2006/main" name="Banded">
  <a:themeElements>
    <a:clrScheme name="Personalizado 3">
      <a:dk1>
        <a:sysClr val="windowText" lastClr="000000"/>
      </a:dk1>
      <a:lt1>
        <a:sysClr val="window" lastClr="FFFFFF"/>
      </a:lt1>
      <a:dk2>
        <a:srgbClr val="63A537"/>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UTN FRC</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A6C4BC8C-1B7B-4BF5-82BA-12F871FD9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Template>
  <TotalTime>42</TotalTime>
  <Pages>140</Pages>
  <Words>25737</Words>
  <Characters>141555</Characters>
  <Application>Microsoft Office Word</Application>
  <DocSecurity>0</DocSecurity>
  <Lines>1179</Lines>
  <Paragraphs>333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Título del Documento</vt:lpstr>
      <vt:lpstr/>
    </vt:vector>
  </TitlesOfParts>
  <Company>Sistema de gestión de Campeonatos de Futbol</Company>
  <LinksUpToDate>false</LinksUpToDate>
  <CharactersWithSpaces>166959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Documento</dc:title>
  <dc:creator>Que Golazo</dc:creator>
  <cp:keywords/>
  <cp:lastModifiedBy>DEPTO</cp:lastModifiedBy>
  <cp:revision>10</cp:revision>
  <cp:lastPrinted>2015-06-11T16:37:00Z</cp:lastPrinted>
  <dcterms:created xsi:type="dcterms:W3CDTF">2015-06-11T02:13:00Z</dcterms:created>
  <dcterms:modified xsi:type="dcterms:W3CDTF">2015-06-11T16:38:00Z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