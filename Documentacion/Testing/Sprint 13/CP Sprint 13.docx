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230" w:type="dxa"/>
        <w:tblLook w:val="04A0" w:firstRow="1" w:lastRow="0" w:firstColumn="1" w:lastColumn="0" w:noHBand="0" w:noVBand="1"/>
      </w:tblPr>
      <w:tblGrid>
        <w:gridCol w:w="868"/>
        <w:gridCol w:w="1519"/>
        <w:gridCol w:w="1152"/>
        <w:gridCol w:w="2977"/>
        <w:gridCol w:w="2268"/>
        <w:gridCol w:w="5446"/>
      </w:tblGrid>
      <w:tr w:rsidR="00E04209" w:rsidRPr="00DE62C0" w:rsidTr="00B36436">
        <w:tc>
          <w:tcPr>
            <w:tcW w:w="14230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QUE GOLAZO:</w:t>
            </w:r>
          </w:p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 xml:space="preserve">Sistema de Gestión de </w:t>
            </w:r>
            <w:r w:rsidR="00A37334">
              <w:rPr>
                <w:rFonts w:asciiTheme="majorHAnsi" w:hAnsiTheme="majorHAnsi"/>
                <w:b/>
                <w:sz w:val="20"/>
              </w:rPr>
              <w:t>Torneos</w:t>
            </w:r>
            <w:r w:rsidRPr="00533785">
              <w:rPr>
                <w:rFonts w:asciiTheme="majorHAnsi" w:hAnsiTheme="majorHAnsi"/>
                <w:b/>
                <w:sz w:val="20"/>
              </w:rPr>
              <w:t xml:space="preserve"> de Futbol</w:t>
            </w:r>
          </w:p>
          <w:p w:rsidR="00E04209" w:rsidRPr="00533785" w:rsidRDefault="00E04209" w:rsidP="00E04209">
            <w:pPr>
              <w:jc w:val="center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 xml:space="preserve">SPRINT # </w:t>
            </w:r>
            <w:r w:rsidR="00765438">
              <w:rPr>
                <w:rFonts w:asciiTheme="majorHAnsi" w:hAnsiTheme="majorHAnsi"/>
                <w:b/>
                <w:sz w:val="20"/>
              </w:rPr>
              <w:t>13</w:t>
            </w:r>
          </w:p>
        </w:tc>
      </w:tr>
      <w:tr w:rsidR="00E04209" w:rsidRPr="00DE62C0" w:rsidTr="00B36436">
        <w:tc>
          <w:tcPr>
            <w:tcW w:w="14230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PLANTILLA DE CASOS DE PRUEBA</w:t>
            </w:r>
          </w:p>
        </w:tc>
      </w:tr>
      <w:tr w:rsidR="00381EB8" w:rsidRPr="00DE62C0" w:rsidTr="00B36436">
        <w:trPr>
          <w:trHeight w:val="824"/>
        </w:trPr>
        <w:tc>
          <w:tcPr>
            <w:tcW w:w="868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ID Caso de Prueba</w:t>
            </w:r>
          </w:p>
        </w:tc>
        <w:tc>
          <w:tcPr>
            <w:tcW w:w="1519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Nombre del Caso de Prueba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US asociada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Precondiciones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Pasos</w:t>
            </w:r>
          </w:p>
        </w:tc>
        <w:tc>
          <w:tcPr>
            <w:tcW w:w="5446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Resultado Esperado</w:t>
            </w:r>
          </w:p>
        </w:tc>
      </w:tr>
      <w:tr w:rsidR="00E04209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519" w:type="dxa"/>
          </w:tcPr>
          <w:p w:rsidR="00196A62" w:rsidRPr="0011005D" w:rsidRDefault="00B36436" w:rsidP="00196A62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Visualizar Datos de la Ficha de Partido</w:t>
            </w:r>
          </w:p>
          <w:p w:rsidR="00637964" w:rsidRPr="00790E25" w:rsidRDefault="00637964" w:rsidP="00637964">
            <w:pPr>
              <w:rPr>
                <w:rFonts w:asciiTheme="majorHAnsi" w:hAnsiTheme="majorHAnsi"/>
              </w:rPr>
            </w:pPr>
          </w:p>
        </w:tc>
        <w:tc>
          <w:tcPr>
            <w:tcW w:w="1152" w:type="dxa"/>
          </w:tcPr>
          <w:p w:rsidR="00E04209" w:rsidRPr="00790E25" w:rsidRDefault="00B36436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Ficha de Partido</w:t>
            </w:r>
          </w:p>
        </w:tc>
        <w:tc>
          <w:tcPr>
            <w:tcW w:w="2977" w:type="dxa"/>
          </w:tcPr>
          <w:p w:rsidR="00E04209" w:rsidRPr="00533785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</w:t>
            </w:r>
            <w:r w:rsidR="008E731F" w:rsidRPr="00533785">
              <w:rPr>
                <w:rFonts w:asciiTheme="majorHAnsi" w:hAnsiTheme="majorHAnsi"/>
                <w:sz w:val="20"/>
              </w:rPr>
              <w:t>Torneo</w:t>
            </w:r>
            <w:r w:rsidRPr="00533785">
              <w:rPr>
                <w:rFonts w:asciiTheme="majorHAnsi" w:hAnsiTheme="majorHAnsi"/>
                <w:sz w:val="20"/>
              </w:rPr>
              <w:t xml:space="preserve"> "</w:t>
            </w:r>
            <w:r w:rsidR="00E12754" w:rsidRPr="00533785">
              <w:rPr>
                <w:rFonts w:asciiTheme="majorHAnsi" w:hAnsiTheme="majorHAnsi"/>
                <w:sz w:val="20"/>
              </w:rPr>
              <w:t>Torneo Jockey Club</w:t>
            </w:r>
            <w:r w:rsidRPr="00533785">
              <w:rPr>
                <w:rFonts w:asciiTheme="majorHAnsi" w:hAnsiTheme="majorHAnsi"/>
                <w:sz w:val="20"/>
              </w:rPr>
              <w:t>" se encuentra cargado.</w:t>
            </w:r>
          </w:p>
          <w:p w:rsidR="00827084" w:rsidRPr="00533785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B36436" w:rsidRPr="00B36436" w:rsidRDefault="00196A62" w:rsidP="00B3643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</w:t>
            </w:r>
            <w:r w:rsidR="00E12754" w:rsidRPr="00533785">
              <w:rPr>
                <w:rFonts w:asciiTheme="majorHAnsi" w:hAnsiTheme="majorHAnsi"/>
                <w:sz w:val="20"/>
              </w:rPr>
              <w:t xml:space="preserve">se encuentra </w:t>
            </w:r>
            <w:r w:rsidR="002A463E">
              <w:rPr>
                <w:rFonts w:asciiTheme="majorHAnsi" w:hAnsiTheme="majorHAnsi"/>
                <w:sz w:val="20"/>
              </w:rPr>
              <w:t>Iniciada.</w:t>
            </w:r>
          </w:p>
          <w:p w:rsidR="00B36436" w:rsidRPr="00B36436" w:rsidRDefault="00B36436" w:rsidP="00B3643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” es un partido de la edición </w:t>
            </w:r>
            <w:r w:rsidRPr="00533785">
              <w:rPr>
                <w:rFonts w:asciiTheme="majorHAnsi" w:hAnsiTheme="majorHAnsi"/>
                <w:sz w:val="20"/>
              </w:rPr>
              <w:t>“Jockey 2014”</w:t>
            </w:r>
          </w:p>
          <w:p w:rsidR="002A463E" w:rsidRPr="0011005D" w:rsidRDefault="002A463E" w:rsidP="00B36436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:rsidR="000D3B08" w:rsidRPr="000D3B08" w:rsidRDefault="002A463E" w:rsidP="00B36436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</w:t>
            </w:r>
            <w:r w:rsidR="00B36436">
              <w:rPr>
                <w:rFonts w:asciiTheme="majorHAnsi" w:hAnsiTheme="majorHAnsi"/>
                <w:sz w:val="20"/>
              </w:rPr>
              <w:t>El</w:t>
            </w:r>
            <w:proofErr w:type="gramEnd"/>
            <w:r w:rsidR="00B36436">
              <w:rPr>
                <w:rFonts w:asciiTheme="majorHAnsi" w:hAnsiTheme="majorHAnsi"/>
                <w:sz w:val="20"/>
              </w:rPr>
              <w:t xml:space="preserve"> visitante accede a la página de consulta del partido </w:t>
            </w:r>
            <w:r w:rsidR="00B36436">
              <w:rPr>
                <w:rFonts w:asciiTheme="majorHAnsi" w:hAnsiTheme="majorHAnsi"/>
                <w:sz w:val="20"/>
              </w:rPr>
              <w:t xml:space="preserve">“Belgrano vs. </w:t>
            </w:r>
            <w:proofErr w:type="spellStart"/>
            <w:r w:rsidR="00B36436">
              <w:rPr>
                <w:rFonts w:asciiTheme="majorHAnsi" w:hAnsiTheme="majorHAnsi"/>
                <w:sz w:val="20"/>
              </w:rPr>
              <w:t>Aldosivi</w:t>
            </w:r>
            <w:proofErr w:type="spellEnd"/>
            <w:r w:rsidR="00B36436">
              <w:rPr>
                <w:rFonts w:asciiTheme="majorHAnsi" w:hAnsiTheme="majorHAnsi"/>
                <w:sz w:val="20"/>
              </w:rPr>
              <w:t>”</w:t>
            </w:r>
          </w:p>
        </w:tc>
        <w:tc>
          <w:tcPr>
            <w:tcW w:w="5446" w:type="dxa"/>
          </w:tcPr>
          <w:p w:rsidR="002A463E" w:rsidRDefault="002A463E" w:rsidP="00B36436">
            <w:pPr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sistema </w:t>
            </w:r>
            <w:r w:rsidR="00B36436">
              <w:rPr>
                <w:rFonts w:asciiTheme="majorHAnsi" w:hAnsiTheme="majorHAnsi"/>
                <w:sz w:val="20"/>
              </w:rPr>
              <w:t xml:space="preserve">mostrará </w:t>
            </w:r>
          </w:p>
          <w:p w:rsidR="00B36436" w:rsidRPr="00B36436" w:rsidRDefault="00B36436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E32753">
              <w:rPr>
                <w:rFonts w:asciiTheme="majorHAnsi" w:hAnsiTheme="majorHAnsi"/>
                <w:b/>
                <w:color w:val="70AD47" w:themeColor="accent6"/>
                <w:sz w:val="18"/>
              </w:rPr>
              <w:t>OTROS PARTIDOS DE LA FECHA</w:t>
            </w:r>
            <w:r w:rsidRPr="00E32753">
              <w:rPr>
                <w:rFonts w:asciiTheme="majorHAnsi" w:hAnsiTheme="majorHAnsi"/>
                <w:color w:val="70AD47" w:themeColor="accent6"/>
                <w:sz w:val="18"/>
              </w:rPr>
              <w:t xml:space="preserve"> </w:t>
            </w:r>
            <w:r w:rsidR="00E32753">
              <w:rPr>
                <w:rFonts w:asciiTheme="majorHAnsi" w:hAnsiTheme="majorHAnsi"/>
                <w:sz w:val="18"/>
              </w:rPr>
              <w:t>CON LA FECHA ASIGNADA Y CON EL RESULTADO.</w:t>
            </w:r>
          </w:p>
          <w:p w:rsidR="00B36436" w:rsidRPr="00B36436" w:rsidRDefault="00B36436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E32753">
              <w:rPr>
                <w:rFonts w:asciiTheme="majorHAnsi" w:hAnsiTheme="majorHAnsi"/>
                <w:b/>
                <w:color w:val="70AD47" w:themeColor="accent6"/>
                <w:sz w:val="18"/>
              </w:rPr>
              <w:t>DATOS DE PARTIDO</w:t>
            </w:r>
            <w:r w:rsidRPr="00E32753">
              <w:rPr>
                <w:rFonts w:asciiTheme="majorHAnsi" w:hAnsiTheme="majorHAnsi"/>
                <w:color w:val="70AD47" w:themeColor="accent6"/>
                <w:sz w:val="18"/>
              </w:rPr>
              <w:t xml:space="preserve"> </w:t>
            </w:r>
            <w:r w:rsidRPr="00B36436">
              <w:rPr>
                <w:rFonts w:asciiTheme="majorHAnsi" w:hAnsiTheme="majorHAnsi"/>
                <w:sz w:val="18"/>
              </w:rPr>
              <w:t>(RESULTADO – FECHA Y HORA – LUGAR - ÁRBITRO)</w:t>
            </w:r>
            <w:r w:rsidR="00E32753">
              <w:rPr>
                <w:rFonts w:asciiTheme="majorHAnsi" w:hAnsiTheme="majorHAnsi"/>
                <w:sz w:val="18"/>
              </w:rPr>
              <w:t xml:space="preserve"> Y EQUIPOS PARTICIPANTES, y su ESTADO.</w:t>
            </w:r>
          </w:p>
          <w:p w:rsidR="00B36436" w:rsidRPr="00B36436" w:rsidRDefault="00B36436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E32753">
              <w:rPr>
                <w:rFonts w:asciiTheme="majorHAnsi" w:hAnsiTheme="majorHAnsi"/>
                <w:b/>
                <w:color w:val="70AD47" w:themeColor="accent6"/>
                <w:sz w:val="18"/>
              </w:rPr>
              <w:t>RESUMEN DE PARTIDO</w:t>
            </w:r>
            <w:r w:rsidRPr="00B36436">
              <w:rPr>
                <w:rFonts w:asciiTheme="majorHAnsi" w:hAnsiTheme="majorHAnsi"/>
                <w:sz w:val="18"/>
              </w:rPr>
              <w:t>: Goles – Tarjetas Amarillas y Rojas – Cambios</w:t>
            </w:r>
          </w:p>
          <w:p w:rsidR="00B36436" w:rsidRPr="00B36436" w:rsidRDefault="00B36436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E32753">
              <w:rPr>
                <w:rFonts w:asciiTheme="majorHAnsi" w:hAnsiTheme="majorHAnsi"/>
                <w:b/>
                <w:color w:val="70AD47" w:themeColor="accent6"/>
                <w:sz w:val="18"/>
              </w:rPr>
              <w:t>TITULARES</w:t>
            </w:r>
            <w:r w:rsidR="00E32753" w:rsidRPr="00E32753">
              <w:rPr>
                <w:rFonts w:asciiTheme="majorHAnsi" w:hAnsiTheme="majorHAnsi"/>
                <w:b/>
                <w:color w:val="70AD47" w:themeColor="accent6"/>
                <w:sz w:val="18"/>
              </w:rPr>
              <w:t>:</w:t>
            </w:r>
            <w:r w:rsidR="00E32753">
              <w:rPr>
                <w:rFonts w:asciiTheme="majorHAnsi" w:hAnsiTheme="majorHAnsi"/>
                <w:sz w:val="18"/>
              </w:rPr>
              <w:t xml:space="preserve"> se visualizarán los jugadores titulares con su nombre y el número de camiseta</w:t>
            </w:r>
          </w:p>
          <w:p w:rsidR="00B36436" w:rsidRPr="00B36436" w:rsidRDefault="00B36436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ED33B4">
              <w:rPr>
                <w:rFonts w:asciiTheme="majorHAnsi" w:hAnsiTheme="majorHAnsi"/>
                <w:b/>
                <w:color w:val="70AD47" w:themeColor="accent6"/>
                <w:sz w:val="18"/>
              </w:rPr>
              <w:t>GOLES</w:t>
            </w:r>
            <w:r w:rsidR="00ED33B4" w:rsidRPr="00ED33B4">
              <w:rPr>
                <w:rFonts w:asciiTheme="majorHAnsi" w:hAnsiTheme="majorHAnsi"/>
                <w:b/>
                <w:color w:val="70AD47" w:themeColor="accent6"/>
                <w:sz w:val="18"/>
              </w:rPr>
              <w:t>:</w:t>
            </w:r>
            <w:r w:rsidR="00ED33B4">
              <w:rPr>
                <w:rFonts w:asciiTheme="majorHAnsi" w:hAnsiTheme="majorHAnsi"/>
                <w:sz w:val="18"/>
              </w:rPr>
              <w:t xml:space="preserve"> se visualizarán los goles que cada equipo ha convertido. </w:t>
            </w:r>
            <w:r w:rsidR="00594846">
              <w:rPr>
                <w:rFonts w:asciiTheme="majorHAnsi" w:hAnsiTheme="majorHAnsi"/>
                <w:sz w:val="18"/>
              </w:rPr>
              <w:t>Se muestra e</w:t>
            </w:r>
            <w:r w:rsidR="00ED33B4">
              <w:rPr>
                <w:rFonts w:asciiTheme="majorHAnsi" w:hAnsiTheme="majorHAnsi"/>
                <w:sz w:val="18"/>
              </w:rPr>
              <w:t>l minuto, quién lo convirtió y el tipo de gol</w:t>
            </w:r>
          </w:p>
          <w:p w:rsidR="00B36436" w:rsidRPr="00B36436" w:rsidRDefault="00B36436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594846">
              <w:rPr>
                <w:rFonts w:asciiTheme="majorHAnsi" w:hAnsiTheme="majorHAnsi"/>
                <w:b/>
                <w:color w:val="70AD47" w:themeColor="accent6"/>
                <w:sz w:val="18"/>
              </w:rPr>
              <w:t>CAMBIOS</w:t>
            </w:r>
            <w:r w:rsidR="00594846" w:rsidRPr="00594846">
              <w:rPr>
                <w:rFonts w:asciiTheme="majorHAnsi" w:hAnsiTheme="majorHAnsi"/>
                <w:b/>
                <w:color w:val="70AD47" w:themeColor="accent6"/>
                <w:sz w:val="18"/>
              </w:rPr>
              <w:t>:</w:t>
            </w:r>
            <w:r w:rsidR="00594846">
              <w:rPr>
                <w:rFonts w:asciiTheme="majorHAnsi" w:hAnsiTheme="majorHAnsi"/>
                <w:sz w:val="18"/>
              </w:rPr>
              <w:t xml:space="preserve"> se visualizarán los cambios que realizó cada equipo durante el partido. Se muestra el minuto, que jugador salió y cuál entró</w:t>
            </w:r>
          </w:p>
          <w:p w:rsidR="00B36436" w:rsidRPr="00B36436" w:rsidRDefault="00B36436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594846">
              <w:rPr>
                <w:rFonts w:asciiTheme="majorHAnsi" w:hAnsiTheme="majorHAnsi"/>
                <w:b/>
                <w:color w:val="70AD47" w:themeColor="accent6"/>
                <w:sz w:val="18"/>
              </w:rPr>
              <w:t>TARJETAS</w:t>
            </w:r>
            <w:r w:rsidR="00594846" w:rsidRPr="00594846">
              <w:rPr>
                <w:rFonts w:asciiTheme="majorHAnsi" w:hAnsiTheme="majorHAnsi"/>
                <w:b/>
                <w:color w:val="70AD47" w:themeColor="accent6"/>
                <w:sz w:val="18"/>
              </w:rPr>
              <w:t xml:space="preserve"> ROJAS y AMARILLAS:</w:t>
            </w:r>
            <w:r w:rsidR="00594846">
              <w:rPr>
                <w:rFonts w:asciiTheme="majorHAnsi" w:hAnsiTheme="majorHAnsi"/>
                <w:sz w:val="18"/>
              </w:rPr>
              <w:t xml:space="preserve"> se visualizarán las tarjetas rojas y amarillas del partido. Se muestra el minuto, el jugador y si es tarjeta roja o amarilla.</w:t>
            </w:r>
          </w:p>
          <w:p w:rsidR="00B36436" w:rsidRPr="00B36436" w:rsidRDefault="00B36436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594846">
              <w:rPr>
                <w:rFonts w:asciiTheme="majorHAnsi" w:hAnsiTheme="majorHAnsi"/>
                <w:b/>
                <w:color w:val="70AD47" w:themeColor="accent6"/>
                <w:sz w:val="18"/>
              </w:rPr>
              <w:t>SANCIONES</w:t>
            </w:r>
          </w:p>
          <w:p w:rsidR="00B36436" w:rsidRPr="00B36436" w:rsidRDefault="00B36436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594846">
              <w:rPr>
                <w:rFonts w:asciiTheme="majorHAnsi" w:hAnsiTheme="majorHAnsi"/>
                <w:b/>
                <w:color w:val="70AD47" w:themeColor="accent6"/>
                <w:sz w:val="18"/>
              </w:rPr>
              <w:t>ÚLTIMOS PARTIDOS</w:t>
            </w:r>
            <w:r w:rsidR="00594846" w:rsidRPr="00594846">
              <w:rPr>
                <w:rFonts w:asciiTheme="majorHAnsi" w:hAnsiTheme="majorHAnsi"/>
                <w:b/>
                <w:color w:val="70AD47" w:themeColor="accent6"/>
                <w:sz w:val="18"/>
              </w:rPr>
              <w:t>:</w:t>
            </w:r>
            <w:r w:rsidR="00594846">
              <w:rPr>
                <w:rFonts w:asciiTheme="majorHAnsi" w:hAnsiTheme="majorHAnsi"/>
                <w:sz w:val="18"/>
              </w:rPr>
              <w:t xml:space="preserve"> se visualizarán los equip</w:t>
            </w:r>
            <w:r w:rsidR="007B5EFA">
              <w:rPr>
                <w:rFonts w:asciiTheme="majorHAnsi" w:hAnsiTheme="majorHAnsi"/>
                <w:sz w:val="18"/>
              </w:rPr>
              <w:t>os participantes y el resultado.</w:t>
            </w:r>
          </w:p>
          <w:p w:rsidR="00B36436" w:rsidRPr="00E32753" w:rsidRDefault="00B36436" w:rsidP="00B36436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 w:rsidRPr="00594846">
              <w:rPr>
                <w:rFonts w:asciiTheme="majorHAnsi" w:hAnsiTheme="majorHAnsi"/>
                <w:b/>
                <w:color w:val="70AD47" w:themeColor="accent6"/>
                <w:sz w:val="18"/>
              </w:rPr>
              <w:t>VERSUS</w:t>
            </w:r>
            <w:r w:rsidR="00594846">
              <w:rPr>
                <w:rFonts w:asciiTheme="majorHAnsi" w:hAnsiTheme="majorHAnsi"/>
                <w:b/>
                <w:color w:val="70AD47" w:themeColor="accent6"/>
                <w:sz w:val="18"/>
              </w:rPr>
              <w:t xml:space="preserve">: </w:t>
            </w:r>
            <w:r w:rsidR="00594846" w:rsidRPr="00594846">
              <w:rPr>
                <w:rFonts w:asciiTheme="majorHAnsi" w:hAnsiTheme="majorHAnsi"/>
                <w:sz w:val="18"/>
              </w:rPr>
              <w:t>se visualizará un comparativo de la edición. Se compara Puntos, PG, PE, PP, TA, TR, GF y GC.</w:t>
            </w:r>
          </w:p>
          <w:p w:rsidR="00E32753" w:rsidRPr="00E32753" w:rsidRDefault="00E32753" w:rsidP="00E32753">
            <w:pPr>
              <w:rPr>
                <w:rFonts w:asciiTheme="majorHAnsi" w:hAnsiTheme="majorHAnsi"/>
              </w:rPr>
            </w:pPr>
          </w:p>
        </w:tc>
      </w:tr>
      <w:tr w:rsidR="00E04209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32753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519" w:type="dxa"/>
          </w:tcPr>
          <w:p w:rsidR="00E04209" w:rsidRPr="00D41338" w:rsidRDefault="00E32753" w:rsidP="00E32753">
            <w:pPr>
              <w:rPr>
                <w:rFonts w:asciiTheme="majorHAnsi" w:hAnsiTheme="majorHAnsi"/>
                <w:b/>
              </w:rPr>
            </w:pPr>
            <w:r w:rsidRPr="00E32753">
              <w:rPr>
                <w:rFonts w:asciiTheme="majorHAnsi" w:hAnsiTheme="majorHAnsi"/>
                <w:b/>
                <w:sz w:val="20"/>
              </w:rPr>
              <w:t>Visualizar Otros partidos de la fecha</w:t>
            </w:r>
            <w:r>
              <w:rPr>
                <w:rFonts w:asciiTheme="majorHAnsi" w:hAnsiTheme="majorHAnsi"/>
                <w:b/>
                <w:sz w:val="20"/>
              </w:rPr>
              <w:t xml:space="preserve"> - Sin fecha asignada y sin resultado</w:t>
            </w:r>
          </w:p>
        </w:tc>
        <w:tc>
          <w:tcPr>
            <w:tcW w:w="1152" w:type="dxa"/>
          </w:tcPr>
          <w:p w:rsidR="00E04209" w:rsidRPr="00790E25" w:rsidRDefault="00E32753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Ficha de Partido</w:t>
            </w:r>
          </w:p>
        </w:tc>
        <w:tc>
          <w:tcPr>
            <w:tcW w:w="2977" w:type="dxa"/>
          </w:tcPr>
          <w:p w:rsidR="00E32753" w:rsidRPr="00533785" w:rsidRDefault="00E32753" w:rsidP="00E32753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E32753" w:rsidRPr="00533785" w:rsidRDefault="00E32753" w:rsidP="00E32753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E32753" w:rsidRPr="00B36436" w:rsidRDefault="00E32753" w:rsidP="00E32753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lastRenderedPageBreak/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E32753" w:rsidRPr="00B36436" w:rsidRDefault="00E32753" w:rsidP="00E32753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” es un partido de la edición </w:t>
            </w:r>
            <w:r w:rsidRPr="00533785">
              <w:rPr>
                <w:rFonts w:asciiTheme="majorHAnsi" w:hAnsiTheme="majorHAnsi"/>
                <w:sz w:val="20"/>
              </w:rPr>
              <w:t>“Jockey 2014”</w:t>
            </w:r>
          </w:p>
          <w:p w:rsidR="002A463E" w:rsidRPr="002A463E" w:rsidRDefault="002A463E" w:rsidP="00E32753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:rsidR="000D3B08" w:rsidRPr="00072179" w:rsidRDefault="00E32753" w:rsidP="002A463E">
            <w:pPr>
              <w:rPr>
                <w:rFonts w:asciiTheme="majorHAnsi" w:hAnsiTheme="majorHAnsi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1.</w:t>
            </w:r>
            <w:r>
              <w:rPr>
                <w:rFonts w:asciiTheme="majorHAnsi" w:hAnsiTheme="majorHAnsi"/>
                <w:sz w:val="20"/>
              </w:rPr>
              <w:t>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visitante accede a la página de consulta del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>”</w:t>
            </w:r>
          </w:p>
        </w:tc>
        <w:tc>
          <w:tcPr>
            <w:tcW w:w="5446" w:type="dxa"/>
          </w:tcPr>
          <w:p w:rsidR="000D3B08" w:rsidRPr="00790E25" w:rsidRDefault="00E32753" w:rsidP="002A463E">
            <w:pPr>
              <w:rPr>
                <w:rFonts w:asciiTheme="majorHAnsi" w:hAnsiTheme="majorHAnsi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de cada partido </w:t>
            </w:r>
            <w:r w:rsidRPr="00E32753">
              <w:rPr>
                <w:rFonts w:asciiTheme="majorHAnsi" w:hAnsiTheme="majorHAnsi"/>
                <w:b/>
                <w:sz w:val="20"/>
              </w:rPr>
              <w:t>“SIN FECHA ASIGNADA”</w:t>
            </w:r>
            <w:r>
              <w:rPr>
                <w:rFonts w:asciiTheme="majorHAnsi" w:hAnsiTheme="majorHAnsi"/>
                <w:b/>
                <w:sz w:val="20"/>
              </w:rPr>
              <w:t xml:space="preserve">, y el estado del partido (DIAGRAMADO – PROGRAMADO - CANCELADO) </w:t>
            </w:r>
          </w:p>
        </w:tc>
      </w:tr>
      <w:tr w:rsidR="00072179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072179" w:rsidRDefault="00E32753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1519" w:type="dxa"/>
          </w:tcPr>
          <w:p w:rsidR="00072179" w:rsidRPr="00A8698C" w:rsidRDefault="00E32753" w:rsidP="00A8698C">
            <w:pPr>
              <w:rPr>
                <w:rFonts w:asciiTheme="majorHAnsi" w:hAnsiTheme="majorHAnsi"/>
                <w:b/>
              </w:rPr>
            </w:pPr>
            <w:r w:rsidRPr="00E32753">
              <w:rPr>
                <w:rFonts w:asciiTheme="majorHAnsi" w:hAnsiTheme="majorHAnsi"/>
                <w:b/>
                <w:sz w:val="20"/>
              </w:rPr>
              <w:t>Visualizar Titulares – no hay titulares</w:t>
            </w:r>
          </w:p>
        </w:tc>
        <w:tc>
          <w:tcPr>
            <w:tcW w:w="1152" w:type="dxa"/>
          </w:tcPr>
          <w:p w:rsidR="00072179" w:rsidRPr="00790E25" w:rsidRDefault="00E32753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Ficha de Partido</w:t>
            </w:r>
          </w:p>
        </w:tc>
        <w:tc>
          <w:tcPr>
            <w:tcW w:w="2977" w:type="dxa"/>
          </w:tcPr>
          <w:p w:rsidR="00E32753" w:rsidRPr="00533785" w:rsidRDefault="00E32753" w:rsidP="00E32753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E32753" w:rsidRPr="00533785" w:rsidRDefault="00E32753" w:rsidP="00E32753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E32753" w:rsidRPr="00B36436" w:rsidRDefault="00E32753" w:rsidP="00E32753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E32753" w:rsidRPr="00B36436" w:rsidRDefault="00E32753" w:rsidP="00E32753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” es un partido de la edición </w:t>
            </w:r>
            <w:r w:rsidRPr="00533785">
              <w:rPr>
                <w:rFonts w:asciiTheme="majorHAnsi" w:hAnsiTheme="majorHAnsi"/>
                <w:sz w:val="20"/>
              </w:rPr>
              <w:t>“Jockey 2014”</w:t>
            </w:r>
          </w:p>
          <w:p w:rsidR="00D94E4B" w:rsidRPr="005C635B" w:rsidRDefault="00D94E4B" w:rsidP="00E32753">
            <w:pPr>
              <w:pStyle w:val="Prrafodelista"/>
              <w:ind w:left="179"/>
              <w:rPr>
                <w:rFonts w:asciiTheme="majorHAnsi" w:hAnsiTheme="majorHAnsi"/>
                <w:b/>
              </w:rPr>
            </w:pPr>
          </w:p>
        </w:tc>
        <w:tc>
          <w:tcPr>
            <w:tcW w:w="2268" w:type="dxa"/>
          </w:tcPr>
          <w:p w:rsidR="00383632" w:rsidRPr="00383632" w:rsidRDefault="00E32753" w:rsidP="00383632">
            <w:pPr>
              <w:rPr>
                <w:rFonts w:asciiTheme="majorHAnsi" w:hAnsiTheme="majorHAnsi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</w:t>
            </w:r>
            <w:r>
              <w:rPr>
                <w:rFonts w:asciiTheme="majorHAnsi" w:hAnsiTheme="majorHAnsi"/>
                <w:sz w:val="20"/>
              </w:rPr>
              <w:t>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visitante accede a la página de consulta del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>”</w:t>
            </w:r>
          </w:p>
        </w:tc>
        <w:tc>
          <w:tcPr>
            <w:tcW w:w="5446" w:type="dxa"/>
          </w:tcPr>
          <w:p w:rsidR="00383632" w:rsidRPr="00790E25" w:rsidRDefault="00E32753" w:rsidP="00383632">
            <w:pPr>
              <w:rPr>
                <w:rFonts w:asciiTheme="majorHAnsi" w:hAnsiTheme="majorHAnsi"/>
              </w:rPr>
            </w:pPr>
            <w:proofErr w:type="gramStart"/>
            <w:r w:rsidRPr="00E32753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E32753">
              <w:rPr>
                <w:rFonts w:asciiTheme="majorHAnsi" w:hAnsiTheme="majorHAnsi"/>
                <w:sz w:val="20"/>
              </w:rPr>
              <w:t xml:space="preserve"> sistema mostrará el mensaje </w:t>
            </w:r>
            <w:r w:rsidRPr="00E32753">
              <w:rPr>
                <w:rFonts w:asciiTheme="majorHAnsi" w:hAnsiTheme="majorHAnsi"/>
                <w:b/>
                <w:sz w:val="20"/>
              </w:rPr>
              <w:t>“No hay información registrada de titulares.”</w:t>
            </w:r>
          </w:p>
        </w:tc>
      </w:tr>
      <w:tr w:rsidR="00072179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072179" w:rsidRDefault="00ED33B4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519" w:type="dxa"/>
          </w:tcPr>
          <w:p w:rsidR="00072179" w:rsidRPr="0045516D" w:rsidRDefault="00ED33B4" w:rsidP="00072179">
            <w:pPr>
              <w:rPr>
                <w:rFonts w:asciiTheme="majorHAnsi" w:hAnsiTheme="majorHAnsi"/>
                <w:b/>
              </w:rPr>
            </w:pPr>
            <w:r w:rsidRPr="00ED33B4">
              <w:rPr>
                <w:rFonts w:asciiTheme="majorHAnsi" w:hAnsiTheme="majorHAnsi"/>
                <w:b/>
                <w:sz w:val="20"/>
              </w:rPr>
              <w:t>Visualizar Goles – no hay información de goles</w:t>
            </w:r>
          </w:p>
        </w:tc>
        <w:tc>
          <w:tcPr>
            <w:tcW w:w="1152" w:type="dxa"/>
          </w:tcPr>
          <w:p w:rsidR="00072179" w:rsidRPr="00790E25" w:rsidRDefault="00ED33B4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Ficha de Partido</w:t>
            </w:r>
          </w:p>
        </w:tc>
        <w:tc>
          <w:tcPr>
            <w:tcW w:w="2977" w:type="dxa"/>
          </w:tcPr>
          <w:p w:rsidR="00ED33B4" w:rsidRPr="00533785" w:rsidRDefault="00ED33B4" w:rsidP="00ED33B4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ED33B4" w:rsidRPr="00533785" w:rsidRDefault="00ED33B4" w:rsidP="00ED33B4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ED33B4" w:rsidRPr="00B36436" w:rsidRDefault="00ED33B4" w:rsidP="00ED33B4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ED33B4" w:rsidRPr="00B36436" w:rsidRDefault="00ED33B4" w:rsidP="00ED33B4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” es un partido de la edición </w:t>
            </w:r>
            <w:r w:rsidRPr="00533785">
              <w:rPr>
                <w:rFonts w:asciiTheme="majorHAnsi" w:hAnsiTheme="majorHAnsi"/>
                <w:sz w:val="20"/>
              </w:rPr>
              <w:t>“Jockey 2014”</w:t>
            </w:r>
          </w:p>
          <w:p w:rsidR="00072179" w:rsidRPr="00682427" w:rsidRDefault="00072179" w:rsidP="00ED33B4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:rsidR="0045516D" w:rsidRPr="00790E25" w:rsidRDefault="008E28D3" w:rsidP="0045516D">
            <w:pPr>
              <w:rPr>
                <w:rFonts w:asciiTheme="majorHAnsi" w:hAnsiTheme="majorHAnsi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</w:t>
            </w:r>
            <w:r>
              <w:rPr>
                <w:rFonts w:asciiTheme="majorHAnsi" w:hAnsiTheme="majorHAnsi"/>
                <w:sz w:val="20"/>
              </w:rPr>
              <w:t>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visitante accede a la página de consulta del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>”</w:t>
            </w:r>
          </w:p>
        </w:tc>
        <w:tc>
          <w:tcPr>
            <w:tcW w:w="5446" w:type="dxa"/>
          </w:tcPr>
          <w:p w:rsidR="00072179" w:rsidRDefault="008E28D3" w:rsidP="005C635B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el mensaje </w:t>
            </w:r>
            <w:r w:rsidRPr="008E28D3">
              <w:rPr>
                <w:rFonts w:asciiTheme="majorHAnsi" w:hAnsiTheme="majorHAnsi"/>
                <w:b/>
                <w:sz w:val="18"/>
              </w:rPr>
              <w:t>“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No hay información de goles registrada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”</w:t>
            </w:r>
          </w:p>
          <w:p w:rsidR="00D224FC" w:rsidRDefault="00D224FC" w:rsidP="005C635B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</w:p>
          <w:p w:rsidR="00D224FC" w:rsidRPr="00790E25" w:rsidRDefault="00D224FC" w:rsidP="005C635B">
            <w:pPr>
              <w:rPr>
                <w:rFonts w:asciiTheme="majorHAnsi" w:hAnsiTheme="majorHAnsi"/>
              </w:rPr>
            </w:pPr>
          </w:p>
        </w:tc>
      </w:tr>
      <w:tr w:rsidR="00092326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092326" w:rsidRDefault="00D224FC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519" w:type="dxa"/>
          </w:tcPr>
          <w:p w:rsidR="00092326" w:rsidRPr="0045516D" w:rsidRDefault="00D224FC" w:rsidP="00844AE9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Visualizar Tarjetas – no hay información de tarjetas</w:t>
            </w:r>
          </w:p>
        </w:tc>
        <w:tc>
          <w:tcPr>
            <w:tcW w:w="1152" w:type="dxa"/>
          </w:tcPr>
          <w:p w:rsidR="00092326" w:rsidRDefault="00D224FC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Ficha de Partido</w:t>
            </w:r>
          </w:p>
        </w:tc>
        <w:tc>
          <w:tcPr>
            <w:tcW w:w="2977" w:type="dxa"/>
          </w:tcPr>
          <w:p w:rsidR="00D224FC" w:rsidRPr="00533785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D224FC" w:rsidRPr="00533785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D224FC" w:rsidRPr="00B36436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lastRenderedPageBreak/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D224FC" w:rsidRPr="00B36436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” es un partido de la edición </w:t>
            </w:r>
            <w:r w:rsidRPr="00533785">
              <w:rPr>
                <w:rFonts w:asciiTheme="majorHAnsi" w:hAnsiTheme="majorHAnsi"/>
                <w:sz w:val="20"/>
              </w:rPr>
              <w:t>“Jockey 2014”</w:t>
            </w:r>
          </w:p>
          <w:p w:rsidR="00092326" w:rsidRPr="00533785" w:rsidRDefault="00092326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092326" w:rsidRPr="0011005D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1.</w:t>
            </w:r>
            <w:r>
              <w:rPr>
                <w:rFonts w:asciiTheme="majorHAnsi" w:hAnsiTheme="majorHAnsi"/>
                <w:sz w:val="20"/>
              </w:rPr>
              <w:t>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visitante accede a la página de consulta del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>”</w:t>
            </w:r>
          </w:p>
        </w:tc>
        <w:tc>
          <w:tcPr>
            <w:tcW w:w="5446" w:type="dxa"/>
          </w:tcPr>
          <w:p w:rsidR="00D224FC" w:rsidRDefault="00D224FC" w:rsidP="00D224FC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el mensaje </w:t>
            </w:r>
            <w:r w:rsidRPr="008E28D3">
              <w:rPr>
                <w:rFonts w:asciiTheme="majorHAnsi" w:hAnsiTheme="majorHAnsi"/>
                <w:b/>
                <w:sz w:val="18"/>
              </w:rPr>
              <w:t>“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No hay información de 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tarjetas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 registrada”</w:t>
            </w:r>
          </w:p>
          <w:p w:rsidR="00092326" w:rsidRPr="0011005D" w:rsidRDefault="00092326" w:rsidP="00844AE9">
            <w:pPr>
              <w:rPr>
                <w:rFonts w:asciiTheme="majorHAnsi" w:hAnsiTheme="majorHAnsi"/>
                <w:sz w:val="20"/>
              </w:rPr>
            </w:pPr>
          </w:p>
        </w:tc>
      </w:tr>
      <w:tr w:rsidR="00D224F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224FC" w:rsidRDefault="00D224FC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</w:t>
            </w:r>
          </w:p>
        </w:tc>
        <w:tc>
          <w:tcPr>
            <w:tcW w:w="1519" w:type="dxa"/>
          </w:tcPr>
          <w:p w:rsidR="00D224FC" w:rsidRDefault="00D224FC" w:rsidP="00844AE9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Visualizar Cambios – no hay información de cambios</w:t>
            </w:r>
          </w:p>
        </w:tc>
        <w:tc>
          <w:tcPr>
            <w:tcW w:w="1152" w:type="dxa"/>
          </w:tcPr>
          <w:p w:rsidR="00D224FC" w:rsidRDefault="00D224FC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Ficha de Partido</w:t>
            </w:r>
          </w:p>
        </w:tc>
        <w:tc>
          <w:tcPr>
            <w:tcW w:w="2977" w:type="dxa"/>
          </w:tcPr>
          <w:p w:rsidR="00D224FC" w:rsidRPr="00533785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D224FC" w:rsidRPr="00533785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D224FC" w:rsidRPr="00B36436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D224FC" w:rsidRPr="00B36436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” es un partido de la edición </w:t>
            </w:r>
            <w:r w:rsidRPr="00533785">
              <w:rPr>
                <w:rFonts w:asciiTheme="majorHAnsi" w:hAnsiTheme="majorHAnsi"/>
                <w:sz w:val="20"/>
              </w:rPr>
              <w:t>“Jockey 2014”</w:t>
            </w:r>
          </w:p>
          <w:p w:rsidR="00D224FC" w:rsidRPr="00533785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D224FC" w:rsidRPr="0011005D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</w:t>
            </w:r>
            <w:r>
              <w:rPr>
                <w:rFonts w:asciiTheme="majorHAnsi" w:hAnsiTheme="majorHAnsi"/>
                <w:sz w:val="20"/>
              </w:rPr>
              <w:t>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visitante accede a la página de consulta del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>”</w:t>
            </w:r>
          </w:p>
        </w:tc>
        <w:tc>
          <w:tcPr>
            <w:tcW w:w="5446" w:type="dxa"/>
          </w:tcPr>
          <w:p w:rsidR="00D224FC" w:rsidRDefault="00D224FC" w:rsidP="00D224FC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el mensaje </w:t>
            </w:r>
            <w:r w:rsidRPr="008E28D3">
              <w:rPr>
                <w:rFonts w:asciiTheme="majorHAnsi" w:hAnsiTheme="majorHAnsi"/>
                <w:b/>
                <w:sz w:val="18"/>
              </w:rPr>
              <w:t>“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No hay información de cambios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 registrada”</w:t>
            </w:r>
          </w:p>
          <w:p w:rsidR="00D224FC" w:rsidRPr="0011005D" w:rsidRDefault="00D224FC" w:rsidP="00844AE9">
            <w:pPr>
              <w:rPr>
                <w:rFonts w:asciiTheme="majorHAnsi" w:hAnsiTheme="majorHAnsi"/>
                <w:sz w:val="20"/>
              </w:rPr>
            </w:pPr>
          </w:p>
        </w:tc>
      </w:tr>
      <w:tr w:rsidR="00D224F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224FC" w:rsidRDefault="00D224FC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1519" w:type="dxa"/>
          </w:tcPr>
          <w:p w:rsidR="00D224FC" w:rsidRDefault="00D224FC" w:rsidP="00844AE9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Visualizar Sanciones – no hay información de cambios</w:t>
            </w:r>
          </w:p>
        </w:tc>
        <w:tc>
          <w:tcPr>
            <w:tcW w:w="1152" w:type="dxa"/>
          </w:tcPr>
          <w:p w:rsidR="00D224FC" w:rsidRDefault="00D224FC" w:rsidP="0007217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Ficha de Partido</w:t>
            </w:r>
          </w:p>
        </w:tc>
        <w:tc>
          <w:tcPr>
            <w:tcW w:w="2977" w:type="dxa"/>
          </w:tcPr>
          <w:p w:rsidR="00D224FC" w:rsidRPr="00533785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D224FC" w:rsidRPr="00533785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D224FC" w:rsidRPr="00B36436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D224FC" w:rsidRPr="00B36436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” es un partido de la edición </w:t>
            </w:r>
            <w:r w:rsidRPr="00533785">
              <w:rPr>
                <w:rFonts w:asciiTheme="majorHAnsi" w:hAnsiTheme="majorHAnsi"/>
                <w:sz w:val="20"/>
              </w:rPr>
              <w:t>“Jockey 2014”</w:t>
            </w:r>
          </w:p>
          <w:p w:rsidR="00D224FC" w:rsidRPr="00533785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D224FC" w:rsidRPr="0011005D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</w:t>
            </w:r>
            <w:r>
              <w:rPr>
                <w:rFonts w:asciiTheme="majorHAnsi" w:hAnsiTheme="majorHAnsi"/>
                <w:sz w:val="20"/>
              </w:rPr>
              <w:t>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visitante accede a la página de consulta del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>”</w:t>
            </w:r>
          </w:p>
        </w:tc>
        <w:tc>
          <w:tcPr>
            <w:tcW w:w="5446" w:type="dxa"/>
          </w:tcPr>
          <w:p w:rsidR="00D224FC" w:rsidRDefault="00D224FC" w:rsidP="00D224FC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el mensaje </w:t>
            </w:r>
            <w:r w:rsidRPr="008E28D3">
              <w:rPr>
                <w:rFonts w:asciiTheme="majorHAnsi" w:hAnsiTheme="majorHAnsi"/>
                <w:b/>
                <w:sz w:val="18"/>
              </w:rPr>
              <w:t>“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No hay información de 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sanciones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 registrada”</w:t>
            </w:r>
          </w:p>
          <w:p w:rsidR="00D224FC" w:rsidRPr="0011005D" w:rsidRDefault="00D224FC" w:rsidP="00844AE9">
            <w:pPr>
              <w:rPr>
                <w:rFonts w:asciiTheme="majorHAnsi" w:hAnsiTheme="majorHAnsi"/>
                <w:sz w:val="20"/>
              </w:rPr>
            </w:pPr>
          </w:p>
        </w:tc>
      </w:tr>
      <w:tr w:rsidR="00D224F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224FC" w:rsidRDefault="00D224FC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519" w:type="dxa"/>
          </w:tcPr>
          <w:p w:rsidR="00D224FC" w:rsidRDefault="00D224FC" w:rsidP="00844AE9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Equipos participantes sin últimos partidos jugados</w:t>
            </w:r>
          </w:p>
        </w:tc>
        <w:tc>
          <w:tcPr>
            <w:tcW w:w="1152" w:type="dxa"/>
          </w:tcPr>
          <w:p w:rsidR="00D224FC" w:rsidRDefault="00D224FC" w:rsidP="0007217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Ficha de Partido</w:t>
            </w:r>
          </w:p>
        </w:tc>
        <w:tc>
          <w:tcPr>
            <w:tcW w:w="2977" w:type="dxa"/>
          </w:tcPr>
          <w:p w:rsidR="00D224FC" w:rsidRPr="00533785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D224FC" w:rsidRPr="00533785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D224FC" w:rsidRPr="00B36436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lastRenderedPageBreak/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D224FC" w:rsidRPr="00B36436" w:rsidRDefault="00D224FC" w:rsidP="00D224F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” es un partido de la edición </w:t>
            </w:r>
            <w:r w:rsidRPr="00533785">
              <w:rPr>
                <w:rFonts w:asciiTheme="majorHAnsi" w:hAnsiTheme="majorHAnsi"/>
                <w:sz w:val="20"/>
              </w:rPr>
              <w:t>“Jockey 2014”</w:t>
            </w:r>
          </w:p>
          <w:p w:rsidR="00D224FC" w:rsidRPr="00533785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D224FC" w:rsidRPr="0011005D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1.</w:t>
            </w:r>
            <w:r>
              <w:rPr>
                <w:rFonts w:asciiTheme="majorHAnsi" w:hAnsiTheme="majorHAnsi"/>
                <w:sz w:val="20"/>
              </w:rPr>
              <w:t>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visitante accede a la página de consulta del partido “Belgrano vs. </w:t>
            </w:r>
            <w:proofErr w:type="spellStart"/>
            <w:r>
              <w:rPr>
                <w:rFonts w:asciiTheme="majorHAnsi" w:hAnsiTheme="majorHAnsi"/>
                <w:sz w:val="20"/>
              </w:rPr>
              <w:t>Aldosivi</w:t>
            </w:r>
            <w:proofErr w:type="spellEnd"/>
            <w:r>
              <w:rPr>
                <w:rFonts w:asciiTheme="majorHAnsi" w:hAnsiTheme="majorHAnsi"/>
                <w:sz w:val="20"/>
              </w:rPr>
              <w:t>”</w:t>
            </w:r>
          </w:p>
        </w:tc>
        <w:tc>
          <w:tcPr>
            <w:tcW w:w="5446" w:type="dxa"/>
          </w:tcPr>
          <w:p w:rsidR="00D224FC" w:rsidRPr="0011005D" w:rsidRDefault="007B5EFA" w:rsidP="00844AE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1. El sistema visualizará los Próximos Partidos de los equipos participantes.</w:t>
            </w:r>
          </w:p>
        </w:tc>
      </w:tr>
      <w:tr w:rsidR="00D224F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224FC" w:rsidRDefault="00C007E9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9</w:t>
            </w:r>
          </w:p>
        </w:tc>
        <w:tc>
          <w:tcPr>
            <w:tcW w:w="1519" w:type="dxa"/>
          </w:tcPr>
          <w:p w:rsidR="00C007E9" w:rsidRPr="0011005D" w:rsidRDefault="00C007E9" w:rsidP="00C007E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Visualizar Datos de </w:t>
            </w:r>
            <w:r>
              <w:rPr>
                <w:rFonts w:asciiTheme="majorHAnsi" w:hAnsiTheme="majorHAnsi"/>
                <w:b/>
                <w:sz w:val="20"/>
              </w:rPr>
              <w:t>Equipo</w:t>
            </w:r>
          </w:p>
          <w:p w:rsidR="00D224FC" w:rsidRDefault="00D224FC" w:rsidP="00844A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D224FC" w:rsidRDefault="00C007E9" w:rsidP="0007217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Equipo</w:t>
            </w:r>
          </w:p>
        </w:tc>
        <w:tc>
          <w:tcPr>
            <w:tcW w:w="2977" w:type="dxa"/>
          </w:tcPr>
          <w:p w:rsidR="00C007E9" w:rsidRPr="00533785" w:rsidRDefault="00C007E9" w:rsidP="00C007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C007E9" w:rsidRPr="00533785" w:rsidRDefault="00C007E9" w:rsidP="00C007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C007E9" w:rsidRPr="00B36436" w:rsidRDefault="00C007E9" w:rsidP="00C007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C007E9" w:rsidRPr="00B36436" w:rsidRDefault="00C007E9" w:rsidP="00C007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El </w:t>
            </w:r>
            <w:r>
              <w:rPr>
                <w:rFonts w:asciiTheme="majorHAnsi" w:hAnsiTheme="majorHAnsi"/>
                <w:sz w:val="20"/>
              </w:rPr>
              <w:t>equipo “Belgrano” es un equipo participante de la edición “Jockey 2014”</w:t>
            </w:r>
          </w:p>
          <w:p w:rsidR="00D224FC" w:rsidRPr="00533785" w:rsidRDefault="00D224FC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D224FC" w:rsidRPr="0011005D" w:rsidRDefault="00C007E9" w:rsidP="00C007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>1.</w:t>
            </w:r>
            <w:r>
              <w:rPr>
                <w:rFonts w:asciiTheme="majorHAnsi" w:hAnsiTheme="majorHAnsi"/>
                <w:sz w:val="20"/>
              </w:rPr>
              <w:t xml:space="preserve">El visitante accede a la página de consulta </w:t>
            </w:r>
            <w:r>
              <w:rPr>
                <w:rFonts w:asciiTheme="majorHAnsi" w:hAnsiTheme="majorHAnsi"/>
                <w:sz w:val="20"/>
              </w:rPr>
              <w:t>del equipo Belgrano</w:t>
            </w:r>
          </w:p>
        </w:tc>
        <w:tc>
          <w:tcPr>
            <w:tcW w:w="5446" w:type="dxa"/>
          </w:tcPr>
          <w:p w:rsidR="00C007E9" w:rsidRDefault="00C007E9" w:rsidP="00C007E9">
            <w:pPr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sistema </w:t>
            </w:r>
            <w:r>
              <w:rPr>
                <w:rFonts w:asciiTheme="majorHAnsi" w:hAnsiTheme="majorHAnsi"/>
                <w:sz w:val="20"/>
              </w:rPr>
              <w:t xml:space="preserve">mostrará </w:t>
            </w:r>
          </w:p>
          <w:p w:rsidR="00C007E9" w:rsidRPr="00B36436" w:rsidRDefault="00C007E9" w:rsidP="00C007E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E32753">
              <w:rPr>
                <w:rFonts w:asciiTheme="majorHAnsi" w:hAnsiTheme="majorHAnsi"/>
                <w:b/>
                <w:color w:val="70AD47" w:themeColor="accent6"/>
                <w:sz w:val="18"/>
              </w:rPr>
              <w:t xml:space="preserve">OTROS </w:t>
            </w: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EQUIPOS</w:t>
            </w:r>
            <w:r w:rsidRPr="00E32753">
              <w:rPr>
                <w:rFonts w:asciiTheme="majorHAnsi" w:hAnsiTheme="majorHAnsi"/>
                <w:b/>
                <w:color w:val="70AD47" w:themeColor="accent6"/>
                <w:sz w:val="18"/>
              </w:rPr>
              <w:t xml:space="preserve"> DE LA</w:t>
            </w: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 xml:space="preserve"> EDICIÓN</w:t>
            </w:r>
            <w:r w:rsidRPr="00E32753">
              <w:rPr>
                <w:rFonts w:asciiTheme="majorHAnsi" w:hAnsiTheme="majorHAnsi"/>
                <w:color w:val="70AD47" w:themeColor="accent6"/>
                <w:sz w:val="18"/>
              </w:rPr>
              <w:t xml:space="preserve"> </w:t>
            </w:r>
          </w:p>
          <w:p w:rsidR="00C007E9" w:rsidRPr="00B36436" w:rsidRDefault="00C007E9" w:rsidP="00C007E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E32753">
              <w:rPr>
                <w:rFonts w:asciiTheme="majorHAnsi" w:hAnsiTheme="majorHAnsi"/>
                <w:b/>
                <w:color w:val="70AD47" w:themeColor="accent6"/>
                <w:sz w:val="18"/>
              </w:rPr>
              <w:t xml:space="preserve">DATOS DE </w:t>
            </w:r>
            <w:r w:rsidR="00916501">
              <w:rPr>
                <w:rFonts w:asciiTheme="majorHAnsi" w:hAnsiTheme="majorHAnsi"/>
                <w:b/>
                <w:color w:val="70AD47" w:themeColor="accent6"/>
                <w:sz w:val="18"/>
              </w:rPr>
              <w:t>EQUIPO</w:t>
            </w:r>
            <w:r w:rsidRPr="00E32753">
              <w:rPr>
                <w:rFonts w:asciiTheme="majorHAnsi" w:hAnsiTheme="majorHAnsi"/>
                <w:color w:val="70AD47" w:themeColor="accent6"/>
                <w:sz w:val="18"/>
              </w:rPr>
              <w:t xml:space="preserve"> </w:t>
            </w:r>
            <w:r w:rsidRPr="00B36436">
              <w:rPr>
                <w:rFonts w:asciiTheme="majorHAnsi" w:hAnsiTheme="majorHAnsi"/>
                <w:sz w:val="18"/>
              </w:rPr>
              <w:t>(</w:t>
            </w:r>
            <w:r w:rsidR="00916501">
              <w:rPr>
                <w:rFonts w:asciiTheme="majorHAnsi" w:hAnsiTheme="majorHAnsi"/>
                <w:sz w:val="18"/>
              </w:rPr>
              <w:t>Logo – Nombre – DT – Delegado)</w:t>
            </w:r>
          </w:p>
          <w:p w:rsidR="00C007E9" w:rsidRPr="00B36436" w:rsidRDefault="00916501" w:rsidP="00C007E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ESTADÍSTICAS PRINCIPALES</w:t>
            </w:r>
            <w:r w:rsidR="00C007E9" w:rsidRPr="00B36436">
              <w:rPr>
                <w:rFonts w:asciiTheme="majorHAnsi" w:hAnsiTheme="majorHAnsi"/>
                <w:sz w:val="18"/>
              </w:rPr>
              <w:t xml:space="preserve">: </w:t>
            </w:r>
            <w:r>
              <w:rPr>
                <w:rFonts w:asciiTheme="majorHAnsi" w:hAnsiTheme="majorHAnsi"/>
                <w:sz w:val="18"/>
              </w:rPr>
              <w:t>Puntos – Goles a Favor –Goles en contra y Partidos Jugados</w:t>
            </w:r>
          </w:p>
          <w:p w:rsidR="00C007E9" w:rsidRPr="00B36436" w:rsidRDefault="00916501" w:rsidP="00C007E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JUGADORES</w:t>
            </w:r>
          </w:p>
          <w:p w:rsidR="00C007E9" w:rsidRPr="00B36436" w:rsidRDefault="00916501" w:rsidP="00C007E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PARTIDOS</w:t>
            </w:r>
            <w:r w:rsidR="00C007E9" w:rsidRPr="00ED33B4">
              <w:rPr>
                <w:rFonts w:asciiTheme="majorHAnsi" w:hAnsiTheme="majorHAnsi"/>
                <w:b/>
                <w:color w:val="70AD47" w:themeColor="accent6"/>
                <w:sz w:val="18"/>
              </w:rPr>
              <w:t>:</w:t>
            </w:r>
            <w:r w:rsidR="00C007E9">
              <w:rPr>
                <w:rFonts w:asciiTheme="majorHAnsi" w:hAnsiTheme="majorHAnsi"/>
                <w:sz w:val="18"/>
              </w:rPr>
              <w:t xml:space="preserve"> se visualizarán </w:t>
            </w:r>
            <w:r>
              <w:rPr>
                <w:rFonts w:asciiTheme="majorHAnsi" w:hAnsiTheme="majorHAnsi"/>
                <w:sz w:val="18"/>
              </w:rPr>
              <w:t>los PJ, PP, PE y PG</w:t>
            </w:r>
          </w:p>
          <w:p w:rsidR="00C007E9" w:rsidRPr="00B36436" w:rsidRDefault="00916501" w:rsidP="00C007E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GOLE</w:t>
            </w:r>
            <w:r w:rsidR="00C007E9" w:rsidRPr="00594846">
              <w:rPr>
                <w:rFonts w:asciiTheme="majorHAnsi" w:hAnsiTheme="majorHAnsi"/>
                <w:b/>
                <w:color w:val="70AD47" w:themeColor="accent6"/>
                <w:sz w:val="18"/>
              </w:rPr>
              <w:t>S:</w:t>
            </w:r>
            <w:r w:rsidR="00C007E9">
              <w:rPr>
                <w:rFonts w:asciiTheme="majorHAnsi" w:hAnsiTheme="majorHAnsi"/>
                <w:sz w:val="18"/>
              </w:rPr>
              <w:t xml:space="preserve"> se visualizarán </w:t>
            </w:r>
            <w:r>
              <w:rPr>
                <w:rFonts w:asciiTheme="majorHAnsi" w:hAnsiTheme="majorHAnsi"/>
                <w:sz w:val="18"/>
              </w:rPr>
              <w:t>los goles a favor y en contra</w:t>
            </w:r>
          </w:p>
          <w:p w:rsidR="00C007E9" w:rsidRPr="00B36436" w:rsidRDefault="00C007E9" w:rsidP="00C007E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594846">
              <w:rPr>
                <w:rFonts w:asciiTheme="majorHAnsi" w:hAnsiTheme="majorHAnsi"/>
                <w:b/>
                <w:color w:val="70AD47" w:themeColor="accent6"/>
                <w:sz w:val="18"/>
              </w:rPr>
              <w:t>TARJETAS ROJAS y AMARILLAS:</w:t>
            </w:r>
            <w:r>
              <w:rPr>
                <w:rFonts w:asciiTheme="majorHAnsi" w:hAnsiTheme="majorHAnsi"/>
                <w:sz w:val="18"/>
              </w:rPr>
              <w:t xml:space="preserve"> se visualizarán</w:t>
            </w:r>
            <w:r w:rsidR="00916501">
              <w:rPr>
                <w:rFonts w:asciiTheme="majorHAnsi" w:hAnsiTheme="majorHAnsi"/>
                <w:sz w:val="18"/>
              </w:rPr>
              <w:t xml:space="preserve"> las tarjetas rojas y amarillas.</w:t>
            </w:r>
          </w:p>
          <w:p w:rsidR="00C007E9" w:rsidRPr="00B36436" w:rsidRDefault="00916501" w:rsidP="00C007E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HISTORIAL DE PARTIDOS JUGADOS</w:t>
            </w:r>
          </w:p>
          <w:p w:rsidR="00C007E9" w:rsidRPr="00E32753" w:rsidRDefault="00916501" w:rsidP="00C007E9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GOLEADORES</w:t>
            </w:r>
          </w:p>
          <w:p w:rsidR="00D224FC" w:rsidRPr="0011005D" w:rsidRDefault="00D224FC" w:rsidP="00844AE9">
            <w:pPr>
              <w:rPr>
                <w:rFonts w:asciiTheme="majorHAnsi" w:hAnsiTheme="majorHAnsi"/>
                <w:sz w:val="20"/>
              </w:rPr>
            </w:pPr>
          </w:p>
        </w:tc>
      </w:tr>
      <w:tr w:rsidR="00916501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916501" w:rsidRDefault="00916501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519" w:type="dxa"/>
          </w:tcPr>
          <w:p w:rsidR="00916501" w:rsidRDefault="00916501" w:rsidP="00C007E9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Equipo sin Jugadores</w:t>
            </w:r>
          </w:p>
        </w:tc>
        <w:tc>
          <w:tcPr>
            <w:tcW w:w="1152" w:type="dxa"/>
          </w:tcPr>
          <w:p w:rsidR="00916501" w:rsidRDefault="00916501" w:rsidP="0007217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Equipo</w:t>
            </w:r>
          </w:p>
        </w:tc>
        <w:tc>
          <w:tcPr>
            <w:tcW w:w="2977" w:type="dxa"/>
          </w:tcPr>
          <w:p w:rsidR="00916501" w:rsidRPr="00533785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916501" w:rsidRPr="00533785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916501" w:rsidRPr="00B36436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916501" w:rsidRPr="00B36436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equipo “Belgrano” es un equipo participante de la edición “Jockey 2014”</w:t>
            </w:r>
          </w:p>
          <w:p w:rsidR="00916501" w:rsidRPr="00533785" w:rsidRDefault="00916501" w:rsidP="00916501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916501" w:rsidRPr="0011005D" w:rsidRDefault="00916501" w:rsidP="00C007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>1.</w:t>
            </w:r>
            <w:r>
              <w:rPr>
                <w:rFonts w:asciiTheme="majorHAnsi" w:hAnsiTheme="majorHAnsi"/>
                <w:sz w:val="20"/>
              </w:rPr>
              <w:t>El visitante accede a la página de consulta del equipo Belgrano</w:t>
            </w:r>
          </w:p>
        </w:tc>
        <w:tc>
          <w:tcPr>
            <w:tcW w:w="5446" w:type="dxa"/>
          </w:tcPr>
          <w:p w:rsidR="00916501" w:rsidRDefault="00916501" w:rsidP="00916501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el mensaje </w:t>
            </w:r>
            <w:r w:rsidRPr="008E28D3">
              <w:rPr>
                <w:rFonts w:asciiTheme="majorHAnsi" w:hAnsiTheme="majorHAnsi"/>
                <w:b/>
                <w:sz w:val="18"/>
              </w:rPr>
              <w:t>“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No hay información de 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jugadores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 registrada”</w:t>
            </w:r>
          </w:p>
          <w:p w:rsidR="00916501" w:rsidRPr="0011005D" w:rsidRDefault="00916501" w:rsidP="00C007E9">
            <w:pPr>
              <w:rPr>
                <w:rFonts w:asciiTheme="majorHAnsi" w:hAnsiTheme="majorHAnsi"/>
                <w:sz w:val="20"/>
              </w:rPr>
            </w:pPr>
          </w:p>
        </w:tc>
      </w:tr>
      <w:tr w:rsidR="00916501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916501" w:rsidRDefault="00916501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1519" w:type="dxa"/>
          </w:tcPr>
          <w:p w:rsidR="00916501" w:rsidRDefault="00916501" w:rsidP="00C007E9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Equipo sin Partidos Jugados</w:t>
            </w:r>
          </w:p>
        </w:tc>
        <w:tc>
          <w:tcPr>
            <w:tcW w:w="1152" w:type="dxa"/>
          </w:tcPr>
          <w:p w:rsidR="00916501" w:rsidRDefault="00916501" w:rsidP="0007217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Equipo</w:t>
            </w:r>
          </w:p>
        </w:tc>
        <w:tc>
          <w:tcPr>
            <w:tcW w:w="2977" w:type="dxa"/>
          </w:tcPr>
          <w:p w:rsidR="00916501" w:rsidRPr="00533785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916501" w:rsidRPr="00533785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916501" w:rsidRPr="00B36436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lastRenderedPageBreak/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916501" w:rsidRPr="00B36436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equipo “Belgrano” es un equipo participante de la edición “Jockey 2014”</w:t>
            </w:r>
          </w:p>
          <w:p w:rsidR="00916501" w:rsidRPr="00533785" w:rsidRDefault="00916501" w:rsidP="00C007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916501" w:rsidRPr="0011005D" w:rsidRDefault="00916501" w:rsidP="00C007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lastRenderedPageBreak/>
              <w:t>1.</w:t>
            </w:r>
            <w:r>
              <w:rPr>
                <w:rFonts w:asciiTheme="majorHAnsi" w:hAnsiTheme="majorHAnsi"/>
                <w:sz w:val="20"/>
              </w:rPr>
              <w:t>El visitante accede a la página de consulta del equipo Belgrano</w:t>
            </w:r>
          </w:p>
        </w:tc>
        <w:tc>
          <w:tcPr>
            <w:tcW w:w="5446" w:type="dxa"/>
          </w:tcPr>
          <w:p w:rsidR="00916501" w:rsidRDefault="00916501" w:rsidP="00916501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el mensaje </w:t>
            </w:r>
            <w:r w:rsidRPr="008E28D3">
              <w:rPr>
                <w:rFonts w:asciiTheme="majorHAnsi" w:hAnsiTheme="majorHAnsi"/>
                <w:b/>
                <w:sz w:val="18"/>
              </w:rPr>
              <w:t>“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No hay información de 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partidos jugados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 registrada”</w:t>
            </w:r>
          </w:p>
          <w:p w:rsidR="00916501" w:rsidRPr="0011005D" w:rsidRDefault="00916501" w:rsidP="00C007E9">
            <w:pPr>
              <w:rPr>
                <w:rFonts w:asciiTheme="majorHAnsi" w:hAnsiTheme="majorHAnsi"/>
                <w:sz w:val="20"/>
              </w:rPr>
            </w:pPr>
          </w:p>
        </w:tc>
      </w:tr>
      <w:tr w:rsidR="00916501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916501" w:rsidRDefault="00916501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12</w:t>
            </w:r>
          </w:p>
        </w:tc>
        <w:tc>
          <w:tcPr>
            <w:tcW w:w="1519" w:type="dxa"/>
          </w:tcPr>
          <w:p w:rsidR="00916501" w:rsidRDefault="00916501" w:rsidP="00C007E9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Equipo sin Goleadores</w:t>
            </w:r>
          </w:p>
        </w:tc>
        <w:tc>
          <w:tcPr>
            <w:tcW w:w="1152" w:type="dxa"/>
          </w:tcPr>
          <w:p w:rsidR="00916501" w:rsidRDefault="00916501" w:rsidP="0007217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Equipo</w:t>
            </w:r>
          </w:p>
        </w:tc>
        <w:tc>
          <w:tcPr>
            <w:tcW w:w="2977" w:type="dxa"/>
          </w:tcPr>
          <w:p w:rsidR="00916501" w:rsidRPr="00533785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916501" w:rsidRPr="00533785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916501" w:rsidRPr="00B36436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916501" w:rsidRPr="00B36436" w:rsidRDefault="00916501" w:rsidP="0091650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equipo “Belgrano” es un equipo participante de la edición “Jockey 2014”</w:t>
            </w:r>
          </w:p>
          <w:p w:rsidR="00916501" w:rsidRPr="00533785" w:rsidRDefault="00916501" w:rsidP="00C007E9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</w:tcPr>
          <w:p w:rsidR="00916501" w:rsidRPr="0011005D" w:rsidRDefault="00916501" w:rsidP="00C007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>1.</w:t>
            </w:r>
            <w:r>
              <w:rPr>
                <w:rFonts w:asciiTheme="majorHAnsi" w:hAnsiTheme="majorHAnsi"/>
                <w:sz w:val="20"/>
              </w:rPr>
              <w:t>El visitante accede a la página de consulta del equipo Belgrano</w:t>
            </w:r>
          </w:p>
        </w:tc>
        <w:tc>
          <w:tcPr>
            <w:tcW w:w="5446" w:type="dxa"/>
          </w:tcPr>
          <w:p w:rsidR="00916501" w:rsidRDefault="00916501" w:rsidP="00916501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el mensaje </w:t>
            </w:r>
            <w:r w:rsidRPr="008E28D3">
              <w:rPr>
                <w:rFonts w:asciiTheme="majorHAnsi" w:hAnsiTheme="majorHAnsi"/>
                <w:b/>
                <w:sz w:val="18"/>
              </w:rPr>
              <w:t>“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No hay información de 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goleadores 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registrada”</w:t>
            </w:r>
          </w:p>
          <w:p w:rsidR="00916501" w:rsidRPr="0011005D" w:rsidRDefault="00916501" w:rsidP="00C007E9">
            <w:pPr>
              <w:rPr>
                <w:rFonts w:asciiTheme="majorHAnsi" w:hAnsiTheme="majorHAnsi"/>
                <w:sz w:val="20"/>
              </w:rPr>
            </w:pPr>
          </w:p>
        </w:tc>
      </w:tr>
      <w:tr w:rsidR="00DE5BA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E5BAC" w:rsidRDefault="00DE5BAC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1519" w:type="dxa"/>
          </w:tcPr>
          <w:p w:rsidR="00DE5BAC" w:rsidRDefault="00DE5BAC" w:rsidP="00C007E9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Visualizar Jugador de un Equipo</w:t>
            </w:r>
          </w:p>
        </w:tc>
        <w:tc>
          <w:tcPr>
            <w:tcW w:w="1152" w:type="dxa"/>
          </w:tcPr>
          <w:p w:rsidR="00DE5BAC" w:rsidRDefault="00DE5BAC" w:rsidP="0007217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Jugador</w:t>
            </w:r>
          </w:p>
        </w:tc>
        <w:tc>
          <w:tcPr>
            <w:tcW w:w="2977" w:type="dxa"/>
          </w:tcPr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DE5BAC" w:rsidRPr="00B36436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DE5BAC" w:rsidRPr="00B36436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equipo “Belgrano” es un equipo participante de la edición “Jockey 2014”</w:t>
            </w:r>
          </w:p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El Jugador “Juan Carlos </w:t>
            </w:r>
            <w:proofErr w:type="spellStart"/>
            <w:r>
              <w:rPr>
                <w:rFonts w:asciiTheme="majorHAnsi" w:hAnsiTheme="majorHAnsi"/>
                <w:sz w:val="20"/>
              </w:rPr>
              <w:t>Olave</w:t>
            </w:r>
            <w:proofErr w:type="spellEnd"/>
            <w:r>
              <w:rPr>
                <w:rFonts w:asciiTheme="majorHAnsi" w:hAnsiTheme="majorHAnsi"/>
                <w:sz w:val="20"/>
              </w:rPr>
              <w:t>” es un jugador del equipo “Belgrano.”</w:t>
            </w:r>
          </w:p>
        </w:tc>
        <w:tc>
          <w:tcPr>
            <w:tcW w:w="2268" w:type="dxa"/>
          </w:tcPr>
          <w:p w:rsidR="00DE5BAC" w:rsidRPr="0011005D" w:rsidRDefault="00DE5BAC" w:rsidP="00DE5BAC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</w:t>
            </w:r>
            <w:r w:rsidRPr="0011005D">
              <w:rPr>
                <w:rFonts w:asciiTheme="majorHAnsi" w:hAnsiTheme="majorHAnsi"/>
                <w:sz w:val="20"/>
              </w:rPr>
              <w:t>.</w:t>
            </w:r>
            <w:r>
              <w:rPr>
                <w:rFonts w:asciiTheme="majorHAnsi" w:hAnsiTheme="majorHAnsi"/>
                <w:sz w:val="20"/>
              </w:rPr>
              <w:t xml:space="preserve">El visitante accede a la página de consulta del </w:t>
            </w:r>
            <w:r>
              <w:rPr>
                <w:rFonts w:asciiTheme="majorHAnsi" w:hAnsiTheme="majorHAnsi"/>
                <w:sz w:val="20"/>
              </w:rPr>
              <w:t xml:space="preserve">jugador Juan Carlos </w:t>
            </w:r>
            <w:proofErr w:type="spellStart"/>
            <w:r>
              <w:rPr>
                <w:rFonts w:asciiTheme="majorHAnsi" w:hAnsiTheme="majorHAnsi"/>
                <w:sz w:val="20"/>
              </w:rPr>
              <w:t>Olave</w:t>
            </w:r>
            <w:proofErr w:type="spellEnd"/>
          </w:p>
        </w:tc>
        <w:tc>
          <w:tcPr>
            <w:tcW w:w="5446" w:type="dxa"/>
          </w:tcPr>
          <w:p w:rsidR="00DE5BAC" w:rsidRDefault="00DE5BAC" w:rsidP="00DE5BAC">
            <w:pPr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sistema </w:t>
            </w:r>
            <w:r>
              <w:rPr>
                <w:rFonts w:asciiTheme="majorHAnsi" w:hAnsiTheme="majorHAnsi"/>
                <w:sz w:val="20"/>
              </w:rPr>
              <w:t xml:space="preserve">mostrará </w:t>
            </w:r>
          </w:p>
          <w:p w:rsidR="00DE5BAC" w:rsidRPr="00B36436" w:rsidRDefault="00DE5BAC" w:rsidP="00DE5BAC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E32753">
              <w:rPr>
                <w:rFonts w:asciiTheme="majorHAnsi" w:hAnsiTheme="majorHAnsi"/>
                <w:b/>
                <w:color w:val="70AD47" w:themeColor="accent6"/>
                <w:sz w:val="18"/>
              </w:rPr>
              <w:t xml:space="preserve">OTROS </w:t>
            </w: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JUGADORES</w:t>
            </w:r>
            <w:r w:rsidRPr="00E32753">
              <w:rPr>
                <w:rFonts w:asciiTheme="majorHAnsi" w:hAnsiTheme="majorHAnsi"/>
                <w:b/>
                <w:color w:val="70AD47" w:themeColor="accent6"/>
                <w:sz w:val="18"/>
              </w:rPr>
              <w:t xml:space="preserve"> </w:t>
            </w: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DEL EQUIPO</w:t>
            </w:r>
            <w:r w:rsidRPr="00E32753">
              <w:rPr>
                <w:rFonts w:asciiTheme="majorHAnsi" w:hAnsiTheme="majorHAnsi"/>
                <w:color w:val="70AD47" w:themeColor="accent6"/>
                <w:sz w:val="18"/>
              </w:rPr>
              <w:t xml:space="preserve"> </w:t>
            </w:r>
          </w:p>
          <w:p w:rsidR="00DE5BAC" w:rsidRPr="00B36436" w:rsidRDefault="00DE5BAC" w:rsidP="00DE5BAC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 w:rsidRPr="00E32753">
              <w:rPr>
                <w:rFonts w:asciiTheme="majorHAnsi" w:hAnsiTheme="majorHAnsi"/>
                <w:b/>
                <w:color w:val="70AD47" w:themeColor="accent6"/>
                <w:sz w:val="18"/>
              </w:rPr>
              <w:t>DATOS</w:t>
            </w: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 xml:space="preserve"> DE JUGADOR</w:t>
            </w:r>
            <w:r w:rsidRPr="00E32753">
              <w:rPr>
                <w:rFonts w:asciiTheme="majorHAnsi" w:hAnsiTheme="majorHAnsi"/>
                <w:color w:val="70AD47" w:themeColor="accent6"/>
                <w:sz w:val="18"/>
              </w:rPr>
              <w:t xml:space="preserve"> </w:t>
            </w:r>
            <w:r w:rsidRPr="00B36436">
              <w:rPr>
                <w:rFonts w:asciiTheme="majorHAnsi" w:hAnsiTheme="majorHAnsi"/>
                <w:sz w:val="18"/>
              </w:rPr>
              <w:t>(</w:t>
            </w:r>
            <w:r>
              <w:rPr>
                <w:rFonts w:asciiTheme="majorHAnsi" w:hAnsiTheme="majorHAnsi"/>
                <w:sz w:val="18"/>
              </w:rPr>
              <w:t>FOTO</w:t>
            </w:r>
            <w:r>
              <w:rPr>
                <w:rFonts w:asciiTheme="majorHAnsi" w:hAnsiTheme="majorHAnsi"/>
                <w:sz w:val="18"/>
              </w:rPr>
              <w:t xml:space="preserve"> – Nombre –</w:t>
            </w:r>
            <w:r>
              <w:rPr>
                <w:rFonts w:asciiTheme="majorHAnsi" w:hAnsiTheme="majorHAnsi"/>
                <w:sz w:val="18"/>
              </w:rPr>
              <w:t xml:space="preserve"> Fecha nacimiento</w:t>
            </w:r>
            <w:r>
              <w:rPr>
                <w:rFonts w:asciiTheme="majorHAnsi" w:hAnsiTheme="majorHAnsi"/>
                <w:sz w:val="18"/>
              </w:rPr>
              <w:t xml:space="preserve"> –</w:t>
            </w:r>
            <w:r>
              <w:rPr>
                <w:rFonts w:asciiTheme="majorHAnsi" w:hAnsiTheme="majorHAnsi"/>
                <w:sz w:val="18"/>
              </w:rPr>
              <w:t xml:space="preserve"> Facebook – Número Camiseta - Edad</w:t>
            </w:r>
            <w:r>
              <w:rPr>
                <w:rFonts w:asciiTheme="majorHAnsi" w:hAnsiTheme="majorHAnsi"/>
                <w:sz w:val="18"/>
              </w:rPr>
              <w:t>)</w:t>
            </w:r>
          </w:p>
          <w:p w:rsidR="00DE5BAC" w:rsidRPr="00B36436" w:rsidRDefault="00DE5BAC" w:rsidP="00DE5BAC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ESTADÍSTICAS PRINCIPALES</w:t>
            </w:r>
            <w:r w:rsidRPr="00B36436">
              <w:rPr>
                <w:rFonts w:asciiTheme="majorHAnsi" w:hAnsiTheme="majorHAnsi"/>
                <w:sz w:val="18"/>
              </w:rPr>
              <w:t xml:space="preserve">: </w:t>
            </w:r>
            <w:r>
              <w:rPr>
                <w:rFonts w:asciiTheme="majorHAnsi" w:hAnsiTheme="majorHAnsi"/>
                <w:sz w:val="18"/>
              </w:rPr>
              <w:t>P</w:t>
            </w:r>
            <w:r>
              <w:rPr>
                <w:rFonts w:asciiTheme="majorHAnsi" w:hAnsiTheme="majorHAnsi"/>
                <w:sz w:val="18"/>
              </w:rPr>
              <w:t>J</w:t>
            </w:r>
            <w:r>
              <w:rPr>
                <w:rFonts w:asciiTheme="majorHAnsi" w:hAnsiTheme="majorHAnsi"/>
                <w:sz w:val="18"/>
              </w:rPr>
              <w:t xml:space="preserve"> – Goles a Favor –</w:t>
            </w:r>
            <w:r>
              <w:rPr>
                <w:rFonts w:asciiTheme="majorHAnsi" w:hAnsiTheme="majorHAnsi"/>
                <w:sz w:val="18"/>
              </w:rPr>
              <w:t xml:space="preserve"> TA - TR</w:t>
            </w:r>
          </w:p>
          <w:p w:rsidR="00DE5BAC" w:rsidRPr="00B36436" w:rsidRDefault="00DE5BAC" w:rsidP="00DE5BAC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>HISTORIAL DE PARTIDOS JUGADOS</w:t>
            </w:r>
          </w:p>
          <w:p w:rsidR="00DE5BAC" w:rsidRPr="00E32753" w:rsidRDefault="00DE5BAC" w:rsidP="00DE5BAC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70AD47" w:themeColor="accent6"/>
                <w:sz w:val="18"/>
              </w:rPr>
              <w:t xml:space="preserve">GOLES CONVERTIDOS: </w:t>
            </w:r>
            <w:r w:rsidRPr="00DE5BAC">
              <w:rPr>
                <w:rFonts w:asciiTheme="majorHAnsi" w:hAnsiTheme="majorHAnsi"/>
                <w:sz w:val="18"/>
              </w:rPr>
              <w:t>minuto y contra qué equipo.</w:t>
            </w:r>
          </w:p>
          <w:p w:rsidR="00DE5BAC" w:rsidRPr="00E32753" w:rsidRDefault="00DE5BAC" w:rsidP="00916501">
            <w:pPr>
              <w:rPr>
                <w:rFonts w:asciiTheme="majorHAnsi" w:hAnsiTheme="majorHAnsi"/>
                <w:sz w:val="20"/>
              </w:rPr>
            </w:pPr>
          </w:p>
        </w:tc>
      </w:tr>
      <w:tr w:rsidR="00DE5BA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E5BAC" w:rsidRDefault="00DE5BAC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1519" w:type="dxa"/>
          </w:tcPr>
          <w:p w:rsidR="00DE5BAC" w:rsidRDefault="00DE5BAC" w:rsidP="00C007E9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Jugador sin Partidos Jugados</w:t>
            </w:r>
          </w:p>
        </w:tc>
        <w:tc>
          <w:tcPr>
            <w:tcW w:w="1152" w:type="dxa"/>
          </w:tcPr>
          <w:p w:rsidR="00DE5BAC" w:rsidRDefault="00DE5BAC" w:rsidP="0007217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Jugador</w:t>
            </w:r>
          </w:p>
        </w:tc>
        <w:tc>
          <w:tcPr>
            <w:tcW w:w="2977" w:type="dxa"/>
          </w:tcPr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lastRenderedPageBreak/>
              <w:t>La Edición “Jockey 2014” se encuentra cargada en el torneo “Torneo Jockey Club”</w:t>
            </w:r>
          </w:p>
          <w:p w:rsidR="00DE5BAC" w:rsidRPr="00B36436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DE5BAC" w:rsidRPr="00B36436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equipo “Belgrano” es un equipo participante de la edición “Jockey 2014”</w:t>
            </w:r>
          </w:p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El Jugador “Juan Carlos </w:t>
            </w:r>
            <w:proofErr w:type="spellStart"/>
            <w:r>
              <w:rPr>
                <w:rFonts w:asciiTheme="majorHAnsi" w:hAnsiTheme="majorHAnsi"/>
                <w:sz w:val="20"/>
              </w:rPr>
              <w:t>Olave</w:t>
            </w:r>
            <w:proofErr w:type="spellEnd"/>
            <w:r>
              <w:rPr>
                <w:rFonts w:asciiTheme="majorHAnsi" w:hAnsiTheme="majorHAnsi"/>
                <w:sz w:val="20"/>
              </w:rPr>
              <w:t>” es un jugador del equipo “Belgrano.”</w:t>
            </w:r>
          </w:p>
        </w:tc>
        <w:tc>
          <w:tcPr>
            <w:tcW w:w="2268" w:type="dxa"/>
          </w:tcPr>
          <w:p w:rsidR="00DE5BAC" w:rsidRDefault="00DE5BAC" w:rsidP="00DE5BAC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lastRenderedPageBreak/>
              <w:t>1</w:t>
            </w:r>
            <w:r w:rsidRPr="0011005D">
              <w:rPr>
                <w:rFonts w:asciiTheme="majorHAnsi" w:hAnsiTheme="majorHAnsi"/>
                <w:sz w:val="20"/>
              </w:rPr>
              <w:t>.</w:t>
            </w:r>
            <w:r>
              <w:rPr>
                <w:rFonts w:asciiTheme="majorHAnsi" w:hAnsiTheme="majorHAnsi"/>
                <w:sz w:val="20"/>
              </w:rPr>
              <w:t xml:space="preserve">El visitante accede a la página de consulta del jugador Juan Carlos </w:t>
            </w:r>
            <w:proofErr w:type="spellStart"/>
            <w:r>
              <w:rPr>
                <w:rFonts w:asciiTheme="majorHAnsi" w:hAnsiTheme="majorHAnsi"/>
                <w:sz w:val="20"/>
              </w:rPr>
              <w:t>Olave</w:t>
            </w:r>
            <w:proofErr w:type="spellEnd"/>
          </w:p>
        </w:tc>
        <w:tc>
          <w:tcPr>
            <w:tcW w:w="5446" w:type="dxa"/>
          </w:tcPr>
          <w:p w:rsidR="00DE5BAC" w:rsidRDefault="00DE5BAC" w:rsidP="00DE5BAC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el mensaje </w:t>
            </w:r>
            <w:r w:rsidRPr="008E28D3">
              <w:rPr>
                <w:rFonts w:asciiTheme="majorHAnsi" w:hAnsiTheme="majorHAnsi"/>
                <w:b/>
                <w:sz w:val="18"/>
              </w:rPr>
              <w:t>“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No hay información de 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partidos jugados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 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registrada”</w:t>
            </w:r>
          </w:p>
          <w:p w:rsidR="00DE5BAC" w:rsidRPr="0011005D" w:rsidRDefault="00DE5BAC" w:rsidP="00DE5BAC">
            <w:pPr>
              <w:rPr>
                <w:rFonts w:asciiTheme="majorHAnsi" w:hAnsiTheme="majorHAnsi"/>
                <w:sz w:val="20"/>
              </w:rPr>
            </w:pPr>
          </w:p>
        </w:tc>
      </w:tr>
      <w:tr w:rsidR="00DE5BAC" w:rsidRPr="00DE62C0" w:rsidTr="00B36436">
        <w:tc>
          <w:tcPr>
            <w:tcW w:w="868" w:type="dxa"/>
            <w:shd w:val="clear" w:color="auto" w:fill="BFBFBF" w:themeFill="background1" w:themeFillShade="BF"/>
          </w:tcPr>
          <w:p w:rsidR="00DE5BAC" w:rsidRDefault="00DE5BAC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15</w:t>
            </w:r>
          </w:p>
        </w:tc>
        <w:tc>
          <w:tcPr>
            <w:tcW w:w="1519" w:type="dxa"/>
          </w:tcPr>
          <w:p w:rsidR="00DE5BAC" w:rsidRDefault="00DE5BAC" w:rsidP="00C007E9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Jugador sin goles convertidos</w:t>
            </w:r>
          </w:p>
        </w:tc>
        <w:tc>
          <w:tcPr>
            <w:tcW w:w="1152" w:type="dxa"/>
          </w:tcPr>
          <w:p w:rsidR="00DE5BAC" w:rsidRDefault="00DE5BAC" w:rsidP="00072179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Jugador</w:t>
            </w:r>
          </w:p>
        </w:tc>
        <w:tc>
          <w:tcPr>
            <w:tcW w:w="2977" w:type="dxa"/>
          </w:tcPr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DE5BAC" w:rsidRPr="00B36436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DE5BAC" w:rsidRPr="00B36436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El equipo “Belgrano” es un equipo participante de la edición “Jockey 2014”</w:t>
            </w:r>
          </w:p>
          <w:p w:rsidR="00DE5BAC" w:rsidRPr="00533785" w:rsidRDefault="00DE5BAC" w:rsidP="00DE5BAC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El Jugador “Juan Carlos </w:t>
            </w:r>
            <w:proofErr w:type="spellStart"/>
            <w:r>
              <w:rPr>
                <w:rFonts w:asciiTheme="majorHAnsi" w:hAnsiTheme="majorHAnsi"/>
                <w:sz w:val="20"/>
              </w:rPr>
              <w:t>Olave</w:t>
            </w:r>
            <w:proofErr w:type="spellEnd"/>
            <w:r>
              <w:rPr>
                <w:rFonts w:asciiTheme="majorHAnsi" w:hAnsiTheme="majorHAnsi"/>
                <w:sz w:val="20"/>
              </w:rPr>
              <w:t>” es un jugador del equipo “Belgrano.”</w:t>
            </w:r>
          </w:p>
        </w:tc>
        <w:tc>
          <w:tcPr>
            <w:tcW w:w="2268" w:type="dxa"/>
          </w:tcPr>
          <w:p w:rsidR="00DE5BAC" w:rsidRDefault="00DE5BAC" w:rsidP="00DE5BAC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</w:t>
            </w:r>
            <w:r w:rsidRPr="0011005D">
              <w:rPr>
                <w:rFonts w:asciiTheme="majorHAnsi" w:hAnsiTheme="majorHAnsi"/>
                <w:sz w:val="20"/>
              </w:rPr>
              <w:t>.</w:t>
            </w:r>
            <w:r>
              <w:rPr>
                <w:rFonts w:asciiTheme="majorHAnsi" w:hAnsiTheme="majorHAnsi"/>
                <w:sz w:val="20"/>
              </w:rPr>
              <w:t xml:space="preserve">El visitante accede a la página de consulta del jugador Juan Carlos </w:t>
            </w:r>
            <w:proofErr w:type="spellStart"/>
            <w:r>
              <w:rPr>
                <w:rFonts w:asciiTheme="majorHAnsi" w:hAnsiTheme="majorHAnsi"/>
                <w:sz w:val="20"/>
              </w:rPr>
              <w:t>Olave</w:t>
            </w:r>
            <w:proofErr w:type="spellEnd"/>
          </w:p>
        </w:tc>
        <w:tc>
          <w:tcPr>
            <w:tcW w:w="5446" w:type="dxa"/>
          </w:tcPr>
          <w:p w:rsidR="00DE5BAC" w:rsidRDefault="00DE5BAC" w:rsidP="00DE5BAC">
            <w:pP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</w:pPr>
            <w:r w:rsidRPr="00E32753">
              <w:rPr>
                <w:rFonts w:asciiTheme="majorHAnsi" w:hAnsiTheme="majorHAnsi"/>
                <w:sz w:val="20"/>
              </w:rPr>
              <w:t xml:space="preserve">1.El sistema mostrará el mensaje </w:t>
            </w:r>
            <w:r w:rsidRPr="008E28D3">
              <w:rPr>
                <w:rFonts w:asciiTheme="majorHAnsi" w:hAnsiTheme="majorHAnsi"/>
                <w:b/>
                <w:sz w:val="18"/>
              </w:rPr>
              <w:t>“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No hay información de 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goles convertidos</w:t>
            </w:r>
            <w:r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 xml:space="preserve"> </w:t>
            </w:r>
            <w:r w:rsidRPr="008E28D3">
              <w:rPr>
                <w:rFonts w:ascii="Helvetica" w:hAnsi="Helvetica" w:cs="Helvetica"/>
                <w:b/>
                <w:color w:val="3E3F3A"/>
                <w:sz w:val="20"/>
                <w:szCs w:val="21"/>
                <w:shd w:val="clear" w:color="auto" w:fill="F8F5F0"/>
              </w:rPr>
              <w:t>registrada”</w:t>
            </w:r>
          </w:p>
          <w:p w:rsidR="00DE5BAC" w:rsidRPr="00E32753" w:rsidRDefault="00DE5BAC" w:rsidP="00DE5BAC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083477" w:rsidRDefault="00083477"/>
    <w:p w:rsidR="00083477" w:rsidRPr="00083477" w:rsidRDefault="00083477" w:rsidP="00083477">
      <w:bookmarkStart w:id="0" w:name="_GoBack"/>
      <w:bookmarkEnd w:id="0"/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8"/>
      <w:footerReference w:type="default" r:id="rId9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D37" w:rsidRDefault="005D6D37" w:rsidP="00083477">
      <w:pPr>
        <w:spacing w:after="0" w:line="240" w:lineRule="auto"/>
      </w:pPr>
      <w:r>
        <w:separator/>
      </w:r>
    </w:p>
  </w:endnote>
  <w:endnote w:type="continuationSeparator" w:id="0">
    <w:p w:rsidR="005D6D37" w:rsidRDefault="005D6D37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E3652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D37" w:rsidRDefault="005D6D37" w:rsidP="00083477">
      <w:pPr>
        <w:spacing w:after="0" w:line="240" w:lineRule="auto"/>
      </w:pPr>
      <w:r>
        <w:separator/>
      </w:r>
    </w:p>
  </w:footnote>
  <w:footnote w:type="continuationSeparator" w:id="0">
    <w:p w:rsidR="005D6D37" w:rsidRDefault="005D6D37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Golazo| Sistema de Gestión de</w:t>
                            </w:r>
                            <w:r w:rsidR="00A37334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Torneos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Golazo| Sistema de Gestión de</w:t>
                      </w:r>
                      <w:r w:rsidR="00A37334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Torneos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00B"/>
    <w:multiLevelType w:val="hybridMultilevel"/>
    <w:tmpl w:val="4FBC6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5680A"/>
    <w:multiLevelType w:val="hybridMultilevel"/>
    <w:tmpl w:val="55EA8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55CDC"/>
    <w:multiLevelType w:val="hybridMultilevel"/>
    <w:tmpl w:val="5D9E08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41405"/>
    <w:rsid w:val="00063EEB"/>
    <w:rsid w:val="00072179"/>
    <w:rsid w:val="00083477"/>
    <w:rsid w:val="00092326"/>
    <w:rsid w:val="000D3B08"/>
    <w:rsid w:val="000D78C9"/>
    <w:rsid w:val="0011005D"/>
    <w:rsid w:val="00153F2E"/>
    <w:rsid w:val="00155E56"/>
    <w:rsid w:val="00196A62"/>
    <w:rsid w:val="001C1A85"/>
    <w:rsid w:val="001E399E"/>
    <w:rsid w:val="001F0D2F"/>
    <w:rsid w:val="00297FEB"/>
    <w:rsid w:val="002A463E"/>
    <w:rsid w:val="003122C1"/>
    <w:rsid w:val="00381EB8"/>
    <w:rsid w:val="00383632"/>
    <w:rsid w:val="0038790A"/>
    <w:rsid w:val="003F452F"/>
    <w:rsid w:val="0045516D"/>
    <w:rsid w:val="0046145F"/>
    <w:rsid w:val="00474B73"/>
    <w:rsid w:val="00484AA5"/>
    <w:rsid w:val="004860B1"/>
    <w:rsid w:val="004E3652"/>
    <w:rsid w:val="00531FCC"/>
    <w:rsid w:val="00533785"/>
    <w:rsid w:val="005340C1"/>
    <w:rsid w:val="00594846"/>
    <w:rsid w:val="005C635B"/>
    <w:rsid w:val="005D24D2"/>
    <w:rsid w:val="005D6D37"/>
    <w:rsid w:val="005E5961"/>
    <w:rsid w:val="0060503E"/>
    <w:rsid w:val="00613AAA"/>
    <w:rsid w:val="0062175B"/>
    <w:rsid w:val="00637964"/>
    <w:rsid w:val="0065062E"/>
    <w:rsid w:val="00682427"/>
    <w:rsid w:val="006C299D"/>
    <w:rsid w:val="006E0E0C"/>
    <w:rsid w:val="006F15A8"/>
    <w:rsid w:val="00701BD7"/>
    <w:rsid w:val="007309AD"/>
    <w:rsid w:val="00736C35"/>
    <w:rsid w:val="00765438"/>
    <w:rsid w:val="00790E25"/>
    <w:rsid w:val="007A1F3E"/>
    <w:rsid w:val="007B5EFA"/>
    <w:rsid w:val="00827084"/>
    <w:rsid w:val="00844AE9"/>
    <w:rsid w:val="008476A1"/>
    <w:rsid w:val="008776C2"/>
    <w:rsid w:val="008E28D3"/>
    <w:rsid w:val="008E4C5C"/>
    <w:rsid w:val="008E731F"/>
    <w:rsid w:val="00910893"/>
    <w:rsid w:val="00916501"/>
    <w:rsid w:val="009B0253"/>
    <w:rsid w:val="00A37334"/>
    <w:rsid w:val="00A37FF7"/>
    <w:rsid w:val="00A8246D"/>
    <w:rsid w:val="00A83759"/>
    <w:rsid w:val="00A83BDB"/>
    <w:rsid w:val="00A8698C"/>
    <w:rsid w:val="00A9144F"/>
    <w:rsid w:val="00AE3EDD"/>
    <w:rsid w:val="00B04547"/>
    <w:rsid w:val="00B36436"/>
    <w:rsid w:val="00BA502A"/>
    <w:rsid w:val="00BF1EEA"/>
    <w:rsid w:val="00C007E9"/>
    <w:rsid w:val="00CB4EB0"/>
    <w:rsid w:val="00CC5D62"/>
    <w:rsid w:val="00D12B62"/>
    <w:rsid w:val="00D224FC"/>
    <w:rsid w:val="00D36942"/>
    <w:rsid w:val="00D41338"/>
    <w:rsid w:val="00D70D67"/>
    <w:rsid w:val="00D731FF"/>
    <w:rsid w:val="00D94E4B"/>
    <w:rsid w:val="00DE5BAC"/>
    <w:rsid w:val="00DE62C0"/>
    <w:rsid w:val="00E00AB6"/>
    <w:rsid w:val="00E04209"/>
    <w:rsid w:val="00E12754"/>
    <w:rsid w:val="00E26D55"/>
    <w:rsid w:val="00E32753"/>
    <w:rsid w:val="00E3305B"/>
    <w:rsid w:val="00E40624"/>
    <w:rsid w:val="00EC1672"/>
    <w:rsid w:val="00EC2170"/>
    <w:rsid w:val="00ED33B4"/>
    <w:rsid w:val="00EE46D6"/>
    <w:rsid w:val="00EE6C6B"/>
    <w:rsid w:val="00F01CDF"/>
    <w:rsid w:val="00F05084"/>
    <w:rsid w:val="00F23282"/>
    <w:rsid w:val="00F7610C"/>
    <w:rsid w:val="00F910C8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3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D3B08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7B352-CBF0-4071-876D-C7F736DA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317</TotalTime>
  <Pages>7</Pages>
  <Words>1369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52</cp:revision>
  <dcterms:created xsi:type="dcterms:W3CDTF">2014-07-09T00:29:00Z</dcterms:created>
  <dcterms:modified xsi:type="dcterms:W3CDTF">2015-05-02T19:20:00Z</dcterms:modified>
</cp:coreProperties>
</file>