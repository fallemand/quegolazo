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531"/>
        <w:gridCol w:w="4042"/>
        <w:gridCol w:w="3162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 w:rsidR="00196A62">
              <w:rPr>
                <w:rFonts w:asciiTheme="majorHAnsi" w:hAnsiTheme="majorHAnsi"/>
                <w:b/>
              </w:rPr>
              <w:t>6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381EB8" w:rsidRPr="00DE62C0" w:rsidTr="005D24D2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04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16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790E25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Partido (Agregar Gol – Agregar Cambios – Agregar Tarjeta)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531" w:type="dxa"/>
          </w:tcPr>
          <w:p w:rsidR="00E04209" w:rsidRPr="00790E25" w:rsidRDefault="00196A62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Partido</w:t>
            </w:r>
          </w:p>
        </w:tc>
        <w:tc>
          <w:tcPr>
            <w:tcW w:w="4042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</w:t>
            </w:r>
            <w:r w:rsidR="00E12754">
              <w:rPr>
                <w:rFonts w:asciiTheme="majorHAnsi" w:hAnsiTheme="majorHAnsi"/>
              </w:rPr>
              <w:t>Torneo Jockey Club</w:t>
            </w:r>
            <w:r w:rsidRPr="008C6087">
              <w:rPr>
                <w:rFonts w:asciiTheme="majorHAnsi" w:hAnsiTheme="majorHAnsi"/>
              </w:rPr>
              <w:t>" se encuentra cargado.</w:t>
            </w:r>
          </w:p>
          <w:p w:rsidR="00827084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se encuentra cargada en el torneo “Torneo Jockey Club”</w:t>
            </w:r>
          </w:p>
          <w:p w:rsidR="00E12754" w:rsidRPr="00790E25" w:rsidRDefault="00196A62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Edición “Jockey 2014” </w:t>
            </w:r>
            <w:r w:rsidR="00E12754">
              <w:rPr>
                <w:rFonts w:asciiTheme="majorHAnsi" w:hAnsiTheme="majorHAnsi"/>
              </w:rPr>
              <w:t xml:space="preserve"> se encuentra configurada</w:t>
            </w:r>
          </w:p>
        </w:tc>
        <w:tc>
          <w:tcPr>
            <w:tcW w:w="3162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A37FF7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se dirige</w:t>
            </w:r>
            <w:r w:rsidR="00196A62">
              <w:rPr>
                <w:rFonts w:asciiTheme="majorHAnsi" w:hAnsiTheme="majorHAnsi"/>
              </w:rPr>
              <w:t xml:space="preserve"> a “Fechas”</w:t>
            </w:r>
          </w:p>
          <w:p w:rsidR="00637964" w:rsidRDefault="00196A62" w:rsidP="0063796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selecciona la Edición “Jockey 2014”.</w:t>
            </w:r>
          </w:p>
          <w:p w:rsidR="00196A62" w:rsidRDefault="00196A62" w:rsidP="0063796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“Seleccionar Edición”.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“Administrar Partido” en el partido “Juventud Antoniana vs. Independiente”.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6.El usuario carga el resultado (3 - 2)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indica la fecha del partido.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8.El usuario selecciona el árbitro 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9.El usuario selecciona la cancha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los titulares del equipo Juventud Antoniana.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11.El usuario selecciona los titulares del equipo Independiente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agrega un gol (ver CP 2).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13.El usuario agrega un cambio (ver CP 3)</w:t>
            </w:r>
          </w:p>
          <w:p w:rsidR="00196A62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agrega una tarjeta (ver CP 4).</w:t>
            </w:r>
          </w:p>
          <w:p w:rsidR="00196A62" w:rsidRPr="00790E25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</w:t>
            </w:r>
            <w:r w:rsidR="00072179">
              <w:rPr>
                <w:rFonts w:asciiTheme="majorHAnsi" w:hAnsiTheme="majorHAnsi"/>
              </w:rPr>
              <w:t>selecciona la opción “Registrar”.</w:t>
            </w:r>
          </w:p>
        </w:tc>
        <w:tc>
          <w:tcPr>
            <w:tcW w:w="2872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</w:t>
            </w:r>
            <w:r w:rsidR="00196A62">
              <w:rPr>
                <w:rFonts w:asciiTheme="majorHAnsi" w:hAnsiTheme="majorHAnsi"/>
              </w:rPr>
              <w:t>de fechas (fechas</w:t>
            </w:r>
            <w:r>
              <w:rPr>
                <w:rFonts w:asciiTheme="majorHAnsi" w:hAnsiTheme="majorHAnsi"/>
              </w:rPr>
              <w:t>.aspx)</w:t>
            </w:r>
            <w:r w:rsidR="00196A62">
              <w:rPr>
                <w:rFonts w:asciiTheme="majorHAnsi" w:hAnsiTheme="majorHAnsi"/>
              </w:rPr>
              <w:t>.</w:t>
            </w:r>
          </w:p>
          <w:p w:rsidR="00196A62" w:rsidRDefault="00196A62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sistema muestra las fases de la edición con sus fechas y partidos</w:t>
            </w:r>
          </w:p>
          <w:p w:rsidR="00196A62" w:rsidRPr="00827084" w:rsidRDefault="00196A62" w:rsidP="00196A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5.El sistema muestra todos los datos asociados al partido </w:t>
            </w:r>
          </w:p>
          <w:p w:rsidR="00153F2E" w:rsidRDefault="00196A62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“Juventud Antoniana vs. Independiente”</w:t>
            </w:r>
          </w:p>
          <w:p w:rsidR="00072179" w:rsidRPr="00827084" w:rsidRDefault="00072179" w:rsidP="006379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un mensaje que el partido fue registrado exitosamente.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072179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519" w:type="dxa"/>
          </w:tcPr>
          <w:p w:rsidR="00E04209" w:rsidRPr="00790E25" w:rsidRDefault="00072179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Gol a un Partido Registrado</w:t>
            </w:r>
          </w:p>
        </w:tc>
        <w:tc>
          <w:tcPr>
            <w:tcW w:w="1531" w:type="dxa"/>
          </w:tcPr>
          <w:p w:rsidR="00E04209" w:rsidRPr="00790E25" w:rsidRDefault="00072179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Gol</w:t>
            </w:r>
          </w:p>
        </w:tc>
        <w:tc>
          <w:tcPr>
            <w:tcW w:w="4042" w:type="dxa"/>
          </w:tcPr>
          <w:p w:rsidR="00E04209" w:rsidRPr="00682427" w:rsidRDefault="00072179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partido </w:t>
            </w:r>
            <w:r>
              <w:rPr>
                <w:rFonts w:asciiTheme="majorHAnsi" w:hAnsiTheme="majorHAnsi"/>
              </w:rPr>
              <w:t>“Juventud Antoniana vs. Independiente”</w:t>
            </w:r>
            <w:r>
              <w:rPr>
                <w:rFonts w:asciiTheme="majorHAnsi" w:hAnsiTheme="majorHAnsi"/>
              </w:rPr>
              <w:t xml:space="preserve"> ya se encuentra registrado.</w:t>
            </w:r>
          </w:p>
        </w:tc>
        <w:tc>
          <w:tcPr>
            <w:tcW w:w="3162" w:type="dxa"/>
          </w:tcPr>
          <w:p w:rsidR="00E0420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Gol”.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selecciona 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3.El usuario selecciona el jugador “Juan </w:t>
            </w:r>
            <w:proofErr w:type="spellStart"/>
            <w:r>
              <w:rPr>
                <w:rFonts w:asciiTheme="majorHAnsi" w:hAnsiTheme="majorHAnsi"/>
              </w:rPr>
              <w:t>Perez</w:t>
            </w:r>
            <w:proofErr w:type="spellEnd"/>
            <w:r>
              <w:rPr>
                <w:rFonts w:asciiTheme="majorHAnsi" w:hAnsiTheme="majorHAnsi"/>
              </w:rPr>
              <w:t>” del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selecciona el tipo gol “Cabeza”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ingresa el minuto 15.</w:t>
            </w:r>
          </w:p>
          <w:p w:rsidR="00072179" w:rsidRP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Gol”.</w:t>
            </w:r>
          </w:p>
        </w:tc>
        <w:tc>
          <w:tcPr>
            <w:tcW w:w="2872" w:type="dxa"/>
          </w:tcPr>
          <w:p w:rsidR="00E04209" w:rsidRDefault="00072179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pantalla para agregar un gol.</w:t>
            </w:r>
          </w:p>
          <w:p w:rsidR="00072179" w:rsidRPr="00790E25" w:rsidRDefault="00072179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de éxito.</w:t>
            </w:r>
          </w:p>
        </w:tc>
      </w:tr>
      <w:tr w:rsidR="0007217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19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Agregar </w:t>
            </w:r>
            <w:r>
              <w:rPr>
                <w:rFonts w:asciiTheme="majorHAnsi" w:hAnsiTheme="majorHAnsi"/>
              </w:rPr>
              <w:t xml:space="preserve">Cambio </w:t>
            </w:r>
            <w:r>
              <w:rPr>
                <w:rFonts w:asciiTheme="majorHAnsi" w:hAnsiTheme="majorHAnsi"/>
              </w:rPr>
              <w:t>a un Partido Registrado</w:t>
            </w:r>
          </w:p>
        </w:tc>
        <w:tc>
          <w:tcPr>
            <w:tcW w:w="1531" w:type="dxa"/>
          </w:tcPr>
          <w:p w:rsidR="00072179" w:rsidRPr="00790E25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Cambio</w:t>
            </w:r>
          </w:p>
        </w:tc>
        <w:tc>
          <w:tcPr>
            <w:tcW w:w="4042" w:type="dxa"/>
          </w:tcPr>
          <w:p w:rsidR="00072179" w:rsidRPr="00682427" w:rsidRDefault="00072179" w:rsidP="0007217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partido “Juventud Antoniana vs. Independiente” ya se encuentra registrado.</w:t>
            </w:r>
          </w:p>
        </w:tc>
        <w:tc>
          <w:tcPr>
            <w:tcW w:w="3162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Cambio”.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selecciona 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3.El usuario selecciona el jugador que sale “Juan </w:t>
            </w:r>
            <w:proofErr w:type="spellStart"/>
            <w:r>
              <w:rPr>
                <w:rFonts w:asciiTheme="majorHAnsi" w:hAnsiTheme="majorHAnsi"/>
              </w:rPr>
              <w:t>Perez</w:t>
            </w:r>
            <w:proofErr w:type="spellEnd"/>
            <w:r>
              <w:rPr>
                <w:rFonts w:asciiTheme="majorHAnsi" w:hAnsiTheme="majorHAnsi"/>
              </w:rPr>
              <w:t>” del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>
              <w:rPr>
                <w:rFonts w:asciiTheme="majorHAnsi" w:hAnsiTheme="majorHAnsi"/>
              </w:rPr>
              <w:t>El usuario selecciona el jugador que sale “</w:t>
            </w:r>
            <w:r>
              <w:rPr>
                <w:rFonts w:asciiTheme="majorHAnsi" w:hAnsiTheme="majorHAnsi"/>
              </w:rPr>
              <w:t xml:space="preserve">Lucas </w:t>
            </w:r>
            <w:proofErr w:type="spellStart"/>
            <w:r>
              <w:rPr>
                <w:rFonts w:asciiTheme="majorHAnsi" w:hAnsiTheme="majorHAnsi"/>
              </w:rPr>
              <w:t>Biglia</w:t>
            </w:r>
            <w:proofErr w:type="spellEnd"/>
            <w:r>
              <w:rPr>
                <w:rFonts w:asciiTheme="majorHAnsi" w:hAnsiTheme="majorHAnsi"/>
              </w:rPr>
              <w:t>” del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ingresa el minuto 15.</w:t>
            </w:r>
          </w:p>
          <w:p w:rsidR="00072179" w:rsidRP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Cambio”.</w:t>
            </w:r>
          </w:p>
        </w:tc>
        <w:tc>
          <w:tcPr>
            <w:tcW w:w="2872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pantalla para agregar un </w:t>
            </w:r>
            <w:r>
              <w:rPr>
                <w:rFonts w:asciiTheme="majorHAnsi" w:hAnsiTheme="majorHAnsi"/>
              </w:rPr>
              <w:t>cambio</w:t>
            </w:r>
            <w:r>
              <w:rPr>
                <w:rFonts w:asciiTheme="majorHAnsi" w:hAnsiTheme="majorHAnsi"/>
              </w:rPr>
              <w:t>.</w:t>
            </w:r>
          </w:p>
          <w:p w:rsidR="00072179" w:rsidRPr="00790E25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de éxito.</w:t>
            </w:r>
          </w:p>
        </w:tc>
      </w:tr>
      <w:tr w:rsidR="0007217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19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Agregar </w:t>
            </w:r>
            <w:r>
              <w:rPr>
                <w:rFonts w:asciiTheme="majorHAnsi" w:hAnsiTheme="majorHAnsi"/>
              </w:rPr>
              <w:t xml:space="preserve">Tarjeta </w:t>
            </w:r>
            <w:r>
              <w:rPr>
                <w:rFonts w:asciiTheme="majorHAnsi" w:hAnsiTheme="majorHAnsi"/>
              </w:rPr>
              <w:t>a un Partido Registrado</w:t>
            </w:r>
          </w:p>
        </w:tc>
        <w:tc>
          <w:tcPr>
            <w:tcW w:w="1531" w:type="dxa"/>
          </w:tcPr>
          <w:p w:rsidR="00072179" w:rsidRPr="00790E25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Tarjeta</w:t>
            </w:r>
          </w:p>
        </w:tc>
        <w:tc>
          <w:tcPr>
            <w:tcW w:w="4042" w:type="dxa"/>
          </w:tcPr>
          <w:p w:rsidR="00072179" w:rsidRPr="00682427" w:rsidRDefault="00072179" w:rsidP="0007217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partido “Juventud Antoniana vs. Independiente” ya se encuentra registrado.</w:t>
            </w:r>
          </w:p>
        </w:tc>
        <w:tc>
          <w:tcPr>
            <w:tcW w:w="3162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</w:t>
            </w:r>
            <w:r>
              <w:rPr>
                <w:rFonts w:asciiTheme="majorHAnsi" w:hAnsiTheme="majorHAnsi"/>
              </w:rPr>
              <w:t>Agregar Tarjeta</w:t>
            </w:r>
            <w:r>
              <w:rPr>
                <w:rFonts w:asciiTheme="majorHAnsi" w:hAnsiTheme="majorHAnsi"/>
              </w:rPr>
              <w:t>”.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selecciona 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3.El usuario selecciona el jugador “Juan </w:t>
            </w:r>
            <w:proofErr w:type="spellStart"/>
            <w:r>
              <w:rPr>
                <w:rFonts w:asciiTheme="majorHAnsi" w:hAnsiTheme="majorHAnsi"/>
              </w:rPr>
              <w:t>Perez</w:t>
            </w:r>
            <w:proofErr w:type="spellEnd"/>
            <w:r>
              <w:rPr>
                <w:rFonts w:asciiTheme="majorHAnsi" w:hAnsiTheme="majorHAnsi"/>
              </w:rPr>
              <w:t>” del equipo “Juventud Antoniana”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</w:t>
            </w:r>
            <w:r>
              <w:rPr>
                <w:rFonts w:asciiTheme="majorHAnsi" w:hAnsiTheme="majorHAnsi"/>
              </w:rPr>
              <w:t>l usuario selecciona el tipo de tarjeta “Roja”</w:t>
            </w:r>
          </w:p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ingresa el minuto 15.</w:t>
            </w:r>
          </w:p>
          <w:p w:rsidR="00072179" w:rsidRPr="00790E25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</w:t>
            </w:r>
            <w:r>
              <w:rPr>
                <w:rFonts w:asciiTheme="majorHAnsi" w:hAnsiTheme="majorHAnsi"/>
              </w:rPr>
              <w:t>Agregar Tarjeta</w:t>
            </w:r>
            <w:r>
              <w:rPr>
                <w:rFonts w:asciiTheme="majorHAnsi" w:hAnsiTheme="majorHAnsi"/>
              </w:rPr>
              <w:t>”.</w:t>
            </w:r>
          </w:p>
        </w:tc>
        <w:tc>
          <w:tcPr>
            <w:tcW w:w="2872" w:type="dxa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</w:t>
            </w:r>
            <w:r>
              <w:rPr>
                <w:rFonts w:asciiTheme="majorHAnsi" w:hAnsiTheme="majorHAnsi"/>
              </w:rPr>
              <w:t>tra la pantalla para agregar una tarjeta</w:t>
            </w:r>
            <w:r>
              <w:rPr>
                <w:rFonts w:asciiTheme="majorHAnsi" w:hAnsiTheme="majorHAnsi"/>
              </w:rPr>
              <w:t>.</w:t>
            </w:r>
          </w:p>
          <w:p w:rsidR="00072179" w:rsidRPr="00790E25" w:rsidRDefault="00072179" w:rsidP="000721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de éxito.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0"/>
      <w:footerReference w:type="default" r:id="rId11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05" w:rsidRDefault="00041405" w:rsidP="00083477">
      <w:pPr>
        <w:spacing w:after="0" w:line="240" w:lineRule="auto"/>
      </w:pPr>
      <w:r>
        <w:separator/>
      </w:r>
    </w:p>
  </w:endnote>
  <w:endnote w:type="continuationSeparator" w:id="0">
    <w:p w:rsidR="00041405" w:rsidRDefault="00041405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217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05" w:rsidRDefault="00041405" w:rsidP="00083477">
      <w:pPr>
        <w:spacing w:after="0" w:line="240" w:lineRule="auto"/>
      </w:pPr>
      <w:r>
        <w:separator/>
      </w:r>
    </w:p>
  </w:footnote>
  <w:footnote w:type="continuationSeparator" w:id="0">
    <w:p w:rsidR="00041405" w:rsidRDefault="00041405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D78C9"/>
    <w:rsid w:val="00153F2E"/>
    <w:rsid w:val="00155E56"/>
    <w:rsid w:val="00196A62"/>
    <w:rsid w:val="001E399E"/>
    <w:rsid w:val="003122C1"/>
    <w:rsid w:val="00381EB8"/>
    <w:rsid w:val="0038790A"/>
    <w:rsid w:val="003F452F"/>
    <w:rsid w:val="0046145F"/>
    <w:rsid w:val="00474B73"/>
    <w:rsid w:val="005340C1"/>
    <w:rsid w:val="005D24D2"/>
    <w:rsid w:val="005E5961"/>
    <w:rsid w:val="0060503E"/>
    <w:rsid w:val="0062175B"/>
    <w:rsid w:val="00637964"/>
    <w:rsid w:val="0065062E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37FF7"/>
    <w:rsid w:val="00A8246D"/>
    <w:rsid w:val="00A83759"/>
    <w:rsid w:val="00A83BDB"/>
    <w:rsid w:val="00A9144F"/>
    <w:rsid w:val="00AE3EDD"/>
    <w:rsid w:val="00B04547"/>
    <w:rsid w:val="00BF1EEA"/>
    <w:rsid w:val="00CB4EB0"/>
    <w:rsid w:val="00D12B62"/>
    <w:rsid w:val="00D36942"/>
    <w:rsid w:val="00D70D67"/>
    <w:rsid w:val="00D731FF"/>
    <w:rsid w:val="00DE62C0"/>
    <w:rsid w:val="00E04209"/>
    <w:rsid w:val="00E12754"/>
    <w:rsid w:val="00E3305B"/>
    <w:rsid w:val="00E40624"/>
    <w:rsid w:val="00F01CDF"/>
    <w:rsid w:val="00F05084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FB28-CDF9-4031-BFD9-3941FED3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166</TotalTime>
  <Pages>4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14</cp:revision>
  <dcterms:created xsi:type="dcterms:W3CDTF">2014-07-09T00:29:00Z</dcterms:created>
  <dcterms:modified xsi:type="dcterms:W3CDTF">2014-10-24T23:06:00Z</dcterms:modified>
</cp:coreProperties>
</file>