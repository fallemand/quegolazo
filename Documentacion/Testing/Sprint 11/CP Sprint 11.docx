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8"/>
        <w:gridCol w:w="1519"/>
        <w:gridCol w:w="1152"/>
        <w:gridCol w:w="3827"/>
        <w:gridCol w:w="3756"/>
        <w:gridCol w:w="2872"/>
      </w:tblGrid>
      <w:tr w:rsidR="00E04209" w:rsidRPr="00DE62C0" w:rsidTr="005E5961">
        <w:tc>
          <w:tcPr>
            <w:tcW w:w="13994" w:type="dxa"/>
            <w:gridSpan w:val="6"/>
            <w:shd w:val="clear" w:color="auto" w:fill="A8D08D" w:themeFill="accent6" w:themeFillTint="99"/>
          </w:tcPr>
          <w:p w:rsidR="00E04209" w:rsidRPr="00533785" w:rsidRDefault="00E04209" w:rsidP="00DE62C0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QUE GOLAZO:</w:t>
            </w:r>
          </w:p>
          <w:p w:rsidR="00E04209" w:rsidRPr="00533785" w:rsidRDefault="00E04209" w:rsidP="00DE62C0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 xml:space="preserve">Sistema de Gestión de </w:t>
            </w:r>
            <w:r w:rsidR="00A37334">
              <w:rPr>
                <w:rFonts w:asciiTheme="majorHAnsi" w:hAnsiTheme="majorHAnsi"/>
                <w:b/>
                <w:sz w:val="20"/>
              </w:rPr>
              <w:t>Torneos</w:t>
            </w:r>
            <w:r w:rsidRPr="00533785">
              <w:rPr>
                <w:rFonts w:asciiTheme="majorHAnsi" w:hAnsiTheme="majorHAnsi"/>
                <w:b/>
                <w:sz w:val="20"/>
              </w:rPr>
              <w:t xml:space="preserve"> de Futbol</w:t>
            </w:r>
          </w:p>
          <w:p w:rsidR="00E04209" w:rsidRPr="00533785" w:rsidRDefault="00E04209" w:rsidP="00E04209">
            <w:pPr>
              <w:jc w:val="center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 xml:space="preserve">SPRINT # </w:t>
            </w:r>
            <w:r w:rsidR="00EE6C6B">
              <w:rPr>
                <w:rFonts w:asciiTheme="majorHAnsi" w:hAnsiTheme="majorHAnsi"/>
                <w:b/>
                <w:sz w:val="20"/>
              </w:rPr>
              <w:t>11</w:t>
            </w:r>
          </w:p>
        </w:tc>
      </w:tr>
      <w:tr w:rsidR="00E04209" w:rsidRPr="00DE62C0" w:rsidTr="005E5961">
        <w:tc>
          <w:tcPr>
            <w:tcW w:w="13994" w:type="dxa"/>
            <w:gridSpan w:val="6"/>
            <w:shd w:val="clear" w:color="auto" w:fill="A8D08D" w:themeFill="accent6" w:themeFillTint="99"/>
          </w:tcPr>
          <w:p w:rsidR="00E04209" w:rsidRPr="00533785" w:rsidRDefault="00E04209" w:rsidP="00DE62C0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PLANTILLA DE CASOS DE PRUEBA</w:t>
            </w:r>
          </w:p>
        </w:tc>
      </w:tr>
      <w:tr w:rsidR="00381EB8" w:rsidRPr="00DE62C0" w:rsidTr="0011005D">
        <w:trPr>
          <w:trHeight w:val="824"/>
        </w:trPr>
        <w:tc>
          <w:tcPr>
            <w:tcW w:w="868" w:type="dxa"/>
            <w:shd w:val="clear" w:color="auto" w:fill="A8D08D" w:themeFill="accent6" w:themeFillTint="99"/>
          </w:tcPr>
          <w:p w:rsidR="00E04209" w:rsidRPr="00533785" w:rsidRDefault="00E04209" w:rsidP="005E596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ID Caso de Prueba</w:t>
            </w:r>
          </w:p>
        </w:tc>
        <w:tc>
          <w:tcPr>
            <w:tcW w:w="1519" w:type="dxa"/>
            <w:shd w:val="clear" w:color="auto" w:fill="A8D08D" w:themeFill="accent6" w:themeFillTint="99"/>
          </w:tcPr>
          <w:p w:rsidR="00E04209" w:rsidRPr="00533785" w:rsidRDefault="00E04209" w:rsidP="005E596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Nombre del Caso de Prueba</w:t>
            </w:r>
          </w:p>
        </w:tc>
        <w:tc>
          <w:tcPr>
            <w:tcW w:w="1152" w:type="dxa"/>
            <w:shd w:val="clear" w:color="auto" w:fill="A8D08D" w:themeFill="accent6" w:themeFillTint="99"/>
          </w:tcPr>
          <w:p w:rsidR="00E04209" w:rsidRPr="00533785" w:rsidRDefault="00E04209" w:rsidP="005E596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US asociada</w:t>
            </w:r>
          </w:p>
        </w:tc>
        <w:tc>
          <w:tcPr>
            <w:tcW w:w="3827" w:type="dxa"/>
            <w:shd w:val="clear" w:color="auto" w:fill="A8D08D" w:themeFill="accent6" w:themeFillTint="99"/>
          </w:tcPr>
          <w:p w:rsidR="00E04209" w:rsidRPr="00533785" w:rsidRDefault="00E04209" w:rsidP="005E596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Precondiciones</w:t>
            </w:r>
          </w:p>
        </w:tc>
        <w:tc>
          <w:tcPr>
            <w:tcW w:w="3756" w:type="dxa"/>
            <w:shd w:val="clear" w:color="auto" w:fill="A8D08D" w:themeFill="accent6" w:themeFillTint="99"/>
          </w:tcPr>
          <w:p w:rsidR="00E04209" w:rsidRPr="00533785" w:rsidRDefault="00E04209" w:rsidP="005E596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Pasos</w:t>
            </w:r>
          </w:p>
        </w:tc>
        <w:tc>
          <w:tcPr>
            <w:tcW w:w="2872" w:type="dxa"/>
            <w:shd w:val="clear" w:color="auto" w:fill="A8D08D" w:themeFill="accent6" w:themeFillTint="99"/>
          </w:tcPr>
          <w:p w:rsidR="00E04209" w:rsidRPr="00533785" w:rsidRDefault="00E04209" w:rsidP="005E596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33785">
              <w:rPr>
                <w:rFonts w:asciiTheme="majorHAnsi" w:hAnsiTheme="majorHAnsi"/>
                <w:b/>
                <w:sz w:val="20"/>
              </w:rPr>
              <w:t>Resultado Esperado</w:t>
            </w:r>
          </w:p>
        </w:tc>
      </w:tr>
      <w:tr w:rsidR="00E04209" w:rsidRPr="00DE62C0" w:rsidTr="0011005D">
        <w:tc>
          <w:tcPr>
            <w:tcW w:w="868" w:type="dxa"/>
            <w:shd w:val="clear" w:color="auto" w:fill="BFBFBF" w:themeFill="background1" w:themeFillShade="BF"/>
          </w:tcPr>
          <w:p w:rsidR="00E04209" w:rsidRPr="00790E25" w:rsidRDefault="00E04209" w:rsidP="005E5961">
            <w:pPr>
              <w:rPr>
                <w:rFonts w:asciiTheme="majorHAnsi" w:hAnsiTheme="majorHAnsi"/>
              </w:rPr>
            </w:pPr>
            <w:r w:rsidRPr="00790E25">
              <w:rPr>
                <w:rFonts w:asciiTheme="majorHAnsi" w:hAnsiTheme="majorHAnsi"/>
              </w:rPr>
              <w:t>1</w:t>
            </w:r>
          </w:p>
        </w:tc>
        <w:tc>
          <w:tcPr>
            <w:tcW w:w="1519" w:type="dxa"/>
          </w:tcPr>
          <w:p w:rsidR="00196A62" w:rsidRPr="0011005D" w:rsidRDefault="002A463E" w:rsidP="00196A62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Finalizar Fase con todos sus fechas COMPLETAS y sus partidos JUGADOS</w:t>
            </w:r>
          </w:p>
          <w:p w:rsidR="00637964" w:rsidRPr="00790E25" w:rsidRDefault="00637964" w:rsidP="00637964">
            <w:pPr>
              <w:rPr>
                <w:rFonts w:asciiTheme="majorHAnsi" w:hAnsiTheme="majorHAnsi"/>
              </w:rPr>
            </w:pPr>
          </w:p>
        </w:tc>
        <w:tc>
          <w:tcPr>
            <w:tcW w:w="1152" w:type="dxa"/>
          </w:tcPr>
          <w:p w:rsidR="00E04209" w:rsidRPr="00790E25" w:rsidRDefault="002A463E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Finalizar Fase</w:t>
            </w:r>
          </w:p>
        </w:tc>
        <w:tc>
          <w:tcPr>
            <w:tcW w:w="3827" w:type="dxa"/>
          </w:tcPr>
          <w:p w:rsidR="00790E25" w:rsidRPr="00533785" w:rsidRDefault="00790E25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El usuario </w:t>
            </w:r>
            <w:hyperlink r:id="rId8" w:history="1">
              <w:r w:rsidRPr="00533785">
                <w:rPr>
                  <w:rStyle w:val="Hipervnculo"/>
                  <w:rFonts w:asciiTheme="majorHAnsi" w:hAnsiTheme="majorHAnsi"/>
                  <w:color w:val="auto"/>
                  <w:sz w:val="20"/>
                  <w:u w:val="none"/>
                </w:rPr>
                <w:t>paupedrosa30@gmail.com</w:t>
              </w:r>
            </w:hyperlink>
            <w:r w:rsidRPr="00533785">
              <w:rPr>
                <w:rFonts w:asciiTheme="majorHAnsi" w:hAnsiTheme="majorHAnsi"/>
                <w:sz w:val="20"/>
              </w:rPr>
              <w:t xml:space="preserve"> se encuentra registrado.</w:t>
            </w:r>
          </w:p>
          <w:p w:rsidR="00E04209" w:rsidRPr="00533785" w:rsidRDefault="00790E25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El </w:t>
            </w:r>
            <w:r w:rsidR="008E731F" w:rsidRPr="00533785">
              <w:rPr>
                <w:rFonts w:asciiTheme="majorHAnsi" w:hAnsiTheme="majorHAnsi"/>
                <w:sz w:val="20"/>
              </w:rPr>
              <w:t>Torneo</w:t>
            </w:r>
            <w:r w:rsidRPr="00533785">
              <w:rPr>
                <w:rFonts w:asciiTheme="majorHAnsi" w:hAnsiTheme="majorHAnsi"/>
                <w:sz w:val="20"/>
              </w:rPr>
              <w:t xml:space="preserve"> "</w:t>
            </w:r>
            <w:r w:rsidR="00E12754" w:rsidRPr="00533785">
              <w:rPr>
                <w:rFonts w:asciiTheme="majorHAnsi" w:hAnsiTheme="majorHAnsi"/>
                <w:sz w:val="20"/>
              </w:rPr>
              <w:t>Torneo Jockey Club</w:t>
            </w:r>
            <w:r w:rsidRPr="00533785">
              <w:rPr>
                <w:rFonts w:asciiTheme="majorHAnsi" w:hAnsiTheme="majorHAnsi"/>
                <w:sz w:val="20"/>
              </w:rPr>
              <w:t>" se encuentra cargado.</w:t>
            </w:r>
          </w:p>
          <w:p w:rsidR="00827084" w:rsidRPr="00533785" w:rsidRDefault="00E12754" w:rsidP="00790E2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cargada en el torneo “Torneo Jockey Club”</w:t>
            </w:r>
          </w:p>
          <w:p w:rsidR="001C1A85" w:rsidRPr="000D3B08" w:rsidRDefault="00196A62" w:rsidP="001C1A85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La Edición “Jockey 2014” </w:t>
            </w:r>
            <w:r w:rsidR="00E12754" w:rsidRPr="00533785">
              <w:rPr>
                <w:rFonts w:asciiTheme="majorHAnsi" w:hAnsiTheme="majorHAnsi"/>
                <w:sz w:val="20"/>
              </w:rPr>
              <w:t xml:space="preserve">se encuentra </w:t>
            </w:r>
            <w:r w:rsidR="002A463E">
              <w:rPr>
                <w:rFonts w:asciiTheme="majorHAnsi" w:hAnsiTheme="majorHAnsi"/>
                <w:sz w:val="20"/>
              </w:rPr>
              <w:t>Iniciada.</w:t>
            </w:r>
          </w:p>
          <w:p w:rsidR="0011005D" w:rsidRPr="002A463E" w:rsidRDefault="002A463E" w:rsidP="002A463E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 xml:space="preserve">Todos los partidos de la edición de la fase a finalizar se encuentran en estado </w:t>
            </w:r>
            <w:r w:rsidRPr="002A463E">
              <w:rPr>
                <w:rFonts w:asciiTheme="majorHAnsi" w:hAnsiTheme="majorHAnsi"/>
                <w:b/>
                <w:sz w:val="20"/>
                <w:u w:val="single"/>
              </w:rPr>
              <w:t>JUGADO.</w:t>
            </w:r>
          </w:p>
          <w:p w:rsidR="002A463E" w:rsidRPr="0011005D" w:rsidRDefault="002A463E" w:rsidP="002A463E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 xml:space="preserve">Todas las fechas de la fase a finalizar se encuentran en estado </w:t>
            </w:r>
            <w:r w:rsidRPr="002A463E">
              <w:rPr>
                <w:rFonts w:asciiTheme="majorHAnsi" w:hAnsiTheme="majorHAnsi"/>
                <w:b/>
                <w:sz w:val="20"/>
                <w:u w:val="single"/>
              </w:rPr>
              <w:t>COMPLETA.</w:t>
            </w:r>
          </w:p>
        </w:tc>
        <w:tc>
          <w:tcPr>
            <w:tcW w:w="3756" w:type="dxa"/>
          </w:tcPr>
          <w:p w:rsidR="002A463E" w:rsidRPr="0011005D" w:rsidRDefault="002A463E" w:rsidP="002A463E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 xml:space="preserve">1.El usuario se </w:t>
            </w:r>
            <w:proofErr w:type="spellStart"/>
            <w:r w:rsidRPr="0011005D">
              <w:rPr>
                <w:rFonts w:asciiTheme="majorHAnsi" w:hAnsiTheme="majorHAnsi"/>
                <w:sz w:val="20"/>
              </w:rPr>
              <w:t>loguea</w:t>
            </w:r>
            <w:proofErr w:type="spellEnd"/>
            <w:r w:rsidRPr="0011005D">
              <w:rPr>
                <w:rFonts w:asciiTheme="majorHAnsi" w:hAnsiTheme="majorHAnsi"/>
                <w:sz w:val="20"/>
              </w:rPr>
              <w:t xml:space="preserve"> como </w:t>
            </w:r>
            <w:hyperlink r:id="rId9" w:history="1">
              <w:r w:rsidRPr="0011005D">
                <w:rPr>
                  <w:sz w:val="20"/>
                </w:rPr>
                <w:t>paupedrosa30@gmail.com</w:t>
              </w:r>
            </w:hyperlink>
            <w:r w:rsidRPr="0011005D">
              <w:rPr>
                <w:rFonts w:asciiTheme="majorHAnsi" w:hAnsiTheme="majorHAnsi"/>
                <w:sz w:val="20"/>
              </w:rPr>
              <w:t xml:space="preserve"> </w:t>
            </w:r>
          </w:p>
          <w:p w:rsidR="002A463E" w:rsidRPr="005C635B" w:rsidRDefault="002A463E" w:rsidP="002A463E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 xml:space="preserve">2.El usuario se dirige a </w:t>
            </w:r>
            <w:r w:rsidRPr="0011005D">
              <w:rPr>
                <w:rFonts w:asciiTheme="majorHAnsi" w:hAnsiTheme="majorHAnsi"/>
                <w:b/>
                <w:sz w:val="20"/>
              </w:rPr>
              <w:t>“</w:t>
            </w:r>
            <w:r>
              <w:rPr>
                <w:rFonts w:asciiTheme="majorHAnsi" w:hAnsiTheme="majorHAnsi"/>
                <w:b/>
                <w:sz w:val="20"/>
              </w:rPr>
              <w:t>Fechas”</w:t>
            </w:r>
          </w:p>
          <w:p w:rsidR="002A463E" w:rsidRPr="005C635B" w:rsidRDefault="002A463E" w:rsidP="002A463E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proofErr w:type="gramStart"/>
            <w:r w:rsidRPr="005C635B">
              <w:rPr>
                <w:rFonts w:asciiTheme="majorHAnsi" w:hAnsiTheme="majorHAnsi"/>
                <w:sz w:val="20"/>
              </w:rPr>
              <w:t>3.El</w:t>
            </w:r>
            <w:proofErr w:type="gramEnd"/>
            <w:r w:rsidRPr="005C635B">
              <w:rPr>
                <w:rFonts w:asciiTheme="majorHAnsi" w:hAnsiTheme="majorHAnsi"/>
                <w:sz w:val="20"/>
              </w:rPr>
              <w:t xml:space="preserve"> usuario selecciona la edición “Jockey 2014”.</w:t>
            </w:r>
          </w:p>
          <w:p w:rsidR="002A463E" w:rsidRPr="005C635B" w:rsidRDefault="002A463E" w:rsidP="002A463E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C635B">
              <w:rPr>
                <w:rFonts w:asciiTheme="majorHAnsi" w:hAnsiTheme="majorHAnsi"/>
                <w:sz w:val="20"/>
              </w:rPr>
              <w:t>4.El usuario despliega la Fase 1</w:t>
            </w:r>
          </w:p>
          <w:p w:rsidR="000D3B08" w:rsidRPr="000D3B08" w:rsidRDefault="002A463E" w:rsidP="000D3B08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proofErr w:type="gramStart"/>
            <w:r w:rsidRPr="002A463E">
              <w:rPr>
                <w:rFonts w:asciiTheme="majorHAnsi" w:hAnsiTheme="majorHAnsi"/>
                <w:sz w:val="20"/>
              </w:rPr>
              <w:t>5.El</w:t>
            </w:r>
            <w:proofErr w:type="gramEnd"/>
            <w:r w:rsidRPr="002A463E">
              <w:rPr>
                <w:rFonts w:asciiTheme="majorHAnsi" w:hAnsiTheme="majorHAnsi"/>
                <w:sz w:val="20"/>
              </w:rPr>
              <w:t xml:space="preserve"> usuario selecciona la opción </w:t>
            </w:r>
            <w:r w:rsidRPr="002A463E">
              <w:rPr>
                <w:rFonts w:asciiTheme="majorHAnsi" w:hAnsiTheme="majorHAnsi"/>
                <w:b/>
                <w:sz w:val="20"/>
              </w:rPr>
              <w:t>Finalizar Fase</w:t>
            </w:r>
            <w:r>
              <w:rPr>
                <w:rFonts w:asciiTheme="majorHAnsi" w:hAnsiTheme="majorHAnsi"/>
                <w:b/>
                <w:sz w:val="20"/>
              </w:rPr>
              <w:t>.</w:t>
            </w:r>
          </w:p>
        </w:tc>
        <w:tc>
          <w:tcPr>
            <w:tcW w:w="2872" w:type="dxa"/>
          </w:tcPr>
          <w:p w:rsidR="002A463E" w:rsidRPr="0011005D" w:rsidRDefault="002A463E" w:rsidP="002A463E">
            <w:pPr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1.El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sistema muestra su página de inicio (index.aspx).</w:t>
            </w:r>
          </w:p>
          <w:p w:rsidR="002A463E" w:rsidRDefault="002A463E" w:rsidP="002A463E">
            <w:pPr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2.El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sistema muestra la página de</w:t>
            </w:r>
            <w:r>
              <w:rPr>
                <w:rFonts w:asciiTheme="majorHAnsi" w:hAnsiTheme="majorHAnsi"/>
                <w:sz w:val="20"/>
              </w:rPr>
              <w:t xml:space="preserve"> fechas </w:t>
            </w:r>
            <w:r w:rsidRPr="0011005D">
              <w:rPr>
                <w:rFonts w:asciiTheme="majorHAnsi" w:hAnsiTheme="majorHAnsi"/>
                <w:sz w:val="20"/>
              </w:rPr>
              <w:t>(</w:t>
            </w:r>
            <w:r>
              <w:rPr>
                <w:rFonts w:asciiTheme="majorHAnsi" w:hAnsiTheme="majorHAnsi"/>
                <w:sz w:val="20"/>
              </w:rPr>
              <w:t>fechas</w:t>
            </w:r>
            <w:r w:rsidRPr="0011005D">
              <w:rPr>
                <w:rFonts w:asciiTheme="majorHAnsi" w:hAnsiTheme="majorHAnsi"/>
                <w:sz w:val="20"/>
              </w:rPr>
              <w:t>.aspx).</w:t>
            </w:r>
          </w:p>
          <w:p w:rsidR="000D3B08" w:rsidRDefault="002A463E" w:rsidP="002A463E">
            <w:pPr>
              <w:rPr>
                <w:rFonts w:asciiTheme="majorHAnsi" w:hAnsiTheme="majorHAnsi"/>
                <w:sz w:val="20"/>
              </w:rPr>
            </w:pPr>
            <w:proofErr w:type="gramStart"/>
            <w:r w:rsidRPr="002A463E">
              <w:rPr>
                <w:rFonts w:asciiTheme="majorHAnsi" w:hAnsiTheme="majorHAnsi"/>
                <w:sz w:val="20"/>
              </w:rPr>
              <w:t>3.El</w:t>
            </w:r>
            <w:proofErr w:type="gramEnd"/>
            <w:r w:rsidRPr="002A463E">
              <w:rPr>
                <w:rFonts w:asciiTheme="majorHAnsi" w:hAnsiTheme="majorHAnsi"/>
                <w:sz w:val="20"/>
              </w:rPr>
              <w:t xml:space="preserve"> sistema visualizará las fases de la edi</w:t>
            </w:r>
            <w:r w:rsidRPr="002A463E">
              <w:rPr>
                <w:rFonts w:asciiTheme="majorHAnsi" w:hAnsiTheme="majorHAnsi"/>
                <w:sz w:val="20"/>
              </w:rPr>
              <w:t>ción: visualizará la Fase 1 con todas las Fechas COMPLETAS y los partidos JUGADOS.</w:t>
            </w:r>
          </w:p>
          <w:p w:rsidR="002A463E" w:rsidRPr="002A463E" w:rsidRDefault="002A463E" w:rsidP="002A463E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5.El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sistema mostrará un mensaje que informa </w:t>
            </w:r>
            <w:r w:rsidRPr="002A463E">
              <w:rPr>
                <w:rFonts w:asciiTheme="majorHAnsi" w:hAnsiTheme="majorHAnsi"/>
                <w:sz w:val="16"/>
              </w:rPr>
              <w:t>“</w:t>
            </w:r>
            <w:r w:rsidRPr="002A463E">
              <w:rPr>
                <w:rFonts w:ascii="Helvetica" w:hAnsi="Helvetica" w:cs="Helvetica"/>
                <w:color w:val="555555"/>
                <w:sz w:val="20"/>
                <w:szCs w:val="23"/>
                <w:shd w:val="clear" w:color="auto" w:fill="FFFFFF"/>
              </w:rPr>
              <w:t>Ha finalizado la última fase de la edición ¿Qué desea hacer?</w:t>
            </w:r>
            <w:r w:rsidRPr="002A463E">
              <w:rPr>
                <w:rFonts w:asciiTheme="majorHAnsi" w:hAnsiTheme="majorHAnsi"/>
                <w:sz w:val="16"/>
              </w:rPr>
              <w:t xml:space="preserve">” </w:t>
            </w:r>
            <w:r>
              <w:rPr>
                <w:rFonts w:asciiTheme="majorHAnsi" w:hAnsiTheme="majorHAnsi"/>
                <w:sz w:val="20"/>
              </w:rPr>
              <w:t xml:space="preserve">con las opciones: </w:t>
            </w:r>
            <w:r w:rsidRPr="002A463E">
              <w:rPr>
                <w:rFonts w:asciiTheme="majorHAnsi" w:hAnsiTheme="majorHAnsi"/>
                <w:b/>
                <w:sz w:val="20"/>
              </w:rPr>
              <w:t>CREAR NUEVA FASE O FINALIZAR EDICIÓN.</w:t>
            </w:r>
          </w:p>
        </w:tc>
      </w:tr>
      <w:tr w:rsidR="00E04209" w:rsidRPr="00DE62C0" w:rsidTr="0011005D">
        <w:tc>
          <w:tcPr>
            <w:tcW w:w="868" w:type="dxa"/>
            <w:shd w:val="clear" w:color="auto" w:fill="BFBFBF" w:themeFill="background1" w:themeFillShade="BF"/>
          </w:tcPr>
          <w:p w:rsidR="00E04209" w:rsidRPr="00790E25" w:rsidRDefault="000D3B08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519" w:type="dxa"/>
          </w:tcPr>
          <w:p w:rsidR="002A463E" w:rsidRPr="0011005D" w:rsidRDefault="002A463E" w:rsidP="002A463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 xml:space="preserve">Finalizar Fase con </w:t>
            </w:r>
            <w:r>
              <w:rPr>
                <w:rFonts w:asciiTheme="majorHAnsi" w:hAnsiTheme="majorHAnsi"/>
                <w:b/>
                <w:sz w:val="20"/>
              </w:rPr>
              <w:t xml:space="preserve">algunas fechas INCOMPLETAS </w:t>
            </w:r>
          </w:p>
          <w:p w:rsidR="00E04209" w:rsidRPr="00D41338" w:rsidRDefault="00E04209" w:rsidP="005E5961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1152" w:type="dxa"/>
          </w:tcPr>
          <w:p w:rsidR="00E04209" w:rsidRPr="00790E25" w:rsidRDefault="002A463E" w:rsidP="005E596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Finalizar Fase</w:t>
            </w:r>
          </w:p>
        </w:tc>
        <w:tc>
          <w:tcPr>
            <w:tcW w:w="3827" w:type="dxa"/>
          </w:tcPr>
          <w:p w:rsidR="002A463E" w:rsidRPr="00533785" w:rsidRDefault="002A463E" w:rsidP="002A463E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El usuario </w:t>
            </w:r>
            <w:hyperlink r:id="rId10" w:history="1">
              <w:r w:rsidRPr="00533785">
                <w:rPr>
                  <w:rStyle w:val="Hipervnculo"/>
                  <w:rFonts w:asciiTheme="majorHAnsi" w:hAnsiTheme="majorHAnsi"/>
                  <w:color w:val="auto"/>
                  <w:sz w:val="20"/>
                  <w:u w:val="none"/>
                </w:rPr>
                <w:t>paupedrosa30@gmail.com</w:t>
              </w:r>
            </w:hyperlink>
            <w:r w:rsidRPr="00533785">
              <w:rPr>
                <w:rFonts w:asciiTheme="majorHAnsi" w:hAnsiTheme="majorHAnsi"/>
                <w:sz w:val="20"/>
              </w:rPr>
              <w:t xml:space="preserve"> se encuentra registrado.</w:t>
            </w:r>
          </w:p>
          <w:p w:rsidR="002A463E" w:rsidRPr="00533785" w:rsidRDefault="002A463E" w:rsidP="002A463E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El Torneo "Torneo Jockey Club" se encuentra cargado.</w:t>
            </w:r>
          </w:p>
          <w:p w:rsidR="002A463E" w:rsidRPr="00533785" w:rsidRDefault="002A463E" w:rsidP="002A463E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cargada en el torneo “Torneo Jockey Club”</w:t>
            </w:r>
          </w:p>
          <w:p w:rsidR="000D3B08" w:rsidRPr="002A463E" w:rsidRDefault="002A463E" w:rsidP="002A463E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La Edición “Jockey 2014” se encuentra </w:t>
            </w:r>
            <w:r>
              <w:rPr>
                <w:rFonts w:asciiTheme="majorHAnsi" w:hAnsiTheme="majorHAnsi"/>
                <w:sz w:val="20"/>
              </w:rPr>
              <w:t>Iniciada.</w:t>
            </w:r>
          </w:p>
          <w:p w:rsidR="002A463E" w:rsidRPr="002A463E" w:rsidRDefault="002A463E" w:rsidP="002A463E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 xml:space="preserve">Al menos una fecha de la fase a finalizar se encuentra en estado </w:t>
            </w:r>
            <w:r w:rsidRPr="002A463E">
              <w:rPr>
                <w:rFonts w:asciiTheme="majorHAnsi" w:hAnsiTheme="majorHAnsi"/>
                <w:b/>
                <w:sz w:val="20"/>
                <w:u w:val="single"/>
              </w:rPr>
              <w:t>INCOMPLETA.</w:t>
            </w:r>
          </w:p>
        </w:tc>
        <w:tc>
          <w:tcPr>
            <w:tcW w:w="3756" w:type="dxa"/>
          </w:tcPr>
          <w:p w:rsidR="002A463E" w:rsidRPr="0011005D" w:rsidRDefault="002A463E" w:rsidP="002A463E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 xml:space="preserve">1.El usuario se </w:t>
            </w:r>
            <w:proofErr w:type="spellStart"/>
            <w:r w:rsidRPr="0011005D">
              <w:rPr>
                <w:rFonts w:asciiTheme="majorHAnsi" w:hAnsiTheme="majorHAnsi"/>
                <w:sz w:val="20"/>
              </w:rPr>
              <w:t>loguea</w:t>
            </w:r>
            <w:proofErr w:type="spellEnd"/>
            <w:r w:rsidRPr="0011005D">
              <w:rPr>
                <w:rFonts w:asciiTheme="majorHAnsi" w:hAnsiTheme="majorHAnsi"/>
                <w:sz w:val="20"/>
              </w:rPr>
              <w:t xml:space="preserve"> como </w:t>
            </w:r>
            <w:hyperlink r:id="rId11" w:history="1">
              <w:r w:rsidRPr="0011005D">
                <w:rPr>
                  <w:sz w:val="20"/>
                </w:rPr>
                <w:t>paupedrosa30@gmail.com</w:t>
              </w:r>
            </w:hyperlink>
            <w:r w:rsidRPr="0011005D">
              <w:rPr>
                <w:rFonts w:asciiTheme="majorHAnsi" w:hAnsiTheme="majorHAnsi"/>
                <w:sz w:val="20"/>
              </w:rPr>
              <w:t xml:space="preserve"> </w:t>
            </w:r>
          </w:p>
          <w:p w:rsidR="002A463E" w:rsidRPr="005C635B" w:rsidRDefault="002A463E" w:rsidP="002A463E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 xml:space="preserve">2.El usuario se dirige a </w:t>
            </w:r>
            <w:r w:rsidRPr="0011005D">
              <w:rPr>
                <w:rFonts w:asciiTheme="majorHAnsi" w:hAnsiTheme="majorHAnsi"/>
                <w:b/>
                <w:sz w:val="20"/>
              </w:rPr>
              <w:t>“</w:t>
            </w:r>
            <w:r>
              <w:rPr>
                <w:rFonts w:asciiTheme="majorHAnsi" w:hAnsiTheme="majorHAnsi"/>
                <w:b/>
                <w:sz w:val="20"/>
              </w:rPr>
              <w:t>Fechas”</w:t>
            </w:r>
          </w:p>
          <w:p w:rsidR="002A463E" w:rsidRPr="005C635B" w:rsidRDefault="002A463E" w:rsidP="002A463E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proofErr w:type="gramStart"/>
            <w:r w:rsidRPr="005C635B">
              <w:rPr>
                <w:rFonts w:asciiTheme="majorHAnsi" w:hAnsiTheme="majorHAnsi"/>
                <w:sz w:val="20"/>
              </w:rPr>
              <w:t>3.El</w:t>
            </w:r>
            <w:proofErr w:type="gramEnd"/>
            <w:r w:rsidRPr="005C635B">
              <w:rPr>
                <w:rFonts w:asciiTheme="majorHAnsi" w:hAnsiTheme="majorHAnsi"/>
                <w:sz w:val="20"/>
              </w:rPr>
              <w:t xml:space="preserve"> usuario selecciona la edición “Jockey 2014”.</w:t>
            </w:r>
          </w:p>
          <w:p w:rsidR="002A463E" w:rsidRPr="005C635B" w:rsidRDefault="002A463E" w:rsidP="002A463E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C635B">
              <w:rPr>
                <w:rFonts w:asciiTheme="majorHAnsi" w:hAnsiTheme="majorHAnsi"/>
                <w:sz w:val="20"/>
              </w:rPr>
              <w:t>4.El usuario despliega la Fase 1</w:t>
            </w:r>
          </w:p>
          <w:p w:rsidR="000D3B08" w:rsidRPr="00072179" w:rsidRDefault="002A463E" w:rsidP="002A463E">
            <w:pPr>
              <w:rPr>
                <w:rFonts w:asciiTheme="majorHAnsi" w:hAnsiTheme="majorHAnsi"/>
              </w:rPr>
            </w:pPr>
            <w:proofErr w:type="gramStart"/>
            <w:r w:rsidRPr="002A463E">
              <w:rPr>
                <w:rFonts w:asciiTheme="majorHAnsi" w:hAnsiTheme="majorHAnsi"/>
                <w:sz w:val="20"/>
              </w:rPr>
              <w:t>5.El</w:t>
            </w:r>
            <w:proofErr w:type="gramEnd"/>
            <w:r w:rsidRPr="002A463E">
              <w:rPr>
                <w:rFonts w:asciiTheme="majorHAnsi" w:hAnsiTheme="majorHAnsi"/>
                <w:sz w:val="20"/>
              </w:rPr>
              <w:t xml:space="preserve"> usuario selecciona la opción </w:t>
            </w:r>
            <w:r w:rsidRPr="002A463E">
              <w:rPr>
                <w:rFonts w:asciiTheme="majorHAnsi" w:hAnsiTheme="majorHAnsi"/>
                <w:b/>
                <w:sz w:val="20"/>
              </w:rPr>
              <w:t>Finalizar Fase</w:t>
            </w:r>
            <w:r>
              <w:rPr>
                <w:rFonts w:asciiTheme="majorHAnsi" w:hAnsiTheme="majorHAnsi"/>
                <w:b/>
                <w:sz w:val="20"/>
              </w:rPr>
              <w:t>.</w:t>
            </w:r>
          </w:p>
        </w:tc>
        <w:tc>
          <w:tcPr>
            <w:tcW w:w="2872" w:type="dxa"/>
          </w:tcPr>
          <w:p w:rsidR="002A463E" w:rsidRPr="0011005D" w:rsidRDefault="002A463E" w:rsidP="002A463E">
            <w:pPr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1.El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sistema muestra su página de inicio (index.aspx).</w:t>
            </w:r>
          </w:p>
          <w:p w:rsidR="002A463E" w:rsidRDefault="002A463E" w:rsidP="002A463E">
            <w:pPr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2.El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sistema muestra la página de</w:t>
            </w:r>
            <w:r>
              <w:rPr>
                <w:rFonts w:asciiTheme="majorHAnsi" w:hAnsiTheme="majorHAnsi"/>
                <w:sz w:val="20"/>
              </w:rPr>
              <w:t xml:space="preserve"> fechas </w:t>
            </w:r>
            <w:r w:rsidRPr="0011005D">
              <w:rPr>
                <w:rFonts w:asciiTheme="majorHAnsi" w:hAnsiTheme="majorHAnsi"/>
                <w:sz w:val="20"/>
              </w:rPr>
              <w:t>(</w:t>
            </w:r>
            <w:r>
              <w:rPr>
                <w:rFonts w:asciiTheme="majorHAnsi" w:hAnsiTheme="majorHAnsi"/>
                <w:sz w:val="20"/>
              </w:rPr>
              <w:t>fechas</w:t>
            </w:r>
            <w:r w:rsidRPr="0011005D">
              <w:rPr>
                <w:rFonts w:asciiTheme="majorHAnsi" w:hAnsiTheme="majorHAnsi"/>
                <w:sz w:val="20"/>
              </w:rPr>
              <w:t>.aspx).</w:t>
            </w:r>
          </w:p>
          <w:p w:rsidR="002A463E" w:rsidRDefault="002A463E" w:rsidP="002A463E">
            <w:pPr>
              <w:rPr>
                <w:rFonts w:asciiTheme="majorHAnsi" w:hAnsiTheme="majorHAnsi"/>
                <w:sz w:val="20"/>
              </w:rPr>
            </w:pPr>
            <w:proofErr w:type="gramStart"/>
            <w:r w:rsidRPr="002A463E">
              <w:rPr>
                <w:rFonts w:asciiTheme="majorHAnsi" w:hAnsiTheme="majorHAnsi"/>
                <w:sz w:val="20"/>
              </w:rPr>
              <w:t>3.El</w:t>
            </w:r>
            <w:proofErr w:type="gramEnd"/>
            <w:r w:rsidRPr="002A463E">
              <w:rPr>
                <w:rFonts w:asciiTheme="majorHAnsi" w:hAnsiTheme="majorHAnsi"/>
                <w:sz w:val="20"/>
              </w:rPr>
              <w:t xml:space="preserve"> sistema visualizará las fases de la edición: visualizará la Fase 1 con todas las Fechas COMPLETAS y los partidos JUGADOS.</w:t>
            </w:r>
          </w:p>
          <w:p w:rsidR="000D3B08" w:rsidRPr="00790E25" w:rsidRDefault="002A463E" w:rsidP="002A463E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5.El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sistema mostrará un mensaje que informa </w:t>
            </w:r>
            <w:r>
              <w:rPr>
                <w:rFonts w:ascii="Helvetica" w:hAnsi="Helvetica" w:cs="Helvetica"/>
                <w:b/>
                <w:bCs/>
                <w:color w:val="A94442"/>
                <w:sz w:val="18"/>
                <w:szCs w:val="18"/>
              </w:rPr>
              <w:t>Atención:</w:t>
            </w:r>
            <w:r>
              <w:rPr>
                <w:rStyle w:val="apple-converted-space"/>
                <w:rFonts w:ascii="Helvetica" w:hAnsi="Helvetica" w:cs="Helvetica"/>
                <w:color w:val="A94442"/>
                <w:sz w:val="18"/>
                <w:szCs w:val="18"/>
                <w:shd w:val="clear" w:color="auto" w:fill="F2DEDE"/>
              </w:rPr>
              <w:t> </w:t>
            </w:r>
            <w:r>
              <w:rPr>
                <w:rFonts w:ascii="Helvetica" w:hAnsi="Helvetica" w:cs="Helvetica"/>
                <w:color w:val="A94442"/>
                <w:sz w:val="18"/>
                <w:szCs w:val="18"/>
                <w:shd w:val="clear" w:color="auto" w:fill="F2DEDE"/>
              </w:rPr>
              <w:t xml:space="preserve">Esta fase posee </w:t>
            </w:r>
            <w:r>
              <w:rPr>
                <w:rFonts w:ascii="Helvetica" w:hAnsi="Helvetica" w:cs="Helvetica"/>
                <w:color w:val="A94442"/>
                <w:sz w:val="18"/>
                <w:szCs w:val="18"/>
                <w:shd w:val="clear" w:color="auto" w:fill="F2DEDE"/>
              </w:rPr>
              <w:lastRenderedPageBreak/>
              <w:t>fechas que no han sido completadas.</w:t>
            </w:r>
            <w:r>
              <w:rPr>
                <w:rFonts w:ascii="Helvetica" w:hAnsi="Helvetica" w:cs="Helvetica"/>
                <w:color w:val="A94442"/>
                <w:sz w:val="18"/>
                <w:szCs w:val="18"/>
                <w:shd w:val="clear" w:color="auto" w:fill="F2DEDE"/>
              </w:rPr>
              <w:t xml:space="preserve"> Y qué desea hacer, </w:t>
            </w:r>
            <w:r>
              <w:rPr>
                <w:rFonts w:asciiTheme="majorHAnsi" w:hAnsiTheme="majorHAnsi"/>
                <w:sz w:val="20"/>
              </w:rPr>
              <w:t xml:space="preserve">con las opciones: </w:t>
            </w:r>
            <w:r w:rsidRPr="002A463E">
              <w:rPr>
                <w:rFonts w:asciiTheme="majorHAnsi" w:hAnsiTheme="majorHAnsi"/>
                <w:b/>
                <w:sz w:val="20"/>
              </w:rPr>
              <w:t>CREAR NUEVA FASE O FINALIZAR EDICIÓN.</w:t>
            </w:r>
          </w:p>
        </w:tc>
      </w:tr>
      <w:tr w:rsidR="00072179" w:rsidRPr="00DE62C0" w:rsidTr="0011005D">
        <w:tc>
          <w:tcPr>
            <w:tcW w:w="868" w:type="dxa"/>
            <w:shd w:val="clear" w:color="auto" w:fill="BFBFBF" w:themeFill="background1" w:themeFillShade="BF"/>
          </w:tcPr>
          <w:p w:rsidR="00072179" w:rsidRDefault="005C635B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3</w:t>
            </w:r>
          </w:p>
        </w:tc>
        <w:tc>
          <w:tcPr>
            <w:tcW w:w="1519" w:type="dxa"/>
          </w:tcPr>
          <w:p w:rsidR="00072179" w:rsidRPr="00A8698C" w:rsidRDefault="00383632" w:rsidP="00A8698C">
            <w:pPr>
              <w:rPr>
                <w:rFonts w:asciiTheme="majorHAnsi" w:hAnsiTheme="majorHAnsi"/>
                <w:b/>
              </w:rPr>
            </w:pPr>
            <w:r w:rsidRPr="00383632">
              <w:rPr>
                <w:rFonts w:asciiTheme="majorHAnsi" w:hAnsiTheme="majorHAnsi"/>
                <w:b/>
                <w:sz w:val="20"/>
              </w:rPr>
              <w:t>Crear Nueva Fase</w:t>
            </w:r>
          </w:p>
        </w:tc>
        <w:tc>
          <w:tcPr>
            <w:tcW w:w="1152" w:type="dxa"/>
          </w:tcPr>
          <w:p w:rsidR="00072179" w:rsidRPr="00790E25" w:rsidRDefault="00383632" w:rsidP="00072179">
            <w:pPr>
              <w:rPr>
                <w:rFonts w:asciiTheme="majorHAnsi" w:hAnsiTheme="majorHAnsi"/>
              </w:rPr>
            </w:pPr>
            <w:r w:rsidRPr="00383632">
              <w:rPr>
                <w:rFonts w:asciiTheme="majorHAnsi" w:hAnsiTheme="majorHAnsi"/>
                <w:sz w:val="20"/>
              </w:rPr>
              <w:t>Nueva Fase</w:t>
            </w:r>
          </w:p>
        </w:tc>
        <w:tc>
          <w:tcPr>
            <w:tcW w:w="3827" w:type="dxa"/>
          </w:tcPr>
          <w:p w:rsidR="00383632" w:rsidRPr="00533785" w:rsidRDefault="00383632" w:rsidP="00383632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El usuario </w:t>
            </w:r>
            <w:hyperlink r:id="rId12" w:history="1">
              <w:r w:rsidRPr="00533785">
                <w:rPr>
                  <w:rStyle w:val="Hipervnculo"/>
                  <w:rFonts w:asciiTheme="majorHAnsi" w:hAnsiTheme="majorHAnsi"/>
                  <w:color w:val="auto"/>
                  <w:sz w:val="20"/>
                  <w:u w:val="none"/>
                </w:rPr>
                <w:t>paupedrosa30@gmail.com</w:t>
              </w:r>
            </w:hyperlink>
            <w:r w:rsidRPr="00533785">
              <w:rPr>
                <w:rFonts w:asciiTheme="majorHAnsi" w:hAnsiTheme="majorHAnsi"/>
                <w:sz w:val="20"/>
              </w:rPr>
              <w:t xml:space="preserve"> se encuentra registrado.</w:t>
            </w:r>
          </w:p>
          <w:p w:rsidR="00383632" w:rsidRPr="00533785" w:rsidRDefault="00383632" w:rsidP="00383632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El Torneo "Torneo Jockey Club" se encuentra cargado.</w:t>
            </w:r>
          </w:p>
          <w:p w:rsidR="00383632" w:rsidRPr="00533785" w:rsidRDefault="00383632" w:rsidP="00383632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La Edición “Jockey 2014” se encuentra cargada en el torneo “Torneo Jockey Club”</w:t>
            </w:r>
          </w:p>
          <w:p w:rsidR="00383632" w:rsidRPr="000D3B08" w:rsidRDefault="00383632" w:rsidP="00383632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La Edición “Jockey 2014” se encuentra </w:t>
            </w:r>
            <w:r>
              <w:rPr>
                <w:rFonts w:asciiTheme="majorHAnsi" w:hAnsiTheme="majorHAnsi"/>
                <w:sz w:val="20"/>
              </w:rPr>
              <w:t>Iniciada.</w:t>
            </w:r>
          </w:p>
          <w:p w:rsidR="00383632" w:rsidRPr="002A463E" w:rsidRDefault="00383632" w:rsidP="00383632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 xml:space="preserve">Todos los partidos de la edición de la fase a finalizar se encuentran en estado </w:t>
            </w:r>
            <w:r w:rsidRPr="002A463E">
              <w:rPr>
                <w:rFonts w:asciiTheme="majorHAnsi" w:hAnsiTheme="majorHAnsi"/>
                <w:b/>
                <w:sz w:val="20"/>
                <w:u w:val="single"/>
              </w:rPr>
              <w:t>JUGADO.</w:t>
            </w:r>
          </w:p>
          <w:p w:rsidR="00D94E4B" w:rsidRPr="005C635B" w:rsidRDefault="00383632" w:rsidP="00383632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sz w:val="20"/>
              </w:rPr>
              <w:t xml:space="preserve">Todas las fechas de la fase a finalizar se encuentran en estado </w:t>
            </w:r>
            <w:r w:rsidRPr="002A463E">
              <w:rPr>
                <w:rFonts w:asciiTheme="majorHAnsi" w:hAnsiTheme="majorHAnsi"/>
                <w:b/>
                <w:sz w:val="20"/>
                <w:u w:val="single"/>
              </w:rPr>
              <w:t>COMPLETA.</w:t>
            </w:r>
          </w:p>
        </w:tc>
        <w:tc>
          <w:tcPr>
            <w:tcW w:w="3756" w:type="dxa"/>
          </w:tcPr>
          <w:p w:rsidR="00383632" w:rsidRPr="0011005D" w:rsidRDefault="00383632" w:rsidP="00383632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 xml:space="preserve">1.El usuario se </w:t>
            </w:r>
            <w:proofErr w:type="spellStart"/>
            <w:r w:rsidRPr="0011005D">
              <w:rPr>
                <w:rFonts w:asciiTheme="majorHAnsi" w:hAnsiTheme="majorHAnsi"/>
                <w:sz w:val="20"/>
              </w:rPr>
              <w:t>loguea</w:t>
            </w:r>
            <w:proofErr w:type="spellEnd"/>
            <w:r w:rsidRPr="0011005D">
              <w:rPr>
                <w:rFonts w:asciiTheme="majorHAnsi" w:hAnsiTheme="majorHAnsi"/>
                <w:sz w:val="20"/>
              </w:rPr>
              <w:t xml:space="preserve"> como </w:t>
            </w:r>
            <w:hyperlink r:id="rId13" w:history="1">
              <w:r w:rsidRPr="0011005D">
                <w:rPr>
                  <w:sz w:val="20"/>
                </w:rPr>
                <w:t>paupedrosa30@gmail.com</w:t>
              </w:r>
            </w:hyperlink>
            <w:r w:rsidRPr="0011005D">
              <w:rPr>
                <w:rFonts w:asciiTheme="majorHAnsi" w:hAnsiTheme="majorHAnsi"/>
                <w:sz w:val="20"/>
              </w:rPr>
              <w:t xml:space="preserve"> </w:t>
            </w:r>
          </w:p>
          <w:p w:rsidR="00383632" w:rsidRPr="005C635B" w:rsidRDefault="00383632" w:rsidP="00383632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 xml:space="preserve">2.El usuario se dirige a </w:t>
            </w:r>
            <w:r w:rsidRPr="0011005D">
              <w:rPr>
                <w:rFonts w:asciiTheme="majorHAnsi" w:hAnsiTheme="majorHAnsi"/>
                <w:b/>
                <w:sz w:val="20"/>
              </w:rPr>
              <w:t>“</w:t>
            </w:r>
            <w:r>
              <w:rPr>
                <w:rFonts w:asciiTheme="majorHAnsi" w:hAnsiTheme="majorHAnsi"/>
                <w:b/>
                <w:sz w:val="20"/>
              </w:rPr>
              <w:t>Fechas”</w:t>
            </w:r>
          </w:p>
          <w:p w:rsidR="00383632" w:rsidRPr="005C635B" w:rsidRDefault="00383632" w:rsidP="00383632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proofErr w:type="gramStart"/>
            <w:r w:rsidRPr="005C635B">
              <w:rPr>
                <w:rFonts w:asciiTheme="majorHAnsi" w:hAnsiTheme="majorHAnsi"/>
                <w:sz w:val="20"/>
              </w:rPr>
              <w:t>3.El</w:t>
            </w:r>
            <w:proofErr w:type="gramEnd"/>
            <w:r w:rsidRPr="005C635B">
              <w:rPr>
                <w:rFonts w:asciiTheme="majorHAnsi" w:hAnsiTheme="majorHAnsi"/>
                <w:sz w:val="20"/>
              </w:rPr>
              <w:t xml:space="preserve"> usuario selecciona la edición “Jockey 2014”.</w:t>
            </w:r>
          </w:p>
          <w:p w:rsidR="00383632" w:rsidRPr="005C635B" w:rsidRDefault="00383632" w:rsidP="00383632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C635B">
              <w:rPr>
                <w:rFonts w:asciiTheme="majorHAnsi" w:hAnsiTheme="majorHAnsi"/>
                <w:sz w:val="20"/>
              </w:rPr>
              <w:t>4.El usuario despliega la Fase 1</w:t>
            </w:r>
          </w:p>
          <w:p w:rsidR="00A8698C" w:rsidRDefault="00383632" w:rsidP="00383632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- </w:t>
            </w:r>
            <w:r w:rsidRPr="002A463E">
              <w:rPr>
                <w:rFonts w:asciiTheme="majorHAnsi" w:hAnsiTheme="majorHAnsi"/>
                <w:sz w:val="20"/>
              </w:rPr>
              <w:t xml:space="preserve">5.El usuario selecciona la opción </w:t>
            </w:r>
            <w:r w:rsidRPr="002A463E">
              <w:rPr>
                <w:rFonts w:asciiTheme="majorHAnsi" w:hAnsiTheme="majorHAnsi"/>
                <w:b/>
                <w:sz w:val="20"/>
              </w:rPr>
              <w:t>Finalizar Fase</w:t>
            </w:r>
            <w:r>
              <w:rPr>
                <w:rFonts w:asciiTheme="majorHAnsi" w:hAnsiTheme="majorHAnsi"/>
                <w:b/>
                <w:sz w:val="20"/>
              </w:rPr>
              <w:t>.</w:t>
            </w:r>
          </w:p>
          <w:p w:rsidR="00383632" w:rsidRDefault="00383632" w:rsidP="00383632">
            <w:pPr>
              <w:rPr>
                <w:rFonts w:asciiTheme="majorHAnsi" w:hAnsiTheme="majorHAnsi"/>
                <w:sz w:val="20"/>
              </w:rPr>
            </w:pPr>
            <w:r w:rsidRPr="00383632">
              <w:rPr>
                <w:rFonts w:asciiTheme="majorHAnsi" w:hAnsiTheme="majorHAnsi"/>
                <w:sz w:val="20"/>
              </w:rPr>
              <w:t>- 6.El usuario selecciona la opción CREAR NUEVA FASE</w:t>
            </w:r>
            <w:r>
              <w:rPr>
                <w:rFonts w:asciiTheme="majorHAnsi" w:hAnsiTheme="majorHAnsi"/>
                <w:sz w:val="20"/>
              </w:rPr>
              <w:t>.</w:t>
            </w:r>
          </w:p>
          <w:p w:rsidR="00383632" w:rsidRDefault="00383632" w:rsidP="00383632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- 7.El usuario selecciona los equipos a participar de la nueva fase</w:t>
            </w:r>
          </w:p>
          <w:p w:rsidR="00383632" w:rsidRDefault="00383632" w:rsidP="00383632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- 8.El usuario selecciona la opción Siguiente.</w:t>
            </w:r>
          </w:p>
          <w:p w:rsidR="00383632" w:rsidRDefault="00383632" w:rsidP="00383632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- 9 El usuario </w:t>
            </w:r>
            <w:proofErr w:type="spellStart"/>
            <w:r>
              <w:rPr>
                <w:rFonts w:asciiTheme="majorHAnsi" w:hAnsiTheme="majorHAnsi"/>
                <w:sz w:val="20"/>
              </w:rPr>
              <w:t>eligirá</w:t>
            </w:r>
            <w:proofErr w:type="spellEnd"/>
            <w:r>
              <w:rPr>
                <w:rFonts w:asciiTheme="majorHAnsi" w:hAnsiTheme="majorHAnsi"/>
                <w:sz w:val="20"/>
              </w:rPr>
              <w:t xml:space="preserve"> el tipo de Fixture de la nueva fase.</w:t>
            </w:r>
          </w:p>
          <w:p w:rsidR="00383632" w:rsidRPr="00383632" w:rsidRDefault="00383632" w:rsidP="0038363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>-10.El usuario seleccionará la opción Confirmar Fase</w:t>
            </w:r>
          </w:p>
        </w:tc>
        <w:tc>
          <w:tcPr>
            <w:tcW w:w="2872" w:type="dxa"/>
          </w:tcPr>
          <w:p w:rsidR="00383632" w:rsidRPr="0011005D" w:rsidRDefault="00383632" w:rsidP="00383632">
            <w:pPr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1.El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sistema muestra su página de inicio (index.aspx).</w:t>
            </w:r>
          </w:p>
          <w:p w:rsidR="00383632" w:rsidRDefault="00383632" w:rsidP="00383632">
            <w:pPr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2.El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sistema muestra la página de</w:t>
            </w:r>
            <w:r>
              <w:rPr>
                <w:rFonts w:asciiTheme="majorHAnsi" w:hAnsiTheme="majorHAnsi"/>
                <w:sz w:val="20"/>
              </w:rPr>
              <w:t xml:space="preserve"> fechas </w:t>
            </w:r>
            <w:r w:rsidRPr="0011005D">
              <w:rPr>
                <w:rFonts w:asciiTheme="majorHAnsi" w:hAnsiTheme="majorHAnsi"/>
                <w:sz w:val="20"/>
              </w:rPr>
              <w:t>(</w:t>
            </w:r>
            <w:r>
              <w:rPr>
                <w:rFonts w:asciiTheme="majorHAnsi" w:hAnsiTheme="majorHAnsi"/>
                <w:sz w:val="20"/>
              </w:rPr>
              <w:t>fechas</w:t>
            </w:r>
            <w:r w:rsidRPr="0011005D">
              <w:rPr>
                <w:rFonts w:asciiTheme="majorHAnsi" w:hAnsiTheme="majorHAnsi"/>
                <w:sz w:val="20"/>
              </w:rPr>
              <w:t>.aspx).</w:t>
            </w:r>
          </w:p>
          <w:p w:rsidR="00383632" w:rsidRDefault="00383632" w:rsidP="00383632">
            <w:pPr>
              <w:rPr>
                <w:rFonts w:asciiTheme="majorHAnsi" w:hAnsiTheme="majorHAnsi"/>
                <w:sz w:val="20"/>
              </w:rPr>
            </w:pPr>
            <w:proofErr w:type="gramStart"/>
            <w:r w:rsidRPr="002A463E">
              <w:rPr>
                <w:rFonts w:asciiTheme="majorHAnsi" w:hAnsiTheme="majorHAnsi"/>
                <w:sz w:val="20"/>
              </w:rPr>
              <w:t>3.El</w:t>
            </w:r>
            <w:proofErr w:type="gramEnd"/>
            <w:r w:rsidRPr="002A463E">
              <w:rPr>
                <w:rFonts w:asciiTheme="majorHAnsi" w:hAnsiTheme="majorHAnsi"/>
                <w:sz w:val="20"/>
              </w:rPr>
              <w:t xml:space="preserve"> sistema visualizará las fases de la edición: visualizará la Fase 1 con todas las Fechas COMPLETAS y los partidos JUGADOS.</w:t>
            </w:r>
          </w:p>
          <w:p w:rsidR="005C635B" w:rsidRDefault="00383632" w:rsidP="00383632">
            <w:pPr>
              <w:rPr>
                <w:rFonts w:asciiTheme="majorHAnsi" w:hAnsiTheme="majorHAnsi"/>
                <w:b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5.El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sistema mostrará un mensaje que informa </w:t>
            </w:r>
            <w:r w:rsidRPr="002A463E">
              <w:rPr>
                <w:rFonts w:asciiTheme="majorHAnsi" w:hAnsiTheme="majorHAnsi"/>
                <w:sz w:val="16"/>
              </w:rPr>
              <w:t>“</w:t>
            </w:r>
            <w:r w:rsidRPr="002A463E">
              <w:rPr>
                <w:rFonts w:ascii="Helvetica" w:hAnsi="Helvetica" w:cs="Helvetica"/>
                <w:color w:val="555555"/>
                <w:sz w:val="20"/>
                <w:szCs w:val="23"/>
                <w:shd w:val="clear" w:color="auto" w:fill="FFFFFF"/>
              </w:rPr>
              <w:t>Ha finalizado la última fase de la edición ¿Qué desea hacer?</w:t>
            </w:r>
            <w:r w:rsidRPr="002A463E">
              <w:rPr>
                <w:rFonts w:asciiTheme="majorHAnsi" w:hAnsiTheme="majorHAnsi"/>
                <w:sz w:val="16"/>
              </w:rPr>
              <w:t xml:space="preserve">” </w:t>
            </w:r>
            <w:r>
              <w:rPr>
                <w:rFonts w:asciiTheme="majorHAnsi" w:hAnsiTheme="majorHAnsi"/>
                <w:sz w:val="20"/>
              </w:rPr>
              <w:t xml:space="preserve">con las opciones: </w:t>
            </w:r>
            <w:r w:rsidRPr="002A463E">
              <w:rPr>
                <w:rFonts w:asciiTheme="majorHAnsi" w:hAnsiTheme="majorHAnsi"/>
                <w:b/>
                <w:sz w:val="20"/>
              </w:rPr>
              <w:t>CREAR NUEVA FASE O FINALIZAR EDICIÓN.</w:t>
            </w:r>
          </w:p>
          <w:p w:rsidR="00383632" w:rsidRPr="00383632" w:rsidRDefault="00383632" w:rsidP="00383632">
            <w:pPr>
              <w:rPr>
                <w:rFonts w:asciiTheme="majorHAnsi" w:hAnsiTheme="majorHAnsi"/>
                <w:sz w:val="20"/>
              </w:rPr>
            </w:pPr>
            <w:proofErr w:type="gramStart"/>
            <w:r w:rsidRPr="00383632">
              <w:rPr>
                <w:rFonts w:asciiTheme="majorHAnsi" w:hAnsiTheme="majorHAnsi"/>
                <w:sz w:val="20"/>
              </w:rPr>
              <w:t>6.El</w:t>
            </w:r>
            <w:proofErr w:type="gramEnd"/>
            <w:r w:rsidRPr="00383632">
              <w:rPr>
                <w:rFonts w:asciiTheme="majorHAnsi" w:hAnsiTheme="majorHAnsi"/>
                <w:sz w:val="20"/>
              </w:rPr>
              <w:t xml:space="preserve"> sistema visualizará una pantalla con los equipos participantes de la fase finalizada y solicitará que seleccione cuáles de ellos pasarán a la NUEVA FASE.</w:t>
            </w:r>
          </w:p>
          <w:p w:rsidR="00383632" w:rsidRPr="00383632" w:rsidRDefault="00383632" w:rsidP="00383632">
            <w:pPr>
              <w:rPr>
                <w:rFonts w:asciiTheme="majorHAnsi" w:hAnsiTheme="majorHAnsi"/>
                <w:sz w:val="20"/>
              </w:rPr>
            </w:pPr>
            <w:r w:rsidRPr="00383632">
              <w:rPr>
                <w:rFonts w:asciiTheme="majorHAnsi" w:hAnsiTheme="majorHAnsi"/>
                <w:sz w:val="20"/>
              </w:rPr>
              <w:t>8. El sistema solicitará que se genere el nuevo Fixture la fase.</w:t>
            </w:r>
          </w:p>
          <w:p w:rsidR="00383632" w:rsidRPr="00790E25" w:rsidRDefault="00383632" w:rsidP="00383632">
            <w:pPr>
              <w:rPr>
                <w:rFonts w:asciiTheme="majorHAnsi" w:hAnsiTheme="majorHAnsi"/>
              </w:rPr>
            </w:pPr>
            <w:r w:rsidRPr="00383632">
              <w:rPr>
                <w:rFonts w:asciiTheme="majorHAnsi" w:hAnsiTheme="majorHAnsi"/>
                <w:sz w:val="20"/>
              </w:rPr>
              <w:t>10. El sistema generará la NUEVA FASE.</w:t>
            </w:r>
          </w:p>
        </w:tc>
      </w:tr>
      <w:tr w:rsidR="00072179" w:rsidRPr="00DE62C0" w:rsidTr="0011005D">
        <w:tc>
          <w:tcPr>
            <w:tcW w:w="868" w:type="dxa"/>
            <w:shd w:val="clear" w:color="auto" w:fill="BFBFBF" w:themeFill="background1" w:themeFillShade="BF"/>
          </w:tcPr>
          <w:p w:rsidR="00072179" w:rsidRDefault="005C635B" w:rsidP="0007217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1519" w:type="dxa"/>
          </w:tcPr>
          <w:p w:rsidR="00072179" w:rsidRPr="0045516D" w:rsidRDefault="00EC1672" w:rsidP="00072179">
            <w:pPr>
              <w:rPr>
                <w:rFonts w:asciiTheme="majorHAnsi" w:hAnsiTheme="majorHAnsi"/>
                <w:b/>
              </w:rPr>
            </w:pPr>
            <w:r w:rsidRPr="00613AAA">
              <w:rPr>
                <w:rFonts w:asciiTheme="majorHAnsi" w:hAnsiTheme="majorHAnsi"/>
                <w:b/>
                <w:sz w:val="20"/>
              </w:rPr>
              <w:t>Finalizar Edición</w:t>
            </w:r>
          </w:p>
        </w:tc>
        <w:tc>
          <w:tcPr>
            <w:tcW w:w="1152" w:type="dxa"/>
          </w:tcPr>
          <w:p w:rsidR="00072179" w:rsidRPr="00790E25" w:rsidRDefault="00613AAA" w:rsidP="00072179">
            <w:pPr>
              <w:rPr>
                <w:rFonts w:asciiTheme="majorHAnsi" w:hAnsiTheme="majorHAnsi"/>
              </w:rPr>
            </w:pPr>
            <w:r w:rsidRPr="00613AAA">
              <w:rPr>
                <w:rFonts w:asciiTheme="majorHAnsi" w:hAnsiTheme="majorHAnsi"/>
                <w:sz w:val="20"/>
              </w:rPr>
              <w:t>Finalizar Edición</w:t>
            </w:r>
          </w:p>
        </w:tc>
        <w:tc>
          <w:tcPr>
            <w:tcW w:w="3827" w:type="dxa"/>
          </w:tcPr>
          <w:p w:rsidR="00613AAA" w:rsidRPr="00533785" w:rsidRDefault="00613AAA" w:rsidP="00613AAA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El usuario </w:t>
            </w:r>
            <w:hyperlink r:id="rId14" w:history="1">
              <w:r w:rsidRPr="00533785">
                <w:rPr>
                  <w:rStyle w:val="Hipervnculo"/>
                  <w:rFonts w:asciiTheme="majorHAnsi" w:hAnsiTheme="majorHAnsi"/>
                  <w:color w:val="auto"/>
                  <w:sz w:val="20"/>
                  <w:u w:val="none"/>
                </w:rPr>
                <w:t>paupedrosa30@gmail.com</w:t>
              </w:r>
            </w:hyperlink>
            <w:r w:rsidRPr="00533785">
              <w:rPr>
                <w:rFonts w:asciiTheme="majorHAnsi" w:hAnsiTheme="majorHAnsi"/>
                <w:sz w:val="20"/>
              </w:rPr>
              <w:t xml:space="preserve"> se encuentra registrado.</w:t>
            </w:r>
          </w:p>
          <w:p w:rsidR="00613AAA" w:rsidRPr="00533785" w:rsidRDefault="00613AAA" w:rsidP="00613AAA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t>El Torneo "Torneo Jockey Club" se encuentra cargado.</w:t>
            </w:r>
          </w:p>
          <w:p w:rsidR="00613AAA" w:rsidRPr="00533785" w:rsidRDefault="00613AAA" w:rsidP="00613AAA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33785">
              <w:rPr>
                <w:rFonts w:asciiTheme="majorHAnsi" w:hAnsiTheme="majorHAnsi"/>
                <w:sz w:val="20"/>
              </w:rPr>
              <w:lastRenderedPageBreak/>
              <w:t>La Edición “Jockey 2014” se encuentra cargada en el torneo “Torneo Jockey Club”</w:t>
            </w:r>
          </w:p>
          <w:p w:rsidR="00613AAA" w:rsidRPr="000D3B08" w:rsidRDefault="00613AAA" w:rsidP="00613AAA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 w:rsidRPr="00533785">
              <w:rPr>
                <w:rFonts w:asciiTheme="majorHAnsi" w:hAnsiTheme="majorHAnsi"/>
                <w:sz w:val="20"/>
              </w:rPr>
              <w:t xml:space="preserve">La Edición “Jockey 2014” se encuentra </w:t>
            </w:r>
            <w:r>
              <w:rPr>
                <w:rFonts w:asciiTheme="majorHAnsi" w:hAnsiTheme="majorHAnsi"/>
                <w:sz w:val="20"/>
              </w:rPr>
              <w:t>Iniciada.</w:t>
            </w:r>
          </w:p>
          <w:p w:rsidR="00613AAA" w:rsidRPr="002A463E" w:rsidRDefault="00613AAA" w:rsidP="00613AAA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 xml:space="preserve">Todos los partidos de la edición de la fase a finalizar se encuentran en estado </w:t>
            </w:r>
            <w:r w:rsidRPr="002A463E">
              <w:rPr>
                <w:rFonts w:asciiTheme="majorHAnsi" w:hAnsiTheme="majorHAnsi"/>
                <w:b/>
                <w:sz w:val="20"/>
                <w:u w:val="single"/>
              </w:rPr>
              <w:t>JUGADO.</w:t>
            </w:r>
          </w:p>
          <w:p w:rsidR="00072179" w:rsidRPr="00682427" w:rsidRDefault="00613AAA" w:rsidP="00613AAA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</w:rPr>
              <w:t xml:space="preserve">Todas las fechas de la fase a finalizar se encuentran en estado </w:t>
            </w:r>
            <w:r w:rsidRPr="002A463E">
              <w:rPr>
                <w:rFonts w:asciiTheme="majorHAnsi" w:hAnsiTheme="majorHAnsi"/>
                <w:b/>
                <w:sz w:val="20"/>
                <w:u w:val="single"/>
              </w:rPr>
              <w:t>COMPLETA.</w:t>
            </w:r>
          </w:p>
        </w:tc>
        <w:tc>
          <w:tcPr>
            <w:tcW w:w="3756" w:type="dxa"/>
          </w:tcPr>
          <w:p w:rsidR="00613AAA" w:rsidRPr="0011005D" w:rsidRDefault="00613AAA" w:rsidP="00613AAA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lastRenderedPageBreak/>
              <w:t xml:space="preserve">1.El usuario se </w:t>
            </w:r>
            <w:proofErr w:type="spellStart"/>
            <w:r w:rsidRPr="0011005D">
              <w:rPr>
                <w:rFonts w:asciiTheme="majorHAnsi" w:hAnsiTheme="majorHAnsi"/>
                <w:sz w:val="20"/>
              </w:rPr>
              <w:t>loguea</w:t>
            </w:r>
            <w:proofErr w:type="spellEnd"/>
            <w:r w:rsidRPr="0011005D">
              <w:rPr>
                <w:rFonts w:asciiTheme="majorHAnsi" w:hAnsiTheme="majorHAnsi"/>
                <w:sz w:val="20"/>
              </w:rPr>
              <w:t xml:space="preserve"> como </w:t>
            </w:r>
            <w:hyperlink r:id="rId15" w:history="1">
              <w:r w:rsidRPr="0011005D">
                <w:rPr>
                  <w:sz w:val="20"/>
                </w:rPr>
                <w:t>paupedrosa30@gmail.com</w:t>
              </w:r>
            </w:hyperlink>
            <w:r w:rsidRPr="0011005D">
              <w:rPr>
                <w:rFonts w:asciiTheme="majorHAnsi" w:hAnsiTheme="majorHAnsi"/>
                <w:sz w:val="20"/>
              </w:rPr>
              <w:t xml:space="preserve"> </w:t>
            </w:r>
          </w:p>
          <w:p w:rsidR="00613AAA" w:rsidRPr="005C635B" w:rsidRDefault="00613AAA" w:rsidP="00613AAA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11005D">
              <w:rPr>
                <w:rFonts w:asciiTheme="majorHAnsi" w:hAnsiTheme="majorHAnsi"/>
                <w:sz w:val="20"/>
              </w:rPr>
              <w:t xml:space="preserve">2.El usuario se dirige a </w:t>
            </w:r>
            <w:r w:rsidRPr="0011005D">
              <w:rPr>
                <w:rFonts w:asciiTheme="majorHAnsi" w:hAnsiTheme="majorHAnsi"/>
                <w:b/>
                <w:sz w:val="20"/>
              </w:rPr>
              <w:t>“</w:t>
            </w:r>
            <w:r>
              <w:rPr>
                <w:rFonts w:asciiTheme="majorHAnsi" w:hAnsiTheme="majorHAnsi"/>
                <w:b/>
                <w:sz w:val="20"/>
              </w:rPr>
              <w:t>Fechas”</w:t>
            </w:r>
          </w:p>
          <w:p w:rsidR="00613AAA" w:rsidRPr="005C635B" w:rsidRDefault="00613AAA" w:rsidP="00613AAA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proofErr w:type="gramStart"/>
            <w:r w:rsidRPr="005C635B">
              <w:rPr>
                <w:rFonts w:asciiTheme="majorHAnsi" w:hAnsiTheme="majorHAnsi"/>
                <w:sz w:val="20"/>
              </w:rPr>
              <w:t>3.El</w:t>
            </w:r>
            <w:proofErr w:type="gramEnd"/>
            <w:r w:rsidRPr="005C635B">
              <w:rPr>
                <w:rFonts w:asciiTheme="majorHAnsi" w:hAnsiTheme="majorHAnsi"/>
                <w:sz w:val="20"/>
              </w:rPr>
              <w:t xml:space="preserve"> usuario selecciona la edición “Jockey 2014”.</w:t>
            </w:r>
          </w:p>
          <w:p w:rsidR="00613AAA" w:rsidRPr="005C635B" w:rsidRDefault="00613AAA" w:rsidP="00613AAA">
            <w:pPr>
              <w:pStyle w:val="Prrafodelista"/>
              <w:numPr>
                <w:ilvl w:val="0"/>
                <w:numId w:val="1"/>
              </w:numPr>
              <w:ind w:left="179" w:hanging="179"/>
              <w:rPr>
                <w:rFonts w:asciiTheme="majorHAnsi" w:hAnsiTheme="majorHAnsi"/>
                <w:sz w:val="20"/>
              </w:rPr>
            </w:pPr>
            <w:r w:rsidRPr="005C635B">
              <w:rPr>
                <w:rFonts w:asciiTheme="majorHAnsi" w:hAnsiTheme="majorHAnsi"/>
                <w:sz w:val="20"/>
              </w:rPr>
              <w:lastRenderedPageBreak/>
              <w:t>4.El usuario despliega la Fase 1</w:t>
            </w:r>
          </w:p>
          <w:p w:rsidR="00613AAA" w:rsidRDefault="00613AAA" w:rsidP="00613AA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- </w:t>
            </w:r>
            <w:r w:rsidRPr="002A463E">
              <w:rPr>
                <w:rFonts w:asciiTheme="majorHAnsi" w:hAnsiTheme="majorHAnsi"/>
                <w:sz w:val="20"/>
              </w:rPr>
              <w:t xml:space="preserve">5.El usuario selecciona la opción </w:t>
            </w:r>
            <w:r w:rsidRPr="002A463E">
              <w:rPr>
                <w:rFonts w:asciiTheme="majorHAnsi" w:hAnsiTheme="majorHAnsi"/>
                <w:b/>
                <w:sz w:val="20"/>
              </w:rPr>
              <w:t>Finalizar Fase</w:t>
            </w:r>
            <w:r>
              <w:rPr>
                <w:rFonts w:asciiTheme="majorHAnsi" w:hAnsiTheme="majorHAnsi"/>
                <w:b/>
                <w:sz w:val="20"/>
              </w:rPr>
              <w:t>.</w:t>
            </w:r>
          </w:p>
          <w:p w:rsidR="00613AAA" w:rsidRPr="00613AAA" w:rsidRDefault="00613AAA" w:rsidP="00613AAA">
            <w:pPr>
              <w:rPr>
                <w:rFonts w:asciiTheme="majorHAnsi" w:hAnsiTheme="majorHAnsi"/>
                <w:sz w:val="20"/>
              </w:rPr>
            </w:pPr>
            <w:r w:rsidRPr="00613AAA">
              <w:rPr>
                <w:rFonts w:asciiTheme="majorHAnsi" w:hAnsiTheme="majorHAnsi"/>
                <w:sz w:val="20"/>
              </w:rPr>
              <w:t>- 6.El usuario selecciona la opción FINALIZAR EDICIÓN.</w:t>
            </w:r>
          </w:p>
          <w:p w:rsidR="0045516D" w:rsidRPr="00790E25" w:rsidRDefault="00613AAA" w:rsidP="0045516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- 7.El usuario selecciona la opción FINALIZAR.</w:t>
            </w:r>
            <w:bookmarkStart w:id="0" w:name="_GoBack"/>
            <w:bookmarkEnd w:id="0"/>
          </w:p>
        </w:tc>
        <w:tc>
          <w:tcPr>
            <w:tcW w:w="2872" w:type="dxa"/>
          </w:tcPr>
          <w:p w:rsidR="00613AAA" w:rsidRPr="0011005D" w:rsidRDefault="00613AAA" w:rsidP="00613AAA">
            <w:pPr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lastRenderedPageBreak/>
              <w:t>1.El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sistema muestra su página de inicio (index.aspx).</w:t>
            </w:r>
          </w:p>
          <w:p w:rsidR="00613AAA" w:rsidRDefault="00613AAA" w:rsidP="00613AAA">
            <w:pPr>
              <w:rPr>
                <w:rFonts w:asciiTheme="majorHAnsi" w:hAnsiTheme="majorHAnsi"/>
                <w:sz w:val="20"/>
              </w:rPr>
            </w:pPr>
            <w:proofErr w:type="gramStart"/>
            <w:r w:rsidRPr="0011005D">
              <w:rPr>
                <w:rFonts w:asciiTheme="majorHAnsi" w:hAnsiTheme="majorHAnsi"/>
                <w:sz w:val="20"/>
              </w:rPr>
              <w:t>2.El</w:t>
            </w:r>
            <w:proofErr w:type="gramEnd"/>
            <w:r w:rsidRPr="0011005D">
              <w:rPr>
                <w:rFonts w:asciiTheme="majorHAnsi" w:hAnsiTheme="majorHAnsi"/>
                <w:sz w:val="20"/>
              </w:rPr>
              <w:t xml:space="preserve"> sistema muestra la página de</w:t>
            </w:r>
            <w:r>
              <w:rPr>
                <w:rFonts w:asciiTheme="majorHAnsi" w:hAnsiTheme="majorHAnsi"/>
                <w:sz w:val="20"/>
              </w:rPr>
              <w:t xml:space="preserve"> fechas </w:t>
            </w:r>
            <w:r w:rsidRPr="0011005D">
              <w:rPr>
                <w:rFonts w:asciiTheme="majorHAnsi" w:hAnsiTheme="majorHAnsi"/>
                <w:sz w:val="20"/>
              </w:rPr>
              <w:t>(</w:t>
            </w:r>
            <w:r>
              <w:rPr>
                <w:rFonts w:asciiTheme="majorHAnsi" w:hAnsiTheme="majorHAnsi"/>
                <w:sz w:val="20"/>
              </w:rPr>
              <w:t>fechas</w:t>
            </w:r>
            <w:r w:rsidRPr="0011005D">
              <w:rPr>
                <w:rFonts w:asciiTheme="majorHAnsi" w:hAnsiTheme="majorHAnsi"/>
                <w:sz w:val="20"/>
              </w:rPr>
              <w:t>.aspx).</w:t>
            </w:r>
          </w:p>
          <w:p w:rsidR="00613AAA" w:rsidRDefault="00613AAA" w:rsidP="00613AAA">
            <w:pPr>
              <w:rPr>
                <w:rFonts w:asciiTheme="majorHAnsi" w:hAnsiTheme="majorHAnsi"/>
                <w:sz w:val="20"/>
              </w:rPr>
            </w:pPr>
            <w:proofErr w:type="gramStart"/>
            <w:r w:rsidRPr="002A463E">
              <w:rPr>
                <w:rFonts w:asciiTheme="majorHAnsi" w:hAnsiTheme="majorHAnsi"/>
                <w:sz w:val="20"/>
              </w:rPr>
              <w:lastRenderedPageBreak/>
              <w:t>3.El</w:t>
            </w:r>
            <w:proofErr w:type="gramEnd"/>
            <w:r w:rsidRPr="002A463E">
              <w:rPr>
                <w:rFonts w:asciiTheme="majorHAnsi" w:hAnsiTheme="majorHAnsi"/>
                <w:sz w:val="20"/>
              </w:rPr>
              <w:t xml:space="preserve"> sistema visualizará las fases de la edición: visualizará la Fase 1 con todas las Fechas COMPLETAS y los partidos JUGADOS.</w:t>
            </w:r>
          </w:p>
          <w:p w:rsidR="00613AAA" w:rsidRDefault="00613AAA" w:rsidP="00613AAA">
            <w:pPr>
              <w:rPr>
                <w:rFonts w:asciiTheme="majorHAnsi" w:hAnsiTheme="majorHAnsi"/>
                <w:b/>
                <w:sz w:val="20"/>
              </w:rPr>
            </w:pPr>
            <w:proofErr w:type="gramStart"/>
            <w:r>
              <w:rPr>
                <w:rFonts w:asciiTheme="majorHAnsi" w:hAnsiTheme="majorHAnsi"/>
                <w:sz w:val="20"/>
              </w:rPr>
              <w:t>5.El</w:t>
            </w:r>
            <w:proofErr w:type="gramEnd"/>
            <w:r>
              <w:rPr>
                <w:rFonts w:asciiTheme="majorHAnsi" w:hAnsiTheme="majorHAnsi"/>
                <w:sz w:val="20"/>
              </w:rPr>
              <w:t xml:space="preserve"> sistema mostrará un mensaje que informa </w:t>
            </w:r>
            <w:r w:rsidRPr="002A463E">
              <w:rPr>
                <w:rFonts w:asciiTheme="majorHAnsi" w:hAnsiTheme="majorHAnsi"/>
                <w:sz w:val="16"/>
              </w:rPr>
              <w:t>“</w:t>
            </w:r>
            <w:r w:rsidRPr="002A463E">
              <w:rPr>
                <w:rFonts w:ascii="Helvetica" w:hAnsi="Helvetica" w:cs="Helvetica"/>
                <w:color w:val="555555"/>
                <w:sz w:val="20"/>
                <w:szCs w:val="23"/>
                <w:shd w:val="clear" w:color="auto" w:fill="FFFFFF"/>
              </w:rPr>
              <w:t>Ha finalizado la última fase de la edición ¿Qué desea hacer?</w:t>
            </w:r>
            <w:r w:rsidRPr="002A463E">
              <w:rPr>
                <w:rFonts w:asciiTheme="majorHAnsi" w:hAnsiTheme="majorHAnsi"/>
                <w:sz w:val="16"/>
              </w:rPr>
              <w:t xml:space="preserve">” </w:t>
            </w:r>
            <w:r>
              <w:rPr>
                <w:rFonts w:asciiTheme="majorHAnsi" w:hAnsiTheme="majorHAnsi"/>
                <w:sz w:val="20"/>
              </w:rPr>
              <w:t xml:space="preserve">con las opciones: </w:t>
            </w:r>
            <w:r w:rsidRPr="002A463E">
              <w:rPr>
                <w:rFonts w:asciiTheme="majorHAnsi" w:hAnsiTheme="majorHAnsi"/>
                <w:b/>
                <w:sz w:val="20"/>
              </w:rPr>
              <w:t>CREAR NUEVA FASE O FINALIZAR EDICIÓN.</w:t>
            </w:r>
          </w:p>
          <w:p w:rsidR="00613AAA" w:rsidRPr="00383632" w:rsidRDefault="00613AAA" w:rsidP="00613AAA">
            <w:pPr>
              <w:rPr>
                <w:rFonts w:asciiTheme="majorHAnsi" w:hAnsiTheme="majorHAnsi"/>
                <w:sz w:val="20"/>
              </w:rPr>
            </w:pPr>
            <w:proofErr w:type="gramStart"/>
            <w:r w:rsidRPr="00383632">
              <w:rPr>
                <w:rFonts w:asciiTheme="majorHAnsi" w:hAnsiTheme="majorHAnsi"/>
                <w:sz w:val="20"/>
              </w:rPr>
              <w:t>6.El</w:t>
            </w:r>
            <w:proofErr w:type="gramEnd"/>
            <w:r w:rsidRPr="00383632">
              <w:rPr>
                <w:rFonts w:asciiTheme="majorHAnsi" w:hAnsiTheme="majorHAnsi"/>
                <w:sz w:val="20"/>
              </w:rPr>
              <w:t xml:space="preserve"> sistema visualizará una pantalla con </w:t>
            </w:r>
            <w:r>
              <w:rPr>
                <w:rFonts w:asciiTheme="majorHAnsi" w:hAnsiTheme="majorHAnsi"/>
                <w:sz w:val="20"/>
              </w:rPr>
              <w:t>la tabla de posiciones de los equipos que participaron en la fase anterior con la posibilidad de modificar la tabla de posiciones arrastrando el equipo al lugar que desee.</w:t>
            </w:r>
          </w:p>
          <w:p w:rsidR="00613AAA" w:rsidRDefault="00613AAA" w:rsidP="00613AAA">
            <w:pPr>
              <w:rPr>
                <w:rFonts w:asciiTheme="majorHAnsi" w:hAnsiTheme="majorHAnsi"/>
                <w:b/>
                <w:sz w:val="20"/>
              </w:rPr>
            </w:pPr>
            <w:proofErr w:type="gramStart"/>
            <w:r>
              <w:rPr>
                <w:rFonts w:asciiTheme="majorHAnsi" w:hAnsiTheme="majorHAnsi"/>
                <w:b/>
                <w:sz w:val="20"/>
              </w:rPr>
              <w:t>7.El</w:t>
            </w:r>
            <w:proofErr w:type="gramEnd"/>
            <w:r>
              <w:rPr>
                <w:rFonts w:asciiTheme="majorHAnsi" w:hAnsiTheme="majorHAnsi"/>
                <w:b/>
                <w:sz w:val="20"/>
              </w:rPr>
              <w:t xml:space="preserve"> sistema finalizará la edición, su estado será FINALIZADA.</w:t>
            </w:r>
          </w:p>
          <w:p w:rsidR="00072179" w:rsidRPr="00790E25" w:rsidRDefault="00072179" w:rsidP="005C635B">
            <w:pPr>
              <w:rPr>
                <w:rFonts w:asciiTheme="majorHAnsi" w:hAnsiTheme="majorHAnsi"/>
              </w:rPr>
            </w:pPr>
          </w:p>
        </w:tc>
      </w:tr>
      <w:tr w:rsidR="00092326" w:rsidRPr="00DE62C0" w:rsidTr="0011005D">
        <w:tc>
          <w:tcPr>
            <w:tcW w:w="868" w:type="dxa"/>
            <w:shd w:val="clear" w:color="auto" w:fill="BFBFBF" w:themeFill="background1" w:themeFillShade="BF"/>
          </w:tcPr>
          <w:p w:rsidR="00092326" w:rsidRDefault="00092326" w:rsidP="00072179">
            <w:pPr>
              <w:rPr>
                <w:rFonts w:asciiTheme="majorHAnsi" w:hAnsiTheme="majorHAnsi"/>
              </w:rPr>
            </w:pPr>
          </w:p>
        </w:tc>
        <w:tc>
          <w:tcPr>
            <w:tcW w:w="1519" w:type="dxa"/>
          </w:tcPr>
          <w:p w:rsidR="00092326" w:rsidRPr="0045516D" w:rsidRDefault="00092326" w:rsidP="00844AE9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1152" w:type="dxa"/>
          </w:tcPr>
          <w:p w:rsidR="00092326" w:rsidRDefault="00092326" w:rsidP="00072179">
            <w:pPr>
              <w:rPr>
                <w:rFonts w:asciiTheme="majorHAnsi" w:hAnsiTheme="majorHAnsi"/>
              </w:rPr>
            </w:pPr>
          </w:p>
        </w:tc>
        <w:tc>
          <w:tcPr>
            <w:tcW w:w="3827" w:type="dxa"/>
          </w:tcPr>
          <w:p w:rsidR="00092326" w:rsidRPr="00533785" w:rsidRDefault="00092326" w:rsidP="00844AE9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</w:p>
        </w:tc>
        <w:tc>
          <w:tcPr>
            <w:tcW w:w="3756" w:type="dxa"/>
          </w:tcPr>
          <w:p w:rsidR="00092326" w:rsidRPr="0011005D" w:rsidRDefault="00092326" w:rsidP="00844AE9">
            <w:pPr>
              <w:pStyle w:val="Prrafodelista"/>
              <w:ind w:left="179"/>
              <w:rPr>
                <w:rFonts w:asciiTheme="majorHAnsi" w:hAnsiTheme="majorHAnsi"/>
                <w:sz w:val="20"/>
              </w:rPr>
            </w:pPr>
          </w:p>
        </w:tc>
        <w:tc>
          <w:tcPr>
            <w:tcW w:w="2872" w:type="dxa"/>
          </w:tcPr>
          <w:p w:rsidR="00092326" w:rsidRPr="0011005D" w:rsidRDefault="00092326" w:rsidP="00844AE9">
            <w:pPr>
              <w:rPr>
                <w:rFonts w:asciiTheme="majorHAnsi" w:hAnsiTheme="majorHAnsi"/>
                <w:sz w:val="20"/>
              </w:rPr>
            </w:pPr>
          </w:p>
        </w:tc>
      </w:tr>
    </w:tbl>
    <w:p w:rsidR="00083477" w:rsidRDefault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5E5961" w:rsidRPr="00083477" w:rsidRDefault="005E5961" w:rsidP="00083477">
      <w:pPr>
        <w:tabs>
          <w:tab w:val="left" w:pos="6600"/>
        </w:tabs>
      </w:pPr>
    </w:p>
    <w:sectPr w:rsidR="005E5961" w:rsidRPr="00083477" w:rsidSect="00A83759">
      <w:headerReference w:type="default" r:id="rId16"/>
      <w:footerReference w:type="default" r:id="rId17"/>
      <w:pgSz w:w="16838" w:h="11906" w:orient="landscape"/>
      <w:pgMar w:top="1701" w:right="1417" w:bottom="1701" w:left="1417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BD7" w:rsidRDefault="00701BD7" w:rsidP="00083477">
      <w:pPr>
        <w:spacing w:after="0" w:line="240" w:lineRule="auto"/>
      </w:pPr>
      <w:r>
        <w:separator/>
      </w:r>
    </w:p>
  </w:endnote>
  <w:endnote w:type="continuationSeparator" w:id="0">
    <w:p w:rsidR="00701BD7" w:rsidRDefault="00701BD7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393"/>
      <w:gridCol w:w="3611"/>
    </w:tblGrid>
    <w:tr w:rsidR="005E5961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5E5961" w:rsidRPr="00DA154B" w:rsidRDefault="005E5961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5E5961" w:rsidRDefault="005E5961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5E5961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5E5961" w:rsidRDefault="005E5961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5E5961" w:rsidRPr="008F7DA3" w:rsidRDefault="005E5961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5E5961" w:rsidRDefault="005E5961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13AAA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E5961" w:rsidRDefault="005E596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BD7" w:rsidRDefault="00701BD7" w:rsidP="00083477">
      <w:pPr>
        <w:spacing w:after="0" w:line="240" w:lineRule="auto"/>
      </w:pPr>
      <w:r>
        <w:separator/>
      </w:r>
    </w:p>
  </w:footnote>
  <w:footnote w:type="continuationSeparator" w:id="0">
    <w:p w:rsidR="00701BD7" w:rsidRDefault="00701BD7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961" w:rsidRDefault="005E5961" w:rsidP="00083477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-147320</wp:posOffset>
              </wp:positionH>
              <wp:positionV relativeFrom="paragraph">
                <wp:posOffset>-116205</wp:posOffset>
              </wp:positionV>
              <wp:extent cx="9544050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4405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961" w:rsidRPr="00F82038" w:rsidRDefault="005E5961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   Que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Golazo| Sistema de Gestión de</w:t>
                            </w:r>
                            <w:r w:rsidR="00A37334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Torneos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5E5961" w:rsidRDefault="005E5961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CEC959E" id="Grupo 4" o:spid="_x0000_s1026" style="position:absolute;margin-left:-11.6pt;margin-top:-9.15pt;width:751.5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5E5961" w:rsidRPr="00F82038" w:rsidRDefault="005E5961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   Que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Golazo| Sistema de Gestión de</w:t>
                      </w:r>
                      <w:r w:rsidR="00A37334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Torneos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5E5961" w:rsidRDefault="005E5961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5E5961" w:rsidRDefault="005E596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2700B"/>
    <w:multiLevelType w:val="hybridMultilevel"/>
    <w:tmpl w:val="4FBC67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5680A"/>
    <w:multiLevelType w:val="hybridMultilevel"/>
    <w:tmpl w:val="55EA81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E70AA8"/>
    <w:multiLevelType w:val="hybridMultilevel"/>
    <w:tmpl w:val="49C8F5F2"/>
    <w:lvl w:ilvl="0" w:tplc="D7E618AE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09"/>
    <w:rsid w:val="00041405"/>
    <w:rsid w:val="00063EEB"/>
    <w:rsid w:val="00072179"/>
    <w:rsid w:val="00083477"/>
    <w:rsid w:val="00092326"/>
    <w:rsid w:val="000D3B08"/>
    <w:rsid w:val="000D78C9"/>
    <w:rsid w:val="0011005D"/>
    <w:rsid w:val="00153F2E"/>
    <w:rsid w:val="00155E56"/>
    <w:rsid w:val="00196A62"/>
    <w:rsid w:val="001C1A85"/>
    <w:rsid w:val="001E399E"/>
    <w:rsid w:val="001F0D2F"/>
    <w:rsid w:val="00297FEB"/>
    <w:rsid w:val="002A463E"/>
    <w:rsid w:val="003122C1"/>
    <w:rsid w:val="00381EB8"/>
    <w:rsid w:val="00383632"/>
    <w:rsid w:val="0038790A"/>
    <w:rsid w:val="003F452F"/>
    <w:rsid w:val="0045516D"/>
    <w:rsid w:val="0046145F"/>
    <w:rsid w:val="00474B73"/>
    <w:rsid w:val="00484AA5"/>
    <w:rsid w:val="004860B1"/>
    <w:rsid w:val="00531FCC"/>
    <w:rsid w:val="00533785"/>
    <w:rsid w:val="005340C1"/>
    <w:rsid w:val="005C635B"/>
    <w:rsid w:val="005D24D2"/>
    <w:rsid w:val="005E5961"/>
    <w:rsid w:val="0060503E"/>
    <w:rsid w:val="00613AAA"/>
    <w:rsid w:val="0062175B"/>
    <w:rsid w:val="00637964"/>
    <w:rsid w:val="0065062E"/>
    <w:rsid w:val="00682427"/>
    <w:rsid w:val="006C299D"/>
    <w:rsid w:val="006E0E0C"/>
    <w:rsid w:val="006F15A8"/>
    <w:rsid w:val="00701BD7"/>
    <w:rsid w:val="007309AD"/>
    <w:rsid w:val="00790E25"/>
    <w:rsid w:val="007A1F3E"/>
    <w:rsid w:val="00827084"/>
    <w:rsid w:val="00844AE9"/>
    <w:rsid w:val="008476A1"/>
    <w:rsid w:val="008776C2"/>
    <w:rsid w:val="008E4C5C"/>
    <w:rsid w:val="008E731F"/>
    <w:rsid w:val="00910893"/>
    <w:rsid w:val="009B0253"/>
    <w:rsid w:val="00A37334"/>
    <w:rsid w:val="00A37FF7"/>
    <w:rsid w:val="00A8246D"/>
    <w:rsid w:val="00A83759"/>
    <w:rsid w:val="00A83BDB"/>
    <w:rsid w:val="00A8698C"/>
    <w:rsid w:val="00A9144F"/>
    <w:rsid w:val="00AE3EDD"/>
    <w:rsid w:val="00B04547"/>
    <w:rsid w:val="00BA502A"/>
    <w:rsid w:val="00BF1EEA"/>
    <w:rsid w:val="00CB4EB0"/>
    <w:rsid w:val="00CC5D62"/>
    <w:rsid w:val="00D12B62"/>
    <w:rsid w:val="00D36942"/>
    <w:rsid w:val="00D41338"/>
    <w:rsid w:val="00D70D67"/>
    <w:rsid w:val="00D731FF"/>
    <w:rsid w:val="00D94E4B"/>
    <w:rsid w:val="00DE62C0"/>
    <w:rsid w:val="00E04209"/>
    <w:rsid w:val="00E12754"/>
    <w:rsid w:val="00E26D55"/>
    <w:rsid w:val="00E3305B"/>
    <w:rsid w:val="00E40624"/>
    <w:rsid w:val="00EC1672"/>
    <w:rsid w:val="00EC2170"/>
    <w:rsid w:val="00EE46D6"/>
    <w:rsid w:val="00EE6C6B"/>
    <w:rsid w:val="00F01CDF"/>
    <w:rsid w:val="00F05084"/>
    <w:rsid w:val="00F23282"/>
    <w:rsid w:val="00F7610C"/>
    <w:rsid w:val="00F910C8"/>
    <w:rsid w:val="00FF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13F93F-6ED5-4A62-9750-EA85708D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D3B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A83759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90E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0E25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E3305B"/>
  </w:style>
  <w:style w:type="character" w:styleId="Textoennegrita">
    <w:name w:val="Strong"/>
    <w:basedOn w:val="Fuentedeprrafopredeter"/>
    <w:uiPriority w:val="22"/>
    <w:qFormat/>
    <w:rsid w:val="00E3305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0D3B08"/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4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pedrosa30@gmail.com" TargetMode="External"/><Relationship Id="rId13" Type="http://schemas.openxmlformats.org/officeDocument/2006/relationships/hyperlink" Target="mailto:paupedrosa30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aupedrosa30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aupedrosa30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paupedrosa30@gmail.com" TargetMode="External"/><Relationship Id="rId10" Type="http://schemas.openxmlformats.org/officeDocument/2006/relationships/hyperlink" Target="mailto:paupedrosa30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aupedrosa30@gmail.com" TargetMode="External"/><Relationship Id="rId14" Type="http://schemas.openxmlformats.org/officeDocument/2006/relationships/hyperlink" Target="mailto:paupedrosa30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sisQueGolazo\Documentacion\Testing\Plantillas\Plantilla%20de%20Casos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FE80B-9524-4565-8AE5-8AD86192F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Casos de Prueba</Template>
  <TotalTime>260</TotalTime>
  <Pages>4</Pages>
  <Words>886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40</cp:revision>
  <dcterms:created xsi:type="dcterms:W3CDTF">2014-07-09T00:29:00Z</dcterms:created>
  <dcterms:modified xsi:type="dcterms:W3CDTF">2015-05-02T18:21:00Z</dcterms:modified>
</cp:coreProperties>
</file>